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56" w:rsidRPr="00832001" w:rsidRDefault="00144061" w:rsidP="00982A2A">
      <w:pPr>
        <w:pStyle w:val="LESOUSTITRE"/>
        <w:tabs>
          <w:tab w:val="left" w:pos="739"/>
          <w:tab w:val="left" w:pos="5400"/>
        </w:tabs>
        <w:jc w:val="left"/>
        <w:rPr>
          <w:sz w:val="24"/>
          <w:szCs w:val="24"/>
        </w:rPr>
      </w:pPr>
      <w:r w:rsidRPr="00832001">
        <w:rPr>
          <w:sz w:val="24"/>
          <w:szCs w:val="24"/>
        </w:rPr>
        <w:t xml:space="preserve"> </w:t>
      </w:r>
      <w:r w:rsidR="00EE230A" w:rsidRPr="00832001">
        <w:rPr>
          <w:sz w:val="24"/>
          <w:szCs w:val="24"/>
        </w:rPr>
        <w:tab/>
      </w:r>
      <w:r w:rsidR="00982A2A" w:rsidRPr="00832001">
        <w:rPr>
          <w:sz w:val="24"/>
          <w:szCs w:val="24"/>
        </w:rPr>
        <w:tab/>
      </w:r>
    </w:p>
    <w:p w:rsidR="008D25BD" w:rsidRPr="00832001" w:rsidRDefault="008D25BD" w:rsidP="0091040E">
      <w:pPr>
        <w:pStyle w:val="LESOUSTITRE"/>
        <w:rPr>
          <w:sz w:val="24"/>
          <w:szCs w:val="24"/>
        </w:rPr>
      </w:pPr>
    </w:p>
    <w:p w:rsidR="009F7E71" w:rsidRPr="00832001" w:rsidRDefault="009F7E71" w:rsidP="00476756">
      <w:pPr>
        <w:pStyle w:val="LESOUSTITRE"/>
        <w:ind w:left="1980" w:right="1718"/>
        <w:rPr>
          <w:sz w:val="24"/>
          <w:szCs w:val="24"/>
        </w:rPr>
      </w:pPr>
    </w:p>
    <w:p w:rsidR="00AA7017" w:rsidRPr="00832001" w:rsidRDefault="00AA7017" w:rsidP="00476756">
      <w:pPr>
        <w:pStyle w:val="LESOUSTITRE"/>
        <w:ind w:left="1980" w:right="1718"/>
        <w:rPr>
          <w:sz w:val="24"/>
          <w:szCs w:val="24"/>
        </w:rPr>
      </w:pPr>
    </w:p>
    <w:p w:rsidR="00D36F23" w:rsidRPr="00832001" w:rsidRDefault="00D36F23" w:rsidP="00476756">
      <w:pPr>
        <w:pStyle w:val="LESOUSTITRE"/>
        <w:ind w:left="1980" w:right="1718"/>
        <w:rPr>
          <w:sz w:val="24"/>
          <w:szCs w:val="24"/>
        </w:rPr>
      </w:pPr>
    </w:p>
    <w:p w:rsidR="00D36F23" w:rsidRPr="00832001" w:rsidRDefault="00D36F23" w:rsidP="00476756">
      <w:pPr>
        <w:pStyle w:val="LESOUSTITRE"/>
        <w:ind w:left="1980" w:right="1718"/>
        <w:rPr>
          <w:sz w:val="24"/>
          <w:szCs w:val="24"/>
        </w:rPr>
      </w:pPr>
    </w:p>
    <w:p w:rsidR="00D36F23" w:rsidRPr="00832001" w:rsidRDefault="00D36F23" w:rsidP="00476756">
      <w:pPr>
        <w:pStyle w:val="LESOUSTITRE"/>
        <w:ind w:left="1980" w:right="1718"/>
        <w:rPr>
          <w:sz w:val="24"/>
          <w:szCs w:val="24"/>
        </w:rPr>
      </w:pPr>
    </w:p>
    <w:p w:rsidR="00476756" w:rsidRPr="00832001" w:rsidRDefault="00476756" w:rsidP="002A457A">
      <w:pPr>
        <w:pStyle w:val="LETITRE"/>
        <w:pBdr>
          <w:top w:val="single" w:sz="4" w:space="1" w:color="auto"/>
        </w:pBdr>
        <w:spacing w:before="0" w:after="0"/>
        <w:ind w:hanging="340"/>
        <w:rPr>
          <w:sz w:val="24"/>
          <w:szCs w:val="24"/>
        </w:rPr>
      </w:pPr>
    </w:p>
    <w:p w:rsidR="00BD4E79" w:rsidRPr="00832001" w:rsidRDefault="00BD4E79" w:rsidP="002A457A">
      <w:pPr>
        <w:pStyle w:val="LETITRE"/>
        <w:pBdr>
          <w:top w:val="single" w:sz="4" w:space="1" w:color="auto"/>
        </w:pBdr>
        <w:spacing w:before="0" w:after="0"/>
        <w:ind w:hanging="340"/>
        <w:rPr>
          <w:sz w:val="24"/>
          <w:szCs w:val="24"/>
        </w:rPr>
      </w:pPr>
    </w:p>
    <w:p w:rsidR="00BD4E79" w:rsidRPr="00832001" w:rsidRDefault="00BD4E79" w:rsidP="002A457A">
      <w:pPr>
        <w:pStyle w:val="LETITRE"/>
        <w:pBdr>
          <w:top w:val="single" w:sz="4" w:space="1" w:color="auto"/>
        </w:pBdr>
        <w:spacing w:before="0" w:after="0"/>
        <w:ind w:hanging="340"/>
        <w:rPr>
          <w:sz w:val="24"/>
          <w:szCs w:val="24"/>
        </w:rPr>
      </w:pPr>
    </w:p>
    <w:p w:rsidR="005E756C" w:rsidRPr="005E756C" w:rsidRDefault="005E756C" w:rsidP="005E756C">
      <w:pPr>
        <w:pStyle w:val="LETITRE"/>
        <w:pBdr>
          <w:bottom w:val="single" w:sz="4" w:space="1" w:color="auto"/>
        </w:pBdr>
        <w:ind w:hanging="340"/>
        <w:rPr>
          <w:color w:val="EEECE1" w:themeColor="background2"/>
          <w:spacing w:val="0"/>
          <w:w w:val="8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5E756C">
        <w:rPr>
          <w:color w:val="EEECE1" w:themeColor="background2"/>
          <w:spacing w:val="0"/>
          <w:w w:val="8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Introduction au JavaScript</w:t>
      </w:r>
    </w:p>
    <w:p w:rsidR="00FA65BC" w:rsidRPr="00832001" w:rsidRDefault="00FA65BC" w:rsidP="00BD4E79">
      <w:pPr>
        <w:pStyle w:val="LETITRE"/>
        <w:pBdr>
          <w:bottom w:val="single" w:sz="4" w:space="1" w:color="auto"/>
        </w:pBdr>
        <w:ind w:hanging="340"/>
        <w:jc w:val="both"/>
        <w:rPr>
          <w:w w:val="80"/>
          <w:sz w:val="40"/>
          <w:szCs w:val="40"/>
        </w:rPr>
      </w:pPr>
    </w:p>
    <w:p w:rsidR="002A457A" w:rsidRPr="00832001" w:rsidRDefault="002A457A" w:rsidP="002A457A">
      <w:pPr>
        <w:pStyle w:val="LETITRE"/>
        <w:pBdr>
          <w:bottom w:val="single" w:sz="4" w:space="1" w:color="auto"/>
        </w:pBdr>
        <w:ind w:hanging="340"/>
        <w:rPr>
          <w:w w:val="80"/>
          <w:sz w:val="24"/>
          <w:szCs w:val="24"/>
        </w:rPr>
      </w:pPr>
    </w:p>
    <w:p w:rsidR="00645E02" w:rsidRPr="00832001" w:rsidRDefault="00D36F23" w:rsidP="00703952">
      <w:pPr>
        <w:tabs>
          <w:tab w:val="left" w:pos="7140"/>
        </w:tabs>
      </w:pPr>
      <w:r w:rsidRPr="00832001">
        <w:br/>
      </w:r>
    </w:p>
    <w:p w:rsidR="00645E02" w:rsidRPr="00832001" w:rsidRDefault="00645E02" w:rsidP="00703952">
      <w:pPr>
        <w:tabs>
          <w:tab w:val="left" w:pos="7140"/>
        </w:tabs>
      </w:pPr>
    </w:p>
    <w:p w:rsidR="00645E02" w:rsidRPr="00832001" w:rsidRDefault="00645E02" w:rsidP="00703952">
      <w:pPr>
        <w:tabs>
          <w:tab w:val="left" w:pos="7140"/>
        </w:tabs>
      </w:pPr>
    </w:p>
    <w:p w:rsidR="00645E02" w:rsidRPr="00832001" w:rsidRDefault="00645E02" w:rsidP="00703952">
      <w:pPr>
        <w:tabs>
          <w:tab w:val="left" w:pos="7140"/>
        </w:tabs>
      </w:pPr>
    </w:p>
    <w:p w:rsidR="00645E02" w:rsidRPr="00832001" w:rsidRDefault="00645E02" w:rsidP="00703952">
      <w:pPr>
        <w:tabs>
          <w:tab w:val="left" w:pos="7140"/>
        </w:tabs>
        <w:sectPr w:rsidR="00645E02" w:rsidRPr="00832001" w:rsidSect="00C674F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2279" w:right="1134" w:bottom="1134" w:left="1134" w:header="709" w:footer="601" w:gutter="0"/>
          <w:cols w:space="708"/>
          <w:titlePg/>
          <w:docGrid w:linePitch="360"/>
        </w:sectPr>
      </w:pPr>
    </w:p>
    <w:p w:rsidR="006A7452" w:rsidRPr="00832001" w:rsidRDefault="001011DD" w:rsidP="001011DD">
      <w:pPr>
        <w:pStyle w:val="Pieddepage"/>
      </w:pPr>
      <w:r w:rsidRPr="00832001">
        <w:lastRenderedPageBreak/>
        <w:br/>
      </w:r>
      <w:r w:rsidRPr="00832001">
        <w:br/>
      </w:r>
    </w:p>
    <w:p w:rsidR="006A7452" w:rsidRPr="00832001" w:rsidRDefault="006A7452" w:rsidP="006A7452">
      <w:pPr>
        <w:pStyle w:val="Pieddepage"/>
        <w:rPr>
          <w:b/>
        </w:rPr>
      </w:pPr>
      <w:r w:rsidRPr="00832001">
        <w:rPr>
          <w:b/>
        </w:rPr>
        <w:t>HISTORIQUE DU DOCUMENT</w:t>
      </w:r>
    </w:p>
    <w:p w:rsidR="001011DD" w:rsidRPr="00832001" w:rsidRDefault="001011DD" w:rsidP="001011DD">
      <w:pPr>
        <w:pStyle w:val="Pieddepage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897"/>
        <w:gridCol w:w="2268"/>
        <w:gridCol w:w="5386"/>
      </w:tblGrid>
      <w:tr w:rsidR="001011DD" w:rsidRPr="00832001" w:rsidTr="00982A2A">
        <w:tc>
          <w:tcPr>
            <w:tcW w:w="1278" w:type="dxa"/>
            <w:shd w:val="pct25" w:color="auto" w:fill="auto"/>
          </w:tcPr>
          <w:p w:rsidR="001011DD" w:rsidRPr="00832001" w:rsidRDefault="001011DD" w:rsidP="001011DD">
            <w:pPr>
              <w:pStyle w:val="Pieddepage"/>
              <w:jc w:val="center"/>
              <w:rPr>
                <w:b/>
              </w:rPr>
            </w:pPr>
            <w:r w:rsidRPr="00832001">
              <w:rPr>
                <w:b/>
              </w:rPr>
              <w:t>Date</w:t>
            </w:r>
          </w:p>
        </w:tc>
        <w:tc>
          <w:tcPr>
            <w:tcW w:w="818" w:type="dxa"/>
            <w:shd w:val="pct25" w:color="auto" w:fill="auto"/>
          </w:tcPr>
          <w:p w:rsidR="001011DD" w:rsidRPr="00832001" w:rsidRDefault="007F669C" w:rsidP="001011DD">
            <w:pPr>
              <w:pStyle w:val="Pieddepage"/>
              <w:jc w:val="center"/>
              <w:rPr>
                <w:b/>
              </w:rPr>
            </w:pPr>
            <w:r w:rsidRPr="00832001">
              <w:rPr>
                <w:b/>
              </w:rPr>
              <w:t>Indice</w:t>
            </w:r>
          </w:p>
        </w:tc>
        <w:tc>
          <w:tcPr>
            <w:tcW w:w="2268" w:type="dxa"/>
            <w:shd w:val="pct25" w:color="auto" w:fill="auto"/>
          </w:tcPr>
          <w:p w:rsidR="001011DD" w:rsidRPr="00832001" w:rsidRDefault="001011DD" w:rsidP="001011DD">
            <w:pPr>
              <w:pStyle w:val="Pieddepage"/>
              <w:jc w:val="center"/>
              <w:rPr>
                <w:b/>
              </w:rPr>
            </w:pPr>
            <w:r w:rsidRPr="00832001">
              <w:rPr>
                <w:b/>
              </w:rPr>
              <w:t>Auteur</w:t>
            </w:r>
            <w:r w:rsidR="007F669C" w:rsidRPr="00832001">
              <w:rPr>
                <w:b/>
              </w:rPr>
              <w:t>s</w:t>
            </w:r>
          </w:p>
        </w:tc>
        <w:tc>
          <w:tcPr>
            <w:tcW w:w="5386" w:type="dxa"/>
            <w:shd w:val="pct25" w:color="auto" w:fill="auto"/>
          </w:tcPr>
          <w:p w:rsidR="001011DD" w:rsidRPr="00832001" w:rsidRDefault="001011DD" w:rsidP="001011DD">
            <w:pPr>
              <w:pStyle w:val="Pieddepage"/>
              <w:jc w:val="center"/>
              <w:rPr>
                <w:b/>
              </w:rPr>
            </w:pPr>
            <w:r w:rsidRPr="00832001">
              <w:rPr>
                <w:b/>
              </w:rPr>
              <w:t>Modification</w:t>
            </w:r>
          </w:p>
        </w:tc>
      </w:tr>
      <w:tr w:rsidR="00982A2A" w:rsidRPr="00832001" w:rsidTr="00982A2A">
        <w:tc>
          <w:tcPr>
            <w:tcW w:w="1278" w:type="dxa"/>
          </w:tcPr>
          <w:p w:rsidR="00982A2A" w:rsidRPr="00832001" w:rsidRDefault="00B627D0" w:rsidP="00D0427A">
            <w:pPr>
              <w:pStyle w:val="Pieddepage"/>
            </w:pPr>
            <w:r>
              <w:t>13</w:t>
            </w:r>
            <w:r w:rsidR="00982A2A" w:rsidRPr="00832001">
              <w:t>/0</w:t>
            </w:r>
            <w:r>
              <w:t>5</w:t>
            </w:r>
            <w:r w:rsidR="00B047BB" w:rsidRPr="00832001">
              <w:t>/1</w:t>
            </w:r>
            <w:r w:rsidR="00BD4E79" w:rsidRPr="00832001">
              <w:t>4</w:t>
            </w:r>
          </w:p>
        </w:tc>
        <w:tc>
          <w:tcPr>
            <w:tcW w:w="818" w:type="dxa"/>
          </w:tcPr>
          <w:p w:rsidR="00982A2A" w:rsidRPr="00832001" w:rsidRDefault="00982A2A" w:rsidP="00E44A43">
            <w:pPr>
              <w:pStyle w:val="Pieddepage"/>
              <w:jc w:val="center"/>
            </w:pPr>
            <w:r w:rsidRPr="00832001">
              <w:t>00</w:t>
            </w:r>
          </w:p>
        </w:tc>
        <w:tc>
          <w:tcPr>
            <w:tcW w:w="2268" w:type="dxa"/>
          </w:tcPr>
          <w:p w:rsidR="00982A2A" w:rsidRPr="00832001" w:rsidRDefault="00E6488F" w:rsidP="00BC1AD7">
            <w:pPr>
              <w:pStyle w:val="Pieddepage"/>
            </w:pPr>
            <w:r w:rsidRPr="00832001">
              <w:t>A. RMINECHE</w:t>
            </w:r>
          </w:p>
        </w:tc>
        <w:tc>
          <w:tcPr>
            <w:tcW w:w="5386" w:type="dxa"/>
          </w:tcPr>
          <w:p w:rsidR="00982A2A" w:rsidRPr="00832001" w:rsidRDefault="00E6488F" w:rsidP="001011DD">
            <w:pPr>
              <w:pStyle w:val="Pieddepage"/>
            </w:pPr>
            <w:r w:rsidRPr="00832001">
              <w:t xml:space="preserve">Création </w:t>
            </w:r>
            <w:r w:rsidR="00BD4E79" w:rsidRPr="00832001">
              <w:t>du document</w:t>
            </w:r>
          </w:p>
        </w:tc>
      </w:tr>
      <w:tr w:rsidR="001011DD" w:rsidRPr="00832001" w:rsidTr="00982A2A">
        <w:tc>
          <w:tcPr>
            <w:tcW w:w="1278" w:type="dxa"/>
          </w:tcPr>
          <w:p w:rsidR="001011DD" w:rsidRPr="00832001" w:rsidRDefault="001011DD" w:rsidP="001011DD">
            <w:pPr>
              <w:pStyle w:val="Pieddepage"/>
            </w:pPr>
          </w:p>
        </w:tc>
        <w:tc>
          <w:tcPr>
            <w:tcW w:w="818" w:type="dxa"/>
          </w:tcPr>
          <w:p w:rsidR="001011DD" w:rsidRPr="00832001" w:rsidRDefault="001011DD" w:rsidP="00D118AC">
            <w:pPr>
              <w:pStyle w:val="Pieddepage"/>
              <w:jc w:val="center"/>
            </w:pPr>
          </w:p>
        </w:tc>
        <w:tc>
          <w:tcPr>
            <w:tcW w:w="2268" w:type="dxa"/>
          </w:tcPr>
          <w:p w:rsidR="001011DD" w:rsidRPr="00832001" w:rsidRDefault="001011DD" w:rsidP="001011DD">
            <w:pPr>
              <w:pStyle w:val="Pieddepage"/>
            </w:pPr>
          </w:p>
        </w:tc>
        <w:tc>
          <w:tcPr>
            <w:tcW w:w="5386" w:type="dxa"/>
          </w:tcPr>
          <w:p w:rsidR="001011DD" w:rsidRPr="00832001" w:rsidRDefault="001011DD" w:rsidP="001011DD">
            <w:pPr>
              <w:pStyle w:val="Pieddepage"/>
            </w:pPr>
          </w:p>
        </w:tc>
      </w:tr>
      <w:tr w:rsidR="001011DD" w:rsidRPr="00832001" w:rsidTr="00982A2A">
        <w:tc>
          <w:tcPr>
            <w:tcW w:w="1278" w:type="dxa"/>
          </w:tcPr>
          <w:p w:rsidR="001011DD" w:rsidRPr="00832001" w:rsidRDefault="001011DD" w:rsidP="00255924">
            <w:pPr>
              <w:pStyle w:val="Pieddepage"/>
            </w:pPr>
          </w:p>
        </w:tc>
        <w:tc>
          <w:tcPr>
            <w:tcW w:w="818" w:type="dxa"/>
          </w:tcPr>
          <w:p w:rsidR="001011DD" w:rsidRPr="00832001" w:rsidRDefault="001011DD" w:rsidP="00765F87">
            <w:pPr>
              <w:pStyle w:val="Pieddepage"/>
              <w:jc w:val="center"/>
            </w:pPr>
          </w:p>
        </w:tc>
        <w:tc>
          <w:tcPr>
            <w:tcW w:w="2268" w:type="dxa"/>
          </w:tcPr>
          <w:p w:rsidR="001011DD" w:rsidRPr="00832001" w:rsidRDefault="001011DD" w:rsidP="001011DD">
            <w:pPr>
              <w:pStyle w:val="Pieddepage"/>
            </w:pPr>
          </w:p>
        </w:tc>
        <w:tc>
          <w:tcPr>
            <w:tcW w:w="5386" w:type="dxa"/>
          </w:tcPr>
          <w:p w:rsidR="001011DD" w:rsidRPr="00832001" w:rsidRDefault="001011DD" w:rsidP="001011DD">
            <w:pPr>
              <w:pStyle w:val="Pieddepage"/>
            </w:pPr>
          </w:p>
        </w:tc>
      </w:tr>
    </w:tbl>
    <w:p w:rsidR="001011DD" w:rsidRPr="00832001" w:rsidRDefault="001011DD" w:rsidP="001011DD">
      <w:pPr>
        <w:pStyle w:val="Pieddepage"/>
      </w:pPr>
    </w:p>
    <w:p w:rsidR="00B00865" w:rsidRPr="00832001" w:rsidRDefault="00E44A43" w:rsidP="00B4506D">
      <w:pPr>
        <w:pStyle w:val="Pieddepage"/>
        <w:rPr>
          <w:b/>
          <w:bCs/>
          <w:kern w:val="32"/>
        </w:rPr>
      </w:pPr>
      <w:r w:rsidRPr="00832001">
        <w:rPr>
          <w:b/>
          <w:bCs/>
          <w:kern w:val="32"/>
        </w:rPr>
        <w:br/>
      </w:r>
    </w:p>
    <w:p w:rsidR="007C73D1" w:rsidRDefault="00B00865" w:rsidP="007C73D1">
      <w:pPr>
        <w:pStyle w:val="Titre1"/>
        <w:spacing w:before="240" w:after="60"/>
        <w:jc w:val="left"/>
      </w:pPr>
      <w:r w:rsidRPr="00832001">
        <w:br w:type="page"/>
      </w:r>
      <w:bookmarkStart w:id="0" w:name="_Toc66762757"/>
      <w:r w:rsidR="007C73D1">
        <w:lastRenderedPageBreak/>
        <w:t>INTRODUCTION</w:t>
      </w:r>
      <w:bookmarkEnd w:id="0"/>
    </w:p>
    <w:p w:rsidR="007C73D1" w:rsidRDefault="007C73D1" w:rsidP="007C73D1">
      <w:pPr>
        <w:pStyle w:val="Titre2"/>
        <w:spacing w:before="240" w:after="60"/>
        <w:jc w:val="left"/>
      </w:pPr>
      <w:bookmarkStart w:id="1" w:name="_Toc66762758"/>
      <w:r>
        <w:t>But du document</w:t>
      </w:r>
      <w:bookmarkEnd w:id="1"/>
    </w:p>
    <w:p w:rsidR="007E5B25" w:rsidRDefault="007E5B25" w:rsidP="007E5B25">
      <w:pPr>
        <w:rPr>
          <w:iCs/>
        </w:rPr>
      </w:pPr>
      <w:r>
        <w:t xml:space="preserve">Ce document a pour but de résumer les principales bases à connaitre </w:t>
      </w:r>
      <w:r w:rsidR="00744351">
        <w:t>afin de</w:t>
      </w:r>
      <w:r>
        <w:t xml:space="preserve"> programmer en </w:t>
      </w:r>
      <w:proofErr w:type="spellStart"/>
      <w:r>
        <w:t>Javascript</w:t>
      </w:r>
      <w:proofErr w:type="spellEnd"/>
      <w:r>
        <w:t>.</w:t>
      </w:r>
    </w:p>
    <w:p w:rsidR="007C73D1" w:rsidRPr="00744351" w:rsidRDefault="007C73D1" w:rsidP="007C73D1">
      <w:pPr>
        <w:rPr>
          <w:iCs/>
        </w:rPr>
      </w:pPr>
    </w:p>
    <w:p w:rsidR="007C73D1" w:rsidRDefault="007C73D1" w:rsidP="007C73D1">
      <w:pPr>
        <w:pStyle w:val="Titre2"/>
        <w:spacing w:before="240" w:after="60"/>
        <w:jc w:val="left"/>
      </w:pPr>
      <w:bookmarkStart w:id="2" w:name="_Toc66762760"/>
      <w:r>
        <w:t>Documentation</w:t>
      </w:r>
      <w:bookmarkEnd w:id="2"/>
    </w:p>
    <w:p w:rsidR="007C73D1" w:rsidRDefault="007C73D1" w:rsidP="007C73D1">
      <w:pPr>
        <w:pStyle w:val="Titre3"/>
        <w:jc w:val="left"/>
      </w:pPr>
      <w:bookmarkStart w:id="3" w:name="_Toc66762761"/>
      <w:r>
        <w:t>Documents applicables</w:t>
      </w:r>
      <w:bookmarkEnd w:id="3"/>
    </w:p>
    <w:p w:rsidR="007C73D1" w:rsidRPr="00C95DB1" w:rsidRDefault="007C73D1" w:rsidP="007C73D1"/>
    <w:p w:rsidR="007C73D1" w:rsidRPr="00C95DB1" w:rsidRDefault="007C73D1" w:rsidP="007C73D1"/>
    <w:p w:rsidR="007C73D1" w:rsidRDefault="007C73D1" w:rsidP="007C73D1"/>
    <w:tbl>
      <w:tblPr>
        <w:tblW w:w="9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3478"/>
        <w:gridCol w:w="3150"/>
      </w:tblGrid>
      <w:tr w:rsidR="007C73D1" w:rsidRPr="00392240" w:rsidTr="00452424">
        <w:trPr>
          <w:trHeight w:val="353"/>
        </w:trPr>
        <w:tc>
          <w:tcPr>
            <w:tcW w:w="2904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  <w:r w:rsidRPr="003106BB">
              <w:rPr>
                <w:rFonts w:ascii="Calibri" w:hAnsi="Calibri"/>
              </w:rPr>
              <w:t>Nom du document</w:t>
            </w:r>
          </w:p>
        </w:tc>
        <w:tc>
          <w:tcPr>
            <w:tcW w:w="3478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  <w:r w:rsidRPr="003106BB">
              <w:rPr>
                <w:rFonts w:ascii="Calibri" w:hAnsi="Calibri"/>
              </w:rPr>
              <w:t>Description</w:t>
            </w:r>
          </w:p>
        </w:tc>
        <w:tc>
          <w:tcPr>
            <w:tcW w:w="3150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  <w:r w:rsidRPr="003106BB">
              <w:rPr>
                <w:rFonts w:ascii="Calibri" w:hAnsi="Calibri"/>
              </w:rPr>
              <w:t>Version</w:t>
            </w:r>
          </w:p>
        </w:tc>
      </w:tr>
      <w:tr w:rsidR="007C73D1" w:rsidRPr="00392240" w:rsidTr="00452424">
        <w:trPr>
          <w:trHeight w:val="383"/>
        </w:trPr>
        <w:tc>
          <w:tcPr>
            <w:tcW w:w="2904" w:type="dxa"/>
            <w:shd w:val="clear" w:color="auto" w:fill="auto"/>
            <w:vAlign w:val="center"/>
          </w:tcPr>
          <w:p w:rsidR="007C73D1" w:rsidRPr="003106BB" w:rsidRDefault="007C73D1" w:rsidP="00452424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478" w:type="dxa"/>
            <w:shd w:val="clear" w:color="auto" w:fill="auto"/>
            <w:vAlign w:val="center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73D1" w:rsidRPr="003106BB" w:rsidRDefault="007C73D1" w:rsidP="00452424">
            <w:pPr>
              <w:rPr>
                <w:rFonts w:ascii="Calibri" w:hAnsi="Calibri"/>
                <w:b/>
                <w:bCs/>
              </w:rPr>
            </w:pPr>
          </w:p>
        </w:tc>
      </w:tr>
      <w:tr w:rsidR="007C73D1" w:rsidRPr="00392240" w:rsidTr="00452424">
        <w:trPr>
          <w:trHeight w:val="353"/>
        </w:trPr>
        <w:tc>
          <w:tcPr>
            <w:tcW w:w="2904" w:type="dxa"/>
            <w:shd w:val="clear" w:color="auto" w:fill="auto"/>
            <w:vAlign w:val="center"/>
          </w:tcPr>
          <w:p w:rsidR="007C73D1" w:rsidRPr="003106BB" w:rsidRDefault="007C73D1" w:rsidP="00452424">
            <w:pPr>
              <w:rPr>
                <w:rFonts w:ascii="Calibri" w:hAnsi="Calibri"/>
                <w:b/>
              </w:rPr>
            </w:pPr>
          </w:p>
        </w:tc>
        <w:tc>
          <w:tcPr>
            <w:tcW w:w="3478" w:type="dxa"/>
            <w:shd w:val="clear" w:color="auto" w:fill="auto"/>
            <w:vAlign w:val="center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73D1" w:rsidRPr="003106BB" w:rsidRDefault="007C73D1" w:rsidP="00452424">
            <w:pPr>
              <w:rPr>
                <w:rFonts w:ascii="Calibri" w:hAnsi="Calibri"/>
                <w:b/>
                <w:bCs/>
              </w:rPr>
            </w:pPr>
          </w:p>
        </w:tc>
      </w:tr>
      <w:tr w:rsidR="007C73D1" w:rsidRPr="00392240" w:rsidTr="00452424">
        <w:trPr>
          <w:trHeight w:val="383"/>
        </w:trPr>
        <w:tc>
          <w:tcPr>
            <w:tcW w:w="2904" w:type="dxa"/>
            <w:shd w:val="clear" w:color="auto" w:fill="auto"/>
          </w:tcPr>
          <w:p w:rsidR="007C73D1" w:rsidRPr="003106BB" w:rsidRDefault="007C73D1" w:rsidP="00452424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78" w:type="dxa"/>
            <w:shd w:val="clear" w:color="auto" w:fill="auto"/>
          </w:tcPr>
          <w:p w:rsidR="007C73D1" w:rsidRPr="003106BB" w:rsidRDefault="007C73D1" w:rsidP="00452424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150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</w:p>
        </w:tc>
      </w:tr>
      <w:tr w:rsidR="007C73D1" w:rsidRPr="00392240" w:rsidTr="00452424">
        <w:trPr>
          <w:trHeight w:val="383"/>
        </w:trPr>
        <w:tc>
          <w:tcPr>
            <w:tcW w:w="2904" w:type="dxa"/>
            <w:shd w:val="clear" w:color="auto" w:fill="auto"/>
          </w:tcPr>
          <w:p w:rsidR="007C73D1" w:rsidRPr="003106BB" w:rsidRDefault="007C73D1" w:rsidP="00452424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78" w:type="dxa"/>
            <w:shd w:val="clear" w:color="auto" w:fill="auto"/>
          </w:tcPr>
          <w:p w:rsidR="007C73D1" w:rsidRPr="003106BB" w:rsidRDefault="007C73D1" w:rsidP="00452424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150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</w:p>
        </w:tc>
      </w:tr>
    </w:tbl>
    <w:p w:rsidR="007C73D1" w:rsidRPr="00477F04" w:rsidRDefault="007C73D1" w:rsidP="007C73D1"/>
    <w:p w:rsidR="007C73D1" w:rsidRDefault="007C73D1" w:rsidP="007C73D1">
      <w:pPr>
        <w:pStyle w:val="Titre3"/>
        <w:jc w:val="left"/>
      </w:pPr>
      <w:bookmarkStart w:id="4" w:name="_Toc66762762"/>
      <w:r>
        <w:t>Documents de référence</w:t>
      </w:r>
      <w:bookmarkEnd w:id="4"/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4"/>
        <w:gridCol w:w="3222"/>
        <w:gridCol w:w="1995"/>
      </w:tblGrid>
      <w:tr w:rsidR="007C73D1" w:rsidRPr="00392240" w:rsidTr="00452424">
        <w:trPr>
          <w:trHeight w:val="375"/>
        </w:trPr>
        <w:tc>
          <w:tcPr>
            <w:tcW w:w="4184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  <w:r w:rsidRPr="003106BB">
              <w:rPr>
                <w:rFonts w:ascii="Calibri" w:hAnsi="Calibri"/>
              </w:rPr>
              <w:t>Nom du document</w:t>
            </w:r>
          </w:p>
        </w:tc>
        <w:tc>
          <w:tcPr>
            <w:tcW w:w="3222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  <w:r w:rsidRPr="003106BB">
              <w:rPr>
                <w:rFonts w:ascii="Calibri" w:hAnsi="Calibri"/>
              </w:rPr>
              <w:t>Description</w:t>
            </w:r>
          </w:p>
        </w:tc>
        <w:tc>
          <w:tcPr>
            <w:tcW w:w="1995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  <w:r w:rsidRPr="003106BB">
              <w:rPr>
                <w:rFonts w:ascii="Calibri" w:hAnsi="Calibri"/>
              </w:rPr>
              <w:t>Version</w:t>
            </w:r>
          </w:p>
        </w:tc>
      </w:tr>
      <w:tr w:rsidR="007C73D1" w:rsidRPr="00392240" w:rsidTr="00452424">
        <w:trPr>
          <w:trHeight w:val="406"/>
        </w:trPr>
        <w:tc>
          <w:tcPr>
            <w:tcW w:w="4184" w:type="dxa"/>
            <w:shd w:val="clear" w:color="auto" w:fill="auto"/>
          </w:tcPr>
          <w:p w:rsidR="007C73D1" w:rsidRPr="003106BB" w:rsidRDefault="007E5B25" w:rsidP="00452424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3222" w:type="dxa"/>
            <w:shd w:val="clear" w:color="auto" w:fill="auto"/>
          </w:tcPr>
          <w:p w:rsidR="007C73D1" w:rsidRPr="003106BB" w:rsidRDefault="007C73D1" w:rsidP="00452424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995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</w:p>
        </w:tc>
      </w:tr>
      <w:tr w:rsidR="007C73D1" w:rsidRPr="00392240" w:rsidTr="00452424">
        <w:trPr>
          <w:trHeight w:val="375"/>
        </w:trPr>
        <w:tc>
          <w:tcPr>
            <w:tcW w:w="4184" w:type="dxa"/>
            <w:shd w:val="clear" w:color="auto" w:fill="auto"/>
          </w:tcPr>
          <w:p w:rsidR="007C73D1" w:rsidRPr="003106BB" w:rsidRDefault="007C73D1" w:rsidP="00452424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222" w:type="dxa"/>
            <w:shd w:val="clear" w:color="auto" w:fill="auto"/>
          </w:tcPr>
          <w:p w:rsidR="007C73D1" w:rsidRPr="003106BB" w:rsidRDefault="007C73D1" w:rsidP="00452424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995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</w:p>
        </w:tc>
      </w:tr>
      <w:tr w:rsidR="007C73D1" w:rsidRPr="00392240" w:rsidTr="00452424">
        <w:trPr>
          <w:trHeight w:val="406"/>
        </w:trPr>
        <w:tc>
          <w:tcPr>
            <w:tcW w:w="4184" w:type="dxa"/>
            <w:shd w:val="clear" w:color="auto" w:fill="auto"/>
          </w:tcPr>
          <w:p w:rsidR="007C73D1" w:rsidRPr="003106BB" w:rsidRDefault="007C73D1" w:rsidP="00452424">
            <w:pPr>
              <w:jc w:val="left"/>
              <w:rPr>
                <w:rFonts w:ascii="Calibri" w:hAnsi="Calibri"/>
              </w:rPr>
            </w:pPr>
          </w:p>
        </w:tc>
        <w:tc>
          <w:tcPr>
            <w:tcW w:w="3222" w:type="dxa"/>
            <w:shd w:val="clear" w:color="auto" w:fill="auto"/>
          </w:tcPr>
          <w:p w:rsidR="007C73D1" w:rsidRPr="003106BB" w:rsidRDefault="007C73D1" w:rsidP="00452424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995" w:type="dxa"/>
            <w:shd w:val="clear" w:color="auto" w:fill="auto"/>
          </w:tcPr>
          <w:p w:rsidR="007C73D1" w:rsidRPr="003106BB" w:rsidRDefault="007C73D1" w:rsidP="00452424">
            <w:pPr>
              <w:rPr>
                <w:rFonts w:ascii="Calibri" w:hAnsi="Calibri"/>
              </w:rPr>
            </w:pPr>
          </w:p>
        </w:tc>
      </w:tr>
    </w:tbl>
    <w:p w:rsidR="007C73D1" w:rsidRPr="00477F04" w:rsidRDefault="007C73D1" w:rsidP="007C73D1"/>
    <w:p w:rsidR="007E5B25" w:rsidRPr="007E5B25" w:rsidRDefault="00B627D0" w:rsidP="00C657B5">
      <w:pPr>
        <w:pStyle w:val="Titre1"/>
      </w:pPr>
      <w:r>
        <w:t xml:space="preserve">Le </w:t>
      </w:r>
      <w:proofErr w:type="spellStart"/>
      <w:r>
        <w:t>Javascript</w:t>
      </w:r>
      <w:proofErr w:type="spellEnd"/>
      <w:r>
        <w:t> :</w:t>
      </w:r>
    </w:p>
    <w:p w:rsidR="00B627D0" w:rsidRPr="00C657B5" w:rsidRDefault="00B627D0" w:rsidP="00C657B5">
      <w:pPr>
        <w:pStyle w:val="Titre3"/>
      </w:pPr>
      <w:r w:rsidRPr="00C657B5">
        <w:t xml:space="preserve">Déclaration des variables en </w:t>
      </w:r>
      <w:proofErr w:type="spellStart"/>
      <w:r w:rsidRPr="00C657B5">
        <w:t>Javascript</w:t>
      </w:r>
      <w:proofErr w:type="spellEnd"/>
      <w:r w:rsidRPr="00C657B5">
        <w:t> :</w:t>
      </w:r>
    </w:p>
    <w:p w:rsidR="00744351" w:rsidRDefault="00C657B5" w:rsidP="00C657B5">
      <w:pPr>
        <w:ind w:firstLine="709"/>
      </w:pPr>
      <w:r>
        <w:t xml:space="preserve">La déclaration des variables en </w:t>
      </w:r>
      <w:proofErr w:type="spellStart"/>
      <w:r>
        <w:t>javascript</w:t>
      </w:r>
      <w:proofErr w:type="spellEnd"/>
      <w:r>
        <w:t xml:space="preserve"> est précédée du mot « var », le nom de la variable et l’initialisation qui définit le type de la variable.</w:t>
      </w:r>
    </w:p>
    <w:p w:rsidR="00C657B5" w:rsidRPr="00744351" w:rsidRDefault="00C657B5" w:rsidP="00744351"/>
    <w:p w:rsidR="00B627D0" w:rsidRDefault="00B627D0" w:rsidP="00C657B5">
      <w:pPr>
        <w:ind w:firstLine="709"/>
        <w:rPr>
          <w:rFonts w:ascii="CourierNewPSMT" w:hAnsi="CourierNewPSMT" w:cs="CourierNewPSMT"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var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myVariable1, myVariable2 </w:t>
      </w:r>
      <w:r>
        <w:rPr>
          <w:rFonts w:ascii="CourierNewPSMT" w:hAnsi="CourierNewPSMT" w:cs="CourierNewPSMT"/>
          <w:color w:val="666666"/>
          <w:sz w:val="20"/>
          <w:szCs w:val="20"/>
        </w:rPr>
        <w:t>= 4</w:t>
      </w:r>
      <w:r>
        <w:rPr>
          <w:rFonts w:ascii="CourierNewPSMT" w:hAnsi="CourierNewPSMT" w:cs="CourierNewPSMT"/>
          <w:color w:val="000000"/>
          <w:sz w:val="20"/>
          <w:szCs w:val="20"/>
        </w:rPr>
        <w:t>, myVariable3;</w:t>
      </w:r>
    </w:p>
    <w:p w:rsidR="00B627D0" w:rsidRDefault="00B627D0" w:rsidP="00C657B5">
      <w:pPr>
        <w:autoSpaceDE w:val="0"/>
        <w:autoSpaceDN w:val="0"/>
        <w:adjustRightInd w:val="0"/>
        <w:ind w:firstLine="709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var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text1 </w:t>
      </w:r>
      <w:r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</w:rPr>
        <w:t>"Mon premier texte"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; </w:t>
      </w: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// Avec des guillemets</w:t>
      </w:r>
    </w:p>
    <w:p w:rsidR="00B627D0" w:rsidRDefault="00B627D0" w:rsidP="00C657B5">
      <w:pPr>
        <w:ind w:firstLine="709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var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text2 </w:t>
      </w:r>
      <w:r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</w:rPr>
        <w:t>'Mon deuxième texte'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; </w:t>
      </w: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// Avec des apostrophes</w:t>
      </w:r>
    </w:p>
    <w:p w:rsidR="00B627D0" w:rsidRDefault="00B627D0" w:rsidP="00C657B5">
      <w:pPr>
        <w:autoSpaceDE w:val="0"/>
        <w:autoSpaceDN w:val="0"/>
        <w:adjustRightInd w:val="0"/>
        <w:ind w:firstLine="709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hi 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'Bonjour'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name 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toi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, result;</w:t>
      </w:r>
    </w:p>
    <w:p w:rsidR="00B627D0" w:rsidRPr="00B627D0" w:rsidRDefault="00B627D0" w:rsidP="00C657B5">
      <w:pPr>
        <w:autoSpaceDE w:val="0"/>
        <w:autoSpaceDN w:val="0"/>
        <w:adjustRightInd w:val="0"/>
        <w:ind w:left="709" w:firstLine="709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result</w:t>
      </w:r>
      <w:proofErr w:type="gramEnd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hi 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+ 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name;</w:t>
      </w:r>
    </w:p>
    <w:p w:rsidR="00C657B5" w:rsidRPr="00C657B5" w:rsidRDefault="00B627D0" w:rsidP="00C657B5">
      <w:pPr>
        <w:ind w:left="709" w:firstLine="709"/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</w:pPr>
      <w:proofErr w:type="gramStart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alert(</w:t>
      </w:r>
      <w:proofErr w:type="gramEnd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result); </w:t>
      </w:r>
      <w:r w:rsidRPr="00B627D0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 xml:space="preserve">// </w:t>
      </w:r>
      <w:proofErr w:type="spellStart"/>
      <w:r w:rsidRPr="00B627D0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>Affiche</w:t>
      </w:r>
      <w:proofErr w:type="spellEnd"/>
      <w:r w:rsidRPr="00B627D0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 xml:space="preserve"> : « </w:t>
      </w:r>
      <w:proofErr w:type="spellStart"/>
      <w:r w:rsidRPr="00B627D0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>Bonjourtoi</w:t>
      </w:r>
      <w:proofErr w:type="spellEnd"/>
      <w:r w:rsidRPr="00B627D0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 xml:space="preserve"> »</w:t>
      </w:r>
    </w:p>
    <w:p w:rsidR="00C657B5" w:rsidRPr="00C657B5" w:rsidRDefault="00C657B5" w:rsidP="00C657B5">
      <w:pPr>
        <w:pStyle w:val="Titre3"/>
        <w:rPr>
          <w:rFonts w:cs="Times New Roman"/>
          <w:lang w:val="en-US"/>
        </w:rPr>
      </w:pPr>
      <w:r w:rsidRPr="00C657B5">
        <w:rPr>
          <w:lang w:val="en-US"/>
        </w:rPr>
        <w:t xml:space="preserve">La conversion des </w:t>
      </w:r>
      <w:proofErr w:type="gramStart"/>
      <w:r w:rsidRPr="00C657B5">
        <w:rPr>
          <w:lang w:val="en-US"/>
        </w:rPr>
        <w:t>variables :</w:t>
      </w:r>
      <w:proofErr w:type="gramEnd"/>
    </w:p>
    <w:p w:rsidR="00B627D0" w:rsidRDefault="00B627D0" w:rsidP="00B627D0">
      <w:r>
        <w:t xml:space="preserve">Convertir une variable de type char en </w:t>
      </w:r>
      <w:proofErr w:type="spellStart"/>
      <w:r>
        <w:t>int</w:t>
      </w:r>
      <w:proofErr w:type="spellEnd"/>
      <w:r>
        <w:t> :</w:t>
      </w:r>
    </w:p>
    <w:p w:rsidR="00B627D0" w:rsidRPr="00B627D0" w:rsidRDefault="00B627D0" w:rsidP="00C657B5">
      <w:pPr>
        <w:autoSpaceDE w:val="0"/>
        <w:autoSpaceDN w:val="0"/>
        <w:adjustRightInd w:val="0"/>
        <w:ind w:firstLine="709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 w:rsidRPr="00B627D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var</w:t>
      </w:r>
      <w:proofErr w:type="spellEnd"/>
      <w:proofErr w:type="gramEnd"/>
      <w:r w:rsidRPr="00B627D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text 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B627D0">
        <w:rPr>
          <w:rFonts w:ascii="CourierNewPSMT" w:hAnsi="CourierNewPSMT" w:cs="CourierNewPSMT"/>
          <w:color w:val="BB2121"/>
          <w:sz w:val="20"/>
          <w:szCs w:val="20"/>
          <w:lang w:val="en-US"/>
        </w:rPr>
        <w:t>'1337'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, number;</w:t>
      </w:r>
    </w:p>
    <w:p w:rsidR="00B627D0" w:rsidRDefault="00B627D0" w:rsidP="00C657B5">
      <w:pPr>
        <w:ind w:firstLine="709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number</w:t>
      </w:r>
      <w:proofErr w:type="gramEnd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proofErr w:type="spellStart"/>
      <w:r w:rsidRPr="00B627D0">
        <w:rPr>
          <w:rFonts w:ascii="CourierNewPSMT" w:hAnsi="CourierNewPSMT" w:cs="CourierNewPSMT"/>
          <w:color w:val="008100"/>
          <w:sz w:val="20"/>
          <w:szCs w:val="20"/>
          <w:lang w:val="en-US"/>
        </w:rPr>
        <w:t>parseInt</w:t>
      </w:r>
      <w:proofErr w:type="spellEnd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(text);</w:t>
      </w:r>
    </w:p>
    <w:p w:rsidR="00C657B5" w:rsidRDefault="00C657B5" w:rsidP="00C657B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Convertir  une chaîne de caractère en nombre :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ab/>
      </w:r>
    </w:p>
    <w:p w:rsidR="00C657B5" w:rsidRDefault="00C657B5" w:rsidP="00C657B5">
      <w:pPr>
        <w:numPr>
          <w:ilvl w:val="0"/>
          <w:numId w:val="36"/>
        </w:num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8100"/>
          <w:sz w:val="20"/>
          <w:szCs w:val="20"/>
          <w:lang w:eastAsia="fr-FR"/>
        </w:rPr>
        <w:t>parseInt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chaine,base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)</w:t>
      </w:r>
    </w:p>
    <w:p w:rsidR="00C657B5" w:rsidRDefault="00C657B5" w:rsidP="00C657B5">
      <w:pPr>
        <w:numPr>
          <w:ilvl w:val="0"/>
          <w:numId w:val="36"/>
        </w:num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B050"/>
          <w:sz w:val="20"/>
          <w:szCs w:val="20"/>
          <w:lang w:eastAsia="fr-FR"/>
        </w:rPr>
      </w:pPr>
      <w:proofErr w:type="spellStart"/>
      <w:proofErr w:type="gramStart"/>
      <w:r>
        <w:rPr>
          <w:rFonts w:ascii="TimesNewRomanPSMT" w:hAnsi="TimesNewRomanPSMT" w:cs="TimesNewRomanPSMT"/>
          <w:color w:val="00B050"/>
          <w:sz w:val="20"/>
          <w:szCs w:val="20"/>
          <w:lang w:eastAsia="fr-FR"/>
        </w:rPr>
        <w:lastRenderedPageBreak/>
        <w:t>parseFloat</w:t>
      </w:r>
      <w:proofErr w:type="spellEnd"/>
      <w:r>
        <w:rPr>
          <w:rFonts w:ascii="TimesNewRomanPSMT" w:hAnsi="TimesNewRomanPSMT" w:cs="TimesNewRomanPSMT"/>
          <w:color w:val="00B050"/>
          <w:sz w:val="20"/>
          <w:szCs w:val="20"/>
          <w:lang w:eastAsia="fr-FR"/>
        </w:rPr>
        <w:t>()</w:t>
      </w:r>
      <w:proofErr w:type="gramEnd"/>
    </w:p>
    <w:p w:rsidR="00C657B5" w:rsidRPr="00B627D0" w:rsidRDefault="00C657B5" w:rsidP="00B627D0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</w:p>
    <w:p w:rsidR="00B627D0" w:rsidRDefault="00B627D0" w:rsidP="00C657B5">
      <w:pPr>
        <w:pStyle w:val="Titre3"/>
      </w:pPr>
      <w:r>
        <w:t>Saisir avec le clavier :</w:t>
      </w:r>
    </w:p>
    <w:p w:rsidR="00C657B5" w:rsidRDefault="00C657B5" w:rsidP="00C657B5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 La fonction qui permet de récupérer les données saisies au clavier est la suivante :</w:t>
      </w:r>
    </w:p>
    <w:p w:rsidR="00C657B5" w:rsidRDefault="00B627D0" w:rsidP="00C657B5">
      <w:pPr>
        <w:ind w:firstLine="709"/>
        <w:rPr>
          <w:rFonts w:ascii="CourierNewPSMT" w:hAnsi="CourierNewPSMT" w:cs="CourierNewPSMT"/>
          <w:color w:val="000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prompt(</w:t>
      </w:r>
      <w:proofErr w:type="gramEnd"/>
      <w:r>
        <w:rPr>
          <w:rFonts w:ascii="CourierNewPSMT" w:hAnsi="CourierNewPSMT" w:cs="CourierNewPSMT"/>
          <w:color w:val="BB2121"/>
          <w:sz w:val="20"/>
          <w:szCs w:val="20"/>
        </w:rPr>
        <w:t>'Entrez un prénom :'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B627D0" w:rsidRDefault="00B627D0" w:rsidP="00C657B5">
      <w:pPr>
        <w:pStyle w:val="Titre3"/>
      </w:pPr>
      <w:r>
        <w:t>Les objets et les tableaux :</w:t>
      </w:r>
    </w:p>
    <w:p w:rsidR="00C657B5" w:rsidRDefault="00C657B5" w:rsidP="00C657B5">
      <w:pPr>
        <w:pStyle w:val="Titre4"/>
      </w:pPr>
      <w:r>
        <w:t>Les tableaux :</w:t>
      </w:r>
    </w:p>
    <w:p w:rsidR="00D302A2" w:rsidRDefault="00E56260" w:rsidP="00D302A2">
      <w:r>
        <w:t>La déclaration des tableaux s’effectue de la manière suivante :</w:t>
      </w:r>
    </w:p>
    <w:p w:rsidR="00E56260" w:rsidRPr="00D302A2" w:rsidRDefault="00E56260" w:rsidP="00D302A2"/>
    <w:p w:rsidR="00B627D0" w:rsidRDefault="00B627D0" w:rsidP="00E56260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var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myString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</w:rPr>
        <w:t>'Ceci est une chaîne de caractères'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B627D0" w:rsidRPr="005E756C" w:rsidRDefault="00B627D0" w:rsidP="00E5626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 w:rsidRPr="005E756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var</w:t>
      </w:r>
      <w:proofErr w:type="spellEnd"/>
      <w:proofErr w:type="gramEnd"/>
      <w:r w:rsidRPr="005E756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proofErr w:type="spellStart"/>
      <w:r w:rsidRPr="005E756C">
        <w:rPr>
          <w:rFonts w:ascii="CourierNewPSMT" w:hAnsi="CourierNewPSMT" w:cs="CourierNewPSMT"/>
          <w:color w:val="000000"/>
          <w:sz w:val="20"/>
          <w:szCs w:val="20"/>
          <w:lang w:val="en-US"/>
        </w:rPr>
        <w:t>myArray</w:t>
      </w:r>
      <w:proofErr w:type="spellEnd"/>
      <w:r w:rsidRPr="005E756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5E756C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/>
        </w:rPr>
        <w:t>[</w:t>
      </w:r>
      <w:r w:rsidRPr="005E756C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5E756C">
        <w:rPr>
          <w:rFonts w:ascii="CourierNewPSMT" w:hAnsi="CourierNewPSMT" w:cs="CourierNewPSMT"/>
          <w:color w:val="BB2121"/>
          <w:sz w:val="20"/>
          <w:szCs w:val="20"/>
          <w:lang w:val="en-US"/>
        </w:rPr>
        <w:t>Sébastien</w:t>
      </w:r>
      <w:proofErr w:type="spellEnd"/>
      <w:r w:rsidRPr="005E756C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5E756C">
        <w:rPr>
          <w:rFonts w:ascii="CourierNewPSMT" w:hAnsi="CourierNewPSMT" w:cs="CourierNewPSMT"/>
          <w:color w:val="BB2121"/>
          <w:sz w:val="20"/>
          <w:szCs w:val="20"/>
          <w:lang w:val="en-US"/>
        </w:rPr>
        <w:t>'Laurence'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5E756C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 w:rsidRPr="005E756C">
        <w:rPr>
          <w:rFonts w:ascii="CourierNewPSMT" w:hAnsi="CourierNewPSMT" w:cs="CourierNewPSMT"/>
          <w:color w:val="BB2121"/>
          <w:sz w:val="20"/>
          <w:szCs w:val="20"/>
          <w:lang w:val="en-US"/>
        </w:rPr>
        <w:t>Ludovic</w:t>
      </w:r>
      <w:proofErr w:type="spellEnd"/>
      <w:r w:rsidRPr="005E756C"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5E756C">
        <w:rPr>
          <w:rFonts w:ascii="CourierNewPSMT" w:hAnsi="CourierNewPSMT" w:cs="CourierNewPSMT"/>
          <w:color w:val="BB2121"/>
          <w:sz w:val="20"/>
          <w:szCs w:val="20"/>
          <w:lang w:val="en-US"/>
        </w:rPr>
        <w:t>'Pauline'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/>
        </w:rPr>
        <w:t>,</w:t>
      </w:r>
    </w:p>
    <w:p w:rsidR="00B627D0" w:rsidRPr="005E756C" w:rsidRDefault="00B627D0" w:rsidP="00B627D0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5E756C">
        <w:rPr>
          <w:rFonts w:ascii="CourierNewPSMT" w:hAnsi="CourierNewPSMT" w:cs="CourierNewPSMT"/>
          <w:color w:val="BB2121"/>
          <w:sz w:val="20"/>
          <w:szCs w:val="20"/>
          <w:lang w:val="en-US"/>
        </w:rPr>
        <w:t>'Guillaume'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/>
        </w:rPr>
        <w:t>];</w:t>
      </w:r>
    </w:p>
    <w:p w:rsidR="00B627D0" w:rsidRP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 w:rsidRPr="00B627D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var</w:t>
      </w:r>
      <w:proofErr w:type="spellEnd"/>
      <w:proofErr w:type="gramEnd"/>
      <w:r w:rsidRPr="00B627D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proofErr w:type="spellStart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myArray_a</w:t>
      </w:r>
      <w:proofErr w:type="spellEnd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[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>42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>12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>6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>3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];</w:t>
      </w:r>
    </w:p>
    <w:p w:rsidR="00B627D0" w:rsidRDefault="00B627D0" w:rsidP="00B627D0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myArray_b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[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>42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Sébastien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>12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'Laurence'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];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myArray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new </w:t>
      </w:r>
      <w:r>
        <w:rPr>
          <w:rFonts w:ascii="CourierNewPSMT" w:hAnsi="CourierNewPSMT" w:cs="CourierNewPSMT"/>
          <w:color w:val="008100"/>
          <w:sz w:val="20"/>
          <w:szCs w:val="20"/>
          <w:lang w:val="en-US"/>
        </w:rPr>
        <w:t>Array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Sébastien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'Laurence'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Ludovic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,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'Pauline'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'Guillaume'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);</w:t>
      </w:r>
    </w:p>
    <w:p w:rsidR="00B627D0" w:rsidRPr="00B627D0" w:rsidRDefault="00B627D0" w:rsidP="00B627D0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alert(</w:t>
      </w:r>
      <w:proofErr w:type="spellStart"/>
      <w:proofErr w:type="gramEnd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myArray</w:t>
      </w:r>
      <w:proofErr w:type="spellEnd"/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[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/>
        </w:rPr>
        <w:t>1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]);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for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var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>= 0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&lt;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myArray.length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>++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) {</w:t>
      </w:r>
    </w:p>
    <w:p w:rsidR="00B627D0" w:rsidRDefault="00B627D0" w:rsidP="00C657B5">
      <w:pPr>
        <w:autoSpaceDE w:val="0"/>
        <w:autoSpaceDN w:val="0"/>
        <w:adjustRightInd w:val="0"/>
        <w:ind w:firstLine="709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alert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myArray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[i]);</w:t>
      </w:r>
    </w:p>
    <w:p w:rsidR="00B627D0" w:rsidRDefault="00B627D0" w:rsidP="00B627D0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B97972" w:rsidRDefault="00B97972" w:rsidP="00B627D0">
      <w:pPr>
        <w:rPr>
          <w:rFonts w:ascii="CourierNewPSMT" w:hAnsi="CourierNewPSMT" w:cs="CourierNewPSMT"/>
          <w:color w:val="000000"/>
          <w:sz w:val="20"/>
          <w:szCs w:val="20"/>
        </w:rPr>
      </w:pP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Déclaration d’un tableau de donnée :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myArray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[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   {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nick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Sébastien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age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: 23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sex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'm'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parent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aîné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work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Javascripteur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   },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   {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nick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'Laurence'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age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: 19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sex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'f'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parent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soeur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,</w:t>
      </w:r>
    </w:p>
    <w:p w:rsidR="00B97972" w:rsidRDefault="00B97972" w:rsidP="00B97972">
      <w:pPr>
        <w:autoSpaceDE w:val="0"/>
        <w:autoSpaceDN w:val="0"/>
        <w:adjustRightInd w:val="0"/>
        <w:ind w:left="708"/>
        <w:rPr>
          <w:rFonts w:ascii="CourierNewPSMT" w:hAnsi="CourierNewPSMT" w:cs="CourierNewPSMT"/>
          <w:color w:val="BB2121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work</w:t>
      </w:r>
      <w:proofErr w:type="spellEnd"/>
      <w:proofErr w:type="gramEnd"/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'Sous-officier'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     },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eastAsia="fr-FR"/>
        </w:rPr>
      </w:pP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eastAsia="fr-FR"/>
        </w:rPr>
        <w:t xml:space="preserve">// </w:t>
      </w:r>
      <w:proofErr w:type="gram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eastAsia="fr-FR"/>
        </w:rPr>
        <w:t>et</w:t>
      </w:r>
      <w:proofErr w:type="gram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eastAsia="fr-FR"/>
        </w:rPr>
        <w:t xml:space="preserve"> ainsi de suite…</w:t>
      </w:r>
    </w:p>
    <w:p w:rsidR="00B97972" w:rsidRPr="00B627D0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  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];</w:t>
      </w:r>
    </w:p>
    <w:p w:rsidR="00B97972" w:rsidRPr="00B627D0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myArray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[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Person(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Sébastien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23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'm'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aîné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Javascripteur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 []),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Person(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'Laurence'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19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'f'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soeur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'Sous-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officier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 []),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Person(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Ludovic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9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'm'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'frère'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Etudiant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 []),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Person(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'Pauline'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16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'f'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cousine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Etudiante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 []),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Person(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'Guillaume'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16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'm'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'cousin'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,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Dessinateur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, []),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];</w:t>
      </w: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Récupérer un caractère en fonction de sa position dans une chaine de caractère :</w:t>
      </w:r>
    </w:p>
    <w:p w:rsidR="00B97972" w:rsidRPr="005E756C" w:rsidRDefault="00B97972" w:rsidP="00B97972">
      <w:pP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5E756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 w:rsidRPr="005E756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first </w:t>
      </w:r>
      <w:r w:rsidRPr="005E756C"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spellStart"/>
      <w:r w:rsidRPr="005E756C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myString.charAt</w:t>
      </w:r>
      <w:proofErr w:type="spellEnd"/>
      <w:r w:rsidRPr="005E756C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r w:rsidRPr="005E756C"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0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);</w:t>
      </w:r>
    </w:p>
    <w:p w:rsidR="00B97972" w:rsidRPr="005E756C" w:rsidRDefault="00B97972" w:rsidP="00B97972">
      <w:pP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B97972" w:rsidRP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97972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 w:rsidRPr="00B97972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proofErr w:type="spellStart"/>
      <w:r w:rsidRPr="00B97972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myArray</w:t>
      </w:r>
      <w:proofErr w:type="spellEnd"/>
      <w:r w:rsidRPr="00B97972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 w:rsidRPr="00B97972"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 w:rsidRPr="00B97972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new </w:t>
      </w:r>
      <w:r w:rsidRPr="00B97972">
        <w:rPr>
          <w:rFonts w:ascii="CourierNewPSMT" w:hAnsi="CourierNewPSMT" w:cs="CourierNewPSMT"/>
          <w:color w:val="008100"/>
          <w:sz w:val="20"/>
          <w:szCs w:val="20"/>
          <w:lang w:val="en-US" w:eastAsia="fr-FR"/>
        </w:rPr>
        <w:t>Array</w:t>
      </w:r>
      <w:r w:rsidRPr="00B97972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proofErr w:type="spellStart"/>
      <w:r w:rsidRPr="00B97972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longueurdutableau</w:t>
      </w:r>
      <w:proofErr w:type="spellEnd"/>
      <w:r w:rsidRPr="00B97972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);</w:t>
      </w:r>
    </w:p>
    <w:p w:rsidR="00B97972" w:rsidRP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rajouter un élément dans un tableau : 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push()</w:t>
      </w:r>
      <w:proofErr w:type="gramEnd"/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retire et retourne le dernier élément d’un tableau : 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pop()</w:t>
      </w:r>
      <w:proofErr w:type="gramEnd"/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ajout un élément au début du tableau :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  <w:lang w:eastAsia="fr-FR"/>
        </w:rPr>
        <w:t>unshift</w:t>
      </w:r>
      <w:proofErr w:type="spellEnd"/>
      <w:r>
        <w:rPr>
          <w:rFonts w:ascii="CourierNewPSMT" w:hAnsi="CourierNewPSMT" w:cs="CourierNewPSMT"/>
          <w:sz w:val="20"/>
          <w:szCs w:val="20"/>
          <w:lang w:eastAsia="fr-FR"/>
        </w:rPr>
        <w:t>()</w:t>
      </w:r>
      <w:proofErr w:type="gramEnd"/>
    </w:p>
    <w:p w:rsidR="00B97972" w:rsidRDefault="00B97972" w:rsidP="00B97972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  <w:lang w:eastAsia="fr-FR"/>
        </w:rPr>
      </w:pPr>
      <w:r>
        <w:rPr>
          <w:rFonts w:ascii="CourierNewPSMT" w:hAnsi="CourierNewPSMT" w:cs="CourierNewPSMT"/>
          <w:sz w:val="20"/>
          <w:szCs w:val="20"/>
          <w:lang w:eastAsia="fr-FR"/>
        </w:rPr>
        <w:t>retirer le premier élément d’un tableau </w:t>
      </w:r>
      <w:proofErr w:type="gramStart"/>
      <w:r>
        <w:rPr>
          <w:rFonts w:ascii="CourierNewPSMT" w:hAnsi="CourierNewPSMT" w:cs="CourierNewPSMT"/>
          <w:sz w:val="20"/>
          <w:szCs w:val="20"/>
          <w:lang w:eastAsia="fr-FR"/>
        </w:rPr>
        <w:t>:shift</w:t>
      </w:r>
      <w:proofErr w:type="gramEnd"/>
      <w:r>
        <w:rPr>
          <w:rFonts w:ascii="CourierNewPSMT" w:hAnsi="CourierNewPSMT" w:cs="CourierNewPSMT"/>
          <w:sz w:val="20"/>
          <w:szCs w:val="20"/>
          <w:lang w:eastAsia="fr-FR"/>
        </w:rPr>
        <w:t>()</w:t>
      </w:r>
    </w:p>
    <w:p w:rsidR="00B97972" w:rsidRDefault="00B97972" w:rsidP="00B97972">
      <w:pPr>
        <w:rPr>
          <w:rFonts w:ascii="CourierNewPSMT" w:hAnsi="CourierNewPSMT" w:cs="CourierNewPSMT"/>
          <w:color w:val="000000"/>
          <w:sz w:val="20"/>
          <w:szCs w:val="20"/>
        </w:rPr>
      </w:pPr>
    </w:p>
    <w:p w:rsidR="00B627D0" w:rsidRDefault="00B627D0" w:rsidP="00B627D0">
      <w:pPr>
        <w:rPr>
          <w:rFonts w:ascii="CourierNewPSMT" w:hAnsi="CourierNewPSMT" w:cs="CourierNewPSMT"/>
          <w:color w:val="000000"/>
          <w:sz w:val="20"/>
          <w:szCs w:val="20"/>
        </w:rPr>
      </w:pPr>
    </w:p>
    <w:p w:rsidR="00B97972" w:rsidRDefault="00B97972" w:rsidP="00B627D0">
      <w:pPr>
        <w:rPr>
          <w:rFonts w:ascii="CourierNewPSMT" w:hAnsi="CourierNewPSMT" w:cs="CourierNewPSMT"/>
          <w:color w:val="000000"/>
          <w:sz w:val="20"/>
          <w:szCs w:val="20"/>
        </w:rPr>
      </w:pPr>
    </w:p>
    <w:p w:rsidR="00B627D0" w:rsidRDefault="00B627D0" w:rsidP="00E56260">
      <w:pPr>
        <w:pStyle w:val="Titre4"/>
      </w:pPr>
      <w:r>
        <w:t>Les objets littéraux :</w:t>
      </w:r>
    </w:p>
    <w:p w:rsidR="00E56260" w:rsidRPr="00E56260" w:rsidRDefault="00242CE5" w:rsidP="00E56260">
      <w:r>
        <w:t>Exemple de création des objets :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family 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= 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{</w:t>
      </w:r>
    </w:p>
    <w:p w:rsidR="00B627D0" w:rsidRDefault="00B627D0" w:rsidP="004868E5">
      <w:pPr>
        <w:autoSpaceDE w:val="0"/>
        <w:autoSpaceDN w:val="0"/>
        <w:adjustRightInd w:val="0"/>
        <w:ind w:firstLine="709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self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Sébastien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,</w:t>
      </w:r>
    </w:p>
    <w:p w:rsidR="00B627D0" w:rsidRDefault="00B627D0" w:rsidP="004868E5">
      <w:pPr>
        <w:autoSpaceDE w:val="0"/>
        <w:autoSpaceDN w:val="0"/>
        <w:adjustRightInd w:val="0"/>
        <w:ind w:firstLine="709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sister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'Laurence'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,</w:t>
      </w:r>
    </w:p>
    <w:p w:rsidR="00B627D0" w:rsidRDefault="00B627D0" w:rsidP="004868E5">
      <w:pPr>
        <w:autoSpaceDE w:val="0"/>
        <w:autoSpaceDN w:val="0"/>
        <w:adjustRightInd w:val="0"/>
        <w:ind w:firstLine="709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brother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Ludovic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,</w:t>
      </w:r>
    </w:p>
    <w:p w:rsidR="00B627D0" w:rsidRDefault="00B627D0" w:rsidP="004868E5">
      <w:pPr>
        <w:autoSpaceDE w:val="0"/>
        <w:autoSpaceDN w:val="0"/>
        <w:adjustRightInd w:val="0"/>
        <w:ind w:firstLine="709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cousin_1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'Pauline'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,</w:t>
      </w:r>
    </w:p>
    <w:p w:rsidR="00B627D0" w:rsidRDefault="00B627D0" w:rsidP="004868E5">
      <w:pPr>
        <w:autoSpaceDE w:val="0"/>
        <w:autoSpaceDN w:val="0"/>
        <w:adjustRightInd w:val="0"/>
        <w:ind w:firstLine="709"/>
        <w:rPr>
          <w:rFonts w:ascii="CourierNewPSMT" w:hAnsi="CourierNewPSMT" w:cs="CourierNewPSMT"/>
          <w:color w:val="BB2121"/>
          <w:sz w:val="20"/>
          <w:szCs w:val="20"/>
          <w:lang w:val="en-US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cousin_2</w:t>
      </w:r>
      <w:r>
        <w:rPr>
          <w:rFonts w:ascii="CourierNewPSMT" w:hAnsi="CourierNewPSMT" w:cs="CourierNewPSMT"/>
          <w:color w:val="666666"/>
          <w:sz w:val="20"/>
          <w:szCs w:val="20"/>
          <w:lang w:val="en-US"/>
        </w:rPr>
        <w:t xml:space="preserve">: </w:t>
      </w:r>
      <w:r>
        <w:rPr>
          <w:rFonts w:ascii="CourierNewPSMT" w:hAnsi="CourierNewPSMT" w:cs="CourierNewPSMT"/>
          <w:color w:val="BB2121"/>
          <w:sz w:val="20"/>
          <w:szCs w:val="20"/>
          <w:lang w:val="en-US"/>
        </w:rPr>
        <w:t>'Guillaume'</w:t>
      </w:r>
    </w:p>
    <w:p w:rsidR="00B627D0" w:rsidRPr="00B627D0" w:rsidRDefault="00B627D0" w:rsidP="00B627D0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B627D0">
        <w:rPr>
          <w:rFonts w:ascii="CourierNewPSMT" w:hAnsi="CourierNewPSMT" w:cs="CourierNewPSMT"/>
          <w:color w:val="000000"/>
          <w:sz w:val="20"/>
          <w:szCs w:val="20"/>
          <w:lang w:val="en-US"/>
        </w:rPr>
        <w:t>};</w:t>
      </w:r>
    </w:p>
    <w:p w:rsidR="00B627D0" w:rsidRPr="00B627D0" w:rsidRDefault="00B627D0" w:rsidP="00B627D0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</w:p>
    <w:p w:rsidR="00B627D0" w:rsidRPr="00B627D0" w:rsidRDefault="00B627D0" w:rsidP="00B627D0">
      <w:pPr>
        <w:rPr>
          <w:rFonts w:ascii="CourierNewPSMT" w:hAnsi="CourierNewPSMT" w:cs="CourierNewPSMT"/>
          <w:sz w:val="20"/>
          <w:szCs w:val="20"/>
          <w:lang w:val="en-US"/>
        </w:rPr>
      </w:pPr>
      <w:proofErr w:type="spellStart"/>
      <w:r w:rsidRPr="00B627D0">
        <w:rPr>
          <w:rFonts w:ascii="CourierNewPSMT" w:hAnsi="CourierNewPSMT" w:cs="CourierNewPSMT"/>
          <w:sz w:val="20"/>
          <w:szCs w:val="20"/>
          <w:lang w:val="en-US"/>
        </w:rPr>
        <w:t>family.sister</w:t>
      </w:r>
      <w:proofErr w:type="spellEnd"/>
      <w:r w:rsidRPr="00B627D0">
        <w:rPr>
          <w:rFonts w:ascii="CourierNewPSMT" w:hAnsi="CourierNewPSMT" w:cs="CourierNewPSMT"/>
          <w:sz w:val="20"/>
          <w:szCs w:val="20"/>
          <w:lang w:val="en-US"/>
        </w:rPr>
        <w:t>;</w:t>
      </w:r>
    </w:p>
    <w:p w:rsidR="00B627D0" w:rsidRPr="00B627D0" w:rsidRDefault="00B627D0" w:rsidP="00B627D0">
      <w:pPr>
        <w:rPr>
          <w:rFonts w:ascii="CourierNewPSMT" w:hAnsi="CourierNewPSMT" w:cs="CourierNewPSMT"/>
          <w:sz w:val="20"/>
          <w:szCs w:val="20"/>
          <w:lang w:val="en-US"/>
        </w:rPr>
      </w:pPr>
      <w:proofErr w:type="spellStart"/>
      <w:r w:rsidRPr="00B627D0">
        <w:rPr>
          <w:rFonts w:ascii="CourierNewPSMT" w:hAnsi="CourierNewPSMT" w:cs="CourierNewPSMT"/>
          <w:sz w:val="20"/>
          <w:szCs w:val="20"/>
          <w:lang w:val="en-US"/>
        </w:rPr>
        <w:t>family.sister</w:t>
      </w:r>
      <w:proofErr w:type="spellEnd"/>
      <w:r w:rsidRPr="00B627D0">
        <w:rPr>
          <w:rFonts w:ascii="CourierNewPSMT" w:hAnsi="CourierNewPSMT" w:cs="CourierNewPSMT"/>
          <w:sz w:val="20"/>
          <w:szCs w:val="20"/>
          <w:lang w:val="en-US"/>
        </w:rPr>
        <w:t>;</w:t>
      </w:r>
    </w:p>
    <w:p w:rsidR="00B627D0" w:rsidRPr="00B627D0" w:rsidRDefault="00B627D0" w:rsidP="00B627D0">
      <w:pPr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B627D0">
        <w:rPr>
          <w:rFonts w:ascii="CourierNewPSMT" w:hAnsi="CourierNewPSMT" w:cs="CourierNewPSMT"/>
          <w:sz w:val="20"/>
          <w:szCs w:val="20"/>
          <w:lang w:val="en-US"/>
        </w:rPr>
        <w:t>alert(</w:t>
      </w:r>
      <w:proofErr w:type="gramEnd"/>
      <w:r w:rsidRPr="00B627D0">
        <w:rPr>
          <w:rFonts w:ascii="CourierNewPSMT" w:hAnsi="CourierNewPSMT" w:cs="CourierNewPSMT"/>
          <w:sz w:val="20"/>
          <w:szCs w:val="20"/>
          <w:lang w:val="en-US"/>
        </w:rPr>
        <w:t>family[id]);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for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var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id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 xml:space="preserve">in </w:t>
      </w:r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family) { </w:t>
      </w:r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 xml:space="preserve">// On </w:t>
      </w:r>
      <w:proofErr w:type="spell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>stocke</w:t>
      </w:r>
      <w:proofErr w:type="spell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>l'identifiant</w:t>
      </w:r>
      <w:proofErr w:type="spell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>dans</w:t>
      </w:r>
      <w:proofErr w:type="spell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/>
        </w:rPr>
        <w:t xml:space="preserve"> « id »</w:t>
      </w:r>
    </w:p>
    <w:p w:rsidR="00B627D0" w:rsidRDefault="00B627D0" w:rsidP="004868E5">
      <w:pPr>
        <w:autoSpaceDE w:val="0"/>
        <w:autoSpaceDN w:val="0"/>
        <w:adjustRightInd w:val="0"/>
        <w:ind w:firstLine="709"/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</w:pPr>
      <w:proofErr w:type="gram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pour</w:t>
      </w:r>
      <w:proofErr w:type="gram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parcourir l'objet « </w:t>
      </w:r>
      <w:proofErr w:type="spell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>family</w:t>
      </w:r>
      <w:proofErr w:type="spell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</w:rPr>
        <w:t xml:space="preserve"> »</w:t>
      </w:r>
    </w:p>
    <w:p w:rsidR="00B627D0" w:rsidRDefault="00B627D0" w:rsidP="004868E5">
      <w:pPr>
        <w:autoSpaceDE w:val="0"/>
        <w:autoSpaceDN w:val="0"/>
        <w:adjustRightInd w:val="0"/>
        <w:ind w:firstLine="709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alert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family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[id]);</w:t>
      </w:r>
    </w:p>
    <w:p w:rsidR="00B627D0" w:rsidRPr="005E756C" w:rsidRDefault="00B627D0" w:rsidP="00B627D0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5E756C">
        <w:rPr>
          <w:rFonts w:ascii="CourierNewPSMT" w:hAnsi="CourierNewPSMT" w:cs="CourierNewPSMT"/>
          <w:color w:val="000000"/>
          <w:sz w:val="20"/>
          <w:szCs w:val="20"/>
          <w:lang w:val="en-US"/>
        </w:rPr>
        <w:t>}</w:t>
      </w:r>
    </w:p>
    <w:p w:rsidR="004868E5" w:rsidRPr="005E756C" w:rsidRDefault="004868E5" w:rsidP="00B627D0">
      <w:pPr>
        <w:rPr>
          <w:rFonts w:ascii="CourierNewPSMT" w:hAnsi="CourierNewPSMT" w:cs="CourierNewPSMT"/>
          <w:color w:val="000000"/>
          <w:sz w:val="20"/>
          <w:szCs w:val="20"/>
          <w:lang w:val="en-US"/>
        </w:rPr>
      </w:pPr>
    </w:p>
    <w:p w:rsidR="00242CE5" w:rsidRPr="005E756C" w:rsidRDefault="00242CE5" w:rsidP="00242CE5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5E756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 w:rsidRPr="005E756C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check </w:t>
      </w:r>
      <w:r w:rsidRPr="005E756C"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 w:rsidRPr="005E756C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{};</w:t>
      </w:r>
    </w:p>
    <w:p w:rsidR="00242CE5" w:rsidRDefault="00242CE5" w:rsidP="00242CE5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check[</w:t>
      </w:r>
      <w:proofErr w:type="gram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'login'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]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function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() {</w:t>
      </w:r>
    </w:p>
    <w:p w:rsidR="00242CE5" w:rsidRDefault="00242CE5" w:rsidP="00242CE5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login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  <w:lang w:val="en-US" w:eastAsia="fr-FR"/>
        </w:rPr>
        <w:t>document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.getElementById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'login'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),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tooltipStyle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getTooltip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(login).style;</w:t>
      </w:r>
    </w:p>
    <w:p w:rsidR="00242CE5" w:rsidRDefault="00242CE5" w:rsidP="00242CE5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login.value.length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&gt;= 4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 {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login.className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'correct'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tooltipStyle.display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'none'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return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true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}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else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{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login.className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'incorrect'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tooltipStyle.display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'inline-block'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return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false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}</w:t>
      </w:r>
    </w:p>
    <w:p w:rsidR="00242CE5" w:rsidRDefault="00242CE5" w:rsidP="00242CE5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};</w:t>
      </w:r>
    </w:p>
    <w:p w:rsidR="00242CE5" w:rsidRDefault="00242CE5" w:rsidP="00242CE5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242CE5" w:rsidRDefault="00242CE5" w:rsidP="00242CE5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242CE5" w:rsidRDefault="00242CE5" w:rsidP="00242CE5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242CE5" w:rsidRDefault="00242CE5" w:rsidP="00242CE5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check[</w:t>
      </w:r>
      <w:proofErr w:type="gram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lastName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]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function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(id) {</w:t>
      </w:r>
    </w:p>
    <w:p w:rsidR="00242CE5" w:rsidRDefault="00242CE5" w:rsidP="00242CE5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name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  <w:lang w:val="en-US" w:eastAsia="fr-FR"/>
        </w:rPr>
        <w:t>document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.getElementById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(id),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tooltipStyle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getTooltip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(name).style;</w:t>
      </w:r>
    </w:p>
    <w:p w:rsidR="00242CE5" w:rsidRDefault="00242CE5" w:rsidP="00242CE5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name.value.length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&gt;= 2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 {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name.className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'correct'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tooltipStyle.display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'none'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return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true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}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else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{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name.className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'incorrect'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tooltipStyle.display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'inline-block'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return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false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242CE5" w:rsidRPr="00B627D0" w:rsidRDefault="00242CE5" w:rsidP="00242CE5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 w:rsidRPr="00B627D0">
        <w:rPr>
          <w:rFonts w:ascii="CourierNewPSMT" w:hAnsi="CourierNewPSMT" w:cs="CourierNewPSMT"/>
          <w:color w:val="000000"/>
          <w:sz w:val="20"/>
          <w:szCs w:val="20"/>
          <w:lang w:eastAsia="fr-FR"/>
        </w:rPr>
        <w:t>}</w:t>
      </w:r>
    </w:p>
    <w:p w:rsidR="00242CE5" w:rsidRPr="00B627D0" w:rsidRDefault="00242CE5" w:rsidP="00242CE5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 w:rsidRPr="00B627D0">
        <w:rPr>
          <w:rFonts w:ascii="CourierNewPSMT" w:hAnsi="CourierNewPSMT" w:cs="CourierNewPSMT"/>
          <w:color w:val="000000"/>
          <w:sz w:val="20"/>
          <w:szCs w:val="20"/>
          <w:lang w:eastAsia="fr-FR"/>
        </w:rPr>
        <w:t>};</w:t>
      </w:r>
    </w:p>
    <w:p w:rsidR="00242CE5" w:rsidRDefault="00242CE5" w:rsidP="00242CE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proofErr w:type="gramStart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check[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‘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firstName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’] =  check[‘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lastName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’] ;</w:t>
      </w:r>
    </w:p>
    <w:p w:rsidR="00242CE5" w:rsidRDefault="00242CE5" w:rsidP="00242CE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La fonction </w:t>
      </w: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check[</w:t>
      </w:r>
      <w:proofErr w:type="gramEnd"/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firstName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]()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, implicitement ce sera la fonction 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check[</w:t>
      </w:r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lastName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]() 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qui sera appelée.</w:t>
      </w:r>
    </w:p>
    <w:p w:rsidR="00242CE5" w:rsidRDefault="00242CE5" w:rsidP="00B627D0">
      <w:pPr>
        <w:rPr>
          <w:rFonts w:ascii="CourierNewPSMT" w:hAnsi="CourierNewPSMT" w:cs="CourierNewPSMT"/>
          <w:color w:val="000000"/>
          <w:sz w:val="20"/>
          <w:szCs w:val="20"/>
        </w:rPr>
      </w:pPr>
    </w:p>
    <w:p w:rsidR="00B627D0" w:rsidRDefault="00B627D0" w:rsidP="004868E5">
      <w:pPr>
        <w:pStyle w:val="Titre3"/>
      </w:pPr>
      <w:r>
        <w:t>Découper des chaines de caractère en un tableau :</w:t>
      </w:r>
    </w:p>
    <w:p w:rsidR="00EE2E96" w:rsidRPr="00EE2E96" w:rsidRDefault="00EE2E96" w:rsidP="00EE2E96"/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  <w:t>var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cousinsString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'Pauline Guillaume Clarisse'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,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cousinsArray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 xml:space="preserve">=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cousinsString.split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 '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);</w:t>
      </w:r>
    </w:p>
    <w:p w:rsidR="00EE2E96" w:rsidRDefault="00EE2E96" w:rsidP="00B627D0">
      <w:pPr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</w:p>
    <w:p w:rsidR="00B627D0" w:rsidRDefault="00EE2E96" w:rsidP="00EE2E96">
      <w:pPr>
        <w:pStyle w:val="Titre3"/>
        <w:rPr>
          <w:lang w:eastAsia="fr-FR"/>
        </w:rPr>
      </w:pPr>
      <w:r>
        <w:rPr>
          <w:lang w:eastAsia="fr-FR"/>
        </w:rPr>
        <w:lastRenderedPageBreak/>
        <w:t>Créer</w:t>
      </w:r>
      <w:r w:rsidR="00B627D0">
        <w:rPr>
          <w:lang w:eastAsia="fr-FR"/>
        </w:rPr>
        <w:t xml:space="preserve"> une chaine de caractère depuis un tableau :</w:t>
      </w:r>
    </w:p>
    <w:p w:rsidR="00EE2E96" w:rsidRPr="00EE2E96" w:rsidRDefault="00EE2E96" w:rsidP="00EE2E96">
      <w:pPr>
        <w:rPr>
          <w:lang w:eastAsia="fr-FR"/>
        </w:rPr>
      </w:pPr>
      <w:r>
        <w:rPr>
          <w:lang w:eastAsia="fr-FR"/>
        </w:rPr>
        <w:t>Cette fonction permet de créer une chaine de caractère</w:t>
      </w:r>
      <w:r w:rsidR="00C977D0">
        <w:rPr>
          <w:lang w:eastAsia="fr-FR"/>
        </w:rPr>
        <w:t xml:space="preserve"> à partir d’un tableau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cousinsString_2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cousinsArray.join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'-'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);</w:t>
      </w:r>
    </w:p>
    <w:p w:rsidR="00B627D0" w:rsidRPr="005E756C" w:rsidRDefault="00B627D0" w:rsidP="00B627D0">
      <w:pP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242CE5" w:rsidRPr="005E756C" w:rsidRDefault="00242CE5" w:rsidP="00B627D0">
      <w:pP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B627D0" w:rsidRDefault="00242CE5" w:rsidP="00242CE5">
      <w:pPr>
        <w:pStyle w:val="Titre3"/>
        <w:rPr>
          <w:lang w:eastAsia="fr-FR"/>
        </w:rPr>
      </w:pPr>
      <w:r>
        <w:rPr>
          <w:lang w:eastAsia="fr-FR"/>
        </w:rPr>
        <w:t>L’accès</w:t>
      </w:r>
      <w:r w:rsidR="00B627D0">
        <w:rPr>
          <w:lang w:eastAsia="fr-FR"/>
        </w:rPr>
        <w:t xml:space="preserve"> aux éléments :</w:t>
      </w:r>
    </w:p>
    <w:p w:rsidR="00B627D0" w:rsidRDefault="00B627D0" w:rsidP="00B627D0">
      <w:pPr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L’objet document possède trois méthodes principales : </w:t>
      </w:r>
    </w:p>
    <w:p w:rsidR="00242CE5" w:rsidRDefault="00242CE5" w:rsidP="00B627D0">
      <w:pPr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rPr>
          <w:rFonts w:ascii="TimesNewRomanPSMT" w:hAnsi="TimesNewRomanPSMT" w:cs="TimesNewRomanPSMT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  <w:lang w:eastAsia="fr-FR"/>
        </w:rPr>
        <w:t>getElementById</w:t>
      </w:r>
      <w:proofErr w:type="spellEnd"/>
      <w:r>
        <w:rPr>
          <w:rFonts w:ascii="CourierNewPSMT" w:hAnsi="CourierNewPSMT" w:cs="CourierNewPSMT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  <w:lang w:eastAsia="fr-FR"/>
        </w:rPr>
        <w:t>)</w:t>
      </w:r>
      <w:r>
        <w:rPr>
          <w:rFonts w:ascii="TimesNewRomanPSMT" w:hAnsi="TimesNewRomanPSMT" w:cs="TimesNewRomanPSMT"/>
          <w:sz w:val="20"/>
          <w:szCs w:val="20"/>
          <w:lang w:eastAsia="fr-FR"/>
        </w:rPr>
        <w:t> : Permet d’accéder à un élément en connaissant son ID qui est simplement l’attribut id de l’élément.</w:t>
      </w:r>
    </w:p>
    <w:p w:rsidR="00B627D0" w:rsidRDefault="00B627D0" w:rsidP="00B627D0">
      <w:pPr>
        <w:rPr>
          <w:rFonts w:ascii="TimesNewRomanPSMT" w:hAnsi="TimesNewRomanPSMT" w:cs="TimesNewRomanPSMT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  <w:lang w:eastAsia="fr-FR"/>
        </w:rPr>
        <w:t>getElementsByTagName</w:t>
      </w:r>
      <w:proofErr w:type="spellEnd"/>
      <w:r>
        <w:rPr>
          <w:rFonts w:ascii="CourierNewPSMT" w:hAnsi="CourierNewPSMT" w:cs="CourierNewPSMT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  <w:lang w:eastAsia="fr-FR"/>
        </w:rPr>
        <w:t>) : Cette méthode permet de récupérer sous la forme d’un tableau, tous les éléments de la famille</w:t>
      </w:r>
      <w:r w:rsidR="00242CE5">
        <w:rPr>
          <w:rFonts w:ascii="CourierNewPSMT" w:hAnsi="CourierNewPSMT" w:cs="CourierNewPSMT"/>
          <w:sz w:val="20"/>
          <w:szCs w:val="20"/>
          <w:lang w:eastAsia="fr-FR"/>
        </w:rPr>
        <w:t>.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r>
        <w:rPr>
          <w:rFonts w:ascii="TimesNewRomanPSMT" w:hAnsi="TimesNewRomanPSMT" w:cs="TimesNewRomanPSMT"/>
          <w:sz w:val="20"/>
          <w:szCs w:val="20"/>
          <w:lang w:eastAsia="fr-FR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  <w:lang w:eastAsia="fr-FR"/>
        </w:rPr>
        <w:t>getElementsByName</w:t>
      </w:r>
      <w:proofErr w:type="spellEnd"/>
      <w:r>
        <w:rPr>
          <w:rFonts w:ascii="CourierNewPSMT" w:hAnsi="CourierNewPSMT" w:cs="CourierNewPSMT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  <w:lang w:eastAsia="fr-FR"/>
        </w:rPr>
        <w:t>) </w:t>
      </w:r>
      <w:r>
        <w:rPr>
          <w:rFonts w:ascii="TimesNewRomanPSMT" w:hAnsi="TimesNewRomanPSMT" w:cs="TimesNewRomanPSMT"/>
          <w:sz w:val="20"/>
          <w:szCs w:val="20"/>
          <w:lang w:eastAsia="fr-FR"/>
        </w:rPr>
        <w:t>: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 Cette méthode est semblable à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getElementsByTagName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() 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et permet de ne récupérer que les éléments qui possèdent un</w:t>
      </w:r>
      <w:r w:rsidR="00242CE5"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  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attribut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name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que vous spécifiez. L'attribut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name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n'est utilisé qu'au sein des formulaires, et est déprécié depuis la spécification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HTML5 dans tout autre élément que celui d'un formulaire. Par exemple, vous pouvez vous en servir pour un élément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  <w:t xml:space="preserve">&lt;input&gt; 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mais pas pour un élément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  <w:t>&lt;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  <w:t>map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  <w:t>&gt;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.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  <w:lang w:eastAsia="fr-FR"/>
        </w:rPr>
      </w:pPr>
    </w:p>
    <w:p w:rsidR="00B627D0" w:rsidRPr="00B97972" w:rsidRDefault="00B627D0" w:rsidP="00B97972">
      <w:pPr>
        <w:pStyle w:val="Titre3"/>
        <w:rPr>
          <w:sz w:val="28"/>
          <w:szCs w:val="28"/>
          <w:lang w:eastAsia="fr-FR"/>
        </w:rPr>
      </w:pPr>
      <w:r w:rsidRPr="00B97972">
        <w:rPr>
          <w:sz w:val="28"/>
          <w:szCs w:val="28"/>
          <w:lang w:eastAsia="fr-FR"/>
        </w:rPr>
        <w:t>L</w:t>
      </w:r>
      <w:r w:rsidR="00B97972" w:rsidRPr="00B97972">
        <w:rPr>
          <w:sz w:val="28"/>
          <w:szCs w:val="28"/>
          <w:lang w:eastAsia="fr-FR"/>
        </w:rPr>
        <w:t>es</w:t>
      </w:r>
      <w:r w:rsidRPr="00B97972">
        <w:rPr>
          <w:sz w:val="28"/>
          <w:szCs w:val="28"/>
          <w:lang w:eastAsia="fr-FR"/>
        </w:rPr>
        <w:t xml:space="preserve"> événements :</w:t>
      </w:r>
    </w:p>
    <w:p w:rsidR="00B627D0" w:rsidRDefault="00B627D0" w:rsidP="00B97972">
      <w:pPr>
        <w:pStyle w:val="Titre4"/>
        <w:rPr>
          <w:lang w:eastAsia="fr-FR"/>
        </w:rPr>
      </w:pPr>
      <w:r>
        <w:rPr>
          <w:lang w:eastAsia="fr-FR"/>
        </w:rPr>
        <w:t xml:space="preserve"> </w:t>
      </w:r>
      <w:r w:rsidR="00B97972">
        <w:rPr>
          <w:lang w:eastAsia="fr-FR"/>
        </w:rPr>
        <w:t>L</w:t>
      </w:r>
      <w:r>
        <w:rPr>
          <w:lang w:eastAsia="fr-FR"/>
        </w:rPr>
        <w:t>es événements à appliquer aux champs de texte :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inputs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  <w:lang w:val="en-US" w:eastAsia="fr-FR"/>
        </w:rPr>
        <w:t>document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.getElementsByTagName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'input'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),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inputsLength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inputs.length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for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0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&lt;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inputsLength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++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 {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(inputs[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].type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 xml:space="preserve">'text'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||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inputs[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].type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'password'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 {</w:t>
      </w:r>
    </w:p>
    <w:p w:rsidR="00B627D0" w:rsidRPr="00B627D0" w:rsidRDefault="00B627D0" w:rsidP="00B627D0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inputs[</w:t>
      </w:r>
      <w:proofErr w:type="spellStart"/>
      <w:proofErr w:type="gramEnd"/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].</w:t>
      </w:r>
      <w:proofErr w:type="spellStart"/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onkeyup</w:t>
      </w:r>
      <w:proofErr w:type="spellEnd"/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 w:rsidRPr="00B627D0"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 w:rsidRPr="00B627D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function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() {</w:t>
      </w:r>
    </w:p>
    <w:p w:rsidR="00B627D0" w:rsidRPr="00B627D0" w:rsidRDefault="00B627D0" w:rsidP="00B627D0">
      <w:pPr>
        <w:autoSpaceDE w:val="0"/>
        <w:autoSpaceDN w:val="0"/>
        <w:adjustRightInd w:val="0"/>
        <w:ind w:left="1416" w:firstLine="708"/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 w:eastAsia="fr-FR"/>
        </w:rPr>
      </w:pPr>
      <w:proofErr w:type="gramStart"/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check[</w:t>
      </w:r>
      <w:proofErr w:type="gramEnd"/>
      <w:r w:rsidRPr="00B627D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this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.id](</w:t>
      </w:r>
      <w:r w:rsidRPr="00B627D0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this</w:t>
      </w:r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.id); </w:t>
      </w:r>
      <w:r w:rsidRPr="00B627D0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 w:eastAsia="fr-FR"/>
        </w:rPr>
        <w:t xml:space="preserve">// « this » </w:t>
      </w:r>
      <w:proofErr w:type="spellStart"/>
      <w:r w:rsidRPr="00B627D0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 w:eastAsia="fr-FR"/>
        </w:rPr>
        <w:t>représente</w:t>
      </w:r>
      <w:proofErr w:type="spellEnd"/>
      <w:r w:rsidRPr="00B627D0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 w:eastAsia="fr-FR"/>
        </w:rPr>
        <w:t xml:space="preserve"> </w:t>
      </w:r>
      <w:proofErr w:type="spellStart"/>
      <w:r w:rsidRPr="00B627D0"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val="en-US" w:eastAsia="fr-FR"/>
        </w:rPr>
        <w:t>l'input</w:t>
      </w:r>
      <w:proofErr w:type="spellEnd"/>
    </w:p>
    <w:p w:rsidR="00B627D0" w:rsidRDefault="00B627D0" w:rsidP="00B627D0">
      <w:pPr>
        <w:autoSpaceDE w:val="0"/>
        <w:autoSpaceDN w:val="0"/>
        <w:adjustRightInd w:val="0"/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eastAsia="fr-FR"/>
        </w:rPr>
      </w:pPr>
      <w:proofErr w:type="gramStart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eastAsia="fr-FR"/>
        </w:rPr>
        <w:t>actuellement</w:t>
      </w:r>
      <w:proofErr w:type="gramEnd"/>
      <w:r>
        <w:rPr>
          <w:rFonts w:ascii="CourierNewPS-ItalicMT" w:hAnsi="CourierNewPS-ItalicMT" w:cs="CourierNewPS-ItalicMT"/>
          <w:i/>
          <w:iCs/>
          <w:color w:val="408181"/>
          <w:sz w:val="20"/>
          <w:szCs w:val="20"/>
          <w:lang w:eastAsia="fr-FR"/>
        </w:rPr>
        <w:t xml:space="preserve"> modifié</w:t>
      </w:r>
    </w:p>
    <w:p w:rsidR="00B627D0" w:rsidRDefault="00B627D0" w:rsidP="00B627D0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};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}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}</w:t>
      </w:r>
    </w:p>
    <w:p w:rsidR="00B97972" w:rsidRDefault="00B97972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</w:p>
    <w:p w:rsidR="00B627D0" w:rsidRDefault="00B627D0" w:rsidP="00B97972">
      <w:pPr>
        <w:pStyle w:val="Titre4"/>
        <w:rPr>
          <w:lang w:eastAsia="fr-FR"/>
        </w:rPr>
      </w:pPr>
      <w:r>
        <w:rPr>
          <w:lang w:eastAsia="fr-FR"/>
        </w:rPr>
        <w:t>Les événements  à appliquer aux boutons :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myForm.onsubmit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function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 {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result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true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for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in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check) {</w:t>
      </w:r>
    </w:p>
    <w:p w:rsidR="00B627D0" w:rsidRDefault="00B627D0" w:rsidP="00B627D0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result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check[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](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)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&amp;&amp;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result;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}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result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) {</w:t>
      </w:r>
    </w:p>
    <w:p w:rsidR="00B627D0" w:rsidRDefault="00B627D0" w:rsidP="00B627D0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alert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color w:val="BB2121"/>
          <w:sz w:val="20"/>
          <w:szCs w:val="20"/>
          <w:lang w:eastAsia="fr-FR"/>
        </w:rPr>
        <w:t>'Le formulaire est bien rempli.'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);</w:t>
      </w:r>
    </w:p>
    <w:p w:rsidR="00B627D0" w:rsidRPr="00B627D0" w:rsidRDefault="00B627D0" w:rsidP="00B627D0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color w:val="000000"/>
          <w:sz w:val="20"/>
          <w:szCs w:val="20"/>
          <w:lang w:val="en-US" w:eastAsia="fr-FR"/>
        </w:rPr>
      </w:pPr>
      <w:r w:rsidRPr="00B627D0"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}</w:t>
      </w:r>
      <w:r w:rsidRPr="00B627D0">
        <w:rPr>
          <w:rFonts w:ascii="TimesNewRomanPSMT" w:hAnsi="TimesNewRomanPSMT" w:cs="TimesNewRomanPSMT"/>
          <w:color w:val="000000"/>
          <w:sz w:val="20"/>
          <w:szCs w:val="20"/>
          <w:lang w:val="en-US" w:eastAsia="fr-FR"/>
        </w:rPr>
        <w:t xml:space="preserve"> 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return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false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};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myForm.onreset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function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 {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for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0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&lt;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inputsLength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;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++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 {</w:t>
      </w:r>
    </w:p>
    <w:p w:rsidR="00B627D0" w:rsidRDefault="00B627D0" w:rsidP="00B627D0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</w:pPr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(inputs[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].type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 xml:space="preserve">'text'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|| 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inputs[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].type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>==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proofErr w:type="gramStart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password</w:t>
      </w:r>
      <w:proofErr w:type="gramEnd"/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 {</w:t>
      </w:r>
    </w:p>
    <w:p w:rsidR="00B627D0" w:rsidRDefault="00B627D0" w:rsidP="00B627D0">
      <w:pPr>
        <w:autoSpaceDE w:val="0"/>
        <w:autoSpaceDN w:val="0"/>
        <w:adjustRightInd w:val="0"/>
        <w:ind w:left="1416" w:firstLine="708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inputs[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i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].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className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;</w:t>
      </w:r>
    </w:p>
    <w:p w:rsidR="00B627D0" w:rsidRPr="00B627D0" w:rsidRDefault="00B627D0" w:rsidP="00B627D0">
      <w:pPr>
        <w:autoSpaceDE w:val="0"/>
        <w:autoSpaceDN w:val="0"/>
        <w:adjustRightInd w:val="0"/>
        <w:ind w:left="708"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 w:rsidRPr="00B627D0">
        <w:rPr>
          <w:rFonts w:ascii="CourierNewPSMT" w:hAnsi="CourierNewPSMT" w:cs="CourierNewPSMT"/>
          <w:color w:val="000000"/>
          <w:sz w:val="20"/>
          <w:szCs w:val="20"/>
          <w:lang w:eastAsia="fr-FR"/>
        </w:rPr>
        <w:t>}</w:t>
      </w:r>
    </w:p>
    <w:p w:rsidR="00B627D0" w:rsidRP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 w:rsidRPr="00B627D0">
        <w:rPr>
          <w:rFonts w:ascii="CourierNewPSMT" w:hAnsi="CourierNewPSMT" w:cs="CourierNewPSMT"/>
          <w:color w:val="000000"/>
          <w:sz w:val="20"/>
          <w:szCs w:val="20"/>
          <w:lang w:eastAsia="fr-FR"/>
        </w:rPr>
        <w:t>}</w:t>
      </w:r>
    </w:p>
    <w:p w:rsidR="00B627D0" w:rsidRP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spellStart"/>
      <w:proofErr w:type="gramStart"/>
      <w:r w:rsidRPr="00B627D0">
        <w:rPr>
          <w:rFonts w:ascii="CourierNewPSMT" w:hAnsi="CourierNewPSMT" w:cs="CourierNewPSMT"/>
          <w:color w:val="000000"/>
          <w:sz w:val="20"/>
          <w:szCs w:val="20"/>
          <w:lang w:eastAsia="fr-FR"/>
        </w:rPr>
        <w:t>deactivateTooltips</w:t>
      </w:r>
      <w:proofErr w:type="spellEnd"/>
      <w:r w:rsidRPr="00B627D0">
        <w:rPr>
          <w:rFonts w:ascii="CourierNewPSMT" w:hAnsi="CourierNewPSMT" w:cs="CourierNewPSMT"/>
          <w:color w:val="000000"/>
          <w:sz w:val="20"/>
          <w:szCs w:val="20"/>
          <w:lang w:eastAsia="fr-FR"/>
        </w:rPr>
        <w:t>(</w:t>
      </w:r>
      <w:proofErr w:type="gramEnd"/>
      <w:r w:rsidRPr="00B627D0">
        <w:rPr>
          <w:rFonts w:ascii="CourierNewPSMT" w:hAnsi="CourierNewPSMT" w:cs="CourierNewPSMT"/>
          <w:color w:val="000000"/>
          <w:sz w:val="20"/>
          <w:szCs w:val="20"/>
          <w:lang w:eastAsia="fr-FR"/>
        </w:rPr>
        <w:t>);</w:t>
      </w:r>
    </w:p>
    <w:p w:rsidR="00B627D0" w:rsidRP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 w:rsidRPr="00B627D0">
        <w:rPr>
          <w:rFonts w:ascii="CourierNewPSMT" w:hAnsi="CourierNewPSMT" w:cs="CourierNewPSMT"/>
          <w:color w:val="000000"/>
          <w:sz w:val="20"/>
          <w:szCs w:val="20"/>
          <w:lang w:eastAsia="fr-FR"/>
        </w:rPr>
        <w:t>};</w:t>
      </w:r>
    </w:p>
    <w:p w:rsidR="00B627D0" w:rsidRP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 w:rsidRPr="00B627D0">
        <w:rPr>
          <w:rFonts w:ascii="CourierNewPSMT" w:hAnsi="CourierNewPSMT" w:cs="CourierNewPSMT"/>
          <w:color w:val="000000"/>
          <w:sz w:val="20"/>
          <w:szCs w:val="20"/>
          <w:lang w:eastAsia="fr-FR"/>
        </w:rPr>
        <w:lastRenderedPageBreak/>
        <w:t>})();</w:t>
      </w:r>
    </w:p>
    <w:p w:rsidR="00B627D0" w:rsidRP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</w:p>
    <w:p w:rsidR="00B627D0" w:rsidRDefault="00B627D0" w:rsidP="00B97972">
      <w:pPr>
        <w:pStyle w:val="Titre3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lang w:eastAsia="fr-FR"/>
        </w:rPr>
        <w:t>Créer une chaîne de caractères depuis une chaîne ASCII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ab/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  <w:t xml:space="preserve">var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myString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 xml:space="preserve">= </w:t>
      </w:r>
      <w:proofErr w:type="spellStart"/>
      <w:proofErr w:type="gramStart"/>
      <w:r>
        <w:rPr>
          <w:rFonts w:ascii="CourierNewPSMT" w:hAnsi="CourierNewPSMT" w:cs="CourierNewPSMT"/>
          <w:color w:val="008100"/>
          <w:sz w:val="20"/>
          <w:szCs w:val="20"/>
          <w:lang w:eastAsia="fr-FR"/>
        </w:rPr>
        <w:t>String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.fromCharCode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74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97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118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97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83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99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114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,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105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112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, </w:t>
      </w:r>
      <w:r>
        <w:rPr>
          <w:rFonts w:ascii="CourierNewPSMT" w:hAnsi="CourierNewPSMT" w:cs="CourierNewPSMT"/>
          <w:color w:val="666666"/>
          <w:sz w:val="20"/>
          <w:szCs w:val="20"/>
          <w:lang w:eastAsia="fr-FR"/>
        </w:rPr>
        <w:t>116</w:t>
      </w: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);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ab/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Détecter les touches clavier :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listenKey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()</w:t>
      </w:r>
      <w:proofErr w:type="gramEnd"/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KeyCode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 xml:space="preserve"> retourne le code ASCII du caractère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Couper une chaine de caractère à chaque fois qu’une virgule est rencontrée :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ab/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>var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splitted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NewPSMT" w:hAnsi="CourierNewPSMT" w:cs="CourierNewPSMT"/>
          <w:color w:val="666666"/>
          <w:sz w:val="20"/>
          <w:szCs w:val="20"/>
          <w:lang w:val="en-US" w:eastAsia="fr-FR"/>
        </w:rPr>
        <w:t xml:space="preserve">=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mychaine.split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(</w:t>
      </w:r>
      <w:r>
        <w:rPr>
          <w:rFonts w:ascii="CourierNewPSMT" w:hAnsi="CourierNewPSMT" w:cs="CourierNewPSMT"/>
          <w:color w:val="BB2121"/>
          <w:sz w:val="20"/>
          <w:szCs w:val="20"/>
          <w:lang w:val="en-US" w:eastAsia="fr-FR"/>
        </w:rPr>
        <w:t>','</w:t>
      </w:r>
      <w:r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  <w:t>);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val="en-US" w:eastAsia="fr-FR"/>
        </w:rPr>
      </w:pPr>
    </w:p>
    <w:p w:rsidR="00B627D0" w:rsidRDefault="00B627D0" w:rsidP="00B97972">
      <w:pPr>
        <w:pStyle w:val="Titre3"/>
        <w:rPr>
          <w:lang w:eastAsia="fr-FR"/>
        </w:rPr>
      </w:pPr>
      <w:r>
        <w:rPr>
          <w:lang w:eastAsia="fr-FR"/>
        </w:rPr>
        <w:t>Les expressions régulières :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Les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regex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 ne s'utilisent pas seules, et il y a deux manières de s'en servir : soit par le biais de </w:t>
      </w:r>
      <w:proofErr w:type="spellStart"/>
      <w:r>
        <w:rPr>
          <w:rFonts w:ascii="TimesNewRomanPSMT" w:hAnsi="TimesNewRomanPSMT" w:cs="TimesNewRomanPSMT"/>
          <w:color w:val="FF0000"/>
          <w:sz w:val="20"/>
          <w:szCs w:val="20"/>
          <w:lang w:eastAsia="fr-FR"/>
        </w:rPr>
        <w:t>RegExp</w:t>
      </w:r>
      <w:proofErr w:type="spellEnd"/>
      <w:r>
        <w:rPr>
          <w:rFonts w:ascii="TimesNewRomanPSMT" w:hAnsi="TimesNewRomanPSMT" w:cs="TimesNewRomanPSMT"/>
          <w:color w:val="FF0000"/>
          <w:sz w:val="20"/>
          <w:szCs w:val="20"/>
          <w:lang w:eastAsia="fr-FR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qui est l'objet qui gère les expressions régulières, soit par le biais de certaines méthodes de l'objet </w:t>
      </w:r>
      <w:r>
        <w:rPr>
          <w:rFonts w:ascii="TimesNewRomanPSMT" w:hAnsi="TimesNewRomanPSMT" w:cs="TimesNewRomanPSMT"/>
          <w:color w:val="FF0000"/>
          <w:sz w:val="20"/>
          <w:szCs w:val="20"/>
          <w:lang w:eastAsia="fr-FR"/>
        </w:rPr>
        <w:t>String</w:t>
      </w: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 :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0"/>
          <w:szCs w:val="20"/>
          <w:lang w:eastAsia="fr-FR"/>
        </w:rPr>
      </w:pPr>
      <w:proofErr w:type="gramStart"/>
      <w:r>
        <w:rPr>
          <w:rFonts w:ascii="CourierNewPSMT" w:hAnsi="CourierNewPSMT" w:cs="CourierNewPSMT"/>
          <w:sz w:val="20"/>
          <w:szCs w:val="20"/>
          <w:lang w:eastAsia="fr-FR"/>
        </w:rPr>
        <w:t>match(</w:t>
      </w:r>
      <w:proofErr w:type="gramEnd"/>
      <w:r>
        <w:rPr>
          <w:rFonts w:ascii="CourierNewPSMT" w:hAnsi="CourierNewPSMT" w:cs="CourierNewPSMT"/>
          <w:sz w:val="20"/>
          <w:szCs w:val="20"/>
          <w:lang w:eastAsia="fr-FR"/>
        </w:rPr>
        <w:t xml:space="preserve">) </w:t>
      </w:r>
      <w:r>
        <w:rPr>
          <w:rFonts w:ascii="TimesNewRomanPSMT" w:hAnsi="TimesNewRomanPSMT" w:cs="TimesNewRomanPSMT"/>
          <w:sz w:val="20"/>
          <w:szCs w:val="20"/>
          <w:lang w:eastAsia="fr-FR"/>
        </w:rPr>
        <w:t>: retourne un tableau contenant toutes les occurrences recherchées ;</w:t>
      </w:r>
    </w:p>
    <w:p w:rsidR="00B627D0" w:rsidRDefault="00B627D0" w:rsidP="00B627D0">
      <w:pPr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  <w:lang w:eastAsia="fr-FR"/>
        </w:rPr>
        <w:t>search</w:t>
      </w:r>
      <w:proofErr w:type="spellEnd"/>
      <w:r>
        <w:rPr>
          <w:rFonts w:ascii="CourierNewPSMT" w:hAnsi="CourierNewPSMT" w:cs="CourierNewPSMT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  <w:lang w:eastAsia="fr-FR"/>
        </w:rPr>
        <w:t xml:space="preserve">) </w:t>
      </w:r>
      <w:r>
        <w:rPr>
          <w:rFonts w:ascii="TimesNewRomanPSMT" w:hAnsi="TimesNewRomanPSMT" w:cs="TimesNewRomanPSMT"/>
          <w:sz w:val="20"/>
          <w:szCs w:val="20"/>
          <w:lang w:eastAsia="fr-FR"/>
        </w:rPr>
        <w:t xml:space="preserve">: retourne la position d'une portion de texte (semblable à </w:t>
      </w:r>
      <w:proofErr w:type="spellStart"/>
      <w:r>
        <w:rPr>
          <w:rFonts w:ascii="CourierNewPSMT" w:hAnsi="CourierNewPSMT" w:cs="CourierNewPSMT"/>
          <w:sz w:val="20"/>
          <w:szCs w:val="20"/>
          <w:lang w:eastAsia="fr-FR"/>
        </w:rPr>
        <w:t>indexOf</w:t>
      </w:r>
      <w:proofErr w:type="spellEnd"/>
      <w:r>
        <w:rPr>
          <w:rFonts w:ascii="CourierNewPSMT" w:hAnsi="CourierNewPSMT" w:cs="CourierNewPSMT"/>
          <w:sz w:val="20"/>
          <w:szCs w:val="20"/>
          <w:lang w:eastAsia="fr-FR"/>
        </w:rPr>
        <w:t xml:space="preserve">() </w:t>
      </w:r>
      <w:r>
        <w:rPr>
          <w:rFonts w:ascii="TimesNewRomanPSMT" w:hAnsi="TimesNewRomanPSMT" w:cs="TimesNewRomanPSMT"/>
          <w:sz w:val="20"/>
          <w:szCs w:val="20"/>
          <w:lang w:eastAsia="fr-FR"/>
        </w:rPr>
        <w:t xml:space="preserve">mais avec une </w:t>
      </w:r>
      <w:proofErr w:type="spellStart"/>
      <w:r>
        <w:rPr>
          <w:rFonts w:ascii="TimesNewRomanPSMT" w:hAnsi="TimesNewRomanPSMT" w:cs="TimesNewRomanPSMT"/>
          <w:sz w:val="20"/>
          <w:szCs w:val="20"/>
          <w:lang w:eastAsia="fr-FR"/>
        </w:rPr>
        <w:t>regex</w:t>
      </w:r>
      <w:proofErr w:type="spellEnd"/>
      <w:r>
        <w:rPr>
          <w:rFonts w:ascii="TimesNewRomanPSMT" w:hAnsi="TimesNewRomanPSMT" w:cs="TimesNewRomanPSMT"/>
          <w:sz w:val="20"/>
          <w:szCs w:val="20"/>
          <w:lang w:eastAsia="fr-FR"/>
        </w:rPr>
        <w:t>);</w:t>
      </w:r>
    </w:p>
    <w:p w:rsidR="00B627D0" w:rsidRDefault="00B627D0" w:rsidP="00B627D0">
      <w:pPr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0"/>
          <w:szCs w:val="20"/>
          <w:lang w:eastAsia="fr-FR"/>
        </w:rPr>
      </w:pPr>
      <w:proofErr w:type="gramStart"/>
      <w:r>
        <w:rPr>
          <w:rFonts w:ascii="CourierNewPSMT" w:hAnsi="CourierNewPSMT" w:cs="CourierNewPSMT"/>
          <w:sz w:val="20"/>
          <w:szCs w:val="20"/>
          <w:lang w:eastAsia="fr-FR"/>
        </w:rPr>
        <w:t>split(</w:t>
      </w:r>
      <w:proofErr w:type="gramEnd"/>
      <w:r>
        <w:rPr>
          <w:rFonts w:ascii="CourierNewPSMT" w:hAnsi="CourierNewPSMT" w:cs="CourierNewPSMT"/>
          <w:sz w:val="20"/>
          <w:szCs w:val="20"/>
          <w:lang w:eastAsia="fr-FR"/>
        </w:rPr>
        <w:t xml:space="preserve">) </w:t>
      </w:r>
      <w:r>
        <w:rPr>
          <w:rFonts w:ascii="TimesNewRomanPSMT" w:hAnsi="TimesNewRomanPSMT" w:cs="TimesNewRomanPSMT"/>
          <w:sz w:val="20"/>
          <w:szCs w:val="20"/>
          <w:lang w:eastAsia="fr-FR"/>
        </w:rPr>
        <w:t xml:space="preserve">: la fameuse méthode </w:t>
      </w:r>
      <w:r>
        <w:rPr>
          <w:rFonts w:ascii="CourierNewPSMT" w:hAnsi="CourierNewPSMT" w:cs="CourierNewPSMT"/>
          <w:sz w:val="20"/>
          <w:szCs w:val="20"/>
          <w:lang w:eastAsia="fr-FR"/>
        </w:rPr>
        <w:t>split()</w:t>
      </w:r>
      <w:r>
        <w:rPr>
          <w:rFonts w:ascii="TimesNewRomanPSMT" w:hAnsi="TimesNewRomanPSMT" w:cs="TimesNewRomanPSMT"/>
          <w:sz w:val="20"/>
          <w:szCs w:val="20"/>
          <w:lang w:eastAsia="fr-FR"/>
        </w:rPr>
        <w:t xml:space="preserve">, mais avec une </w:t>
      </w:r>
      <w:proofErr w:type="spellStart"/>
      <w:r>
        <w:rPr>
          <w:rFonts w:ascii="TimesNewRomanPSMT" w:hAnsi="TimesNewRomanPSMT" w:cs="TimesNewRomanPSMT"/>
          <w:sz w:val="20"/>
          <w:szCs w:val="20"/>
          <w:lang w:eastAsia="fr-FR"/>
        </w:rPr>
        <w:t>regex</w:t>
      </w:r>
      <w:proofErr w:type="spellEnd"/>
      <w:r>
        <w:rPr>
          <w:rFonts w:ascii="TimesNewRomanPSMT" w:hAnsi="TimesNewRomanPSMT" w:cs="TimesNewRomanPSMT"/>
          <w:sz w:val="20"/>
          <w:szCs w:val="20"/>
          <w:lang w:eastAsia="fr-FR"/>
        </w:rPr>
        <w:t xml:space="preserve"> en paramètre ;</w:t>
      </w:r>
    </w:p>
    <w:p w:rsidR="00B627D0" w:rsidRDefault="00B627D0" w:rsidP="00B627D0">
      <w:pPr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proofErr w:type="gramStart"/>
      <w:r>
        <w:rPr>
          <w:rFonts w:ascii="CourierNewPSMT" w:hAnsi="CourierNewPSMT" w:cs="CourierNewPSMT"/>
          <w:sz w:val="20"/>
          <w:szCs w:val="20"/>
          <w:lang w:eastAsia="fr-FR"/>
        </w:rPr>
        <w:t>replace(</w:t>
      </w:r>
      <w:proofErr w:type="gramEnd"/>
      <w:r>
        <w:rPr>
          <w:rFonts w:ascii="CourierNewPSMT" w:hAnsi="CourierNewPSMT" w:cs="CourierNewPSMT"/>
          <w:sz w:val="20"/>
          <w:szCs w:val="20"/>
          <w:lang w:eastAsia="fr-FR"/>
        </w:rPr>
        <w:t xml:space="preserve">) </w:t>
      </w:r>
      <w:r>
        <w:rPr>
          <w:rFonts w:ascii="TimesNewRomanPSMT" w:hAnsi="TimesNewRomanPSMT" w:cs="TimesNewRomanPSMT"/>
          <w:sz w:val="20"/>
          <w:szCs w:val="20"/>
          <w:lang w:eastAsia="fr-FR"/>
        </w:rPr>
        <w:t>: effectue un rechercher/remplacer.</w:t>
      </w:r>
    </w:p>
    <w:p w:rsidR="00B627D0" w:rsidRDefault="00B627D0" w:rsidP="00B627D0">
      <w:pPr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color w:val="000000"/>
          <w:sz w:val="20"/>
          <w:szCs w:val="20"/>
          <w:lang w:eastAsia="fr-FR"/>
        </w:rPr>
      </w:pPr>
    </w:p>
    <w:p w:rsidR="00B627D0" w:rsidRDefault="00B627D0" w:rsidP="00B97972">
      <w:pPr>
        <w:pStyle w:val="Titre3"/>
        <w:rPr>
          <w:lang w:eastAsia="fr-FR"/>
        </w:rPr>
      </w:pPr>
      <w:r>
        <w:rPr>
          <w:lang w:eastAsia="fr-FR"/>
        </w:rPr>
        <w:t>Les données numériques :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eastAsia="fr-FR"/>
        </w:rPr>
      </w:pPr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 xml:space="preserve">Tester si une opération n’est pas infini ou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NaN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  <w:lang w:eastAsia="fr-FR"/>
        </w:rPr>
        <w:t> :</w:t>
      </w:r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8100"/>
          <w:sz w:val="20"/>
          <w:szCs w:val="20"/>
          <w:lang w:eastAsia="fr-FR"/>
        </w:rPr>
        <w:t>isFinite</w:t>
      </w:r>
      <w:proofErr w:type="spellEnd"/>
      <w:r>
        <w:rPr>
          <w:rFonts w:ascii="CourierNewPSMT" w:hAnsi="CourierNewPSMT" w:cs="CourierNewPSMT"/>
          <w:color w:val="00B050"/>
          <w:sz w:val="20"/>
          <w:szCs w:val="20"/>
          <w:lang w:eastAsia="fr-FR"/>
        </w:rPr>
        <w:t>()</w:t>
      </w:r>
      <w:proofErr w:type="gramEnd"/>
    </w:p>
    <w:p w:rsidR="00B627D0" w:rsidRDefault="00B627D0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8100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8100"/>
          <w:sz w:val="20"/>
          <w:szCs w:val="20"/>
          <w:lang w:eastAsia="fr-FR"/>
        </w:rPr>
        <w:t>isNaN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  <w:lang w:eastAsia="fr-FR"/>
        </w:rPr>
        <w:t>()</w:t>
      </w:r>
      <w:proofErr w:type="gramEnd"/>
    </w:p>
    <w:p w:rsidR="00B97972" w:rsidRDefault="00B97972" w:rsidP="00B627D0">
      <w:pPr>
        <w:autoSpaceDE w:val="0"/>
        <w:autoSpaceDN w:val="0"/>
        <w:adjustRightInd w:val="0"/>
        <w:ind w:firstLine="708"/>
        <w:rPr>
          <w:rFonts w:ascii="CourierNewPSMT" w:hAnsi="CourierNewPSMT" w:cs="CourierNewPSMT"/>
          <w:color w:val="008100"/>
          <w:sz w:val="20"/>
          <w:szCs w:val="20"/>
          <w:lang w:eastAsia="fr-FR"/>
        </w:rPr>
      </w:pPr>
    </w:p>
    <w:p w:rsidR="00B627D0" w:rsidRDefault="00B627D0" w:rsidP="00B97972">
      <w:pPr>
        <w:pStyle w:val="Titre3"/>
        <w:rPr>
          <w:lang w:eastAsia="fr-FR"/>
        </w:rPr>
      </w:pPr>
      <w:r>
        <w:rPr>
          <w:lang w:eastAsia="fr-FR"/>
        </w:rPr>
        <w:t>La gestion du temps :</w:t>
      </w:r>
    </w:p>
    <w:p w:rsidR="00B97972" w:rsidRPr="00B97972" w:rsidRDefault="00B97972" w:rsidP="00B97972">
      <w:pPr>
        <w:rPr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b/>
          <w:color w:val="000000"/>
          <w:sz w:val="20"/>
          <w:szCs w:val="20"/>
          <w:lang w:eastAsia="fr-FR"/>
        </w:rPr>
      </w:pPr>
      <w:r w:rsidRPr="00B97972">
        <w:rPr>
          <w:rFonts w:ascii="CourierNewPSMT" w:hAnsi="CourierNewPSMT" w:cs="CourierNewPSMT"/>
          <w:color w:val="000000"/>
          <w:sz w:val="20"/>
          <w:szCs w:val="20"/>
          <w:lang w:eastAsia="fr-FR"/>
        </w:rPr>
        <w:t>Mesurer le temps d’exécution  d’une fonction en millisecondes</w:t>
      </w:r>
      <w:r>
        <w:rPr>
          <w:rFonts w:ascii="CourierNewPSMT" w:hAnsi="CourierNewPSMT" w:cs="CourierNewPSMT"/>
          <w:b/>
          <w:color w:val="000000"/>
          <w:sz w:val="20"/>
          <w:szCs w:val="20"/>
          <w:lang w:eastAsia="fr-FR"/>
        </w:rPr>
        <w:t>:</w:t>
      </w:r>
      <w:r>
        <w:t xml:space="preserve"> </w:t>
      </w:r>
      <w:proofErr w:type="spellStart"/>
      <w:proofErr w:type="gramStart"/>
      <w:r>
        <w:rPr>
          <w:rFonts w:ascii="CourierNewPSMT" w:hAnsi="CourierNewPSMT" w:cs="CourierNewPSMT"/>
          <w:b/>
          <w:color w:val="000000"/>
          <w:sz w:val="20"/>
          <w:szCs w:val="20"/>
          <w:lang w:eastAsia="fr-FR"/>
        </w:rPr>
        <w:t>getTime</w:t>
      </w:r>
      <w:proofErr w:type="spellEnd"/>
      <w:r>
        <w:rPr>
          <w:rFonts w:ascii="CourierNewPSMT" w:hAnsi="CourierNewPSMT" w:cs="CourierNewPSMT"/>
          <w:b/>
          <w:color w:val="000000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b/>
          <w:color w:val="000000"/>
          <w:sz w:val="20"/>
          <w:szCs w:val="20"/>
          <w:lang w:eastAsia="fr-FR"/>
        </w:rPr>
        <w:t>);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setTimout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) : déclencher un code au bout d’un temps donné,</w:t>
      </w:r>
    </w:p>
    <w:p w:rsidR="00B627D0" w:rsidRDefault="00B627D0" w:rsidP="00B9797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setInterval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(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  <w:lang w:eastAsia="fr-FR"/>
        </w:rPr>
        <w:t>) :déclencher un code à un intervalle régulier,</w:t>
      </w: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  <w:lang w:eastAsia="fr-FR"/>
        </w:rPr>
      </w:pPr>
    </w:p>
    <w:p w:rsidR="005E756C" w:rsidRDefault="005E756C" w:rsidP="00B627D0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  <w:lang w:eastAsia="fr-FR"/>
        </w:rPr>
      </w:pPr>
    </w:p>
    <w:p w:rsidR="00B627D0" w:rsidRDefault="00B627D0" w:rsidP="00B627D0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  <w:lang w:eastAsia="fr-FR"/>
        </w:rPr>
      </w:pPr>
      <w:r>
        <w:rPr>
          <w:rFonts w:ascii="CourierNewPSMT" w:hAnsi="CourierNewPSMT" w:cs="CourierNewPSMT"/>
          <w:sz w:val="20"/>
          <w:szCs w:val="20"/>
          <w:lang w:eastAsia="fr-FR"/>
        </w:rPr>
        <w:t xml:space="preserve">L’AJAX : </w:t>
      </w:r>
    </w:p>
    <w:p w:rsidR="00B627D0" w:rsidRDefault="00B627D0" w:rsidP="00B627D0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sz w:val="20"/>
          <w:szCs w:val="20"/>
          <w:lang w:eastAsia="fr-FR"/>
        </w:rPr>
      </w:pPr>
      <w:bookmarkStart w:id="5" w:name="_GoBack"/>
    </w:p>
    <w:p w:rsidR="00B627D0" w:rsidRDefault="005E756C" w:rsidP="00B627D0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FF0000"/>
          <w:sz w:val="20"/>
          <w:szCs w:val="20"/>
          <w:lang w:eastAsia="fr-FR"/>
        </w:rPr>
      </w:pPr>
      <w:r>
        <w:rPr>
          <w:rFonts w:ascii="TimesNewRomanPSMT" w:hAnsi="TimesNewRomanPSMT" w:cs="TimesNewRomanPSMT"/>
          <w:b/>
          <w:color w:val="FF0000"/>
          <w:sz w:val="20"/>
          <w:szCs w:val="20"/>
          <w:lang w:eastAsia="fr-FR"/>
        </w:rPr>
        <w:t>Les chapitres pas très clairs</w:t>
      </w:r>
      <w:r w:rsidR="00B627D0">
        <w:rPr>
          <w:rFonts w:ascii="TimesNewRomanPSMT" w:hAnsi="TimesNewRomanPSMT" w:cs="TimesNewRomanPSMT"/>
          <w:b/>
          <w:color w:val="FF0000"/>
          <w:sz w:val="20"/>
          <w:szCs w:val="20"/>
          <w:lang w:eastAsia="fr-FR"/>
        </w:rPr>
        <w:t> :</w:t>
      </w:r>
    </w:p>
    <w:bookmarkEnd w:id="5"/>
    <w:p w:rsidR="00B627D0" w:rsidRDefault="00B627D0" w:rsidP="00B627D0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color w:val="FF0000"/>
          <w:sz w:val="20"/>
          <w:szCs w:val="20"/>
          <w:lang w:eastAsia="fr-FR"/>
        </w:rPr>
      </w:pPr>
      <w:r>
        <w:rPr>
          <w:rFonts w:ascii="TimesNewRomanPSMT" w:hAnsi="TimesNewRomanPSMT" w:cs="TimesNewRomanPSMT"/>
          <w:color w:val="FF0000"/>
          <w:sz w:val="20"/>
          <w:szCs w:val="20"/>
          <w:lang w:eastAsia="fr-FR"/>
        </w:rPr>
        <w:t xml:space="preserve">Les </w:t>
      </w:r>
      <w:proofErr w:type="spellStart"/>
      <w:r>
        <w:rPr>
          <w:rFonts w:ascii="TimesNewRomanPSMT" w:hAnsi="TimesNewRomanPSMT" w:cs="TimesNewRomanPSMT"/>
          <w:color w:val="FF0000"/>
          <w:sz w:val="20"/>
          <w:szCs w:val="20"/>
          <w:lang w:eastAsia="fr-FR"/>
        </w:rPr>
        <w:t>Regex</w:t>
      </w:r>
      <w:proofErr w:type="spellEnd"/>
    </w:p>
    <w:p w:rsidR="00B627D0" w:rsidRDefault="00B627D0" w:rsidP="00B627D0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8100"/>
          <w:sz w:val="20"/>
          <w:szCs w:val="20"/>
          <w:lang w:eastAsia="fr-FR"/>
        </w:rPr>
      </w:pPr>
    </w:p>
    <w:p w:rsidR="00B627D0" w:rsidRPr="00B627D0" w:rsidRDefault="00B627D0" w:rsidP="00B627D0"/>
    <w:sectPr w:rsidR="00B627D0" w:rsidRPr="00B627D0" w:rsidSect="00031EFA">
      <w:headerReference w:type="even" r:id="rId13"/>
      <w:headerReference w:type="default" r:id="rId14"/>
      <w:headerReference w:type="first" r:id="rId15"/>
      <w:pgSz w:w="11906" w:h="16838"/>
      <w:pgMar w:top="680" w:right="992" w:bottom="1191" w:left="1134" w:header="425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8EC" w:rsidRDefault="001708EC">
      <w:r>
        <w:separator/>
      </w:r>
    </w:p>
  </w:endnote>
  <w:endnote w:type="continuationSeparator" w:id="0">
    <w:p w:rsidR="001708EC" w:rsidRDefault="0017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8EC" w:rsidRPr="006641A3" w:rsidRDefault="001708EC" w:rsidP="006641A3">
    <w:pPr>
      <w:pStyle w:val="Pieddepage"/>
    </w:pP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367812" wp14:editId="48A939E2">
              <wp:simplePos x="0" y="0"/>
              <wp:positionH relativeFrom="column">
                <wp:posOffset>-4925695</wp:posOffset>
              </wp:positionH>
              <wp:positionV relativeFrom="paragraph">
                <wp:posOffset>-1131570</wp:posOffset>
              </wp:positionV>
              <wp:extent cx="14345920" cy="4800600"/>
              <wp:effectExtent l="27305" t="1621155" r="19050" b="1617345"/>
              <wp:wrapNone/>
              <wp:docPr id="16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45920" cy="4800600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gradFill rotWithShape="1">
                        <a:gsLst>
                          <a:gs pos="0">
                            <a:srgbClr val="00004C"/>
                          </a:gs>
                          <a:gs pos="100000">
                            <a:srgbClr val="000080"/>
                          </a:gs>
                        </a:gsLst>
                        <a:lin ang="2700000" scaled="1"/>
                      </a:gradFill>
                      <a:ln w="3810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37" o:spid="_x0000_s1026" type="#_x0000_t64" style="position:absolute;margin-left:-387.85pt;margin-top:-89.1pt;width:1129.6pt;height:37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" fillcolor="#00004c" strokecolor="#f90" strokeweight="3pt">
              <v:fill color2="navy" rotate="t" angle="45" focus="100%" type="gradient"/>
            </v:shape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69CC" wp14:editId="6CCD70A7">
              <wp:simplePos x="0" y="0"/>
              <wp:positionH relativeFrom="column">
                <wp:posOffset>-704850</wp:posOffset>
              </wp:positionH>
              <wp:positionV relativeFrom="paragraph">
                <wp:posOffset>103505</wp:posOffset>
              </wp:positionV>
              <wp:extent cx="7560310" cy="437515"/>
              <wp:effectExtent l="0" t="0" r="2540" b="1905"/>
              <wp:wrapNone/>
              <wp:docPr id="1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08EC" w:rsidRPr="00F8407B" w:rsidRDefault="001708EC" w:rsidP="006641A3">
                          <w:pPr>
                            <w:pStyle w:val="Pieddepage"/>
                            <w:jc w:val="center"/>
                            <w:rPr>
                              <w:color w:val="C0C0C0"/>
                              <w:sz w:val="16"/>
                              <w:szCs w:val="16"/>
                            </w:rPr>
                          </w:pPr>
                          <w:r w:rsidRPr="00F8407B">
                            <w:rPr>
                              <w:noProof/>
                              <w:color w:val="C0C0C0"/>
                              <w:sz w:val="16"/>
                              <w:szCs w:val="16"/>
                            </w:rPr>
                            <w:t>Tour Norma – La Défense, 20 rue Jean Jaurès – 92800 PUTEAUX</w:t>
                          </w:r>
                          <w:r w:rsidRPr="00F8407B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 – Tél.</w:t>
                          </w:r>
                          <w:r w:rsidRPr="00F8407B">
                            <w:t xml:space="preserve"> </w:t>
                          </w:r>
                          <w:r w:rsidRPr="00F8407B">
                            <w:rPr>
                              <w:color w:val="C0C0C0"/>
                              <w:sz w:val="16"/>
                              <w:szCs w:val="16"/>
                            </w:rPr>
                            <w:t>01.41.92.01.01 – Télécopie. 01.41.92.01.00</w:t>
                          </w:r>
                        </w:p>
                        <w:p w:rsidR="001708EC" w:rsidRPr="00F8407B" w:rsidRDefault="001708EC" w:rsidP="006641A3">
                          <w:pPr>
                            <w:pStyle w:val="Pieddepage"/>
                            <w:jc w:val="center"/>
                            <w:rPr>
                              <w:color w:val="C0C0C0"/>
                              <w:sz w:val="16"/>
                              <w:szCs w:val="16"/>
                            </w:rPr>
                          </w:pPr>
                          <w:r w:rsidRPr="00F8407B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Site Internet : </w:t>
                          </w:r>
                          <w:hyperlink r:id="rId1" w:history="1">
                            <w:r w:rsidRPr="00F8407B">
                              <w:rPr>
                                <w:rStyle w:val="Lienhypertexte"/>
                                <w:color w:val="C0C0C0"/>
                                <w:sz w:val="16"/>
                                <w:szCs w:val="16"/>
                              </w:rPr>
                              <w:t>http://www.matis.fr</w:t>
                            </w:r>
                          </w:hyperlink>
                          <w:r w:rsidRPr="00F8407B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  <w:p w:rsidR="001708EC" w:rsidRPr="00F8407B" w:rsidRDefault="001708EC" w:rsidP="006641A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55.5pt;margin-top:8.15pt;width:595.3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oktQIAALs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" filled="f" stroked="f">
              <v:textbox>
                <w:txbxContent>
                  <w:p w:rsidR="001708EC" w:rsidRPr="00F8407B" w:rsidRDefault="001708EC" w:rsidP="006641A3">
                    <w:pPr>
                      <w:pStyle w:val="Pieddepage"/>
                      <w:jc w:val="center"/>
                      <w:rPr>
                        <w:color w:val="C0C0C0"/>
                        <w:sz w:val="16"/>
                        <w:szCs w:val="16"/>
                      </w:rPr>
                    </w:pPr>
                    <w:r w:rsidRPr="00F8407B">
                      <w:rPr>
                        <w:noProof/>
                        <w:color w:val="C0C0C0"/>
                        <w:sz w:val="16"/>
                        <w:szCs w:val="16"/>
                      </w:rPr>
                      <w:t>Tour Norma – La Défense, 20 rue Jean Jaurès – 92800 PUTEAUX</w:t>
                    </w:r>
                    <w:r w:rsidRPr="00F8407B">
                      <w:rPr>
                        <w:color w:val="C0C0C0"/>
                        <w:sz w:val="16"/>
                        <w:szCs w:val="16"/>
                      </w:rPr>
                      <w:t xml:space="preserve"> – Tél.</w:t>
                    </w:r>
                    <w:r w:rsidRPr="00F8407B">
                      <w:t xml:space="preserve"> </w:t>
                    </w:r>
                    <w:r w:rsidRPr="00F8407B">
                      <w:rPr>
                        <w:color w:val="C0C0C0"/>
                        <w:sz w:val="16"/>
                        <w:szCs w:val="16"/>
                      </w:rPr>
                      <w:t>01.41.92.01.01 – Télécopie. 01.41.92.01.00</w:t>
                    </w:r>
                  </w:p>
                  <w:p w:rsidR="001708EC" w:rsidRPr="00F8407B" w:rsidRDefault="001708EC" w:rsidP="006641A3">
                    <w:pPr>
                      <w:pStyle w:val="Pieddepage"/>
                      <w:jc w:val="center"/>
                      <w:rPr>
                        <w:color w:val="C0C0C0"/>
                        <w:sz w:val="16"/>
                        <w:szCs w:val="16"/>
                      </w:rPr>
                    </w:pPr>
                    <w:r w:rsidRPr="00F8407B">
                      <w:rPr>
                        <w:color w:val="C0C0C0"/>
                        <w:sz w:val="16"/>
                        <w:szCs w:val="16"/>
                      </w:rPr>
                      <w:t xml:space="preserve">Site Internet : </w:t>
                    </w:r>
                    <w:hyperlink r:id="rId2" w:history="1">
                      <w:r w:rsidRPr="00F8407B">
                        <w:rPr>
                          <w:rStyle w:val="Lienhypertexte"/>
                          <w:color w:val="C0C0C0"/>
                          <w:sz w:val="16"/>
                          <w:szCs w:val="16"/>
                        </w:rPr>
                        <w:t>http://www.matis.fr</w:t>
                      </w:r>
                    </w:hyperlink>
                    <w:r w:rsidRPr="00F8407B">
                      <w:rPr>
                        <w:color w:val="C0C0C0"/>
                        <w:sz w:val="16"/>
                        <w:szCs w:val="16"/>
                      </w:rPr>
                      <w:t xml:space="preserve">  </w:t>
                    </w:r>
                  </w:p>
                  <w:p w:rsidR="001708EC" w:rsidRPr="00F8407B" w:rsidRDefault="001708EC" w:rsidP="006641A3"/>
                </w:txbxContent>
              </v:textbox>
            </v:shape>
          </w:pict>
        </mc:Fallback>
      </mc:AlternateContent>
    </w:r>
    <w:r>
      <w:rPr>
        <w:noProof/>
        <w:sz w:val="20"/>
        <w:lang w:eastAsia="fr-FR" w:bidi="ar-SA"/>
      </w:rPr>
      <w:drawing>
        <wp:anchor distT="0" distB="0" distL="114300" distR="114300" simplePos="0" relativeHeight="251663360" behindDoc="1" locked="0" layoutInCell="1" allowOverlap="1" wp14:anchorId="2067A3B1" wp14:editId="42FF7BDE">
          <wp:simplePos x="0" y="0"/>
          <wp:positionH relativeFrom="column">
            <wp:posOffset>-342900</wp:posOffset>
          </wp:positionH>
          <wp:positionV relativeFrom="paragraph">
            <wp:posOffset>-172720</wp:posOffset>
          </wp:positionV>
          <wp:extent cx="356235" cy="457200"/>
          <wp:effectExtent l="0" t="0" r="5715" b="0"/>
          <wp:wrapTight wrapText="bothSides">
            <wp:wrapPolygon edited="0">
              <wp:start x="0" y="0"/>
              <wp:lineTo x="0" y="20700"/>
              <wp:lineTo x="20791" y="20700"/>
              <wp:lineTo x="20791" y="0"/>
              <wp:lineTo x="0" y="0"/>
            </wp:wrapPolygon>
          </wp:wrapTight>
          <wp:docPr id="46" name="Image 41" descr="9001_2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1" descr="9001_200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8EC" w:rsidRDefault="001708EC">
    <w:pPr>
      <w:pStyle w:val="Pieddepage"/>
    </w:pPr>
    <w:r>
      <w:rPr>
        <w:noProof/>
        <w:sz w:val="20"/>
        <w:lang w:eastAsia="fr-FR" w:bidi="ar-SA"/>
      </w:rPr>
      <w:drawing>
        <wp:anchor distT="0" distB="0" distL="114300" distR="114300" simplePos="0" relativeHeight="251660288" behindDoc="1" locked="0" layoutInCell="1" allowOverlap="1" wp14:anchorId="15FA3490" wp14:editId="3ABF4843">
          <wp:simplePos x="0" y="0"/>
          <wp:positionH relativeFrom="column">
            <wp:posOffset>-424815</wp:posOffset>
          </wp:positionH>
          <wp:positionV relativeFrom="paragraph">
            <wp:posOffset>-73660</wp:posOffset>
          </wp:positionV>
          <wp:extent cx="356235" cy="457200"/>
          <wp:effectExtent l="0" t="0" r="5715" b="0"/>
          <wp:wrapTight wrapText="bothSides">
            <wp:wrapPolygon edited="0">
              <wp:start x="0" y="0"/>
              <wp:lineTo x="0" y="20700"/>
              <wp:lineTo x="20791" y="20700"/>
              <wp:lineTo x="20791" y="0"/>
              <wp:lineTo x="0" y="0"/>
            </wp:wrapPolygon>
          </wp:wrapTight>
          <wp:docPr id="44" name="Image 34" descr="9001_2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" descr="9001_20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4404E9" wp14:editId="677D3EED">
              <wp:simplePos x="0" y="0"/>
              <wp:positionH relativeFrom="column">
                <wp:posOffset>-800100</wp:posOffset>
              </wp:positionH>
              <wp:positionV relativeFrom="paragraph">
                <wp:posOffset>161290</wp:posOffset>
              </wp:positionV>
              <wp:extent cx="7560310" cy="447040"/>
              <wp:effectExtent l="0" t="0" r="2540" b="127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08EC" w:rsidRPr="00375E8D" w:rsidRDefault="001708EC" w:rsidP="00645E02">
                          <w:pPr>
                            <w:pStyle w:val="Pieddepage"/>
                            <w:jc w:val="center"/>
                            <w:rPr>
                              <w:color w:val="C0C0C0"/>
                              <w:sz w:val="16"/>
                              <w:szCs w:val="16"/>
                            </w:rPr>
                          </w:pPr>
                          <w:r w:rsidRPr="00375E8D">
                            <w:rPr>
                              <w:noProof/>
                              <w:color w:val="C0C0C0"/>
                              <w:sz w:val="16"/>
                              <w:szCs w:val="16"/>
                            </w:rPr>
                            <w:t>Tour Norma – La Défense, 20 rue Jean Jaurès – 92800 PUTEAUX</w:t>
                          </w:r>
                          <w:r w:rsidRPr="00375E8D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 – Tél.</w:t>
                          </w:r>
                          <w:r w:rsidRPr="00375E8D">
                            <w:t xml:space="preserve"> </w:t>
                          </w:r>
                          <w:r w:rsidRPr="00375E8D">
                            <w:rPr>
                              <w:color w:val="C0C0C0"/>
                              <w:sz w:val="16"/>
                              <w:szCs w:val="16"/>
                            </w:rPr>
                            <w:t>01.41.92.01.01 – Télécopie. 01.41.92.01.00</w:t>
                          </w:r>
                        </w:p>
                        <w:p w:rsidR="001708EC" w:rsidRPr="00375E8D" w:rsidRDefault="001708EC" w:rsidP="00645E02">
                          <w:pPr>
                            <w:pStyle w:val="Pieddepage"/>
                            <w:jc w:val="center"/>
                            <w:rPr>
                              <w:color w:val="C0C0C0"/>
                              <w:sz w:val="16"/>
                              <w:szCs w:val="16"/>
                            </w:rPr>
                          </w:pPr>
                          <w:r w:rsidRPr="00375E8D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Site Internet : </w:t>
                          </w:r>
                          <w:hyperlink r:id="rId2" w:history="1">
                            <w:r w:rsidRPr="00375E8D">
                              <w:rPr>
                                <w:rStyle w:val="Lienhypertexte"/>
                                <w:color w:val="C0C0C0"/>
                                <w:sz w:val="16"/>
                                <w:szCs w:val="16"/>
                              </w:rPr>
                              <w:t>http://www.matis.fr</w:t>
                            </w:r>
                          </w:hyperlink>
                          <w:r w:rsidRPr="00375E8D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  <w:p w:rsidR="001708EC" w:rsidRPr="00375E8D" w:rsidRDefault="001708EC" w:rsidP="00645E0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63pt;margin-top:12.7pt;width:595.3pt;height:35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YXuAIAAMA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" filled="f" stroked="f">
              <v:textbox>
                <w:txbxContent>
                  <w:p w:rsidR="001708EC" w:rsidRPr="00375E8D" w:rsidRDefault="001708EC" w:rsidP="00645E02">
                    <w:pPr>
                      <w:pStyle w:val="Pieddepage"/>
                      <w:jc w:val="center"/>
                      <w:rPr>
                        <w:color w:val="C0C0C0"/>
                        <w:sz w:val="16"/>
                        <w:szCs w:val="16"/>
                      </w:rPr>
                    </w:pPr>
                    <w:r w:rsidRPr="00375E8D">
                      <w:rPr>
                        <w:noProof/>
                        <w:color w:val="C0C0C0"/>
                        <w:sz w:val="16"/>
                        <w:szCs w:val="16"/>
                      </w:rPr>
                      <w:t>Tour Norma – La Défense, 20 rue Jean Jaurès – 92800 PUTEAUX</w:t>
                    </w:r>
                    <w:r w:rsidRPr="00375E8D">
                      <w:rPr>
                        <w:color w:val="C0C0C0"/>
                        <w:sz w:val="16"/>
                        <w:szCs w:val="16"/>
                      </w:rPr>
                      <w:t xml:space="preserve"> – Tél.</w:t>
                    </w:r>
                    <w:r w:rsidRPr="00375E8D">
                      <w:t xml:space="preserve"> </w:t>
                    </w:r>
                    <w:r w:rsidRPr="00375E8D">
                      <w:rPr>
                        <w:color w:val="C0C0C0"/>
                        <w:sz w:val="16"/>
                        <w:szCs w:val="16"/>
                      </w:rPr>
                      <w:t>01.41.92.01.01 – Télécopie. 01.41.92.01.00</w:t>
                    </w:r>
                  </w:p>
                  <w:p w:rsidR="001708EC" w:rsidRPr="00375E8D" w:rsidRDefault="001708EC" w:rsidP="00645E02">
                    <w:pPr>
                      <w:pStyle w:val="Pieddepage"/>
                      <w:jc w:val="center"/>
                      <w:rPr>
                        <w:color w:val="C0C0C0"/>
                        <w:sz w:val="16"/>
                        <w:szCs w:val="16"/>
                      </w:rPr>
                    </w:pPr>
                    <w:r w:rsidRPr="00375E8D">
                      <w:rPr>
                        <w:color w:val="C0C0C0"/>
                        <w:sz w:val="16"/>
                        <w:szCs w:val="16"/>
                      </w:rPr>
                      <w:t xml:space="preserve">Site Internet : </w:t>
                    </w:r>
                    <w:hyperlink r:id="rId3" w:history="1">
                      <w:r w:rsidRPr="00375E8D">
                        <w:rPr>
                          <w:rStyle w:val="Lienhypertexte"/>
                          <w:color w:val="C0C0C0"/>
                          <w:sz w:val="16"/>
                          <w:szCs w:val="16"/>
                        </w:rPr>
                        <w:t>http://www.matis.fr</w:t>
                      </w:r>
                    </w:hyperlink>
                    <w:r w:rsidRPr="00375E8D">
                      <w:rPr>
                        <w:color w:val="C0C0C0"/>
                        <w:sz w:val="16"/>
                        <w:szCs w:val="16"/>
                      </w:rPr>
                      <w:t xml:space="preserve">  </w:t>
                    </w:r>
                  </w:p>
                  <w:p w:rsidR="001708EC" w:rsidRPr="00375E8D" w:rsidRDefault="001708EC" w:rsidP="00645E02"/>
                </w:txbxContent>
              </v:textbox>
            </v:shape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4AE3F399" wp14:editId="260504D5">
              <wp:simplePos x="0" y="0"/>
              <wp:positionH relativeFrom="column">
                <wp:posOffset>-5078095</wp:posOffset>
              </wp:positionH>
              <wp:positionV relativeFrom="paragraph">
                <wp:posOffset>-1101090</wp:posOffset>
              </wp:positionV>
              <wp:extent cx="14345920" cy="4800600"/>
              <wp:effectExtent l="27305" t="1623060" r="19050" b="161544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45920" cy="4800600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gradFill rotWithShape="1">
                        <a:gsLst>
                          <a:gs pos="0">
                            <a:srgbClr val="00004C"/>
                          </a:gs>
                          <a:gs pos="100000">
                            <a:srgbClr val="000080"/>
                          </a:gs>
                        </a:gsLst>
                        <a:lin ang="2700000" scaled="1"/>
                      </a:gradFill>
                      <a:ln w="3810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4" o:spid="_x0000_s1026" type="#_x0000_t64" style="position:absolute;margin-left:-399.85pt;margin-top:-86.7pt;width:1129.6pt;height:378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" fillcolor="#00004c" strokecolor="#f90" strokeweight="3pt">
              <v:fill color2="navy" rotate="t" angle="45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8EC" w:rsidRDefault="001708EC">
      <w:r>
        <w:separator/>
      </w:r>
    </w:p>
  </w:footnote>
  <w:footnote w:type="continuationSeparator" w:id="0">
    <w:p w:rsidR="001708EC" w:rsidRDefault="00170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8EC" w:rsidRPr="00186B0B" w:rsidRDefault="001708EC" w:rsidP="00186B0B">
    <w:pPr>
      <w:rPr>
        <w:rFonts w:ascii="Arial" w:hAnsi="Arial" w:cs="Arial"/>
        <w:color w:val="666666"/>
        <w:sz w:val="15"/>
        <w:szCs w:val="15"/>
      </w:rPr>
    </w:pPr>
    <w:r>
      <w:rPr>
        <w:rFonts w:ascii="Arial" w:hAnsi="Arial" w:cs="Arial"/>
        <w:noProof/>
        <w:color w:val="666666"/>
        <w:sz w:val="15"/>
        <w:szCs w:val="15"/>
        <w:lang w:eastAsia="fr-FR" w:bidi="ar-SA"/>
      </w:rPr>
      <w:drawing>
        <wp:inline distT="0" distB="0" distL="0" distR="0" wp14:anchorId="5E1080C6" wp14:editId="3A290F23">
          <wp:extent cx="952500" cy="790575"/>
          <wp:effectExtent l="0" t="0" r="0" b="9525"/>
          <wp:docPr id="11" name="Image 21" descr="logo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1" descr="logo1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708EC" w:rsidRDefault="001708EC" w:rsidP="00703952">
    <w:pPr>
      <w:pStyle w:val="Style9ptJustifiGauche19cmAvant6pt"/>
      <w:tabs>
        <w:tab w:val="left" w:pos="8400"/>
        <w:tab w:val="right" w:pos="963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8EC" w:rsidRDefault="001708EC">
    <w:pPr>
      <w:pStyle w:val="En-tte"/>
    </w:pP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3FC0D3" wp14:editId="4ED53BF0">
              <wp:simplePos x="0" y="0"/>
              <wp:positionH relativeFrom="column">
                <wp:posOffset>-424815</wp:posOffset>
              </wp:positionH>
              <wp:positionV relativeFrom="paragraph">
                <wp:posOffset>502285</wp:posOffset>
              </wp:positionV>
              <wp:extent cx="7019925" cy="1125855"/>
              <wp:effectExtent l="0" t="0" r="0" b="0"/>
              <wp:wrapNone/>
              <wp:docPr id="14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9925" cy="1125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08EC" w:rsidRPr="008F619C" w:rsidRDefault="005E756C" w:rsidP="008F619C">
                          <w:pPr>
                            <w:pStyle w:val="LETITRE"/>
                            <w:pBdr>
                              <w:bottom w:val="single" w:sz="4" w:space="1" w:color="auto"/>
                            </w:pBdr>
                            <w:ind w:hanging="340"/>
                            <w:rPr>
                              <w:color w:val="FFFFFF"/>
                              <w:w w:val="80"/>
                            </w:rPr>
                          </w:pPr>
                          <w:r>
                            <w:rPr>
                              <w:color w:val="FFFFFF"/>
                              <w:w w:val="80"/>
                            </w:rPr>
                            <w:t xml:space="preserve">Introduction au </w:t>
                          </w:r>
                          <w:r w:rsidR="0013719F">
                            <w:rPr>
                              <w:color w:val="FFFFFF"/>
                              <w:w w:val="80"/>
                            </w:rPr>
                            <w:t>J</w:t>
                          </w:r>
                          <w:r>
                            <w:rPr>
                              <w:color w:val="FFFFFF"/>
                              <w:w w:val="80"/>
                            </w:rPr>
                            <w:t>ava</w:t>
                          </w:r>
                          <w:r w:rsidR="0013719F">
                            <w:rPr>
                              <w:color w:val="FFFFFF"/>
                              <w:w w:val="80"/>
                            </w:rPr>
                            <w:t>S</w:t>
                          </w:r>
                          <w:r>
                            <w:rPr>
                              <w:color w:val="FFFFFF"/>
                              <w:w w:val="80"/>
                            </w:rPr>
                            <w:t>cript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left:0;text-align:left;margin-left:-33.45pt;margin-top:39.55pt;width:552.75pt;height:8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0t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" filled="f" stroked="f">
              <v:textbox>
                <w:txbxContent>
                  <w:p w:rsidR="001708EC" w:rsidRPr="008F619C" w:rsidRDefault="005E756C" w:rsidP="008F619C">
                    <w:pPr>
                      <w:pStyle w:val="LETITRE"/>
                      <w:pBdr>
                        <w:bottom w:val="single" w:sz="4" w:space="1" w:color="auto"/>
                      </w:pBdr>
                      <w:ind w:hanging="340"/>
                      <w:rPr>
                        <w:color w:val="FFFFFF"/>
                        <w:w w:val="80"/>
                      </w:rPr>
                    </w:pPr>
                    <w:r>
                      <w:rPr>
                        <w:color w:val="FFFFFF"/>
                        <w:w w:val="80"/>
                      </w:rPr>
                      <w:t xml:space="preserve">Introduction au </w:t>
                    </w:r>
                    <w:r w:rsidR="0013719F">
                      <w:rPr>
                        <w:color w:val="FFFFFF"/>
                        <w:w w:val="80"/>
                      </w:rPr>
                      <w:t>J</w:t>
                    </w:r>
                    <w:r>
                      <w:rPr>
                        <w:color w:val="FFFFFF"/>
                        <w:w w:val="80"/>
                      </w:rPr>
                      <w:t>ava</w:t>
                    </w:r>
                    <w:r w:rsidR="0013719F">
                      <w:rPr>
                        <w:color w:val="FFFFFF"/>
                        <w:w w:val="80"/>
                      </w:rPr>
                      <w:t>S</w:t>
                    </w:r>
                    <w:r>
                      <w:rPr>
                        <w:color w:val="FFFFFF"/>
                        <w:w w:val="80"/>
                      </w:rPr>
                      <w:t>cript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569457F" wp14:editId="129BF4C7">
              <wp:simplePos x="0" y="0"/>
              <wp:positionH relativeFrom="column">
                <wp:posOffset>1194435</wp:posOffset>
              </wp:positionH>
              <wp:positionV relativeFrom="paragraph">
                <wp:posOffset>-173990</wp:posOffset>
              </wp:positionV>
              <wp:extent cx="3609975" cy="571500"/>
              <wp:effectExtent l="0" t="0" r="0" b="0"/>
              <wp:wrapNone/>
              <wp:docPr id="1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9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08EC" w:rsidRPr="00596387" w:rsidRDefault="001708EC" w:rsidP="00BD4E79">
                          <w:pPr>
                            <w:jc w:val="center"/>
                            <w:rPr>
                              <w:b/>
                              <w:color w:val="000099"/>
                              <w:sz w:val="52"/>
                            </w:rPr>
                          </w:pPr>
                          <w:r w:rsidRPr="00A10B46">
                            <w:rPr>
                              <w:b/>
                              <w:color w:val="000099"/>
                              <w:sz w:val="52"/>
                            </w:rPr>
                            <w:t>MATIS</w:t>
                          </w:r>
                          <w:r>
                            <w:rPr>
                              <w:b/>
                              <w:color w:val="000099"/>
                              <w:sz w:val="52"/>
                            </w:rPr>
                            <w:t xml:space="preserve"> 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8" type="#_x0000_t202" style="position:absolute;left:0;text-align:left;margin-left:94.05pt;margin-top:-13.7pt;width:284.25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lovQIAAMI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" filled="f" stroked="f">
              <v:textbox>
                <w:txbxContent>
                  <w:p w:rsidR="001708EC" w:rsidRPr="00596387" w:rsidRDefault="001708EC" w:rsidP="00BD4E79">
                    <w:pPr>
                      <w:jc w:val="center"/>
                      <w:rPr>
                        <w:b/>
                        <w:color w:val="000099"/>
                        <w:sz w:val="52"/>
                      </w:rPr>
                    </w:pPr>
                    <w:r w:rsidRPr="00A10B46">
                      <w:rPr>
                        <w:b/>
                        <w:color w:val="000099"/>
                        <w:sz w:val="52"/>
                      </w:rPr>
                      <w:t>MATIS</w:t>
                    </w:r>
                    <w:r>
                      <w:rPr>
                        <w:b/>
                        <w:color w:val="000099"/>
                        <w:sz w:val="52"/>
                      </w:rPr>
                      <w:t xml:space="preserve"> Technologies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0A2F64" wp14:editId="15C8D28B">
              <wp:simplePos x="0" y="0"/>
              <wp:positionH relativeFrom="column">
                <wp:posOffset>-734695</wp:posOffset>
              </wp:positionH>
              <wp:positionV relativeFrom="paragraph">
                <wp:posOffset>1774825</wp:posOffset>
              </wp:positionV>
              <wp:extent cx="7658100" cy="0"/>
              <wp:effectExtent l="27305" t="22225" r="20320" b="25400"/>
              <wp:wrapNone/>
              <wp:docPr id="12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85pt,139.75pt" to="545.1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" strokecolor="#f90" strokeweight="3pt"/>
          </w:pict>
        </mc:Fallback>
      </mc:AlternateContent>
    </w: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441CF59" wp14:editId="7BBC73A7">
              <wp:simplePos x="0" y="0"/>
              <wp:positionH relativeFrom="column">
                <wp:posOffset>5894705</wp:posOffset>
              </wp:positionH>
              <wp:positionV relativeFrom="paragraph">
                <wp:posOffset>655320</wp:posOffset>
              </wp:positionV>
              <wp:extent cx="1257300" cy="1257300"/>
              <wp:effectExtent l="8255" t="17145" r="0" b="0"/>
              <wp:wrapNone/>
              <wp:docPr id="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57300" cy="1257300"/>
                        <a:chOff x="1237" y="3937"/>
                        <a:chExt cx="12780" cy="12780"/>
                      </a:xfrm>
                    </wpg:grpSpPr>
                    <wps:wsp>
                      <wps:cNvPr id="5" name="Freeform 24"/>
                      <wps:cNvSpPr>
                        <a:spLocks/>
                      </wps:cNvSpPr>
                      <wps:spPr bwMode="auto">
                        <a:xfrm>
                          <a:off x="4837" y="7357"/>
                          <a:ext cx="5580" cy="2520"/>
                        </a:xfrm>
                        <a:custGeom>
                          <a:avLst/>
                          <a:gdLst>
                            <a:gd name="T0" fmla="*/ 0 w 5580"/>
                            <a:gd name="T1" fmla="*/ 1620 h 2520"/>
                            <a:gd name="T2" fmla="*/ 2880 w 5580"/>
                            <a:gd name="T3" fmla="*/ 0 h 2520"/>
                            <a:gd name="T4" fmla="*/ 5580 w 5580"/>
                            <a:gd name="T5" fmla="*/ 1620 h 2520"/>
                            <a:gd name="T6" fmla="*/ 4140 w 5580"/>
                            <a:gd name="T7" fmla="*/ 2520 h 2520"/>
                            <a:gd name="T8" fmla="*/ 2700 w 5580"/>
                            <a:gd name="T9" fmla="*/ 1620 h 2520"/>
                            <a:gd name="T10" fmla="*/ 1260 w 5580"/>
                            <a:gd name="T11" fmla="*/ 2520 h 2520"/>
                            <a:gd name="T12" fmla="*/ 0 w 5580"/>
                            <a:gd name="T13" fmla="*/ 1620 h 2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580" h="2520">
                              <a:moveTo>
                                <a:pt x="0" y="1620"/>
                              </a:moveTo>
                              <a:lnTo>
                                <a:pt x="2880" y="0"/>
                              </a:lnTo>
                              <a:lnTo>
                                <a:pt x="5580" y="1620"/>
                              </a:lnTo>
                              <a:lnTo>
                                <a:pt x="4140" y="2520"/>
                              </a:lnTo>
                              <a:lnTo>
                                <a:pt x="2700" y="1620"/>
                              </a:lnTo>
                              <a:lnTo>
                                <a:pt x="1260" y="2520"/>
                              </a:lnTo>
                              <a:lnTo>
                                <a:pt x="0" y="162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5"/>
                      <wps:cNvSpPr>
                        <a:spLocks/>
                      </wps:cNvSpPr>
                      <wps:spPr bwMode="auto">
                        <a:xfrm>
                          <a:off x="6097" y="8977"/>
                          <a:ext cx="1440" cy="2340"/>
                        </a:xfrm>
                        <a:custGeom>
                          <a:avLst/>
                          <a:gdLst>
                            <a:gd name="T0" fmla="*/ 0 w 1440"/>
                            <a:gd name="T1" fmla="*/ 900 h 2340"/>
                            <a:gd name="T2" fmla="*/ 0 w 1440"/>
                            <a:gd name="T3" fmla="*/ 2340 h 2340"/>
                            <a:gd name="T4" fmla="*/ 1440 w 1440"/>
                            <a:gd name="T5" fmla="*/ 1440 h 2340"/>
                            <a:gd name="T6" fmla="*/ 1440 w 1440"/>
                            <a:gd name="T7" fmla="*/ 0 h 2340"/>
                            <a:gd name="T8" fmla="*/ 0 w 1440"/>
                            <a:gd name="T9" fmla="*/ 90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40" h="2340">
                              <a:moveTo>
                                <a:pt x="0" y="900"/>
                              </a:moveTo>
                              <a:lnTo>
                                <a:pt x="0" y="2340"/>
                              </a:lnTo>
                              <a:lnTo>
                                <a:pt x="1440" y="1440"/>
                              </a:lnTo>
                              <a:lnTo>
                                <a:pt x="1440" y="0"/>
                              </a:lnTo>
                              <a:lnTo>
                                <a:pt x="0" y="9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26"/>
                      <wps:cNvSpPr>
                        <a:spLocks/>
                      </wps:cNvSpPr>
                      <wps:spPr bwMode="auto">
                        <a:xfrm>
                          <a:off x="7537" y="8977"/>
                          <a:ext cx="1440" cy="2340"/>
                        </a:xfrm>
                        <a:custGeom>
                          <a:avLst/>
                          <a:gdLst>
                            <a:gd name="T0" fmla="*/ 0 w 1440"/>
                            <a:gd name="T1" fmla="*/ 0 h 2340"/>
                            <a:gd name="T2" fmla="*/ 0 w 1440"/>
                            <a:gd name="T3" fmla="*/ 1440 h 2340"/>
                            <a:gd name="T4" fmla="*/ 1440 w 1440"/>
                            <a:gd name="T5" fmla="*/ 2340 h 2340"/>
                            <a:gd name="T6" fmla="*/ 1440 w 1440"/>
                            <a:gd name="T7" fmla="*/ 900 h 2340"/>
                            <a:gd name="T8" fmla="*/ 0 w 1440"/>
                            <a:gd name="T9" fmla="*/ 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40" h="2340">
                              <a:moveTo>
                                <a:pt x="0" y="0"/>
                              </a:moveTo>
                              <a:lnTo>
                                <a:pt x="0" y="1440"/>
                              </a:lnTo>
                              <a:lnTo>
                                <a:pt x="1440" y="2340"/>
                              </a:lnTo>
                              <a:lnTo>
                                <a:pt x="1440" y="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7"/>
                      <wps:cNvSpPr>
                        <a:spLocks/>
                      </wps:cNvSpPr>
                      <wps:spPr bwMode="auto">
                        <a:xfrm>
                          <a:off x="4837" y="8977"/>
                          <a:ext cx="2700" cy="4860"/>
                        </a:xfrm>
                        <a:custGeom>
                          <a:avLst/>
                          <a:gdLst>
                            <a:gd name="T0" fmla="*/ 0 w 2700"/>
                            <a:gd name="T1" fmla="*/ 0 h 4860"/>
                            <a:gd name="T2" fmla="*/ 0 w 2700"/>
                            <a:gd name="T3" fmla="*/ 3240 h 4860"/>
                            <a:gd name="T4" fmla="*/ 2700 w 2700"/>
                            <a:gd name="T5" fmla="*/ 4860 h 4860"/>
                            <a:gd name="T6" fmla="*/ 2700 w 2700"/>
                            <a:gd name="T7" fmla="*/ 3240 h 4860"/>
                            <a:gd name="T8" fmla="*/ 1260 w 2700"/>
                            <a:gd name="T9" fmla="*/ 2340 h 4860"/>
                            <a:gd name="T10" fmla="*/ 1260 w 2700"/>
                            <a:gd name="T11" fmla="*/ 900 h 4860"/>
                            <a:gd name="T12" fmla="*/ 0 w 2700"/>
                            <a:gd name="T13" fmla="*/ 0 h 48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700" h="4860">
                              <a:moveTo>
                                <a:pt x="0" y="0"/>
                              </a:moveTo>
                              <a:lnTo>
                                <a:pt x="0" y="3240"/>
                              </a:lnTo>
                              <a:lnTo>
                                <a:pt x="2700" y="4860"/>
                              </a:lnTo>
                              <a:lnTo>
                                <a:pt x="2700" y="3240"/>
                              </a:lnTo>
                              <a:lnTo>
                                <a:pt x="1260" y="2340"/>
                              </a:lnTo>
                              <a:lnTo>
                                <a:pt x="1260" y="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28"/>
                      <wps:cNvSpPr>
                        <a:spLocks/>
                      </wps:cNvSpPr>
                      <wps:spPr bwMode="auto">
                        <a:xfrm>
                          <a:off x="6097" y="10417"/>
                          <a:ext cx="2880" cy="1800"/>
                        </a:xfrm>
                        <a:custGeom>
                          <a:avLst/>
                          <a:gdLst>
                            <a:gd name="T0" fmla="*/ 0 w 2880"/>
                            <a:gd name="T1" fmla="*/ 900 h 1800"/>
                            <a:gd name="T2" fmla="*/ 1440 w 2880"/>
                            <a:gd name="T3" fmla="*/ 1800 h 1800"/>
                            <a:gd name="T4" fmla="*/ 2880 w 2880"/>
                            <a:gd name="T5" fmla="*/ 900 h 1800"/>
                            <a:gd name="T6" fmla="*/ 1440 w 2880"/>
                            <a:gd name="T7" fmla="*/ 0 h 1800"/>
                            <a:gd name="T8" fmla="*/ 0 w 2880"/>
                            <a:gd name="T9" fmla="*/ 9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0" h="1800">
                              <a:moveTo>
                                <a:pt x="0" y="900"/>
                              </a:moveTo>
                              <a:lnTo>
                                <a:pt x="1440" y="1800"/>
                              </a:lnTo>
                              <a:lnTo>
                                <a:pt x="2880" y="900"/>
                              </a:lnTo>
                              <a:lnTo>
                                <a:pt x="1440" y="0"/>
                              </a:lnTo>
                              <a:lnTo>
                                <a:pt x="0" y="9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29"/>
                      <wps:cNvSpPr>
                        <a:spLocks noChangeArrowheads="1"/>
                      </wps:cNvSpPr>
                      <wps:spPr bwMode="auto">
                        <a:xfrm rot="-2680982">
                          <a:off x="1237" y="3937"/>
                          <a:ext cx="12780" cy="12780"/>
                        </a:xfrm>
                        <a:custGeom>
                          <a:avLst/>
                          <a:gdLst>
                            <a:gd name="G0" fmla="+- 8982 0 0"/>
                            <a:gd name="G1" fmla="+- -8907962 0 0"/>
                            <a:gd name="G2" fmla="+- 0 0 -8907962"/>
                            <a:gd name="T0" fmla="*/ 0 256 1"/>
                            <a:gd name="T1" fmla="*/ 180 256 1"/>
                            <a:gd name="G3" fmla="+- -8907962 T0 T1"/>
                            <a:gd name="T2" fmla="*/ 0 256 1"/>
                            <a:gd name="T3" fmla="*/ 90 256 1"/>
                            <a:gd name="G4" fmla="+- -8907962 T2 T3"/>
                            <a:gd name="G5" fmla="*/ G4 2 1"/>
                            <a:gd name="T4" fmla="*/ 90 256 1"/>
                            <a:gd name="T5" fmla="*/ 0 256 1"/>
                            <a:gd name="G6" fmla="+- -8907962 T4 T5"/>
                            <a:gd name="G7" fmla="*/ G6 2 1"/>
                            <a:gd name="G8" fmla="abs -8907962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8982"/>
                            <a:gd name="G18" fmla="*/ 8982 1 2"/>
                            <a:gd name="G19" fmla="+- G18 5400 0"/>
                            <a:gd name="G20" fmla="cos G19 -8907962"/>
                            <a:gd name="G21" fmla="sin G19 -8907962"/>
                            <a:gd name="G22" fmla="+- G20 10800 0"/>
                            <a:gd name="G23" fmla="+- G21 10800 0"/>
                            <a:gd name="G24" fmla="+- 10800 0 G20"/>
                            <a:gd name="G25" fmla="+- 8982 10800 0"/>
                            <a:gd name="G26" fmla="?: G9 G17 G25"/>
                            <a:gd name="G27" fmla="?: G9 0 21600"/>
                            <a:gd name="G28" fmla="cos 10800 -8907962"/>
                            <a:gd name="G29" fmla="sin 10800 -8907962"/>
                            <a:gd name="G30" fmla="sin 8982 -8907962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-8907962 G34 0"/>
                            <a:gd name="G36" fmla="?: G6 G35 G31"/>
                            <a:gd name="G37" fmla="+- 21600 0 G36"/>
                            <a:gd name="G38" fmla="?: G4 0 G33"/>
                            <a:gd name="G39" fmla="?: -8907962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3694 w 21600"/>
                            <a:gd name="T15" fmla="*/ 3919 h 21600"/>
                            <a:gd name="T16" fmla="*/ 10800 w 21600"/>
                            <a:gd name="T17" fmla="*/ 1818 h 21600"/>
                            <a:gd name="T18" fmla="*/ 17906 w 21600"/>
                            <a:gd name="T19" fmla="*/ 3919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4347" y="4552"/>
                              </a:moveTo>
                              <a:cubicBezTo>
                                <a:pt x="6039" y="2804"/>
                                <a:pt x="8367" y="1817"/>
                                <a:pt x="10800" y="1818"/>
                              </a:cubicBezTo>
                              <a:cubicBezTo>
                                <a:pt x="13232" y="1818"/>
                                <a:pt x="15560" y="2804"/>
                                <a:pt x="17252" y="4552"/>
                              </a:cubicBezTo>
                              <a:lnTo>
                                <a:pt x="18559" y="3287"/>
                              </a:lnTo>
                              <a:cubicBezTo>
                                <a:pt x="16524" y="1186"/>
                                <a:pt x="13724" y="-1"/>
                                <a:pt x="10799" y="0"/>
                              </a:cubicBezTo>
                              <a:cubicBezTo>
                                <a:pt x="7875" y="0"/>
                                <a:pt x="5075" y="1186"/>
                                <a:pt x="3040" y="3287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o:spid="_x0000_s1026" style="position:absolute;margin-left:464.15pt;margin-top:51.6pt;width:99pt;height:99pt;z-index:251657216" coordorigin="1237,3937" coordsize="12780,1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">
              <v:shape id="Freeform 24" o:spid="_x0000_s1027" style="position:absolute;left:4837;top:7357;width:5580;height:2520;visibility:visible;mso-wrap-style:square;v-text-anchor:top" coordsize="5580,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A3sQA&#10;AADaAAAADwAAAGRycy9kb3ducmV2LnhtbESPQWvCQBSE74X+h+UVvBTdKCglugmlEBBPakuLt2f2&#10;mUSzb+PuatJ/3y0Uehxm5htmlQ+mFXdyvrGsYDpJQBCXVjdcKfh4L8YvIHxA1thaJgXf5CHPHh9W&#10;mGrb847u+1CJCGGfooI6hC6V0pc1GfQT2xFH72SdwRClq6R22Ee4aeUsSRbSYMNxocaO3moqL/ub&#10;UVAWh23/tSiun8ezNevKX58vbqPU6Gl4XYIINIT/8F97rRXM4fdKv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QN7EAAAA2gAAAA8AAAAAAAAAAAAAAAAAmAIAAGRycy9k&#10;b3ducmV2LnhtbFBLBQYAAAAABAAEAPUAAACJAwAAAAA=&#10;" path="m,1620l2880,,5580,1620,4140,2520,2700,1620,1260,2520,,1620xe" filled="f" strokecolor="silver">
                <v:path arrowok="t" o:connecttype="custom" o:connectlocs="0,1620;2880,0;5580,1620;4140,2520;2700,1620;1260,2520;0,1620" o:connectangles="0,0,0,0,0,0,0"/>
              </v:shape>
              <v:shape id="Freeform 25" o:spid="_x0000_s1028" style="position:absolute;left:6097;top:8977;width:1440;height:2340;visibility:visible;mso-wrap-style:square;v-text-anchor:top" coordsize="1440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B28IA&#10;AADaAAAADwAAAGRycy9kb3ducmV2LnhtbESPQYvCMBSE74L/IbwFL7KmKyhuNYoIgqAiVqHXR/Ns&#10;yzYvpclq9dcbQfA4zMw3zGzRmkpcqXGlZQU/gwgEcWZ1ybmC82n9PQHhPLLGyjIpuJODxbzbmWGs&#10;7Y2PdE18LgKEXYwKCu/rWEqXFWTQDWxNHLyLbQz6IJtc6gZvAW4qOYyisTRYclgosKZVQdlf8m8U&#10;7NLUHNaPXX//2P5u+nJkk3Rplep9tcspCE+t/4Tf7Y1WMIbXlXA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AHbwgAAANoAAAAPAAAAAAAAAAAAAAAAAJgCAABkcnMvZG93&#10;bnJldi54bWxQSwUGAAAAAAQABAD1AAAAhwMAAAAA&#10;" path="m,900l,2340,1440,1440,1440,,,900xe" filled="f" strokecolor="silver">
                <v:path arrowok="t" o:connecttype="custom" o:connectlocs="0,900;0,2340;1440,1440;1440,0;0,900" o:connectangles="0,0,0,0,0"/>
              </v:shape>
              <v:shape id="Freeform 26" o:spid="_x0000_s1029" style="position:absolute;left:7537;top:8977;width:1440;height:2340;visibility:visible;mso-wrap-style:square;v-text-anchor:top" coordsize="1440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kQMUA&#10;AADaAAAADwAAAGRycy9kb3ducmV2LnhtbESPQWvCQBSE7wX/w/KEXoLZWKjV1FWkIAhNEVMh10f2&#10;NQlm34bsNqb++m5B6HGYmW+Y9XY0rRiod41lBfM4AUFcWt1wpeD8uZ8tQTiPrLG1TAp+yMF2M3lY&#10;Y6rtlU805L4SAcIuRQW1910qpStrMuhi2xEH78v2Bn2QfSV1j9cAN618SpKFNNhwWKixo7eaykv+&#10;bRRkRWGO+1sWfdzeV4dIPtu82FmlHqfj7hWEp9H/h+/tg1bw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+KRAxQAAANoAAAAPAAAAAAAAAAAAAAAAAJgCAABkcnMv&#10;ZG93bnJldi54bWxQSwUGAAAAAAQABAD1AAAAigMAAAAA&#10;" path="m,l,1440r1440,900l1440,900,,xe" filled="f" strokecolor="silver">
                <v:path arrowok="t" o:connecttype="custom" o:connectlocs="0,0;0,1440;1440,2340;1440,900;0,0" o:connectangles="0,0,0,0,0"/>
              </v:shape>
              <v:shape id="Freeform 27" o:spid="_x0000_s1030" style="position:absolute;left:4837;top:8977;width:2700;height:4860;visibility:visible;mso-wrap-style:square;v-text-anchor:top" coordsize="2700,4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jDE7wA&#10;AADaAAAADwAAAGRycy9kb3ducmV2LnhtbERPzQ7BQBC+S7zDZiRubAlCWSJE4uCiSBxHd7SN7mzT&#10;XdTb24PE8cv3v1g1phQvql1hWcGgH4EgTq0uOFNwPu16UxDOI2ssLZOCDzlYLdutBcbavvlIr8Rn&#10;IoSwi1FB7n0VS+nSnAy6vq2IA3e3tUEfYJ1JXeM7hJtSDqNoIg0WHBpyrGiTU/pInkbBab3Nxp/D&#10;5TqTl9vI7cpr4jcjpbqdZj0H4anxf/HPvdcKwtZwJd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9qMMTvAAAANoAAAAPAAAAAAAAAAAAAAAAAJgCAABkcnMvZG93bnJldi54&#10;bWxQSwUGAAAAAAQABAD1AAAAgQMAAAAA&#10;" path="m,l,3240,2700,4860r,-1620l1260,2340r,-1440l,xe" filled="f" strokecolor="silver">
                <v:path arrowok="t" o:connecttype="custom" o:connectlocs="0,0;0,3240;2700,4860;2700,3240;1260,2340;1260,900;0,0" o:connectangles="0,0,0,0,0,0,0"/>
              </v:shape>
              <v:shape id="Freeform 28" o:spid="_x0000_s1031" style="position:absolute;left:6097;top:10417;width:2880;height:1800;visibility:visible;mso-wrap-style:square;v-text-anchor:top" coordsize="2880,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cC8MA&#10;AADaAAAADwAAAGRycy9kb3ducmV2LnhtbESPQWvCQBSE7wX/w/KE3upGwVajq9iC4KWCMRdvj+wz&#10;G82+jdlV03/vCgWPw8x8w8yXna3FjVpfOVYwHCQgiAunKy4V5Pv1xwSED8gaa8ek4I88LBe9tzmm&#10;2t15R7cslCJC2KeowITQpFL6wpBFP3ANcfSOrrUYomxLqVu8R7it5ShJPqXFiuOCwYZ+DBXn7GoV&#10;7K7fIc+a7WU8PW2/zOE334xWZ6Xe+91qBiJQF17h//ZGK5jC80q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NcC8MAAADaAAAADwAAAAAAAAAAAAAAAACYAgAAZHJzL2Rv&#10;d25yZXYueG1sUEsFBgAAAAAEAAQA9QAAAIgDAAAAAA==&#10;" path="m,900r1440,900l2880,900,1440,,,900xe" filled="f" strokecolor="silver">
                <v:path arrowok="t" o:connecttype="custom" o:connectlocs="0,900;1440,1800;2880,900;1440,0;0,900" o:connectangles="0,0,0,0,0"/>
              </v:shape>
              <v:shape id="AutoShape 29" o:spid="_x0000_s1032" style="position:absolute;left:1237;top:3937;width:12780;height:12780;rotation:-2928347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fO8MA&#10;AADbAAAADwAAAGRycy9kb3ducmV2LnhtbESPQWsCMRCF7wX/QxjBW822UpGtUVQoSC+lq/Y8bKbZ&#10;ZTeTJYm6/fedQ6G3Gd6b975Zb0ffqxvF1AY28DQvQBHXwbbsDJxPb48rUCkjW+wDk4EfSrDdTB7W&#10;WNpw50+6VdkpCeFUooEm56HUOtUNeUzzMBCL9h2ixyxrdNpGvEu47/VzUSy1x5alocGBDg3VXXX1&#10;Br4Wl5fu1O2Pvov6vbp+oNu5pTGz6bh7BZVpzP/mv+uj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xfO8MAAADbAAAADwAAAAAAAAAAAAAAAACYAgAAZHJzL2Rv&#10;d25yZXYueG1sUEsFBgAAAAAEAAQA9QAAAIgDAAAAAA==&#10;" path="m4347,4552c6039,2804,8367,1817,10800,1818v2432,,4760,986,6452,2734l18559,3287c16524,1186,13724,-1,10799,,7875,,5075,1186,3040,3287l4347,4552xe" filled="f" strokecolor="silver">
                <v:stroke joinstyle="miter"/>
                <v:path o:connecttype="custom" o:connectlocs="6390,0;2186,2319;6390,1076;10594,2319" o:connectangles="0,0,0,0" textboxrect="1595,0,20005,6103"/>
              </v:shape>
            </v:group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ADC435" wp14:editId="304CE685">
              <wp:simplePos x="0" y="0"/>
              <wp:positionH relativeFrom="column">
                <wp:posOffset>-734695</wp:posOffset>
              </wp:positionH>
              <wp:positionV relativeFrom="paragraph">
                <wp:posOffset>402590</wp:posOffset>
              </wp:positionV>
              <wp:extent cx="9192895" cy="1366520"/>
              <wp:effectExtent l="8255" t="2540" r="0" b="254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92895" cy="1366520"/>
                      </a:xfrm>
                      <a:prstGeom prst="roundRect">
                        <a:avLst>
                          <a:gd name="adj" fmla="val 0"/>
                        </a:avLst>
                      </a:prstGeom>
                      <a:gradFill rotWithShape="1">
                        <a:gsLst>
                          <a:gs pos="0">
                            <a:srgbClr val="000080"/>
                          </a:gs>
                          <a:gs pos="100000">
                            <a:srgbClr val="000000"/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22" o:spid="_x0000_s1026" style="position:absolute;margin-left:-57.85pt;margin-top:31.7pt;width:723.85pt;height:10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" fillcolor="navy" stroked="f">
              <v:fill color2="black" rotate="t" angle="45" focus="100%" type="gradient"/>
            </v:roundrect>
          </w:pict>
        </mc:Fallback>
      </mc:AlternateContent>
    </w:r>
    <w:r>
      <w:rPr>
        <w:noProof/>
        <w:sz w:val="20"/>
        <w:lang w:eastAsia="fr-FR" w:bidi="ar-SA"/>
      </w:rPr>
      <w:drawing>
        <wp:anchor distT="0" distB="0" distL="114300" distR="114300" simplePos="0" relativeHeight="251655168" behindDoc="0" locked="0" layoutInCell="1" allowOverlap="1" wp14:anchorId="113437D0" wp14:editId="1B4DE295">
          <wp:simplePos x="0" y="0"/>
          <wp:positionH relativeFrom="column">
            <wp:posOffset>-508635</wp:posOffset>
          </wp:positionH>
          <wp:positionV relativeFrom="paragraph">
            <wp:posOffset>-270510</wp:posOffset>
          </wp:positionV>
          <wp:extent cx="803275" cy="668020"/>
          <wp:effectExtent l="0" t="0" r="0" b="0"/>
          <wp:wrapNone/>
          <wp:docPr id="45" name="Image 21" descr="MATIS Tech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1" descr="MATIS Tech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275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8EC" w:rsidRDefault="001708EC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8EC" w:rsidRDefault="001708EC" w:rsidP="006A6B9E">
    <w:pPr>
      <w:pBdr>
        <w:bottom w:val="double" w:sz="4" w:space="1" w:color="auto"/>
      </w:pBdr>
      <w:tabs>
        <w:tab w:val="left" w:pos="3969"/>
        <w:tab w:val="left" w:pos="8222"/>
      </w:tabs>
      <w:jc w:val="left"/>
      <w:rPr>
        <w:b/>
        <w:sz w:val="20"/>
        <w:szCs w:val="20"/>
      </w:rPr>
    </w:pPr>
    <w:r w:rsidRPr="0048186A">
      <w:rPr>
        <w:b/>
        <w:sz w:val="20"/>
        <w:szCs w:val="20"/>
      </w:rPr>
      <w:t>MATIS TECHNOLOGIES</w:t>
    </w:r>
    <w:r w:rsidRPr="0048186A">
      <w:rPr>
        <w:b/>
        <w:sz w:val="20"/>
        <w:szCs w:val="20"/>
      </w:rPr>
      <w:tab/>
    </w:r>
    <w:r>
      <w:rPr>
        <w:b/>
        <w:sz w:val="20"/>
        <w:szCs w:val="20"/>
      </w:rPr>
      <w:t xml:space="preserve">                                </w:t>
    </w:r>
    <w:proofErr w:type="spellStart"/>
    <w:r w:rsidR="0013719F">
      <w:rPr>
        <w:b/>
        <w:sz w:val="20"/>
        <w:szCs w:val="20"/>
      </w:rPr>
      <w:t>Javascript</w:t>
    </w:r>
    <w:proofErr w:type="spellEnd"/>
  </w:p>
  <w:p w:rsidR="001708EC" w:rsidRDefault="001708EC" w:rsidP="00BC32D5">
    <w:pPr>
      <w:pBdr>
        <w:bottom w:val="double" w:sz="4" w:space="1" w:color="auto"/>
      </w:pBdr>
      <w:tabs>
        <w:tab w:val="left" w:pos="3969"/>
        <w:tab w:val="left" w:pos="8222"/>
      </w:tabs>
      <w:jc w:val="right"/>
      <w:rPr>
        <w:b/>
        <w:sz w:val="20"/>
        <w:szCs w:val="20"/>
      </w:rPr>
    </w:pPr>
  </w:p>
  <w:p w:rsidR="001708EC" w:rsidRPr="002B5B51" w:rsidRDefault="001708EC" w:rsidP="00BC32D5">
    <w:pPr>
      <w:pBdr>
        <w:bottom w:val="double" w:sz="4" w:space="1" w:color="auto"/>
      </w:pBdr>
      <w:tabs>
        <w:tab w:val="left" w:pos="3969"/>
        <w:tab w:val="left" w:pos="8222"/>
      </w:tabs>
      <w:jc w:val="right"/>
      <w:rPr>
        <w:b/>
        <w:sz w:val="20"/>
        <w:szCs w:val="20"/>
      </w:rPr>
    </w:pPr>
    <w:r w:rsidRPr="0048186A">
      <w:rPr>
        <w:sz w:val="20"/>
        <w:szCs w:val="20"/>
      </w:rPr>
      <w:t xml:space="preserve">Page </w:t>
    </w:r>
    <w:r w:rsidRPr="000F0BF3">
      <w:rPr>
        <w:sz w:val="20"/>
        <w:szCs w:val="20"/>
      </w:rPr>
      <w:fldChar w:fldCharType="begin"/>
    </w:r>
    <w:r w:rsidRPr="0048186A">
      <w:rPr>
        <w:sz w:val="20"/>
        <w:szCs w:val="20"/>
      </w:rPr>
      <w:instrText xml:space="preserve"> PAGE </w:instrText>
    </w:r>
    <w:r w:rsidRPr="000F0BF3">
      <w:rPr>
        <w:sz w:val="20"/>
        <w:szCs w:val="20"/>
      </w:rPr>
      <w:fldChar w:fldCharType="separate"/>
    </w:r>
    <w:r w:rsidR="005E756C">
      <w:rPr>
        <w:noProof/>
        <w:sz w:val="20"/>
        <w:szCs w:val="20"/>
      </w:rPr>
      <w:t>7</w:t>
    </w:r>
    <w:r w:rsidRPr="000F0BF3">
      <w:rPr>
        <w:sz w:val="20"/>
        <w:szCs w:val="20"/>
      </w:rPr>
      <w:fldChar w:fldCharType="end"/>
    </w:r>
    <w:r w:rsidRPr="0048186A">
      <w:rPr>
        <w:sz w:val="20"/>
        <w:szCs w:val="20"/>
      </w:rPr>
      <w:t xml:space="preserve"> sur </w:t>
    </w:r>
    <w:r w:rsidRPr="000F0BF3">
      <w:rPr>
        <w:sz w:val="20"/>
        <w:szCs w:val="20"/>
      </w:rPr>
      <w:fldChar w:fldCharType="begin"/>
    </w:r>
    <w:r w:rsidRPr="0048186A">
      <w:rPr>
        <w:sz w:val="20"/>
        <w:szCs w:val="20"/>
      </w:rPr>
      <w:instrText xml:space="preserve"> NUMPAGES  </w:instrText>
    </w:r>
    <w:r w:rsidRPr="000F0BF3">
      <w:rPr>
        <w:sz w:val="20"/>
        <w:szCs w:val="20"/>
      </w:rPr>
      <w:fldChar w:fldCharType="separate"/>
    </w:r>
    <w:r w:rsidR="005E756C">
      <w:rPr>
        <w:noProof/>
        <w:sz w:val="20"/>
        <w:szCs w:val="20"/>
      </w:rPr>
      <w:t>7</w:t>
    </w:r>
    <w:r w:rsidRPr="000F0BF3">
      <w:rPr>
        <w:sz w:val="20"/>
        <w:szCs w:val="20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8EC" w:rsidRDefault="001708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058"/>
    <w:multiLevelType w:val="hybridMultilevel"/>
    <w:tmpl w:val="2FEAA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34990"/>
    <w:multiLevelType w:val="hybridMultilevel"/>
    <w:tmpl w:val="98521B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C17D6"/>
    <w:multiLevelType w:val="multilevel"/>
    <w:tmpl w:val="2EE8D68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IV2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FE676E"/>
    <w:multiLevelType w:val="hybridMultilevel"/>
    <w:tmpl w:val="7DE06C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7BB"/>
    <w:multiLevelType w:val="multilevel"/>
    <w:tmpl w:val="E65ACF84"/>
    <w:styleLink w:val="Corp"/>
    <w:lvl w:ilvl="0">
      <w:start w:val="1"/>
      <w:numFmt w:val="bullet"/>
      <w:lvlText w:val=""/>
      <w:lvlJc w:val="left"/>
      <w:pPr>
        <w:tabs>
          <w:tab w:val="num" w:pos="2234"/>
        </w:tabs>
        <w:ind w:left="2234" w:hanging="360"/>
      </w:pPr>
      <w:rPr>
        <w:rFonts w:ascii="Wingdings" w:hAnsi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976D5"/>
    <w:multiLevelType w:val="hybridMultilevel"/>
    <w:tmpl w:val="8A7A0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33932"/>
    <w:multiLevelType w:val="hybridMultilevel"/>
    <w:tmpl w:val="06B81DEC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7EA07ED"/>
    <w:multiLevelType w:val="hybridMultilevel"/>
    <w:tmpl w:val="9C04E04E"/>
    <w:lvl w:ilvl="0" w:tplc="376A26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0D24DB"/>
    <w:multiLevelType w:val="hybridMultilevel"/>
    <w:tmpl w:val="DC425A6C"/>
    <w:lvl w:ilvl="0" w:tplc="DC7283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A6EF8"/>
    <w:multiLevelType w:val="hybridMultilevel"/>
    <w:tmpl w:val="FC7CC7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87287"/>
    <w:multiLevelType w:val="hybridMultilevel"/>
    <w:tmpl w:val="E1EA8482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80D7B86"/>
    <w:multiLevelType w:val="hybridMultilevel"/>
    <w:tmpl w:val="1BCCBF64"/>
    <w:lvl w:ilvl="0" w:tplc="040C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39B523FF"/>
    <w:multiLevelType w:val="hybridMultilevel"/>
    <w:tmpl w:val="56A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EE4B99"/>
    <w:multiLevelType w:val="hybridMultilevel"/>
    <w:tmpl w:val="4824F266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3FE626D0"/>
    <w:multiLevelType w:val="hybridMultilevel"/>
    <w:tmpl w:val="654C72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F57C1"/>
    <w:multiLevelType w:val="hybridMultilevel"/>
    <w:tmpl w:val="B88686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108B2"/>
    <w:multiLevelType w:val="hybridMultilevel"/>
    <w:tmpl w:val="8F866E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684C22"/>
    <w:multiLevelType w:val="hybridMultilevel"/>
    <w:tmpl w:val="F21EF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469C0"/>
    <w:multiLevelType w:val="hybridMultilevel"/>
    <w:tmpl w:val="61464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E65BE"/>
    <w:multiLevelType w:val="hybridMultilevel"/>
    <w:tmpl w:val="2FC6406C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522923A6"/>
    <w:multiLevelType w:val="hybridMultilevel"/>
    <w:tmpl w:val="3E500B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D47AE"/>
    <w:multiLevelType w:val="hybridMultilevel"/>
    <w:tmpl w:val="22D6D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5847D0"/>
    <w:multiLevelType w:val="hybridMultilevel"/>
    <w:tmpl w:val="5F12A6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E7AB6"/>
    <w:multiLevelType w:val="hybridMultilevel"/>
    <w:tmpl w:val="C052A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AF45B2"/>
    <w:multiLevelType w:val="hybridMultilevel"/>
    <w:tmpl w:val="1F0C5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15951"/>
    <w:multiLevelType w:val="hybridMultilevel"/>
    <w:tmpl w:val="76E220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085B73"/>
    <w:multiLevelType w:val="hybridMultilevel"/>
    <w:tmpl w:val="84AC44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4B653C"/>
    <w:multiLevelType w:val="hybridMultilevel"/>
    <w:tmpl w:val="E83E32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1190F"/>
    <w:multiLevelType w:val="hybridMultilevel"/>
    <w:tmpl w:val="FCCA60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11EFA"/>
    <w:multiLevelType w:val="hybridMultilevel"/>
    <w:tmpl w:val="10085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803189"/>
    <w:multiLevelType w:val="hybridMultilevel"/>
    <w:tmpl w:val="39D2BB6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7DA4307"/>
    <w:multiLevelType w:val="hybridMultilevel"/>
    <w:tmpl w:val="50007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D465D5"/>
    <w:multiLevelType w:val="hybridMultilevel"/>
    <w:tmpl w:val="C82CC9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820FB9"/>
    <w:multiLevelType w:val="multilevel"/>
    <w:tmpl w:val="5100E6E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7EC06C87"/>
    <w:multiLevelType w:val="hybridMultilevel"/>
    <w:tmpl w:val="9976C380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FB35199"/>
    <w:multiLevelType w:val="hybridMultilevel"/>
    <w:tmpl w:val="3EC0A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3"/>
  </w:num>
  <w:num w:numId="4">
    <w:abstractNumId w:val="8"/>
  </w:num>
  <w:num w:numId="5">
    <w:abstractNumId w:val="7"/>
  </w:num>
  <w:num w:numId="6">
    <w:abstractNumId w:val="31"/>
  </w:num>
  <w:num w:numId="7">
    <w:abstractNumId w:val="21"/>
  </w:num>
  <w:num w:numId="8">
    <w:abstractNumId w:val="5"/>
  </w:num>
  <w:num w:numId="9">
    <w:abstractNumId w:val="18"/>
  </w:num>
  <w:num w:numId="10">
    <w:abstractNumId w:val="28"/>
  </w:num>
  <w:num w:numId="11">
    <w:abstractNumId w:val="20"/>
  </w:num>
  <w:num w:numId="12">
    <w:abstractNumId w:val="14"/>
  </w:num>
  <w:num w:numId="13">
    <w:abstractNumId w:val="19"/>
  </w:num>
  <w:num w:numId="14">
    <w:abstractNumId w:val="16"/>
  </w:num>
  <w:num w:numId="15">
    <w:abstractNumId w:val="13"/>
  </w:num>
  <w:num w:numId="16">
    <w:abstractNumId w:val="26"/>
  </w:num>
  <w:num w:numId="17">
    <w:abstractNumId w:val="9"/>
  </w:num>
  <w:num w:numId="18">
    <w:abstractNumId w:val="25"/>
  </w:num>
  <w:num w:numId="19">
    <w:abstractNumId w:val="27"/>
  </w:num>
  <w:num w:numId="20">
    <w:abstractNumId w:val="1"/>
  </w:num>
  <w:num w:numId="21">
    <w:abstractNumId w:val="32"/>
  </w:num>
  <w:num w:numId="22">
    <w:abstractNumId w:val="22"/>
  </w:num>
  <w:num w:numId="23">
    <w:abstractNumId w:val="15"/>
  </w:num>
  <w:num w:numId="24">
    <w:abstractNumId w:val="3"/>
  </w:num>
  <w:num w:numId="25">
    <w:abstractNumId w:val="30"/>
  </w:num>
  <w:num w:numId="26">
    <w:abstractNumId w:val="17"/>
  </w:num>
  <w:num w:numId="27">
    <w:abstractNumId w:val="35"/>
  </w:num>
  <w:num w:numId="28">
    <w:abstractNumId w:val="23"/>
  </w:num>
  <w:num w:numId="29">
    <w:abstractNumId w:val="11"/>
  </w:num>
  <w:num w:numId="30">
    <w:abstractNumId w:val="29"/>
  </w:num>
  <w:num w:numId="31">
    <w:abstractNumId w:val="24"/>
  </w:num>
  <w:num w:numId="32">
    <w:abstractNumId w:val="6"/>
  </w:num>
  <w:num w:numId="33">
    <w:abstractNumId w:val="10"/>
  </w:num>
  <w:num w:numId="34">
    <w:abstractNumId w:val="12"/>
  </w:num>
  <w:num w:numId="35">
    <w:abstractNumId w:val="0"/>
  </w:num>
  <w:num w:numId="36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70"/>
  <w:drawingGridVerticalSpacing w:val="170"/>
  <w:characterSpacingControl w:val="doNotCompress"/>
  <w:hdrShapeDefaults>
    <o:shapedefaults v:ext="edit" spidmax="12289" style="mso-wrap-style:none;v-text-anchor:middle" o:bwmode="highContrast" fillcolor="silver">
      <v:fill color="silver"/>
      <v:textbox inset="7.25pt,1.2788mm,7.25pt,1.2788mm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A0"/>
    <w:rsid w:val="000004F0"/>
    <w:rsid w:val="00000619"/>
    <w:rsid w:val="000028B9"/>
    <w:rsid w:val="00003F65"/>
    <w:rsid w:val="00004731"/>
    <w:rsid w:val="0000562B"/>
    <w:rsid w:val="00010FB4"/>
    <w:rsid w:val="0001164A"/>
    <w:rsid w:val="0001321E"/>
    <w:rsid w:val="00014835"/>
    <w:rsid w:val="00014C5B"/>
    <w:rsid w:val="00014CF6"/>
    <w:rsid w:val="0002046E"/>
    <w:rsid w:val="000215BE"/>
    <w:rsid w:val="00022B14"/>
    <w:rsid w:val="00027A6F"/>
    <w:rsid w:val="0003051E"/>
    <w:rsid w:val="000310B1"/>
    <w:rsid w:val="00031EFA"/>
    <w:rsid w:val="00035760"/>
    <w:rsid w:val="00035A31"/>
    <w:rsid w:val="00037064"/>
    <w:rsid w:val="00037399"/>
    <w:rsid w:val="00037ACE"/>
    <w:rsid w:val="000405D5"/>
    <w:rsid w:val="00040D9D"/>
    <w:rsid w:val="0004284B"/>
    <w:rsid w:val="00042908"/>
    <w:rsid w:val="00043EBD"/>
    <w:rsid w:val="00044FAB"/>
    <w:rsid w:val="000454A9"/>
    <w:rsid w:val="000456F9"/>
    <w:rsid w:val="00045A41"/>
    <w:rsid w:val="00045C7E"/>
    <w:rsid w:val="00047E10"/>
    <w:rsid w:val="000507D9"/>
    <w:rsid w:val="00050CCF"/>
    <w:rsid w:val="00053D2A"/>
    <w:rsid w:val="00053E2E"/>
    <w:rsid w:val="000570B0"/>
    <w:rsid w:val="00057DC9"/>
    <w:rsid w:val="000609ED"/>
    <w:rsid w:val="00060F6D"/>
    <w:rsid w:val="00062B6A"/>
    <w:rsid w:val="000633E6"/>
    <w:rsid w:val="00063C4B"/>
    <w:rsid w:val="00065211"/>
    <w:rsid w:val="000704EC"/>
    <w:rsid w:val="00075406"/>
    <w:rsid w:val="00076F04"/>
    <w:rsid w:val="00077730"/>
    <w:rsid w:val="00077CB3"/>
    <w:rsid w:val="00080E27"/>
    <w:rsid w:val="00082303"/>
    <w:rsid w:val="000828A8"/>
    <w:rsid w:val="00084822"/>
    <w:rsid w:val="0008601C"/>
    <w:rsid w:val="000921F1"/>
    <w:rsid w:val="0009317E"/>
    <w:rsid w:val="00094156"/>
    <w:rsid w:val="00095378"/>
    <w:rsid w:val="000A0196"/>
    <w:rsid w:val="000A2579"/>
    <w:rsid w:val="000A2819"/>
    <w:rsid w:val="000A6103"/>
    <w:rsid w:val="000A622D"/>
    <w:rsid w:val="000A744E"/>
    <w:rsid w:val="000A78A2"/>
    <w:rsid w:val="000B0B6A"/>
    <w:rsid w:val="000B1482"/>
    <w:rsid w:val="000B14A6"/>
    <w:rsid w:val="000B1D00"/>
    <w:rsid w:val="000B1EC9"/>
    <w:rsid w:val="000B2359"/>
    <w:rsid w:val="000B3241"/>
    <w:rsid w:val="000B58AA"/>
    <w:rsid w:val="000B687A"/>
    <w:rsid w:val="000C0405"/>
    <w:rsid w:val="000C3698"/>
    <w:rsid w:val="000C5091"/>
    <w:rsid w:val="000C6EBC"/>
    <w:rsid w:val="000C706C"/>
    <w:rsid w:val="000C7D3B"/>
    <w:rsid w:val="000D07EA"/>
    <w:rsid w:val="000D6A38"/>
    <w:rsid w:val="000E0145"/>
    <w:rsid w:val="000E1905"/>
    <w:rsid w:val="000E5108"/>
    <w:rsid w:val="000F0BF3"/>
    <w:rsid w:val="000F1DAC"/>
    <w:rsid w:val="000F25F4"/>
    <w:rsid w:val="000F291E"/>
    <w:rsid w:val="000F3337"/>
    <w:rsid w:val="000F421D"/>
    <w:rsid w:val="0010005E"/>
    <w:rsid w:val="001011DD"/>
    <w:rsid w:val="001014AA"/>
    <w:rsid w:val="001018AC"/>
    <w:rsid w:val="0010192A"/>
    <w:rsid w:val="00102703"/>
    <w:rsid w:val="00102C27"/>
    <w:rsid w:val="00103FFC"/>
    <w:rsid w:val="00104852"/>
    <w:rsid w:val="00105428"/>
    <w:rsid w:val="00105AF3"/>
    <w:rsid w:val="00110C65"/>
    <w:rsid w:val="001117C3"/>
    <w:rsid w:val="0011390E"/>
    <w:rsid w:val="00113A55"/>
    <w:rsid w:val="00113E1D"/>
    <w:rsid w:val="0011425E"/>
    <w:rsid w:val="00114B66"/>
    <w:rsid w:val="00116E84"/>
    <w:rsid w:val="00117708"/>
    <w:rsid w:val="001177E7"/>
    <w:rsid w:val="001219CE"/>
    <w:rsid w:val="00122DA5"/>
    <w:rsid w:val="00123318"/>
    <w:rsid w:val="001233BC"/>
    <w:rsid w:val="001234FE"/>
    <w:rsid w:val="001243A9"/>
    <w:rsid w:val="0012794B"/>
    <w:rsid w:val="00127C11"/>
    <w:rsid w:val="001335A5"/>
    <w:rsid w:val="001342C7"/>
    <w:rsid w:val="00134939"/>
    <w:rsid w:val="00134DB5"/>
    <w:rsid w:val="001364B0"/>
    <w:rsid w:val="00136629"/>
    <w:rsid w:val="0013719F"/>
    <w:rsid w:val="00144061"/>
    <w:rsid w:val="00144DA1"/>
    <w:rsid w:val="00146CA9"/>
    <w:rsid w:val="00146D3E"/>
    <w:rsid w:val="00147910"/>
    <w:rsid w:val="00147F75"/>
    <w:rsid w:val="00154F81"/>
    <w:rsid w:val="00155890"/>
    <w:rsid w:val="0015736F"/>
    <w:rsid w:val="00157C6B"/>
    <w:rsid w:val="00157CDB"/>
    <w:rsid w:val="001630BA"/>
    <w:rsid w:val="001632B9"/>
    <w:rsid w:val="00164454"/>
    <w:rsid w:val="0016459B"/>
    <w:rsid w:val="001648BF"/>
    <w:rsid w:val="00170677"/>
    <w:rsid w:val="001708EC"/>
    <w:rsid w:val="00173587"/>
    <w:rsid w:val="00173B42"/>
    <w:rsid w:val="0017469D"/>
    <w:rsid w:val="00177B36"/>
    <w:rsid w:val="00181DDE"/>
    <w:rsid w:val="00182060"/>
    <w:rsid w:val="001842CA"/>
    <w:rsid w:val="0018559F"/>
    <w:rsid w:val="00185905"/>
    <w:rsid w:val="001859DF"/>
    <w:rsid w:val="00185F0A"/>
    <w:rsid w:val="00186B0B"/>
    <w:rsid w:val="00191106"/>
    <w:rsid w:val="00191991"/>
    <w:rsid w:val="00192C36"/>
    <w:rsid w:val="00195040"/>
    <w:rsid w:val="00195EE4"/>
    <w:rsid w:val="001964E0"/>
    <w:rsid w:val="0019754F"/>
    <w:rsid w:val="00197830"/>
    <w:rsid w:val="001A0FDD"/>
    <w:rsid w:val="001A1DDD"/>
    <w:rsid w:val="001A20B9"/>
    <w:rsid w:val="001A4AB2"/>
    <w:rsid w:val="001A5B8A"/>
    <w:rsid w:val="001A7AB4"/>
    <w:rsid w:val="001B2E69"/>
    <w:rsid w:val="001B3949"/>
    <w:rsid w:val="001B4801"/>
    <w:rsid w:val="001B67F4"/>
    <w:rsid w:val="001B7DFF"/>
    <w:rsid w:val="001C1647"/>
    <w:rsid w:val="001C199E"/>
    <w:rsid w:val="001C5125"/>
    <w:rsid w:val="001C604C"/>
    <w:rsid w:val="001D066F"/>
    <w:rsid w:val="001D1D94"/>
    <w:rsid w:val="001D2F8C"/>
    <w:rsid w:val="001D3790"/>
    <w:rsid w:val="001D41B0"/>
    <w:rsid w:val="001D4351"/>
    <w:rsid w:val="001D4EBE"/>
    <w:rsid w:val="001D64F3"/>
    <w:rsid w:val="001D6ADC"/>
    <w:rsid w:val="001D77B5"/>
    <w:rsid w:val="001E227E"/>
    <w:rsid w:val="001E43AA"/>
    <w:rsid w:val="001E5453"/>
    <w:rsid w:val="001E598D"/>
    <w:rsid w:val="001E599E"/>
    <w:rsid w:val="001E64E1"/>
    <w:rsid w:val="001E6925"/>
    <w:rsid w:val="001E737D"/>
    <w:rsid w:val="001F1BFB"/>
    <w:rsid w:val="001F1C25"/>
    <w:rsid w:val="001F1D00"/>
    <w:rsid w:val="001F22AE"/>
    <w:rsid w:val="001F27F0"/>
    <w:rsid w:val="001F39A3"/>
    <w:rsid w:val="001F3ABF"/>
    <w:rsid w:val="001F3B1D"/>
    <w:rsid w:val="001F53CC"/>
    <w:rsid w:val="0020041A"/>
    <w:rsid w:val="00204431"/>
    <w:rsid w:val="00204FB2"/>
    <w:rsid w:val="0020520E"/>
    <w:rsid w:val="00207E94"/>
    <w:rsid w:val="002102E2"/>
    <w:rsid w:val="002104D1"/>
    <w:rsid w:val="00211BB5"/>
    <w:rsid w:val="0021347D"/>
    <w:rsid w:val="002137C9"/>
    <w:rsid w:val="002138A8"/>
    <w:rsid w:val="00215EC2"/>
    <w:rsid w:val="00215F9D"/>
    <w:rsid w:val="00217A12"/>
    <w:rsid w:val="002207F0"/>
    <w:rsid w:val="00221F6D"/>
    <w:rsid w:val="00222EC4"/>
    <w:rsid w:val="00224B7C"/>
    <w:rsid w:val="002266FC"/>
    <w:rsid w:val="00227AAD"/>
    <w:rsid w:val="00233EDC"/>
    <w:rsid w:val="00233F3F"/>
    <w:rsid w:val="00234E12"/>
    <w:rsid w:val="00236516"/>
    <w:rsid w:val="00237F4D"/>
    <w:rsid w:val="00242C39"/>
    <w:rsid w:val="00242CE5"/>
    <w:rsid w:val="00242E2E"/>
    <w:rsid w:val="00242EBB"/>
    <w:rsid w:val="00244121"/>
    <w:rsid w:val="00244637"/>
    <w:rsid w:val="002451C4"/>
    <w:rsid w:val="002456AC"/>
    <w:rsid w:val="002458E8"/>
    <w:rsid w:val="00251911"/>
    <w:rsid w:val="0025235F"/>
    <w:rsid w:val="00255924"/>
    <w:rsid w:val="0025709A"/>
    <w:rsid w:val="002600A5"/>
    <w:rsid w:val="00260E23"/>
    <w:rsid w:val="00261849"/>
    <w:rsid w:val="002622F3"/>
    <w:rsid w:val="002624F0"/>
    <w:rsid w:val="00263820"/>
    <w:rsid w:val="0026392C"/>
    <w:rsid w:val="00264199"/>
    <w:rsid w:val="002659DD"/>
    <w:rsid w:val="00265C88"/>
    <w:rsid w:val="0026643E"/>
    <w:rsid w:val="00267B12"/>
    <w:rsid w:val="002712A0"/>
    <w:rsid w:val="00271CB3"/>
    <w:rsid w:val="002743A6"/>
    <w:rsid w:val="00275146"/>
    <w:rsid w:val="00275380"/>
    <w:rsid w:val="002759D3"/>
    <w:rsid w:val="00275B5F"/>
    <w:rsid w:val="00282901"/>
    <w:rsid w:val="00284436"/>
    <w:rsid w:val="00284E05"/>
    <w:rsid w:val="0028653E"/>
    <w:rsid w:val="00286740"/>
    <w:rsid w:val="00287708"/>
    <w:rsid w:val="00291CBC"/>
    <w:rsid w:val="002926FE"/>
    <w:rsid w:val="0029333F"/>
    <w:rsid w:val="00293501"/>
    <w:rsid w:val="00293ED0"/>
    <w:rsid w:val="00294404"/>
    <w:rsid w:val="002947D4"/>
    <w:rsid w:val="00295327"/>
    <w:rsid w:val="00295E68"/>
    <w:rsid w:val="0029762C"/>
    <w:rsid w:val="0029773D"/>
    <w:rsid w:val="002978E1"/>
    <w:rsid w:val="002A0350"/>
    <w:rsid w:val="002A042F"/>
    <w:rsid w:val="002A3798"/>
    <w:rsid w:val="002A457A"/>
    <w:rsid w:val="002A52A8"/>
    <w:rsid w:val="002A55C8"/>
    <w:rsid w:val="002A6771"/>
    <w:rsid w:val="002B0718"/>
    <w:rsid w:val="002B0F25"/>
    <w:rsid w:val="002B30C5"/>
    <w:rsid w:val="002B43E2"/>
    <w:rsid w:val="002B4F5A"/>
    <w:rsid w:val="002B552B"/>
    <w:rsid w:val="002B5B51"/>
    <w:rsid w:val="002B7F4C"/>
    <w:rsid w:val="002C5DDB"/>
    <w:rsid w:val="002C5F57"/>
    <w:rsid w:val="002C64A5"/>
    <w:rsid w:val="002C787B"/>
    <w:rsid w:val="002D04C6"/>
    <w:rsid w:val="002D19EC"/>
    <w:rsid w:val="002D1D8F"/>
    <w:rsid w:val="002D5C06"/>
    <w:rsid w:val="002E0299"/>
    <w:rsid w:val="002E131B"/>
    <w:rsid w:val="002E1BD4"/>
    <w:rsid w:val="002E4DB3"/>
    <w:rsid w:val="002E771E"/>
    <w:rsid w:val="002F0FAE"/>
    <w:rsid w:val="002F36B6"/>
    <w:rsid w:val="002F447B"/>
    <w:rsid w:val="002F4968"/>
    <w:rsid w:val="002F521E"/>
    <w:rsid w:val="002F7488"/>
    <w:rsid w:val="002F7B40"/>
    <w:rsid w:val="00300101"/>
    <w:rsid w:val="00300C49"/>
    <w:rsid w:val="00302EA7"/>
    <w:rsid w:val="00305465"/>
    <w:rsid w:val="00310CE7"/>
    <w:rsid w:val="00310EE8"/>
    <w:rsid w:val="00311C57"/>
    <w:rsid w:val="003140B4"/>
    <w:rsid w:val="003157F5"/>
    <w:rsid w:val="003167BE"/>
    <w:rsid w:val="00321CDE"/>
    <w:rsid w:val="003227E4"/>
    <w:rsid w:val="00322E60"/>
    <w:rsid w:val="00325294"/>
    <w:rsid w:val="003258DA"/>
    <w:rsid w:val="00325F89"/>
    <w:rsid w:val="00326773"/>
    <w:rsid w:val="00327A18"/>
    <w:rsid w:val="00330245"/>
    <w:rsid w:val="0033065A"/>
    <w:rsid w:val="003308D1"/>
    <w:rsid w:val="0033131D"/>
    <w:rsid w:val="0033183B"/>
    <w:rsid w:val="003337C7"/>
    <w:rsid w:val="0034263F"/>
    <w:rsid w:val="00343705"/>
    <w:rsid w:val="00343F87"/>
    <w:rsid w:val="003440E1"/>
    <w:rsid w:val="0034452F"/>
    <w:rsid w:val="00347053"/>
    <w:rsid w:val="00350D46"/>
    <w:rsid w:val="00351EF2"/>
    <w:rsid w:val="00354DE3"/>
    <w:rsid w:val="00356350"/>
    <w:rsid w:val="00360082"/>
    <w:rsid w:val="003606AC"/>
    <w:rsid w:val="00362E54"/>
    <w:rsid w:val="00363570"/>
    <w:rsid w:val="0036556F"/>
    <w:rsid w:val="00366383"/>
    <w:rsid w:val="00367064"/>
    <w:rsid w:val="003674FC"/>
    <w:rsid w:val="003675CB"/>
    <w:rsid w:val="00367A6A"/>
    <w:rsid w:val="00372708"/>
    <w:rsid w:val="00372A08"/>
    <w:rsid w:val="00373FBA"/>
    <w:rsid w:val="003740A6"/>
    <w:rsid w:val="0037562D"/>
    <w:rsid w:val="00375D5D"/>
    <w:rsid w:val="00375E8D"/>
    <w:rsid w:val="003807F6"/>
    <w:rsid w:val="0038105F"/>
    <w:rsid w:val="0038288E"/>
    <w:rsid w:val="00385DDA"/>
    <w:rsid w:val="00385DF2"/>
    <w:rsid w:val="00385F93"/>
    <w:rsid w:val="00390F4F"/>
    <w:rsid w:val="003922AB"/>
    <w:rsid w:val="0039305C"/>
    <w:rsid w:val="00395E5D"/>
    <w:rsid w:val="0039601C"/>
    <w:rsid w:val="00397830"/>
    <w:rsid w:val="003A1A36"/>
    <w:rsid w:val="003A5B48"/>
    <w:rsid w:val="003A5DB1"/>
    <w:rsid w:val="003A6846"/>
    <w:rsid w:val="003B1A76"/>
    <w:rsid w:val="003B2709"/>
    <w:rsid w:val="003B4492"/>
    <w:rsid w:val="003B54A3"/>
    <w:rsid w:val="003B5920"/>
    <w:rsid w:val="003B5B7C"/>
    <w:rsid w:val="003B7246"/>
    <w:rsid w:val="003C0AB4"/>
    <w:rsid w:val="003C0AEA"/>
    <w:rsid w:val="003C3CCA"/>
    <w:rsid w:val="003C526D"/>
    <w:rsid w:val="003C7561"/>
    <w:rsid w:val="003D0D32"/>
    <w:rsid w:val="003D1352"/>
    <w:rsid w:val="003D19E3"/>
    <w:rsid w:val="003D1D01"/>
    <w:rsid w:val="003D4313"/>
    <w:rsid w:val="003D55A3"/>
    <w:rsid w:val="003D5D73"/>
    <w:rsid w:val="003D6DAC"/>
    <w:rsid w:val="003E0157"/>
    <w:rsid w:val="003E2416"/>
    <w:rsid w:val="003E35AE"/>
    <w:rsid w:val="003E4375"/>
    <w:rsid w:val="003E6F67"/>
    <w:rsid w:val="003E7680"/>
    <w:rsid w:val="003E78ED"/>
    <w:rsid w:val="003F33ED"/>
    <w:rsid w:val="003F7111"/>
    <w:rsid w:val="003F7C10"/>
    <w:rsid w:val="0040051E"/>
    <w:rsid w:val="00404118"/>
    <w:rsid w:val="0040486C"/>
    <w:rsid w:val="0040592E"/>
    <w:rsid w:val="00405A7B"/>
    <w:rsid w:val="00405EC2"/>
    <w:rsid w:val="00406456"/>
    <w:rsid w:val="00406560"/>
    <w:rsid w:val="004072BB"/>
    <w:rsid w:val="0040789C"/>
    <w:rsid w:val="0041019E"/>
    <w:rsid w:val="00411699"/>
    <w:rsid w:val="004126A8"/>
    <w:rsid w:val="0041482A"/>
    <w:rsid w:val="004148F5"/>
    <w:rsid w:val="004156AF"/>
    <w:rsid w:val="00416820"/>
    <w:rsid w:val="00417A8D"/>
    <w:rsid w:val="00420072"/>
    <w:rsid w:val="004213C8"/>
    <w:rsid w:val="00422F39"/>
    <w:rsid w:val="00423A85"/>
    <w:rsid w:val="00423B9E"/>
    <w:rsid w:val="0042563E"/>
    <w:rsid w:val="00426307"/>
    <w:rsid w:val="004335B2"/>
    <w:rsid w:val="00433C88"/>
    <w:rsid w:val="00440CBD"/>
    <w:rsid w:val="0044149D"/>
    <w:rsid w:val="004414BD"/>
    <w:rsid w:val="00442862"/>
    <w:rsid w:val="00443E7D"/>
    <w:rsid w:val="00444C8B"/>
    <w:rsid w:val="00447E76"/>
    <w:rsid w:val="00450588"/>
    <w:rsid w:val="00450747"/>
    <w:rsid w:val="00452424"/>
    <w:rsid w:val="004525CA"/>
    <w:rsid w:val="0045489C"/>
    <w:rsid w:val="0045629A"/>
    <w:rsid w:val="00456D59"/>
    <w:rsid w:val="0045747C"/>
    <w:rsid w:val="00461F88"/>
    <w:rsid w:val="00463880"/>
    <w:rsid w:val="0047087C"/>
    <w:rsid w:val="004724CC"/>
    <w:rsid w:val="00473B0D"/>
    <w:rsid w:val="00474D99"/>
    <w:rsid w:val="004752EC"/>
    <w:rsid w:val="00476756"/>
    <w:rsid w:val="0047695E"/>
    <w:rsid w:val="0047773C"/>
    <w:rsid w:val="00480DE2"/>
    <w:rsid w:val="00480DE5"/>
    <w:rsid w:val="0048186A"/>
    <w:rsid w:val="0048587F"/>
    <w:rsid w:val="004865C0"/>
    <w:rsid w:val="004868E5"/>
    <w:rsid w:val="00487446"/>
    <w:rsid w:val="00490FB4"/>
    <w:rsid w:val="004911E6"/>
    <w:rsid w:val="00492EE0"/>
    <w:rsid w:val="004963FC"/>
    <w:rsid w:val="004A051E"/>
    <w:rsid w:val="004A191C"/>
    <w:rsid w:val="004A3AA3"/>
    <w:rsid w:val="004A3F1C"/>
    <w:rsid w:val="004A4C95"/>
    <w:rsid w:val="004A633F"/>
    <w:rsid w:val="004A69DE"/>
    <w:rsid w:val="004B037B"/>
    <w:rsid w:val="004B3046"/>
    <w:rsid w:val="004B5B88"/>
    <w:rsid w:val="004B5FE1"/>
    <w:rsid w:val="004C0AC4"/>
    <w:rsid w:val="004C1047"/>
    <w:rsid w:val="004C180A"/>
    <w:rsid w:val="004C2127"/>
    <w:rsid w:val="004C3BF6"/>
    <w:rsid w:val="004C3FC1"/>
    <w:rsid w:val="004C52B3"/>
    <w:rsid w:val="004C6AC7"/>
    <w:rsid w:val="004C6E54"/>
    <w:rsid w:val="004C715D"/>
    <w:rsid w:val="004C7BAB"/>
    <w:rsid w:val="004C7C7F"/>
    <w:rsid w:val="004D21B2"/>
    <w:rsid w:val="004D565C"/>
    <w:rsid w:val="004D7F3D"/>
    <w:rsid w:val="004E200E"/>
    <w:rsid w:val="004E2D47"/>
    <w:rsid w:val="004E4647"/>
    <w:rsid w:val="004E49B7"/>
    <w:rsid w:val="004E527B"/>
    <w:rsid w:val="004E58CA"/>
    <w:rsid w:val="004F1B3B"/>
    <w:rsid w:val="004F225F"/>
    <w:rsid w:val="004F2654"/>
    <w:rsid w:val="004F592A"/>
    <w:rsid w:val="004F7652"/>
    <w:rsid w:val="004F79A6"/>
    <w:rsid w:val="005044AD"/>
    <w:rsid w:val="005066CC"/>
    <w:rsid w:val="00507A89"/>
    <w:rsid w:val="00510262"/>
    <w:rsid w:val="00510911"/>
    <w:rsid w:val="00510C1E"/>
    <w:rsid w:val="00510D51"/>
    <w:rsid w:val="00511FE1"/>
    <w:rsid w:val="00512294"/>
    <w:rsid w:val="00515086"/>
    <w:rsid w:val="00515B83"/>
    <w:rsid w:val="00523887"/>
    <w:rsid w:val="00523935"/>
    <w:rsid w:val="005244F0"/>
    <w:rsid w:val="0052643D"/>
    <w:rsid w:val="0052648A"/>
    <w:rsid w:val="00530C99"/>
    <w:rsid w:val="005333F3"/>
    <w:rsid w:val="005352EB"/>
    <w:rsid w:val="00540461"/>
    <w:rsid w:val="00540947"/>
    <w:rsid w:val="005417F4"/>
    <w:rsid w:val="005470AA"/>
    <w:rsid w:val="005517E1"/>
    <w:rsid w:val="00552190"/>
    <w:rsid w:val="00552235"/>
    <w:rsid w:val="00552F7B"/>
    <w:rsid w:val="0055408D"/>
    <w:rsid w:val="00555C9D"/>
    <w:rsid w:val="00556E9C"/>
    <w:rsid w:val="00557310"/>
    <w:rsid w:val="00557F92"/>
    <w:rsid w:val="00560F7E"/>
    <w:rsid w:val="005723E2"/>
    <w:rsid w:val="005734E4"/>
    <w:rsid w:val="0057687E"/>
    <w:rsid w:val="005779E1"/>
    <w:rsid w:val="00580F89"/>
    <w:rsid w:val="005812A3"/>
    <w:rsid w:val="00581C51"/>
    <w:rsid w:val="00582651"/>
    <w:rsid w:val="00582852"/>
    <w:rsid w:val="0058414C"/>
    <w:rsid w:val="00584B00"/>
    <w:rsid w:val="005850FA"/>
    <w:rsid w:val="00587B19"/>
    <w:rsid w:val="00587B96"/>
    <w:rsid w:val="0059024E"/>
    <w:rsid w:val="0059086B"/>
    <w:rsid w:val="00593220"/>
    <w:rsid w:val="005939FD"/>
    <w:rsid w:val="005945BC"/>
    <w:rsid w:val="005975F4"/>
    <w:rsid w:val="005979E9"/>
    <w:rsid w:val="005A4F92"/>
    <w:rsid w:val="005A6338"/>
    <w:rsid w:val="005A7EBD"/>
    <w:rsid w:val="005B0B88"/>
    <w:rsid w:val="005B17EE"/>
    <w:rsid w:val="005B2754"/>
    <w:rsid w:val="005B302D"/>
    <w:rsid w:val="005B3427"/>
    <w:rsid w:val="005B528E"/>
    <w:rsid w:val="005B5826"/>
    <w:rsid w:val="005B5F5F"/>
    <w:rsid w:val="005B6566"/>
    <w:rsid w:val="005B6DCF"/>
    <w:rsid w:val="005C08E2"/>
    <w:rsid w:val="005C1EA7"/>
    <w:rsid w:val="005C2743"/>
    <w:rsid w:val="005C34F4"/>
    <w:rsid w:val="005C3786"/>
    <w:rsid w:val="005C5BBB"/>
    <w:rsid w:val="005C71D2"/>
    <w:rsid w:val="005C7225"/>
    <w:rsid w:val="005D0CB3"/>
    <w:rsid w:val="005D1725"/>
    <w:rsid w:val="005D3F43"/>
    <w:rsid w:val="005D6E5D"/>
    <w:rsid w:val="005D755A"/>
    <w:rsid w:val="005E056B"/>
    <w:rsid w:val="005E0EF5"/>
    <w:rsid w:val="005E4E2C"/>
    <w:rsid w:val="005E756C"/>
    <w:rsid w:val="005E7FAE"/>
    <w:rsid w:val="005F1D9F"/>
    <w:rsid w:val="005F2E5B"/>
    <w:rsid w:val="005F541A"/>
    <w:rsid w:val="005F721E"/>
    <w:rsid w:val="005F737A"/>
    <w:rsid w:val="005F7AC6"/>
    <w:rsid w:val="006017F8"/>
    <w:rsid w:val="00604178"/>
    <w:rsid w:val="006052C6"/>
    <w:rsid w:val="006053E8"/>
    <w:rsid w:val="00605731"/>
    <w:rsid w:val="00611DC2"/>
    <w:rsid w:val="006121F9"/>
    <w:rsid w:val="006125C2"/>
    <w:rsid w:val="006132CE"/>
    <w:rsid w:val="00613418"/>
    <w:rsid w:val="006138C8"/>
    <w:rsid w:val="006149ED"/>
    <w:rsid w:val="00615D06"/>
    <w:rsid w:val="00616CEC"/>
    <w:rsid w:val="00617E99"/>
    <w:rsid w:val="00617EAC"/>
    <w:rsid w:val="0062032E"/>
    <w:rsid w:val="006225CA"/>
    <w:rsid w:val="00623E6C"/>
    <w:rsid w:val="0063173C"/>
    <w:rsid w:val="00633A38"/>
    <w:rsid w:val="006341A6"/>
    <w:rsid w:val="006362FD"/>
    <w:rsid w:val="00636B30"/>
    <w:rsid w:val="00636E2B"/>
    <w:rsid w:val="0064396F"/>
    <w:rsid w:val="006439FD"/>
    <w:rsid w:val="006441E6"/>
    <w:rsid w:val="00644F10"/>
    <w:rsid w:val="00645E02"/>
    <w:rsid w:val="00655ADE"/>
    <w:rsid w:val="00657541"/>
    <w:rsid w:val="00657DFC"/>
    <w:rsid w:val="006601A4"/>
    <w:rsid w:val="0066190A"/>
    <w:rsid w:val="00661C7F"/>
    <w:rsid w:val="00661F85"/>
    <w:rsid w:val="00662184"/>
    <w:rsid w:val="006641A3"/>
    <w:rsid w:val="00664416"/>
    <w:rsid w:val="00666AD7"/>
    <w:rsid w:val="00667364"/>
    <w:rsid w:val="00670318"/>
    <w:rsid w:val="0067157B"/>
    <w:rsid w:val="0067190E"/>
    <w:rsid w:val="00672D41"/>
    <w:rsid w:val="00680740"/>
    <w:rsid w:val="006826B3"/>
    <w:rsid w:val="00683587"/>
    <w:rsid w:val="00683BB6"/>
    <w:rsid w:val="00686346"/>
    <w:rsid w:val="00687C7D"/>
    <w:rsid w:val="00687DD3"/>
    <w:rsid w:val="00691726"/>
    <w:rsid w:val="00692252"/>
    <w:rsid w:val="0069266F"/>
    <w:rsid w:val="00693D5D"/>
    <w:rsid w:val="00694CED"/>
    <w:rsid w:val="0069589F"/>
    <w:rsid w:val="00696317"/>
    <w:rsid w:val="00697AA0"/>
    <w:rsid w:val="006A0AE8"/>
    <w:rsid w:val="006A0E07"/>
    <w:rsid w:val="006A1259"/>
    <w:rsid w:val="006A1AC2"/>
    <w:rsid w:val="006A527C"/>
    <w:rsid w:val="006A5927"/>
    <w:rsid w:val="006A6B9E"/>
    <w:rsid w:val="006A71D1"/>
    <w:rsid w:val="006A7452"/>
    <w:rsid w:val="006B01FB"/>
    <w:rsid w:val="006B2933"/>
    <w:rsid w:val="006B2F93"/>
    <w:rsid w:val="006B3045"/>
    <w:rsid w:val="006B382D"/>
    <w:rsid w:val="006B3FA6"/>
    <w:rsid w:val="006B6CEE"/>
    <w:rsid w:val="006B71D5"/>
    <w:rsid w:val="006B7E8E"/>
    <w:rsid w:val="006C2888"/>
    <w:rsid w:val="006C485E"/>
    <w:rsid w:val="006C74D8"/>
    <w:rsid w:val="006D02C1"/>
    <w:rsid w:val="006D0A9B"/>
    <w:rsid w:val="006D118A"/>
    <w:rsid w:val="006D128A"/>
    <w:rsid w:val="006D15FE"/>
    <w:rsid w:val="006D1891"/>
    <w:rsid w:val="006D1A17"/>
    <w:rsid w:val="006D1D5C"/>
    <w:rsid w:val="006D445F"/>
    <w:rsid w:val="006D77D2"/>
    <w:rsid w:val="006E127B"/>
    <w:rsid w:val="006E2C75"/>
    <w:rsid w:val="006E2CDA"/>
    <w:rsid w:val="006E2CFC"/>
    <w:rsid w:val="006E2E3A"/>
    <w:rsid w:val="006E3610"/>
    <w:rsid w:val="006E69B9"/>
    <w:rsid w:val="006E7152"/>
    <w:rsid w:val="006F00BA"/>
    <w:rsid w:val="006F2BEC"/>
    <w:rsid w:val="006F41F2"/>
    <w:rsid w:val="006F4B35"/>
    <w:rsid w:val="00700418"/>
    <w:rsid w:val="007009AD"/>
    <w:rsid w:val="0070323B"/>
    <w:rsid w:val="0070329C"/>
    <w:rsid w:val="007038C2"/>
    <w:rsid w:val="00703952"/>
    <w:rsid w:val="00705879"/>
    <w:rsid w:val="00707011"/>
    <w:rsid w:val="00707A4B"/>
    <w:rsid w:val="007108B6"/>
    <w:rsid w:val="00710C71"/>
    <w:rsid w:val="00711980"/>
    <w:rsid w:val="0071349E"/>
    <w:rsid w:val="0071349F"/>
    <w:rsid w:val="007172B9"/>
    <w:rsid w:val="00717AA4"/>
    <w:rsid w:val="00720677"/>
    <w:rsid w:val="007209A4"/>
    <w:rsid w:val="00721708"/>
    <w:rsid w:val="0072286C"/>
    <w:rsid w:val="00722A40"/>
    <w:rsid w:val="0072309A"/>
    <w:rsid w:val="0072543A"/>
    <w:rsid w:val="00725AB1"/>
    <w:rsid w:val="00725F2E"/>
    <w:rsid w:val="007260A1"/>
    <w:rsid w:val="00726D8C"/>
    <w:rsid w:val="0072707E"/>
    <w:rsid w:val="00727FE3"/>
    <w:rsid w:val="00732A7F"/>
    <w:rsid w:val="00733457"/>
    <w:rsid w:val="007362B3"/>
    <w:rsid w:val="0073695F"/>
    <w:rsid w:val="00737B00"/>
    <w:rsid w:val="00740119"/>
    <w:rsid w:val="00743107"/>
    <w:rsid w:val="0074391B"/>
    <w:rsid w:val="00744351"/>
    <w:rsid w:val="00744C9D"/>
    <w:rsid w:val="00745A06"/>
    <w:rsid w:val="007474A1"/>
    <w:rsid w:val="00750171"/>
    <w:rsid w:val="00750B3F"/>
    <w:rsid w:val="00751461"/>
    <w:rsid w:val="0075236F"/>
    <w:rsid w:val="007539CF"/>
    <w:rsid w:val="00753E53"/>
    <w:rsid w:val="00753F8F"/>
    <w:rsid w:val="00755567"/>
    <w:rsid w:val="0075636D"/>
    <w:rsid w:val="007572A0"/>
    <w:rsid w:val="007609A5"/>
    <w:rsid w:val="00761419"/>
    <w:rsid w:val="0076158B"/>
    <w:rsid w:val="00765F87"/>
    <w:rsid w:val="007700ED"/>
    <w:rsid w:val="00770155"/>
    <w:rsid w:val="007711A1"/>
    <w:rsid w:val="0077230E"/>
    <w:rsid w:val="00772AD0"/>
    <w:rsid w:val="007731C0"/>
    <w:rsid w:val="00774557"/>
    <w:rsid w:val="007762A1"/>
    <w:rsid w:val="00780C49"/>
    <w:rsid w:val="007816DA"/>
    <w:rsid w:val="007826E2"/>
    <w:rsid w:val="00783A06"/>
    <w:rsid w:val="00785C89"/>
    <w:rsid w:val="00787A6D"/>
    <w:rsid w:val="00790593"/>
    <w:rsid w:val="007907B9"/>
    <w:rsid w:val="00793664"/>
    <w:rsid w:val="00793E39"/>
    <w:rsid w:val="00795DE5"/>
    <w:rsid w:val="00796D50"/>
    <w:rsid w:val="007976DC"/>
    <w:rsid w:val="007A0E14"/>
    <w:rsid w:val="007A1B27"/>
    <w:rsid w:val="007A1FB9"/>
    <w:rsid w:val="007A2BF9"/>
    <w:rsid w:val="007A45AA"/>
    <w:rsid w:val="007A516E"/>
    <w:rsid w:val="007A568E"/>
    <w:rsid w:val="007A6A0F"/>
    <w:rsid w:val="007A6BB4"/>
    <w:rsid w:val="007B1868"/>
    <w:rsid w:val="007B2152"/>
    <w:rsid w:val="007B2E58"/>
    <w:rsid w:val="007B2EF9"/>
    <w:rsid w:val="007B4143"/>
    <w:rsid w:val="007B48B6"/>
    <w:rsid w:val="007B6AA5"/>
    <w:rsid w:val="007B7354"/>
    <w:rsid w:val="007C0E2C"/>
    <w:rsid w:val="007C1017"/>
    <w:rsid w:val="007C190A"/>
    <w:rsid w:val="007C248A"/>
    <w:rsid w:val="007C6698"/>
    <w:rsid w:val="007C691D"/>
    <w:rsid w:val="007C73D1"/>
    <w:rsid w:val="007D0609"/>
    <w:rsid w:val="007D26CD"/>
    <w:rsid w:val="007D517C"/>
    <w:rsid w:val="007D7BFC"/>
    <w:rsid w:val="007E085B"/>
    <w:rsid w:val="007E1A81"/>
    <w:rsid w:val="007E32E3"/>
    <w:rsid w:val="007E34F1"/>
    <w:rsid w:val="007E5943"/>
    <w:rsid w:val="007E5B25"/>
    <w:rsid w:val="007E7B50"/>
    <w:rsid w:val="007E7C77"/>
    <w:rsid w:val="007F2737"/>
    <w:rsid w:val="007F2BAE"/>
    <w:rsid w:val="007F2C4A"/>
    <w:rsid w:val="007F4022"/>
    <w:rsid w:val="007F4D1B"/>
    <w:rsid w:val="007F5995"/>
    <w:rsid w:val="007F5B7F"/>
    <w:rsid w:val="007F669C"/>
    <w:rsid w:val="007F66AC"/>
    <w:rsid w:val="007F6C8E"/>
    <w:rsid w:val="007F764F"/>
    <w:rsid w:val="008011D2"/>
    <w:rsid w:val="00801365"/>
    <w:rsid w:val="008018B5"/>
    <w:rsid w:val="0080352B"/>
    <w:rsid w:val="00803541"/>
    <w:rsid w:val="008100FD"/>
    <w:rsid w:val="00810B8D"/>
    <w:rsid w:val="00812007"/>
    <w:rsid w:val="00814C20"/>
    <w:rsid w:val="00817197"/>
    <w:rsid w:val="00820AE8"/>
    <w:rsid w:val="00822953"/>
    <w:rsid w:val="008235A9"/>
    <w:rsid w:val="00823FD7"/>
    <w:rsid w:val="00824575"/>
    <w:rsid w:val="00824A51"/>
    <w:rsid w:val="00824F52"/>
    <w:rsid w:val="008254DD"/>
    <w:rsid w:val="00825E4C"/>
    <w:rsid w:val="00827165"/>
    <w:rsid w:val="00827773"/>
    <w:rsid w:val="00827A5C"/>
    <w:rsid w:val="008302D6"/>
    <w:rsid w:val="00831A2C"/>
    <w:rsid w:val="00832001"/>
    <w:rsid w:val="00835D11"/>
    <w:rsid w:val="008367C9"/>
    <w:rsid w:val="00840849"/>
    <w:rsid w:val="00840E42"/>
    <w:rsid w:val="008411E4"/>
    <w:rsid w:val="0084551B"/>
    <w:rsid w:val="008464AB"/>
    <w:rsid w:val="00846C3B"/>
    <w:rsid w:val="0085110F"/>
    <w:rsid w:val="00851B27"/>
    <w:rsid w:val="0085302A"/>
    <w:rsid w:val="008570F0"/>
    <w:rsid w:val="00860949"/>
    <w:rsid w:val="00860B7E"/>
    <w:rsid w:val="00862D62"/>
    <w:rsid w:val="008651A3"/>
    <w:rsid w:val="0087083F"/>
    <w:rsid w:val="00870F13"/>
    <w:rsid w:val="00872A27"/>
    <w:rsid w:val="00873956"/>
    <w:rsid w:val="00874B0E"/>
    <w:rsid w:val="008750AC"/>
    <w:rsid w:val="00877320"/>
    <w:rsid w:val="00880442"/>
    <w:rsid w:val="00882760"/>
    <w:rsid w:val="0088307D"/>
    <w:rsid w:val="00883D18"/>
    <w:rsid w:val="00884EE3"/>
    <w:rsid w:val="0088674B"/>
    <w:rsid w:val="00886C57"/>
    <w:rsid w:val="00890CD7"/>
    <w:rsid w:val="00891738"/>
    <w:rsid w:val="008923AB"/>
    <w:rsid w:val="00892AA6"/>
    <w:rsid w:val="008935BB"/>
    <w:rsid w:val="00897055"/>
    <w:rsid w:val="008A0A30"/>
    <w:rsid w:val="008A4853"/>
    <w:rsid w:val="008A73B3"/>
    <w:rsid w:val="008B14CC"/>
    <w:rsid w:val="008B1C09"/>
    <w:rsid w:val="008B1EAA"/>
    <w:rsid w:val="008B215A"/>
    <w:rsid w:val="008B2D8D"/>
    <w:rsid w:val="008B4598"/>
    <w:rsid w:val="008B5A40"/>
    <w:rsid w:val="008B760A"/>
    <w:rsid w:val="008C0072"/>
    <w:rsid w:val="008C2E2A"/>
    <w:rsid w:val="008C3185"/>
    <w:rsid w:val="008C43AB"/>
    <w:rsid w:val="008C5281"/>
    <w:rsid w:val="008C53BC"/>
    <w:rsid w:val="008C6590"/>
    <w:rsid w:val="008C7ADB"/>
    <w:rsid w:val="008D086C"/>
    <w:rsid w:val="008D25BD"/>
    <w:rsid w:val="008D29CC"/>
    <w:rsid w:val="008D2FDF"/>
    <w:rsid w:val="008D5C39"/>
    <w:rsid w:val="008D7140"/>
    <w:rsid w:val="008D7575"/>
    <w:rsid w:val="008D7938"/>
    <w:rsid w:val="008E0150"/>
    <w:rsid w:val="008E057A"/>
    <w:rsid w:val="008E0ABD"/>
    <w:rsid w:val="008E1299"/>
    <w:rsid w:val="008E1BB9"/>
    <w:rsid w:val="008E1E70"/>
    <w:rsid w:val="008E2353"/>
    <w:rsid w:val="008E28BB"/>
    <w:rsid w:val="008E2F07"/>
    <w:rsid w:val="008E4C8B"/>
    <w:rsid w:val="008E5929"/>
    <w:rsid w:val="008E7186"/>
    <w:rsid w:val="008E7E93"/>
    <w:rsid w:val="008F58BA"/>
    <w:rsid w:val="008F619C"/>
    <w:rsid w:val="008F671F"/>
    <w:rsid w:val="008F7138"/>
    <w:rsid w:val="008F75CD"/>
    <w:rsid w:val="008F771A"/>
    <w:rsid w:val="0090015D"/>
    <w:rsid w:val="00901638"/>
    <w:rsid w:val="00902EE8"/>
    <w:rsid w:val="0090313F"/>
    <w:rsid w:val="00904779"/>
    <w:rsid w:val="00904E00"/>
    <w:rsid w:val="00907E1C"/>
    <w:rsid w:val="0091040E"/>
    <w:rsid w:val="009104D4"/>
    <w:rsid w:val="009108A4"/>
    <w:rsid w:val="00910946"/>
    <w:rsid w:val="00910B08"/>
    <w:rsid w:val="00910BA8"/>
    <w:rsid w:val="00910BED"/>
    <w:rsid w:val="00910ECD"/>
    <w:rsid w:val="0091689B"/>
    <w:rsid w:val="00917C83"/>
    <w:rsid w:val="00921269"/>
    <w:rsid w:val="009245E4"/>
    <w:rsid w:val="009249CA"/>
    <w:rsid w:val="00924CBB"/>
    <w:rsid w:val="00925DE4"/>
    <w:rsid w:val="00926943"/>
    <w:rsid w:val="00927E47"/>
    <w:rsid w:val="00935F81"/>
    <w:rsid w:val="00936C16"/>
    <w:rsid w:val="00936FF4"/>
    <w:rsid w:val="009372F8"/>
    <w:rsid w:val="009377A1"/>
    <w:rsid w:val="0094019B"/>
    <w:rsid w:val="00941114"/>
    <w:rsid w:val="00941897"/>
    <w:rsid w:val="00942BE5"/>
    <w:rsid w:val="00942E34"/>
    <w:rsid w:val="009430D4"/>
    <w:rsid w:val="00943A7F"/>
    <w:rsid w:val="00945247"/>
    <w:rsid w:val="0095191F"/>
    <w:rsid w:val="00951D32"/>
    <w:rsid w:val="00952EDD"/>
    <w:rsid w:val="00953791"/>
    <w:rsid w:val="00954ADA"/>
    <w:rsid w:val="00963B45"/>
    <w:rsid w:val="009642B2"/>
    <w:rsid w:val="00965DF2"/>
    <w:rsid w:val="009665C5"/>
    <w:rsid w:val="0096715D"/>
    <w:rsid w:val="009671F3"/>
    <w:rsid w:val="00971AC3"/>
    <w:rsid w:val="00972E39"/>
    <w:rsid w:val="00975274"/>
    <w:rsid w:val="00976BFB"/>
    <w:rsid w:val="00982A2A"/>
    <w:rsid w:val="00992435"/>
    <w:rsid w:val="00992539"/>
    <w:rsid w:val="009941FA"/>
    <w:rsid w:val="00994D22"/>
    <w:rsid w:val="00996635"/>
    <w:rsid w:val="009972D8"/>
    <w:rsid w:val="009A09A4"/>
    <w:rsid w:val="009A370B"/>
    <w:rsid w:val="009A383C"/>
    <w:rsid w:val="009A41BC"/>
    <w:rsid w:val="009A4306"/>
    <w:rsid w:val="009A53CA"/>
    <w:rsid w:val="009A53E7"/>
    <w:rsid w:val="009A5785"/>
    <w:rsid w:val="009A602C"/>
    <w:rsid w:val="009A7725"/>
    <w:rsid w:val="009B0C2C"/>
    <w:rsid w:val="009B0D4A"/>
    <w:rsid w:val="009B0FF2"/>
    <w:rsid w:val="009B3009"/>
    <w:rsid w:val="009B33D8"/>
    <w:rsid w:val="009B4A12"/>
    <w:rsid w:val="009B5580"/>
    <w:rsid w:val="009B58A9"/>
    <w:rsid w:val="009C18EF"/>
    <w:rsid w:val="009C4F47"/>
    <w:rsid w:val="009C631F"/>
    <w:rsid w:val="009C683B"/>
    <w:rsid w:val="009C6C1E"/>
    <w:rsid w:val="009C6FA1"/>
    <w:rsid w:val="009D0487"/>
    <w:rsid w:val="009D1FFA"/>
    <w:rsid w:val="009D263C"/>
    <w:rsid w:val="009D2E45"/>
    <w:rsid w:val="009E19AD"/>
    <w:rsid w:val="009E3011"/>
    <w:rsid w:val="009E5EED"/>
    <w:rsid w:val="009E61FD"/>
    <w:rsid w:val="009E643A"/>
    <w:rsid w:val="009E64C9"/>
    <w:rsid w:val="009E7C13"/>
    <w:rsid w:val="009F0D91"/>
    <w:rsid w:val="009F16C1"/>
    <w:rsid w:val="009F28D0"/>
    <w:rsid w:val="009F3563"/>
    <w:rsid w:val="009F5FCF"/>
    <w:rsid w:val="009F75B7"/>
    <w:rsid w:val="009F79F0"/>
    <w:rsid w:val="009F7E71"/>
    <w:rsid w:val="00A023D9"/>
    <w:rsid w:val="00A029A5"/>
    <w:rsid w:val="00A02A56"/>
    <w:rsid w:val="00A04032"/>
    <w:rsid w:val="00A0630E"/>
    <w:rsid w:val="00A0635A"/>
    <w:rsid w:val="00A1044D"/>
    <w:rsid w:val="00A1057B"/>
    <w:rsid w:val="00A116CA"/>
    <w:rsid w:val="00A12524"/>
    <w:rsid w:val="00A12903"/>
    <w:rsid w:val="00A13046"/>
    <w:rsid w:val="00A134E9"/>
    <w:rsid w:val="00A14F5A"/>
    <w:rsid w:val="00A166A3"/>
    <w:rsid w:val="00A20391"/>
    <w:rsid w:val="00A21ABE"/>
    <w:rsid w:val="00A22D6E"/>
    <w:rsid w:val="00A236FA"/>
    <w:rsid w:val="00A23F37"/>
    <w:rsid w:val="00A244DF"/>
    <w:rsid w:val="00A25495"/>
    <w:rsid w:val="00A25BDD"/>
    <w:rsid w:val="00A25F2B"/>
    <w:rsid w:val="00A265C1"/>
    <w:rsid w:val="00A274E7"/>
    <w:rsid w:val="00A30996"/>
    <w:rsid w:val="00A3285E"/>
    <w:rsid w:val="00A32882"/>
    <w:rsid w:val="00A32F33"/>
    <w:rsid w:val="00A346F9"/>
    <w:rsid w:val="00A34C9E"/>
    <w:rsid w:val="00A3521A"/>
    <w:rsid w:val="00A36901"/>
    <w:rsid w:val="00A37A7A"/>
    <w:rsid w:val="00A41015"/>
    <w:rsid w:val="00A46A1B"/>
    <w:rsid w:val="00A47CBE"/>
    <w:rsid w:val="00A50431"/>
    <w:rsid w:val="00A510B6"/>
    <w:rsid w:val="00A52177"/>
    <w:rsid w:val="00A54CC6"/>
    <w:rsid w:val="00A55124"/>
    <w:rsid w:val="00A551BA"/>
    <w:rsid w:val="00A5670B"/>
    <w:rsid w:val="00A5731A"/>
    <w:rsid w:val="00A61E9B"/>
    <w:rsid w:val="00A62006"/>
    <w:rsid w:val="00A63AEE"/>
    <w:rsid w:val="00A63CE0"/>
    <w:rsid w:val="00A64D5F"/>
    <w:rsid w:val="00A65C5B"/>
    <w:rsid w:val="00A65E8D"/>
    <w:rsid w:val="00A7411A"/>
    <w:rsid w:val="00A76733"/>
    <w:rsid w:val="00A768CD"/>
    <w:rsid w:val="00A775DA"/>
    <w:rsid w:val="00A80074"/>
    <w:rsid w:val="00A80215"/>
    <w:rsid w:val="00A8098D"/>
    <w:rsid w:val="00A81C8D"/>
    <w:rsid w:val="00A8281F"/>
    <w:rsid w:val="00A8430D"/>
    <w:rsid w:val="00A84C55"/>
    <w:rsid w:val="00A91F8C"/>
    <w:rsid w:val="00A9398B"/>
    <w:rsid w:val="00A94B2B"/>
    <w:rsid w:val="00A94D32"/>
    <w:rsid w:val="00A952F6"/>
    <w:rsid w:val="00A95897"/>
    <w:rsid w:val="00A958C6"/>
    <w:rsid w:val="00A958F1"/>
    <w:rsid w:val="00A96E65"/>
    <w:rsid w:val="00AA02AD"/>
    <w:rsid w:val="00AA070C"/>
    <w:rsid w:val="00AA09E1"/>
    <w:rsid w:val="00AA17BA"/>
    <w:rsid w:val="00AA64F6"/>
    <w:rsid w:val="00AA676F"/>
    <w:rsid w:val="00AA7017"/>
    <w:rsid w:val="00AB177D"/>
    <w:rsid w:val="00AB2EB5"/>
    <w:rsid w:val="00AB6F52"/>
    <w:rsid w:val="00AB78EB"/>
    <w:rsid w:val="00AB7E71"/>
    <w:rsid w:val="00AC188B"/>
    <w:rsid w:val="00AC28F1"/>
    <w:rsid w:val="00AC72AC"/>
    <w:rsid w:val="00AC7D7B"/>
    <w:rsid w:val="00AD01FA"/>
    <w:rsid w:val="00AD4494"/>
    <w:rsid w:val="00AD50B5"/>
    <w:rsid w:val="00AD56E0"/>
    <w:rsid w:val="00AD5AA0"/>
    <w:rsid w:val="00AD5C3F"/>
    <w:rsid w:val="00AD66C5"/>
    <w:rsid w:val="00AD70C9"/>
    <w:rsid w:val="00AE0FBB"/>
    <w:rsid w:val="00AE15B7"/>
    <w:rsid w:val="00AE16B0"/>
    <w:rsid w:val="00AE1F0E"/>
    <w:rsid w:val="00AE1FC4"/>
    <w:rsid w:val="00AE3D1E"/>
    <w:rsid w:val="00AE530E"/>
    <w:rsid w:val="00AE573C"/>
    <w:rsid w:val="00AE59E3"/>
    <w:rsid w:val="00AE5CA4"/>
    <w:rsid w:val="00AE64F1"/>
    <w:rsid w:val="00AF2BEF"/>
    <w:rsid w:val="00AF3E2C"/>
    <w:rsid w:val="00AF4133"/>
    <w:rsid w:val="00AF419C"/>
    <w:rsid w:val="00AF4C3B"/>
    <w:rsid w:val="00AF4E13"/>
    <w:rsid w:val="00AF6B90"/>
    <w:rsid w:val="00B00865"/>
    <w:rsid w:val="00B00F63"/>
    <w:rsid w:val="00B01050"/>
    <w:rsid w:val="00B01473"/>
    <w:rsid w:val="00B03544"/>
    <w:rsid w:val="00B047BB"/>
    <w:rsid w:val="00B04C08"/>
    <w:rsid w:val="00B051C5"/>
    <w:rsid w:val="00B05C54"/>
    <w:rsid w:val="00B05D09"/>
    <w:rsid w:val="00B05E49"/>
    <w:rsid w:val="00B06F6B"/>
    <w:rsid w:val="00B079CA"/>
    <w:rsid w:val="00B07D22"/>
    <w:rsid w:val="00B07EDB"/>
    <w:rsid w:val="00B10151"/>
    <w:rsid w:val="00B105D3"/>
    <w:rsid w:val="00B108F5"/>
    <w:rsid w:val="00B12E81"/>
    <w:rsid w:val="00B146D4"/>
    <w:rsid w:val="00B14A90"/>
    <w:rsid w:val="00B16AB2"/>
    <w:rsid w:val="00B179F2"/>
    <w:rsid w:val="00B204B5"/>
    <w:rsid w:val="00B2062B"/>
    <w:rsid w:val="00B2264B"/>
    <w:rsid w:val="00B23347"/>
    <w:rsid w:val="00B26881"/>
    <w:rsid w:val="00B33985"/>
    <w:rsid w:val="00B3418D"/>
    <w:rsid w:val="00B369E1"/>
    <w:rsid w:val="00B37437"/>
    <w:rsid w:val="00B4035E"/>
    <w:rsid w:val="00B41A45"/>
    <w:rsid w:val="00B445BB"/>
    <w:rsid w:val="00B4476D"/>
    <w:rsid w:val="00B45046"/>
    <w:rsid w:val="00B4506D"/>
    <w:rsid w:val="00B46629"/>
    <w:rsid w:val="00B47F71"/>
    <w:rsid w:val="00B5035B"/>
    <w:rsid w:val="00B511EE"/>
    <w:rsid w:val="00B51CBD"/>
    <w:rsid w:val="00B57930"/>
    <w:rsid w:val="00B601A4"/>
    <w:rsid w:val="00B60FB5"/>
    <w:rsid w:val="00B61B10"/>
    <w:rsid w:val="00B61D75"/>
    <w:rsid w:val="00B623F6"/>
    <w:rsid w:val="00B627D0"/>
    <w:rsid w:val="00B7183B"/>
    <w:rsid w:val="00B7214A"/>
    <w:rsid w:val="00B741A4"/>
    <w:rsid w:val="00B74610"/>
    <w:rsid w:val="00B74836"/>
    <w:rsid w:val="00B74A52"/>
    <w:rsid w:val="00B75000"/>
    <w:rsid w:val="00B76282"/>
    <w:rsid w:val="00B766E8"/>
    <w:rsid w:val="00B778FF"/>
    <w:rsid w:val="00B77946"/>
    <w:rsid w:val="00B80C7E"/>
    <w:rsid w:val="00B8214F"/>
    <w:rsid w:val="00B82938"/>
    <w:rsid w:val="00B82EE4"/>
    <w:rsid w:val="00B82FF1"/>
    <w:rsid w:val="00B84672"/>
    <w:rsid w:val="00B8473C"/>
    <w:rsid w:val="00B86B6D"/>
    <w:rsid w:val="00B8776C"/>
    <w:rsid w:val="00B87D6A"/>
    <w:rsid w:val="00B87EDF"/>
    <w:rsid w:val="00B912C0"/>
    <w:rsid w:val="00B9392A"/>
    <w:rsid w:val="00B95D19"/>
    <w:rsid w:val="00B963CF"/>
    <w:rsid w:val="00B9750C"/>
    <w:rsid w:val="00B97972"/>
    <w:rsid w:val="00BA1449"/>
    <w:rsid w:val="00BA3B28"/>
    <w:rsid w:val="00BA441B"/>
    <w:rsid w:val="00BA51DC"/>
    <w:rsid w:val="00BA6EA8"/>
    <w:rsid w:val="00BB0F02"/>
    <w:rsid w:val="00BB142E"/>
    <w:rsid w:val="00BB1CCD"/>
    <w:rsid w:val="00BB332E"/>
    <w:rsid w:val="00BB4BDC"/>
    <w:rsid w:val="00BB4C5E"/>
    <w:rsid w:val="00BB5CA9"/>
    <w:rsid w:val="00BB61C2"/>
    <w:rsid w:val="00BB64C0"/>
    <w:rsid w:val="00BB6620"/>
    <w:rsid w:val="00BB6637"/>
    <w:rsid w:val="00BB6ABD"/>
    <w:rsid w:val="00BB7173"/>
    <w:rsid w:val="00BB7CEC"/>
    <w:rsid w:val="00BC05B3"/>
    <w:rsid w:val="00BC092B"/>
    <w:rsid w:val="00BC1AD7"/>
    <w:rsid w:val="00BC32D5"/>
    <w:rsid w:val="00BC3DA9"/>
    <w:rsid w:val="00BC428F"/>
    <w:rsid w:val="00BC4F7D"/>
    <w:rsid w:val="00BC5410"/>
    <w:rsid w:val="00BC62B7"/>
    <w:rsid w:val="00BC7B20"/>
    <w:rsid w:val="00BD071F"/>
    <w:rsid w:val="00BD0F5D"/>
    <w:rsid w:val="00BD15DA"/>
    <w:rsid w:val="00BD1EC9"/>
    <w:rsid w:val="00BD391A"/>
    <w:rsid w:val="00BD4E79"/>
    <w:rsid w:val="00BD7660"/>
    <w:rsid w:val="00BE0238"/>
    <w:rsid w:val="00BE02DF"/>
    <w:rsid w:val="00BE0A7D"/>
    <w:rsid w:val="00BE165D"/>
    <w:rsid w:val="00BE18F3"/>
    <w:rsid w:val="00BE4227"/>
    <w:rsid w:val="00BE5A0F"/>
    <w:rsid w:val="00BE7883"/>
    <w:rsid w:val="00BF0DDC"/>
    <w:rsid w:val="00BF1797"/>
    <w:rsid w:val="00BF24B1"/>
    <w:rsid w:val="00BF2EE0"/>
    <w:rsid w:val="00BF33E8"/>
    <w:rsid w:val="00BF3ED0"/>
    <w:rsid w:val="00BF564B"/>
    <w:rsid w:val="00BF7D2A"/>
    <w:rsid w:val="00C00D2C"/>
    <w:rsid w:val="00C0333A"/>
    <w:rsid w:val="00C05290"/>
    <w:rsid w:val="00C07566"/>
    <w:rsid w:val="00C07D4D"/>
    <w:rsid w:val="00C13758"/>
    <w:rsid w:val="00C14167"/>
    <w:rsid w:val="00C16C5C"/>
    <w:rsid w:val="00C2181C"/>
    <w:rsid w:val="00C23693"/>
    <w:rsid w:val="00C238D0"/>
    <w:rsid w:val="00C2473A"/>
    <w:rsid w:val="00C30EBE"/>
    <w:rsid w:val="00C31BB3"/>
    <w:rsid w:val="00C31D6E"/>
    <w:rsid w:val="00C31FBF"/>
    <w:rsid w:val="00C33DD9"/>
    <w:rsid w:val="00C364E0"/>
    <w:rsid w:val="00C3717F"/>
    <w:rsid w:val="00C42F71"/>
    <w:rsid w:val="00C43589"/>
    <w:rsid w:val="00C438E5"/>
    <w:rsid w:val="00C446CE"/>
    <w:rsid w:val="00C46B60"/>
    <w:rsid w:val="00C46B6B"/>
    <w:rsid w:val="00C4705B"/>
    <w:rsid w:val="00C55090"/>
    <w:rsid w:val="00C55701"/>
    <w:rsid w:val="00C600A8"/>
    <w:rsid w:val="00C605B3"/>
    <w:rsid w:val="00C61ADF"/>
    <w:rsid w:val="00C63798"/>
    <w:rsid w:val="00C63ABE"/>
    <w:rsid w:val="00C63B1D"/>
    <w:rsid w:val="00C640A5"/>
    <w:rsid w:val="00C657B5"/>
    <w:rsid w:val="00C674EA"/>
    <w:rsid w:val="00C674F0"/>
    <w:rsid w:val="00C703DC"/>
    <w:rsid w:val="00C75D5D"/>
    <w:rsid w:val="00C75F47"/>
    <w:rsid w:val="00C80185"/>
    <w:rsid w:val="00C83DEA"/>
    <w:rsid w:val="00C841BB"/>
    <w:rsid w:val="00C85080"/>
    <w:rsid w:val="00C85DAB"/>
    <w:rsid w:val="00C87223"/>
    <w:rsid w:val="00C87E29"/>
    <w:rsid w:val="00C901AE"/>
    <w:rsid w:val="00C91F85"/>
    <w:rsid w:val="00C92D86"/>
    <w:rsid w:val="00C94DAF"/>
    <w:rsid w:val="00C95F02"/>
    <w:rsid w:val="00C977D0"/>
    <w:rsid w:val="00C978C1"/>
    <w:rsid w:val="00CA11C8"/>
    <w:rsid w:val="00CA16C6"/>
    <w:rsid w:val="00CA22A7"/>
    <w:rsid w:val="00CA2346"/>
    <w:rsid w:val="00CA357B"/>
    <w:rsid w:val="00CB01CF"/>
    <w:rsid w:val="00CB036D"/>
    <w:rsid w:val="00CB13A4"/>
    <w:rsid w:val="00CB234C"/>
    <w:rsid w:val="00CB334E"/>
    <w:rsid w:val="00CB35E2"/>
    <w:rsid w:val="00CB3FD5"/>
    <w:rsid w:val="00CB4251"/>
    <w:rsid w:val="00CB52F6"/>
    <w:rsid w:val="00CB5E23"/>
    <w:rsid w:val="00CB679C"/>
    <w:rsid w:val="00CB684F"/>
    <w:rsid w:val="00CC011F"/>
    <w:rsid w:val="00CC0B5A"/>
    <w:rsid w:val="00CC1E2C"/>
    <w:rsid w:val="00CC360C"/>
    <w:rsid w:val="00CC4599"/>
    <w:rsid w:val="00CC578C"/>
    <w:rsid w:val="00CC5CFC"/>
    <w:rsid w:val="00CD0C39"/>
    <w:rsid w:val="00CD2B37"/>
    <w:rsid w:val="00CD5166"/>
    <w:rsid w:val="00CD51BE"/>
    <w:rsid w:val="00CE0D6C"/>
    <w:rsid w:val="00CE123E"/>
    <w:rsid w:val="00CE1F8E"/>
    <w:rsid w:val="00CE2451"/>
    <w:rsid w:val="00CE2727"/>
    <w:rsid w:val="00CE2BED"/>
    <w:rsid w:val="00CE5A07"/>
    <w:rsid w:val="00CE6351"/>
    <w:rsid w:val="00CE6CD2"/>
    <w:rsid w:val="00CE7C0C"/>
    <w:rsid w:val="00CF0831"/>
    <w:rsid w:val="00CF1B06"/>
    <w:rsid w:val="00CF23F1"/>
    <w:rsid w:val="00CF2A28"/>
    <w:rsid w:val="00CF2DAA"/>
    <w:rsid w:val="00CF344B"/>
    <w:rsid w:val="00CF3810"/>
    <w:rsid w:val="00CF5170"/>
    <w:rsid w:val="00CF5632"/>
    <w:rsid w:val="00CF5B64"/>
    <w:rsid w:val="00CF77E0"/>
    <w:rsid w:val="00CF7F59"/>
    <w:rsid w:val="00D00120"/>
    <w:rsid w:val="00D00A14"/>
    <w:rsid w:val="00D02C1E"/>
    <w:rsid w:val="00D031F8"/>
    <w:rsid w:val="00D03F7A"/>
    <w:rsid w:val="00D0427A"/>
    <w:rsid w:val="00D05743"/>
    <w:rsid w:val="00D07056"/>
    <w:rsid w:val="00D07563"/>
    <w:rsid w:val="00D117CA"/>
    <w:rsid w:val="00D118AC"/>
    <w:rsid w:val="00D12889"/>
    <w:rsid w:val="00D15EF9"/>
    <w:rsid w:val="00D161E3"/>
    <w:rsid w:val="00D17501"/>
    <w:rsid w:val="00D17A51"/>
    <w:rsid w:val="00D17F22"/>
    <w:rsid w:val="00D208EE"/>
    <w:rsid w:val="00D209BA"/>
    <w:rsid w:val="00D21B71"/>
    <w:rsid w:val="00D22495"/>
    <w:rsid w:val="00D25F44"/>
    <w:rsid w:val="00D30255"/>
    <w:rsid w:val="00D302A2"/>
    <w:rsid w:val="00D31415"/>
    <w:rsid w:val="00D31978"/>
    <w:rsid w:val="00D31CAC"/>
    <w:rsid w:val="00D33730"/>
    <w:rsid w:val="00D3477D"/>
    <w:rsid w:val="00D36E25"/>
    <w:rsid w:val="00D36F23"/>
    <w:rsid w:val="00D37A7D"/>
    <w:rsid w:val="00D409B1"/>
    <w:rsid w:val="00D42BEF"/>
    <w:rsid w:val="00D4300B"/>
    <w:rsid w:val="00D4303C"/>
    <w:rsid w:val="00D44333"/>
    <w:rsid w:val="00D46758"/>
    <w:rsid w:val="00D4682D"/>
    <w:rsid w:val="00D46AAA"/>
    <w:rsid w:val="00D52AA7"/>
    <w:rsid w:val="00D52FCD"/>
    <w:rsid w:val="00D53266"/>
    <w:rsid w:val="00D536C3"/>
    <w:rsid w:val="00D5422B"/>
    <w:rsid w:val="00D5423D"/>
    <w:rsid w:val="00D5450E"/>
    <w:rsid w:val="00D549BB"/>
    <w:rsid w:val="00D566F9"/>
    <w:rsid w:val="00D600EB"/>
    <w:rsid w:val="00D62467"/>
    <w:rsid w:val="00D63794"/>
    <w:rsid w:val="00D720E0"/>
    <w:rsid w:val="00D74602"/>
    <w:rsid w:val="00D75A45"/>
    <w:rsid w:val="00D76DB8"/>
    <w:rsid w:val="00D801D1"/>
    <w:rsid w:val="00D820F6"/>
    <w:rsid w:val="00D82816"/>
    <w:rsid w:val="00D849CA"/>
    <w:rsid w:val="00D9027D"/>
    <w:rsid w:val="00D913AC"/>
    <w:rsid w:val="00D91B50"/>
    <w:rsid w:val="00D921AD"/>
    <w:rsid w:val="00D923B8"/>
    <w:rsid w:val="00D92EA5"/>
    <w:rsid w:val="00D93D1F"/>
    <w:rsid w:val="00D94E97"/>
    <w:rsid w:val="00D95028"/>
    <w:rsid w:val="00D95672"/>
    <w:rsid w:val="00D971FC"/>
    <w:rsid w:val="00D97B01"/>
    <w:rsid w:val="00DA5386"/>
    <w:rsid w:val="00DA61CA"/>
    <w:rsid w:val="00DB1994"/>
    <w:rsid w:val="00DB2EFC"/>
    <w:rsid w:val="00DB65F6"/>
    <w:rsid w:val="00DB7348"/>
    <w:rsid w:val="00DC1303"/>
    <w:rsid w:val="00DC62CB"/>
    <w:rsid w:val="00DD0A44"/>
    <w:rsid w:val="00DD0AC4"/>
    <w:rsid w:val="00DD123C"/>
    <w:rsid w:val="00DD16D7"/>
    <w:rsid w:val="00DD2B1A"/>
    <w:rsid w:val="00DD3CD2"/>
    <w:rsid w:val="00DD3E80"/>
    <w:rsid w:val="00DD7355"/>
    <w:rsid w:val="00DD7968"/>
    <w:rsid w:val="00DE1DA6"/>
    <w:rsid w:val="00DE3109"/>
    <w:rsid w:val="00DE3AB2"/>
    <w:rsid w:val="00DE45BE"/>
    <w:rsid w:val="00DE62C0"/>
    <w:rsid w:val="00DE6B87"/>
    <w:rsid w:val="00DE6D52"/>
    <w:rsid w:val="00DE756A"/>
    <w:rsid w:val="00DF0F78"/>
    <w:rsid w:val="00DF1308"/>
    <w:rsid w:val="00DF13EA"/>
    <w:rsid w:val="00DF2AC2"/>
    <w:rsid w:val="00DF5382"/>
    <w:rsid w:val="00DF5A21"/>
    <w:rsid w:val="00DF661D"/>
    <w:rsid w:val="00DF7AA3"/>
    <w:rsid w:val="00E001B3"/>
    <w:rsid w:val="00E00710"/>
    <w:rsid w:val="00E02560"/>
    <w:rsid w:val="00E05B63"/>
    <w:rsid w:val="00E129E7"/>
    <w:rsid w:val="00E136EA"/>
    <w:rsid w:val="00E149B2"/>
    <w:rsid w:val="00E14B19"/>
    <w:rsid w:val="00E1523F"/>
    <w:rsid w:val="00E1694B"/>
    <w:rsid w:val="00E169DB"/>
    <w:rsid w:val="00E23239"/>
    <w:rsid w:val="00E23C13"/>
    <w:rsid w:val="00E24BA7"/>
    <w:rsid w:val="00E266D1"/>
    <w:rsid w:val="00E271F4"/>
    <w:rsid w:val="00E3214B"/>
    <w:rsid w:val="00E32365"/>
    <w:rsid w:val="00E3321D"/>
    <w:rsid w:val="00E363FA"/>
    <w:rsid w:val="00E36CB0"/>
    <w:rsid w:val="00E377EF"/>
    <w:rsid w:val="00E379DD"/>
    <w:rsid w:val="00E41EEC"/>
    <w:rsid w:val="00E42BAD"/>
    <w:rsid w:val="00E44A43"/>
    <w:rsid w:val="00E4635D"/>
    <w:rsid w:val="00E515D0"/>
    <w:rsid w:val="00E54D56"/>
    <w:rsid w:val="00E55A13"/>
    <w:rsid w:val="00E55AE1"/>
    <w:rsid w:val="00E56260"/>
    <w:rsid w:val="00E56F3E"/>
    <w:rsid w:val="00E60E69"/>
    <w:rsid w:val="00E61B13"/>
    <w:rsid w:val="00E61FC1"/>
    <w:rsid w:val="00E633B9"/>
    <w:rsid w:val="00E637ED"/>
    <w:rsid w:val="00E6488F"/>
    <w:rsid w:val="00E64CD6"/>
    <w:rsid w:val="00E6685E"/>
    <w:rsid w:val="00E70638"/>
    <w:rsid w:val="00E70F74"/>
    <w:rsid w:val="00E715FA"/>
    <w:rsid w:val="00E71A6C"/>
    <w:rsid w:val="00E71FA0"/>
    <w:rsid w:val="00E734F6"/>
    <w:rsid w:val="00E738B1"/>
    <w:rsid w:val="00E74E91"/>
    <w:rsid w:val="00E75094"/>
    <w:rsid w:val="00E75564"/>
    <w:rsid w:val="00E75C4C"/>
    <w:rsid w:val="00E7696F"/>
    <w:rsid w:val="00E769E4"/>
    <w:rsid w:val="00E779AF"/>
    <w:rsid w:val="00E8266B"/>
    <w:rsid w:val="00E829F3"/>
    <w:rsid w:val="00E84610"/>
    <w:rsid w:val="00E87699"/>
    <w:rsid w:val="00E906C2"/>
    <w:rsid w:val="00E90D00"/>
    <w:rsid w:val="00E91121"/>
    <w:rsid w:val="00E91F6E"/>
    <w:rsid w:val="00E92AB2"/>
    <w:rsid w:val="00E92AC5"/>
    <w:rsid w:val="00E9476E"/>
    <w:rsid w:val="00E95187"/>
    <w:rsid w:val="00E96207"/>
    <w:rsid w:val="00E964F3"/>
    <w:rsid w:val="00E96911"/>
    <w:rsid w:val="00E96F2E"/>
    <w:rsid w:val="00E977E8"/>
    <w:rsid w:val="00E97E02"/>
    <w:rsid w:val="00EA3F10"/>
    <w:rsid w:val="00EA543C"/>
    <w:rsid w:val="00EA6B3E"/>
    <w:rsid w:val="00EB0B6B"/>
    <w:rsid w:val="00EB6037"/>
    <w:rsid w:val="00EC1C42"/>
    <w:rsid w:val="00EC272E"/>
    <w:rsid w:val="00EC4469"/>
    <w:rsid w:val="00EC6E33"/>
    <w:rsid w:val="00EC7D7E"/>
    <w:rsid w:val="00ED0AAC"/>
    <w:rsid w:val="00ED0CB8"/>
    <w:rsid w:val="00ED415C"/>
    <w:rsid w:val="00ED51E5"/>
    <w:rsid w:val="00ED6F95"/>
    <w:rsid w:val="00EE230A"/>
    <w:rsid w:val="00EE2E96"/>
    <w:rsid w:val="00EE5334"/>
    <w:rsid w:val="00EE5996"/>
    <w:rsid w:val="00EE6CEE"/>
    <w:rsid w:val="00EE7824"/>
    <w:rsid w:val="00EF0BD1"/>
    <w:rsid w:val="00EF3C0A"/>
    <w:rsid w:val="00EF3EE5"/>
    <w:rsid w:val="00EF49DE"/>
    <w:rsid w:val="00EF7908"/>
    <w:rsid w:val="00EF7DD0"/>
    <w:rsid w:val="00F00B76"/>
    <w:rsid w:val="00F02B76"/>
    <w:rsid w:val="00F04771"/>
    <w:rsid w:val="00F047D4"/>
    <w:rsid w:val="00F0500B"/>
    <w:rsid w:val="00F0549C"/>
    <w:rsid w:val="00F06875"/>
    <w:rsid w:val="00F11290"/>
    <w:rsid w:val="00F1199E"/>
    <w:rsid w:val="00F1279A"/>
    <w:rsid w:val="00F12E96"/>
    <w:rsid w:val="00F1411E"/>
    <w:rsid w:val="00F16A35"/>
    <w:rsid w:val="00F20066"/>
    <w:rsid w:val="00F20095"/>
    <w:rsid w:val="00F20A3C"/>
    <w:rsid w:val="00F20EFE"/>
    <w:rsid w:val="00F21A17"/>
    <w:rsid w:val="00F22949"/>
    <w:rsid w:val="00F22965"/>
    <w:rsid w:val="00F25DD6"/>
    <w:rsid w:val="00F262DD"/>
    <w:rsid w:val="00F263F0"/>
    <w:rsid w:val="00F26842"/>
    <w:rsid w:val="00F31732"/>
    <w:rsid w:val="00F33574"/>
    <w:rsid w:val="00F344BD"/>
    <w:rsid w:val="00F3477F"/>
    <w:rsid w:val="00F34874"/>
    <w:rsid w:val="00F378AC"/>
    <w:rsid w:val="00F40130"/>
    <w:rsid w:val="00F4056C"/>
    <w:rsid w:val="00F40767"/>
    <w:rsid w:val="00F40BA6"/>
    <w:rsid w:val="00F42A3D"/>
    <w:rsid w:val="00F43AFB"/>
    <w:rsid w:val="00F444DD"/>
    <w:rsid w:val="00F4461F"/>
    <w:rsid w:val="00F44737"/>
    <w:rsid w:val="00F44889"/>
    <w:rsid w:val="00F45203"/>
    <w:rsid w:val="00F454C1"/>
    <w:rsid w:val="00F45856"/>
    <w:rsid w:val="00F463E6"/>
    <w:rsid w:val="00F46C61"/>
    <w:rsid w:val="00F5036E"/>
    <w:rsid w:val="00F50937"/>
    <w:rsid w:val="00F5095F"/>
    <w:rsid w:val="00F50E50"/>
    <w:rsid w:val="00F51BE1"/>
    <w:rsid w:val="00F52125"/>
    <w:rsid w:val="00F53BFB"/>
    <w:rsid w:val="00F55A94"/>
    <w:rsid w:val="00F55E82"/>
    <w:rsid w:val="00F56017"/>
    <w:rsid w:val="00F56141"/>
    <w:rsid w:val="00F57C11"/>
    <w:rsid w:val="00F6092C"/>
    <w:rsid w:val="00F66A5A"/>
    <w:rsid w:val="00F672C2"/>
    <w:rsid w:val="00F6793C"/>
    <w:rsid w:val="00F67CFF"/>
    <w:rsid w:val="00F72C75"/>
    <w:rsid w:val="00F73F35"/>
    <w:rsid w:val="00F8089A"/>
    <w:rsid w:val="00F8156D"/>
    <w:rsid w:val="00F82337"/>
    <w:rsid w:val="00F8407B"/>
    <w:rsid w:val="00F9043C"/>
    <w:rsid w:val="00F90ABB"/>
    <w:rsid w:val="00F9311B"/>
    <w:rsid w:val="00F94EED"/>
    <w:rsid w:val="00F97EA6"/>
    <w:rsid w:val="00FA0C91"/>
    <w:rsid w:val="00FA1219"/>
    <w:rsid w:val="00FA1FC3"/>
    <w:rsid w:val="00FA225A"/>
    <w:rsid w:val="00FA5C6F"/>
    <w:rsid w:val="00FA65BC"/>
    <w:rsid w:val="00FA7BF7"/>
    <w:rsid w:val="00FB0020"/>
    <w:rsid w:val="00FB1170"/>
    <w:rsid w:val="00FB21E0"/>
    <w:rsid w:val="00FB2C89"/>
    <w:rsid w:val="00FB3F89"/>
    <w:rsid w:val="00FB47A6"/>
    <w:rsid w:val="00FC04E2"/>
    <w:rsid w:val="00FC096B"/>
    <w:rsid w:val="00FC2156"/>
    <w:rsid w:val="00FC244F"/>
    <w:rsid w:val="00FC2825"/>
    <w:rsid w:val="00FC3FDB"/>
    <w:rsid w:val="00FC47A1"/>
    <w:rsid w:val="00FC5638"/>
    <w:rsid w:val="00FD18C2"/>
    <w:rsid w:val="00FD227F"/>
    <w:rsid w:val="00FD2DDF"/>
    <w:rsid w:val="00FD5378"/>
    <w:rsid w:val="00FD5649"/>
    <w:rsid w:val="00FD6BA4"/>
    <w:rsid w:val="00FD7DB8"/>
    <w:rsid w:val="00FE1436"/>
    <w:rsid w:val="00FE353D"/>
    <w:rsid w:val="00FE3A55"/>
    <w:rsid w:val="00FE42E1"/>
    <w:rsid w:val="00FE743E"/>
    <w:rsid w:val="00FE788B"/>
    <w:rsid w:val="00FF0475"/>
    <w:rsid w:val="00FF093F"/>
    <w:rsid w:val="00FF1C93"/>
    <w:rsid w:val="00FF22B8"/>
    <w:rsid w:val="00FF29D5"/>
    <w:rsid w:val="00FF30CB"/>
    <w:rsid w:val="00FF409B"/>
    <w:rsid w:val="00FF5034"/>
    <w:rsid w:val="00FF53BA"/>
    <w:rsid w:val="00FF782E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style="mso-wrap-style:none;v-text-anchor:middle" o:bwmode="highContrast" fillcolor="silver">
      <v:fill color="silver"/>
      <v:textbox inset="7.25pt,1.2788mm,7.25pt,1.2788mm"/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144061"/>
    <w:pPr>
      <w:jc w:val="both"/>
    </w:pPr>
    <w:rPr>
      <w:rFonts w:ascii="Trebuchet MS" w:hAnsi="Trebuchet MS"/>
      <w:sz w:val="24"/>
      <w:szCs w:val="24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B4492"/>
    <w:pPr>
      <w:keepNext/>
      <w:numPr>
        <w:numId w:val="3"/>
      </w:numPr>
      <w:spacing w:before="48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7E5B25"/>
    <w:pPr>
      <w:keepNext/>
      <w:numPr>
        <w:ilvl w:val="1"/>
      </w:numPr>
      <w:tabs>
        <w:tab w:val="num" w:pos="576"/>
      </w:tabs>
      <w:spacing w:before="480" w:after="240"/>
      <w:ind w:left="576" w:hanging="576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0F0BF3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0F0BF3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0F0BF3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qFormat/>
    <w:rsid w:val="000F0BF3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0F0BF3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qFormat/>
    <w:rsid w:val="000F0BF3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0F0BF3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PERIENCES-DatesDure">
    <w:name w:val="EXPERIENCES - Dates &amp; Durée"/>
    <w:basedOn w:val="Normal"/>
    <w:rsid w:val="000004F0"/>
    <w:pPr>
      <w:spacing w:before="240"/>
      <w:ind w:left="23"/>
      <w:jc w:val="center"/>
    </w:pPr>
    <w:rPr>
      <w:szCs w:val="20"/>
    </w:rPr>
  </w:style>
  <w:style w:type="numbering" w:customStyle="1" w:styleId="Corp">
    <w:name w:val="Corp"/>
    <w:basedOn w:val="Aucuneliste"/>
    <w:rsid w:val="000004F0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rsid w:val="0091040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91040E"/>
    <w:pPr>
      <w:tabs>
        <w:tab w:val="center" w:pos="4536"/>
        <w:tab w:val="right" w:pos="9072"/>
      </w:tabs>
    </w:pPr>
  </w:style>
  <w:style w:type="paragraph" w:customStyle="1" w:styleId="Style9ptJustifiGauche19cmAvant6pt">
    <w:name w:val="Style 9 pt Justifié Gauche :  19 cm Avant : 6 pt"/>
    <w:basedOn w:val="Normal"/>
    <w:rsid w:val="0091040E"/>
    <w:rPr>
      <w:sz w:val="18"/>
      <w:szCs w:val="20"/>
    </w:rPr>
  </w:style>
  <w:style w:type="paragraph" w:customStyle="1" w:styleId="LETITRE">
    <w:name w:val="LE TITRE"/>
    <w:rsid w:val="0091040E"/>
    <w:pPr>
      <w:spacing w:before="120" w:after="200" w:line="276" w:lineRule="auto"/>
      <w:jc w:val="center"/>
    </w:pPr>
    <w:rPr>
      <w:rFonts w:ascii="Trebuchet MS" w:hAnsi="Trebuchet MS"/>
      <w:b/>
      <w:spacing w:val="60"/>
      <w:sz w:val="50"/>
      <w:szCs w:val="46"/>
    </w:rPr>
  </w:style>
  <w:style w:type="paragraph" w:customStyle="1" w:styleId="LESOUSTITRE">
    <w:name w:val="LE SOUS TITRE"/>
    <w:rsid w:val="0091040E"/>
    <w:pPr>
      <w:spacing w:before="120" w:after="200" w:line="276" w:lineRule="auto"/>
      <w:jc w:val="center"/>
    </w:pPr>
    <w:rPr>
      <w:rFonts w:ascii="Trebuchet MS" w:hAnsi="Trebuchet MS"/>
      <w:bCs/>
      <w:spacing w:val="-20"/>
      <w:w w:val="80"/>
      <w:sz w:val="46"/>
      <w:szCs w:val="46"/>
    </w:rPr>
  </w:style>
  <w:style w:type="character" w:styleId="Numrodepage">
    <w:name w:val="page number"/>
    <w:basedOn w:val="Policepardfaut"/>
    <w:rsid w:val="0091040E"/>
  </w:style>
  <w:style w:type="character" w:styleId="Lienhypertexte">
    <w:name w:val="Hyperlink"/>
    <w:basedOn w:val="Policepardfaut"/>
    <w:uiPriority w:val="99"/>
    <w:rsid w:val="0091040E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8F771A"/>
    <w:pPr>
      <w:tabs>
        <w:tab w:val="right" w:leader="dot" w:pos="9628"/>
      </w:tabs>
      <w:ind w:left="200"/>
    </w:pPr>
    <w:rPr>
      <w:b/>
      <w:noProof/>
      <w:w w:val="80"/>
    </w:rPr>
  </w:style>
  <w:style w:type="paragraph" w:styleId="TM3">
    <w:name w:val="toc 3"/>
    <w:basedOn w:val="Normal"/>
    <w:next w:val="Normal"/>
    <w:autoRedefine/>
    <w:uiPriority w:val="39"/>
    <w:rsid w:val="008F771A"/>
    <w:pPr>
      <w:tabs>
        <w:tab w:val="left" w:pos="960"/>
        <w:tab w:val="right" w:leader="dot" w:pos="9628"/>
      </w:tabs>
      <w:ind w:left="400"/>
    </w:pPr>
    <w:rPr>
      <w:b/>
      <w:noProof/>
    </w:rPr>
  </w:style>
  <w:style w:type="paragraph" w:styleId="TM4">
    <w:name w:val="toc 4"/>
    <w:basedOn w:val="Normal"/>
    <w:next w:val="Normal"/>
    <w:autoRedefine/>
    <w:semiHidden/>
    <w:rsid w:val="008F771A"/>
    <w:pPr>
      <w:tabs>
        <w:tab w:val="left" w:pos="1200"/>
        <w:tab w:val="right" w:leader="dot" w:pos="9628"/>
      </w:tabs>
      <w:ind w:left="600"/>
    </w:pPr>
    <w:rPr>
      <w:noProof/>
      <w:szCs w:val="20"/>
    </w:rPr>
  </w:style>
  <w:style w:type="paragraph" w:styleId="Textedebulles">
    <w:name w:val="Balloon Text"/>
    <w:basedOn w:val="Normal"/>
    <w:semiHidden/>
    <w:rsid w:val="005333F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0395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M2Interligne15ligne">
    <w:name w:val="Style TM 2 + Interligne : 15 ligne"/>
    <w:basedOn w:val="TM2"/>
    <w:rsid w:val="00E97E02"/>
    <w:rPr>
      <w:szCs w:val="20"/>
    </w:rPr>
  </w:style>
  <w:style w:type="paragraph" w:styleId="Textebrut">
    <w:name w:val="Plain Text"/>
    <w:basedOn w:val="Normal"/>
    <w:rsid w:val="001D4351"/>
    <w:pPr>
      <w:jc w:val="left"/>
    </w:pPr>
    <w:rPr>
      <w:rFonts w:ascii="Courier New" w:hAnsi="Courier New" w:cs="Courier New"/>
      <w:szCs w:val="20"/>
    </w:rPr>
  </w:style>
  <w:style w:type="paragraph" w:styleId="TM1">
    <w:name w:val="toc 1"/>
    <w:basedOn w:val="Normal"/>
    <w:next w:val="Normal"/>
    <w:autoRedefine/>
    <w:uiPriority w:val="39"/>
    <w:rsid w:val="00B4506D"/>
    <w:pPr>
      <w:tabs>
        <w:tab w:val="left" w:pos="630"/>
        <w:tab w:val="right" w:leader="dot" w:pos="9628"/>
      </w:tabs>
    </w:pPr>
  </w:style>
  <w:style w:type="paragraph" w:styleId="TM5">
    <w:name w:val="toc 5"/>
    <w:basedOn w:val="Normal"/>
    <w:next w:val="Normal"/>
    <w:autoRedefine/>
    <w:semiHidden/>
    <w:rsid w:val="00044FAB"/>
    <w:pPr>
      <w:ind w:left="800"/>
    </w:pPr>
  </w:style>
  <w:style w:type="paragraph" w:customStyle="1" w:styleId="corps">
    <w:name w:val="corps"/>
    <w:basedOn w:val="Normal"/>
    <w:rsid w:val="00321CDE"/>
    <w:pPr>
      <w:spacing w:before="150" w:after="60" w:line="360" w:lineRule="atLeast"/>
      <w:ind w:left="300" w:right="60"/>
    </w:pPr>
    <w:rPr>
      <w:rFonts w:ascii="Arial" w:hAnsi="Arial" w:cs="Arial"/>
      <w:color w:val="000099"/>
      <w:szCs w:val="20"/>
    </w:rPr>
  </w:style>
  <w:style w:type="paragraph" w:styleId="Lgende">
    <w:name w:val="caption"/>
    <w:basedOn w:val="Normal"/>
    <w:next w:val="Normal"/>
    <w:qFormat/>
    <w:rsid w:val="004335B2"/>
    <w:rPr>
      <w:b/>
      <w:bCs/>
      <w:szCs w:val="20"/>
    </w:rPr>
  </w:style>
  <w:style w:type="paragraph" w:styleId="Retraitcorpsdetexte">
    <w:name w:val="Body Text Indent"/>
    <w:basedOn w:val="Normal"/>
    <w:rsid w:val="00CF344B"/>
    <w:pPr>
      <w:ind w:left="290"/>
      <w:jc w:val="left"/>
    </w:pPr>
    <w:rPr>
      <w:rFonts w:ascii="Times New Roman" w:hAnsi="Times New Roman"/>
    </w:rPr>
  </w:style>
  <w:style w:type="character" w:styleId="Lienhypertextesuivivisit">
    <w:name w:val="FollowedHyperlink"/>
    <w:basedOn w:val="Policepardfaut"/>
    <w:rsid w:val="008F671F"/>
    <w:rPr>
      <w:color w:val="800080"/>
      <w:u w:val="single"/>
    </w:rPr>
  </w:style>
  <w:style w:type="paragraph" w:customStyle="1" w:styleId="corps1">
    <w:name w:val="corps 1"/>
    <w:rsid w:val="008E0ABD"/>
    <w:pPr>
      <w:spacing w:before="120" w:after="200" w:line="276" w:lineRule="auto"/>
      <w:ind w:left="340"/>
    </w:pPr>
    <w:rPr>
      <w:rFonts w:ascii="Arial" w:hAnsi="Arial"/>
      <w:sz w:val="22"/>
      <w:szCs w:val="22"/>
    </w:rPr>
  </w:style>
  <w:style w:type="paragraph" w:customStyle="1" w:styleId="corps2">
    <w:name w:val="corps 2"/>
    <w:rsid w:val="00EF0BD1"/>
    <w:pPr>
      <w:spacing w:before="120" w:after="200" w:line="276" w:lineRule="auto"/>
      <w:ind w:left="510"/>
    </w:pPr>
    <w:rPr>
      <w:rFonts w:ascii="Arial" w:hAnsi="Arial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1011DD"/>
    <w:rPr>
      <w:rFonts w:ascii="Trebuchet MS" w:hAnsi="Trebuchet MS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011DD"/>
    <w:rPr>
      <w:rFonts w:ascii="Trebuchet MS" w:hAnsi="Trebuchet MS"/>
      <w:szCs w:val="24"/>
    </w:rPr>
  </w:style>
  <w:style w:type="paragraph" w:styleId="En-ttedetabledesmatires">
    <w:name w:val="TOC Heading"/>
    <w:basedOn w:val="Titre1"/>
    <w:next w:val="Normal"/>
    <w:uiPriority w:val="39"/>
    <w:qFormat/>
    <w:rsid w:val="000F0BF3"/>
    <w:pPr>
      <w:outlineLvl w:val="9"/>
    </w:pPr>
    <w:rPr>
      <w:rFonts w:cs="Times New Roman"/>
    </w:rPr>
  </w:style>
  <w:style w:type="paragraph" w:styleId="Citation">
    <w:name w:val="Quote"/>
    <w:basedOn w:val="Normal"/>
    <w:next w:val="Normal"/>
    <w:link w:val="CitationCar"/>
    <w:uiPriority w:val="29"/>
    <w:qFormat/>
    <w:rsid w:val="000F0BF3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0F0BF3"/>
    <w:rPr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B4492"/>
    <w:rPr>
      <w:rFonts w:ascii="Arial" w:hAnsi="Arial" w:cs="Arial"/>
      <w:b/>
      <w:bCs/>
      <w:kern w:val="32"/>
      <w:sz w:val="32"/>
      <w:szCs w:val="32"/>
      <w:lang w:eastAsia="en-US" w:bidi="en-US"/>
    </w:rPr>
  </w:style>
  <w:style w:type="paragraph" w:styleId="NormalWeb">
    <w:name w:val="Normal (Web)"/>
    <w:basedOn w:val="Normal"/>
    <w:uiPriority w:val="99"/>
    <w:unhideWhenUsed/>
    <w:rsid w:val="00E44A43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0F0B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5B25"/>
    <w:rPr>
      <w:rFonts w:ascii="Arial" w:hAnsi="Arial"/>
      <w:b/>
      <w:bCs/>
      <w:iCs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0F0BF3"/>
    <w:rPr>
      <w:rFonts w:ascii="Cambria" w:hAnsi="Cambria" w:cs="Arial"/>
      <w:b/>
      <w:bCs/>
      <w:sz w:val="26"/>
      <w:szCs w:val="26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0F0BF3"/>
    <w:rPr>
      <w:rFonts w:ascii="Trebuchet MS" w:hAnsi="Trebuchet MS"/>
      <w:b/>
      <w:bCs/>
      <w:sz w:val="28"/>
      <w:szCs w:val="28"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0F0BF3"/>
    <w:rPr>
      <w:rFonts w:ascii="Trebuchet MS" w:hAnsi="Trebuchet MS"/>
      <w:b/>
      <w:bCs/>
      <w:i/>
      <w:iCs/>
      <w:sz w:val="26"/>
      <w:szCs w:val="26"/>
      <w:lang w:eastAsia="en-US" w:bidi="en-US"/>
    </w:rPr>
  </w:style>
  <w:style w:type="character" w:customStyle="1" w:styleId="Titre6Car">
    <w:name w:val="Titre 6 Car"/>
    <w:basedOn w:val="Policepardfaut"/>
    <w:link w:val="Titre6"/>
    <w:uiPriority w:val="9"/>
    <w:rsid w:val="000F0BF3"/>
    <w:rPr>
      <w:rFonts w:ascii="Trebuchet MS" w:hAnsi="Trebuchet MS"/>
      <w:b/>
      <w:bCs/>
      <w:sz w:val="22"/>
      <w:szCs w:val="22"/>
      <w:lang w:eastAsia="en-US" w:bidi="en-US"/>
    </w:rPr>
  </w:style>
  <w:style w:type="character" w:customStyle="1" w:styleId="Titre7Car">
    <w:name w:val="Titre 7 Car"/>
    <w:basedOn w:val="Policepardfaut"/>
    <w:link w:val="Titre7"/>
    <w:uiPriority w:val="9"/>
    <w:rsid w:val="000F0BF3"/>
    <w:rPr>
      <w:rFonts w:ascii="Trebuchet MS" w:hAnsi="Trebuchet MS"/>
      <w:sz w:val="24"/>
      <w:szCs w:val="24"/>
      <w:lang w:eastAsia="en-US" w:bidi="en-US"/>
    </w:rPr>
  </w:style>
  <w:style w:type="character" w:customStyle="1" w:styleId="Titre8Car">
    <w:name w:val="Titre 8 Car"/>
    <w:basedOn w:val="Policepardfaut"/>
    <w:link w:val="Titre8"/>
    <w:uiPriority w:val="9"/>
    <w:rsid w:val="000F0BF3"/>
    <w:rPr>
      <w:rFonts w:ascii="Trebuchet MS" w:hAnsi="Trebuchet MS"/>
      <w:i/>
      <w:iCs/>
      <w:sz w:val="24"/>
      <w:szCs w:val="24"/>
      <w:lang w:eastAsia="en-US" w:bidi="en-US"/>
    </w:rPr>
  </w:style>
  <w:style w:type="character" w:customStyle="1" w:styleId="Titre9Car">
    <w:name w:val="Titre 9 Car"/>
    <w:basedOn w:val="Policepardfaut"/>
    <w:link w:val="Titre9"/>
    <w:uiPriority w:val="9"/>
    <w:rsid w:val="000F0BF3"/>
    <w:rPr>
      <w:rFonts w:ascii="Cambria" w:hAnsi="Cambria"/>
      <w:sz w:val="22"/>
      <w:szCs w:val="22"/>
      <w:lang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0F0BF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0F0BF3"/>
    <w:rPr>
      <w:rFonts w:ascii="Cambria" w:eastAsia="Times New Roman" w:hAnsi="Cambria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0BF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0F0BF3"/>
    <w:rPr>
      <w:rFonts w:ascii="Cambria" w:eastAsia="Times New Roman" w:hAnsi="Cambria"/>
      <w:sz w:val="24"/>
      <w:szCs w:val="24"/>
    </w:rPr>
  </w:style>
  <w:style w:type="character" w:styleId="lev">
    <w:name w:val="Strong"/>
    <w:basedOn w:val="Policepardfaut"/>
    <w:uiPriority w:val="22"/>
    <w:qFormat/>
    <w:rsid w:val="000F0BF3"/>
    <w:rPr>
      <w:b/>
      <w:bCs/>
    </w:rPr>
  </w:style>
  <w:style w:type="character" w:styleId="Accentuation">
    <w:name w:val="Emphasis"/>
    <w:basedOn w:val="Policepardfaut"/>
    <w:uiPriority w:val="20"/>
    <w:qFormat/>
    <w:rsid w:val="000F0BF3"/>
    <w:rPr>
      <w:rFonts w:ascii="Calibri" w:hAnsi="Calibri"/>
      <w:b/>
      <w:i/>
      <w:iCs/>
    </w:rPr>
  </w:style>
  <w:style w:type="paragraph" w:styleId="Sansinterligne">
    <w:name w:val="No Spacing"/>
    <w:basedOn w:val="Normal"/>
    <w:uiPriority w:val="1"/>
    <w:qFormat/>
    <w:rsid w:val="000F0BF3"/>
    <w:rPr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0BF3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0BF3"/>
    <w:rPr>
      <w:b/>
      <w:i/>
      <w:sz w:val="24"/>
    </w:rPr>
  </w:style>
  <w:style w:type="character" w:styleId="Emphaseple">
    <w:name w:val="Subtle Emphasis"/>
    <w:uiPriority w:val="19"/>
    <w:qFormat/>
    <w:rsid w:val="000F0BF3"/>
    <w:rPr>
      <w:i/>
      <w:color w:val="5A5A5A"/>
    </w:rPr>
  </w:style>
  <w:style w:type="character" w:styleId="Emphaseintense">
    <w:name w:val="Intense Emphasis"/>
    <w:basedOn w:val="Policepardfaut"/>
    <w:uiPriority w:val="21"/>
    <w:qFormat/>
    <w:rsid w:val="000F0BF3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0F0BF3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0F0BF3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0F0BF3"/>
    <w:rPr>
      <w:rFonts w:ascii="Cambria" w:eastAsia="Times New Roman" w:hAnsi="Cambria"/>
      <w:b/>
      <w:i/>
      <w:sz w:val="24"/>
      <w:szCs w:val="24"/>
    </w:rPr>
  </w:style>
  <w:style w:type="paragraph" w:styleId="Corpsdetexte">
    <w:name w:val="Body Text"/>
    <w:basedOn w:val="Normal"/>
    <w:rsid w:val="0039305C"/>
    <w:pPr>
      <w:spacing w:after="120"/>
    </w:pPr>
  </w:style>
  <w:style w:type="paragraph" w:styleId="Explorateurdedocuments">
    <w:name w:val="Document Map"/>
    <w:basedOn w:val="Normal"/>
    <w:semiHidden/>
    <w:rsid w:val="00557F9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IV2">
    <w:name w:val="NIV2"/>
    <w:basedOn w:val="Normal"/>
    <w:rsid w:val="00A134E9"/>
    <w:pPr>
      <w:numPr>
        <w:ilvl w:val="1"/>
        <w:numId w:val="2"/>
      </w:numPr>
    </w:pPr>
  </w:style>
  <w:style w:type="character" w:customStyle="1" w:styleId="lang-de">
    <w:name w:val="lang-de"/>
    <w:basedOn w:val="Policepardfaut"/>
    <w:rsid w:val="00004731"/>
  </w:style>
  <w:style w:type="character" w:customStyle="1" w:styleId="apple-converted-space">
    <w:name w:val="apple-converted-space"/>
    <w:basedOn w:val="Policepardfaut"/>
    <w:rsid w:val="00DE3109"/>
  </w:style>
  <w:style w:type="paragraph" w:customStyle="1" w:styleId="Tableau1">
    <w:name w:val="Tableau1"/>
    <w:basedOn w:val="Normal"/>
    <w:rsid w:val="007C73D1"/>
    <w:pPr>
      <w:widowControl w:val="0"/>
      <w:spacing w:before="60" w:after="60"/>
    </w:pPr>
    <w:rPr>
      <w:rFonts w:ascii="Times New Roman" w:hAnsi="Times New Roman"/>
      <w:b/>
      <w:bCs/>
      <w:sz w:val="20"/>
      <w:szCs w:val="20"/>
      <w:lang w:val="en-GB" w:eastAsia="fr-FR" w:bidi="ar-SA"/>
    </w:rPr>
  </w:style>
  <w:style w:type="paragraph" w:customStyle="1" w:styleId="Tableau2">
    <w:name w:val="Tableau2"/>
    <w:basedOn w:val="Tableau1"/>
    <w:rsid w:val="007C73D1"/>
    <w:pPr>
      <w:tabs>
        <w:tab w:val="left" w:pos="214"/>
      </w:tabs>
      <w:ind w:left="284"/>
    </w:pPr>
    <w:rPr>
      <w:b w:val="0"/>
      <w:bCs w:val="0"/>
    </w:rPr>
  </w:style>
  <w:style w:type="paragraph" w:customStyle="1" w:styleId="Tableau3">
    <w:name w:val="Tableau3"/>
    <w:basedOn w:val="Tableau2"/>
    <w:rsid w:val="007C73D1"/>
    <w:pPr>
      <w:ind w:left="567"/>
    </w:pPr>
  </w:style>
  <w:style w:type="character" w:styleId="Marquedecommentaire">
    <w:name w:val="annotation reference"/>
    <w:basedOn w:val="Policepardfaut"/>
    <w:rsid w:val="00452424"/>
    <w:rPr>
      <w:sz w:val="16"/>
      <w:szCs w:val="16"/>
    </w:rPr>
  </w:style>
  <w:style w:type="paragraph" w:styleId="Commentaire">
    <w:name w:val="annotation text"/>
    <w:basedOn w:val="Normal"/>
    <w:link w:val="CommentaireCar"/>
    <w:rsid w:val="0045242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452424"/>
    <w:rPr>
      <w:rFonts w:ascii="Trebuchet MS" w:hAnsi="Trebuchet MS"/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rsid w:val="004524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52424"/>
    <w:rPr>
      <w:rFonts w:ascii="Trebuchet MS" w:hAnsi="Trebuchet MS"/>
      <w:b/>
      <w:bCs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144061"/>
    <w:pPr>
      <w:jc w:val="both"/>
    </w:pPr>
    <w:rPr>
      <w:rFonts w:ascii="Trebuchet MS" w:hAnsi="Trebuchet MS"/>
      <w:sz w:val="24"/>
      <w:szCs w:val="24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B4492"/>
    <w:pPr>
      <w:keepNext/>
      <w:numPr>
        <w:numId w:val="3"/>
      </w:numPr>
      <w:spacing w:before="48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7E5B25"/>
    <w:pPr>
      <w:keepNext/>
      <w:numPr>
        <w:ilvl w:val="1"/>
      </w:numPr>
      <w:tabs>
        <w:tab w:val="num" w:pos="576"/>
      </w:tabs>
      <w:spacing w:before="480" w:after="240"/>
      <w:ind w:left="576" w:hanging="576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0F0BF3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0F0BF3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0F0BF3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qFormat/>
    <w:rsid w:val="000F0BF3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0F0BF3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qFormat/>
    <w:rsid w:val="000F0BF3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0F0BF3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PERIENCES-DatesDure">
    <w:name w:val="EXPERIENCES - Dates &amp; Durée"/>
    <w:basedOn w:val="Normal"/>
    <w:rsid w:val="000004F0"/>
    <w:pPr>
      <w:spacing w:before="240"/>
      <w:ind w:left="23"/>
      <w:jc w:val="center"/>
    </w:pPr>
    <w:rPr>
      <w:szCs w:val="20"/>
    </w:rPr>
  </w:style>
  <w:style w:type="numbering" w:customStyle="1" w:styleId="Corp">
    <w:name w:val="Corp"/>
    <w:basedOn w:val="Aucuneliste"/>
    <w:rsid w:val="000004F0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rsid w:val="0091040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91040E"/>
    <w:pPr>
      <w:tabs>
        <w:tab w:val="center" w:pos="4536"/>
        <w:tab w:val="right" w:pos="9072"/>
      </w:tabs>
    </w:pPr>
  </w:style>
  <w:style w:type="paragraph" w:customStyle="1" w:styleId="Style9ptJustifiGauche19cmAvant6pt">
    <w:name w:val="Style 9 pt Justifié Gauche :  19 cm Avant : 6 pt"/>
    <w:basedOn w:val="Normal"/>
    <w:rsid w:val="0091040E"/>
    <w:rPr>
      <w:sz w:val="18"/>
      <w:szCs w:val="20"/>
    </w:rPr>
  </w:style>
  <w:style w:type="paragraph" w:customStyle="1" w:styleId="LETITRE">
    <w:name w:val="LE TITRE"/>
    <w:rsid w:val="0091040E"/>
    <w:pPr>
      <w:spacing w:before="120" w:after="200" w:line="276" w:lineRule="auto"/>
      <w:jc w:val="center"/>
    </w:pPr>
    <w:rPr>
      <w:rFonts w:ascii="Trebuchet MS" w:hAnsi="Trebuchet MS"/>
      <w:b/>
      <w:spacing w:val="60"/>
      <w:sz w:val="50"/>
      <w:szCs w:val="46"/>
    </w:rPr>
  </w:style>
  <w:style w:type="paragraph" w:customStyle="1" w:styleId="LESOUSTITRE">
    <w:name w:val="LE SOUS TITRE"/>
    <w:rsid w:val="0091040E"/>
    <w:pPr>
      <w:spacing w:before="120" w:after="200" w:line="276" w:lineRule="auto"/>
      <w:jc w:val="center"/>
    </w:pPr>
    <w:rPr>
      <w:rFonts w:ascii="Trebuchet MS" w:hAnsi="Trebuchet MS"/>
      <w:bCs/>
      <w:spacing w:val="-20"/>
      <w:w w:val="80"/>
      <w:sz w:val="46"/>
      <w:szCs w:val="46"/>
    </w:rPr>
  </w:style>
  <w:style w:type="character" w:styleId="Numrodepage">
    <w:name w:val="page number"/>
    <w:basedOn w:val="Policepardfaut"/>
    <w:rsid w:val="0091040E"/>
  </w:style>
  <w:style w:type="character" w:styleId="Lienhypertexte">
    <w:name w:val="Hyperlink"/>
    <w:basedOn w:val="Policepardfaut"/>
    <w:uiPriority w:val="99"/>
    <w:rsid w:val="0091040E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8F771A"/>
    <w:pPr>
      <w:tabs>
        <w:tab w:val="right" w:leader="dot" w:pos="9628"/>
      </w:tabs>
      <w:ind w:left="200"/>
    </w:pPr>
    <w:rPr>
      <w:b/>
      <w:noProof/>
      <w:w w:val="80"/>
    </w:rPr>
  </w:style>
  <w:style w:type="paragraph" w:styleId="TM3">
    <w:name w:val="toc 3"/>
    <w:basedOn w:val="Normal"/>
    <w:next w:val="Normal"/>
    <w:autoRedefine/>
    <w:uiPriority w:val="39"/>
    <w:rsid w:val="008F771A"/>
    <w:pPr>
      <w:tabs>
        <w:tab w:val="left" w:pos="960"/>
        <w:tab w:val="right" w:leader="dot" w:pos="9628"/>
      </w:tabs>
      <w:ind w:left="400"/>
    </w:pPr>
    <w:rPr>
      <w:b/>
      <w:noProof/>
    </w:rPr>
  </w:style>
  <w:style w:type="paragraph" w:styleId="TM4">
    <w:name w:val="toc 4"/>
    <w:basedOn w:val="Normal"/>
    <w:next w:val="Normal"/>
    <w:autoRedefine/>
    <w:semiHidden/>
    <w:rsid w:val="008F771A"/>
    <w:pPr>
      <w:tabs>
        <w:tab w:val="left" w:pos="1200"/>
        <w:tab w:val="right" w:leader="dot" w:pos="9628"/>
      </w:tabs>
      <w:ind w:left="600"/>
    </w:pPr>
    <w:rPr>
      <w:noProof/>
      <w:szCs w:val="20"/>
    </w:rPr>
  </w:style>
  <w:style w:type="paragraph" w:styleId="Textedebulles">
    <w:name w:val="Balloon Text"/>
    <w:basedOn w:val="Normal"/>
    <w:semiHidden/>
    <w:rsid w:val="005333F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0395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M2Interligne15ligne">
    <w:name w:val="Style TM 2 + Interligne : 15 ligne"/>
    <w:basedOn w:val="TM2"/>
    <w:rsid w:val="00E97E02"/>
    <w:rPr>
      <w:szCs w:val="20"/>
    </w:rPr>
  </w:style>
  <w:style w:type="paragraph" w:styleId="Textebrut">
    <w:name w:val="Plain Text"/>
    <w:basedOn w:val="Normal"/>
    <w:rsid w:val="001D4351"/>
    <w:pPr>
      <w:jc w:val="left"/>
    </w:pPr>
    <w:rPr>
      <w:rFonts w:ascii="Courier New" w:hAnsi="Courier New" w:cs="Courier New"/>
      <w:szCs w:val="20"/>
    </w:rPr>
  </w:style>
  <w:style w:type="paragraph" w:styleId="TM1">
    <w:name w:val="toc 1"/>
    <w:basedOn w:val="Normal"/>
    <w:next w:val="Normal"/>
    <w:autoRedefine/>
    <w:uiPriority w:val="39"/>
    <w:rsid w:val="00B4506D"/>
    <w:pPr>
      <w:tabs>
        <w:tab w:val="left" w:pos="630"/>
        <w:tab w:val="right" w:leader="dot" w:pos="9628"/>
      </w:tabs>
    </w:pPr>
  </w:style>
  <w:style w:type="paragraph" w:styleId="TM5">
    <w:name w:val="toc 5"/>
    <w:basedOn w:val="Normal"/>
    <w:next w:val="Normal"/>
    <w:autoRedefine/>
    <w:semiHidden/>
    <w:rsid w:val="00044FAB"/>
    <w:pPr>
      <w:ind w:left="800"/>
    </w:pPr>
  </w:style>
  <w:style w:type="paragraph" w:customStyle="1" w:styleId="corps">
    <w:name w:val="corps"/>
    <w:basedOn w:val="Normal"/>
    <w:rsid w:val="00321CDE"/>
    <w:pPr>
      <w:spacing w:before="150" w:after="60" w:line="360" w:lineRule="atLeast"/>
      <w:ind w:left="300" w:right="60"/>
    </w:pPr>
    <w:rPr>
      <w:rFonts w:ascii="Arial" w:hAnsi="Arial" w:cs="Arial"/>
      <w:color w:val="000099"/>
      <w:szCs w:val="20"/>
    </w:rPr>
  </w:style>
  <w:style w:type="paragraph" w:styleId="Lgende">
    <w:name w:val="caption"/>
    <w:basedOn w:val="Normal"/>
    <w:next w:val="Normal"/>
    <w:qFormat/>
    <w:rsid w:val="004335B2"/>
    <w:rPr>
      <w:b/>
      <w:bCs/>
      <w:szCs w:val="20"/>
    </w:rPr>
  </w:style>
  <w:style w:type="paragraph" w:styleId="Retraitcorpsdetexte">
    <w:name w:val="Body Text Indent"/>
    <w:basedOn w:val="Normal"/>
    <w:rsid w:val="00CF344B"/>
    <w:pPr>
      <w:ind w:left="290"/>
      <w:jc w:val="left"/>
    </w:pPr>
    <w:rPr>
      <w:rFonts w:ascii="Times New Roman" w:hAnsi="Times New Roman"/>
    </w:rPr>
  </w:style>
  <w:style w:type="character" w:styleId="Lienhypertextesuivivisit">
    <w:name w:val="FollowedHyperlink"/>
    <w:basedOn w:val="Policepardfaut"/>
    <w:rsid w:val="008F671F"/>
    <w:rPr>
      <w:color w:val="800080"/>
      <w:u w:val="single"/>
    </w:rPr>
  </w:style>
  <w:style w:type="paragraph" w:customStyle="1" w:styleId="corps1">
    <w:name w:val="corps 1"/>
    <w:rsid w:val="008E0ABD"/>
    <w:pPr>
      <w:spacing w:before="120" w:after="200" w:line="276" w:lineRule="auto"/>
      <w:ind w:left="340"/>
    </w:pPr>
    <w:rPr>
      <w:rFonts w:ascii="Arial" w:hAnsi="Arial"/>
      <w:sz w:val="22"/>
      <w:szCs w:val="22"/>
    </w:rPr>
  </w:style>
  <w:style w:type="paragraph" w:customStyle="1" w:styleId="corps2">
    <w:name w:val="corps 2"/>
    <w:rsid w:val="00EF0BD1"/>
    <w:pPr>
      <w:spacing w:before="120" w:after="200" w:line="276" w:lineRule="auto"/>
      <w:ind w:left="510"/>
    </w:pPr>
    <w:rPr>
      <w:rFonts w:ascii="Arial" w:hAnsi="Arial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1011DD"/>
    <w:rPr>
      <w:rFonts w:ascii="Trebuchet MS" w:hAnsi="Trebuchet MS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011DD"/>
    <w:rPr>
      <w:rFonts w:ascii="Trebuchet MS" w:hAnsi="Trebuchet MS"/>
      <w:szCs w:val="24"/>
    </w:rPr>
  </w:style>
  <w:style w:type="paragraph" w:styleId="En-ttedetabledesmatires">
    <w:name w:val="TOC Heading"/>
    <w:basedOn w:val="Titre1"/>
    <w:next w:val="Normal"/>
    <w:uiPriority w:val="39"/>
    <w:qFormat/>
    <w:rsid w:val="000F0BF3"/>
    <w:pPr>
      <w:outlineLvl w:val="9"/>
    </w:pPr>
    <w:rPr>
      <w:rFonts w:cs="Times New Roman"/>
    </w:rPr>
  </w:style>
  <w:style w:type="paragraph" w:styleId="Citation">
    <w:name w:val="Quote"/>
    <w:basedOn w:val="Normal"/>
    <w:next w:val="Normal"/>
    <w:link w:val="CitationCar"/>
    <w:uiPriority w:val="29"/>
    <w:qFormat/>
    <w:rsid w:val="000F0BF3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0F0BF3"/>
    <w:rPr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B4492"/>
    <w:rPr>
      <w:rFonts w:ascii="Arial" w:hAnsi="Arial" w:cs="Arial"/>
      <w:b/>
      <w:bCs/>
      <w:kern w:val="32"/>
      <w:sz w:val="32"/>
      <w:szCs w:val="32"/>
      <w:lang w:eastAsia="en-US" w:bidi="en-US"/>
    </w:rPr>
  </w:style>
  <w:style w:type="paragraph" w:styleId="NormalWeb">
    <w:name w:val="Normal (Web)"/>
    <w:basedOn w:val="Normal"/>
    <w:uiPriority w:val="99"/>
    <w:unhideWhenUsed/>
    <w:rsid w:val="00E44A43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0F0B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5B25"/>
    <w:rPr>
      <w:rFonts w:ascii="Arial" w:hAnsi="Arial"/>
      <w:b/>
      <w:bCs/>
      <w:iCs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0F0BF3"/>
    <w:rPr>
      <w:rFonts w:ascii="Cambria" w:hAnsi="Cambria" w:cs="Arial"/>
      <w:b/>
      <w:bCs/>
      <w:sz w:val="26"/>
      <w:szCs w:val="26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0F0BF3"/>
    <w:rPr>
      <w:rFonts w:ascii="Trebuchet MS" w:hAnsi="Trebuchet MS"/>
      <w:b/>
      <w:bCs/>
      <w:sz w:val="28"/>
      <w:szCs w:val="28"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0F0BF3"/>
    <w:rPr>
      <w:rFonts w:ascii="Trebuchet MS" w:hAnsi="Trebuchet MS"/>
      <w:b/>
      <w:bCs/>
      <w:i/>
      <w:iCs/>
      <w:sz w:val="26"/>
      <w:szCs w:val="26"/>
      <w:lang w:eastAsia="en-US" w:bidi="en-US"/>
    </w:rPr>
  </w:style>
  <w:style w:type="character" w:customStyle="1" w:styleId="Titre6Car">
    <w:name w:val="Titre 6 Car"/>
    <w:basedOn w:val="Policepardfaut"/>
    <w:link w:val="Titre6"/>
    <w:uiPriority w:val="9"/>
    <w:rsid w:val="000F0BF3"/>
    <w:rPr>
      <w:rFonts w:ascii="Trebuchet MS" w:hAnsi="Trebuchet MS"/>
      <w:b/>
      <w:bCs/>
      <w:sz w:val="22"/>
      <w:szCs w:val="22"/>
      <w:lang w:eastAsia="en-US" w:bidi="en-US"/>
    </w:rPr>
  </w:style>
  <w:style w:type="character" w:customStyle="1" w:styleId="Titre7Car">
    <w:name w:val="Titre 7 Car"/>
    <w:basedOn w:val="Policepardfaut"/>
    <w:link w:val="Titre7"/>
    <w:uiPriority w:val="9"/>
    <w:rsid w:val="000F0BF3"/>
    <w:rPr>
      <w:rFonts w:ascii="Trebuchet MS" w:hAnsi="Trebuchet MS"/>
      <w:sz w:val="24"/>
      <w:szCs w:val="24"/>
      <w:lang w:eastAsia="en-US" w:bidi="en-US"/>
    </w:rPr>
  </w:style>
  <w:style w:type="character" w:customStyle="1" w:styleId="Titre8Car">
    <w:name w:val="Titre 8 Car"/>
    <w:basedOn w:val="Policepardfaut"/>
    <w:link w:val="Titre8"/>
    <w:uiPriority w:val="9"/>
    <w:rsid w:val="000F0BF3"/>
    <w:rPr>
      <w:rFonts w:ascii="Trebuchet MS" w:hAnsi="Trebuchet MS"/>
      <w:i/>
      <w:iCs/>
      <w:sz w:val="24"/>
      <w:szCs w:val="24"/>
      <w:lang w:eastAsia="en-US" w:bidi="en-US"/>
    </w:rPr>
  </w:style>
  <w:style w:type="character" w:customStyle="1" w:styleId="Titre9Car">
    <w:name w:val="Titre 9 Car"/>
    <w:basedOn w:val="Policepardfaut"/>
    <w:link w:val="Titre9"/>
    <w:uiPriority w:val="9"/>
    <w:rsid w:val="000F0BF3"/>
    <w:rPr>
      <w:rFonts w:ascii="Cambria" w:hAnsi="Cambria"/>
      <w:sz w:val="22"/>
      <w:szCs w:val="22"/>
      <w:lang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0F0BF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0F0BF3"/>
    <w:rPr>
      <w:rFonts w:ascii="Cambria" w:eastAsia="Times New Roman" w:hAnsi="Cambria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0BF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0F0BF3"/>
    <w:rPr>
      <w:rFonts w:ascii="Cambria" w:eastAsia="Times New Roman" w:hAnsi="Cambria"/>
      <w:sz w:val="24"/>
      <w:szCs w:val="24"/>
    </w:rPr>
  </w:style>
  <w:style w:type="character" w:styleId="lev">
    <w:name w:val="Strong"/>
    <w:basedOn w:val="Policepardfaut"/>
    <w:uiPriority w:val="22"/>
    <w:qFormat/>
    <w:rsid w:val="000F0BF3"/>
    <w:rPr>
      <w:b/>
      <w:bCs/>
    </w:rPr>
  </w:style>
  <w:style w:type="character" w:styleId="Accentuation">
    <w:name w:val="Emphasis"/>
    <w:basedOn w:val="Policepardfaut"/>
    <w:uiPriority w:val="20"/>
    <w:qFormat/>
    <w:rsid w:val="000F0BF3"/>
    <w:rPr>
      <w:rFonts w:ascii="Calibri" w:hAnsi="Calibri"/>
      <w:b/>
      <w:i/>
      <w:iCs/>
    </w:rPr>
  </w:style>
  <w:style w:type="paragraph" w:styleId="Sansinterligne">
    <w:name w:val="No Spacing"/>
    <w:basedOn w:val="Normal"/>
    <w:uiPriority w:val="1"/>
    <w:qFormat/>
    <w:rsid w:val="000F0BF3"/>
    <w:rPr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0BF3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0BF3"/>
    <w:rPr>
      <w:b/>
      <w:i/>
      <w:sz w:val="24"/>
    </w:rPr>
  </w:style>
  <w:style w:type="character" w:styleId="Emphaseple">
    <w:name w:val="Subtle Emphasis"/>
    <w:uiPriority w:val="19"/>
    <w:qFormat/>
    <w:rsid w:val="000F0BF3"/>
    <w:rPr>
      <w:i/>
      <w:color w:val="5A5A5A"/>
    </w:rPr>
  </w:style>
  <w:style w:type="character" w:styleId="Emphaseintense">
    <w:name w:val="Intense Emphasis"/>
    <w:basedOn w:val="Policepardfaut"/>
    <w:uiPriority w:val="21"/>
    <w:qFormat/>
    <w:rsid w:val="000F0BF3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0F0BF3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0F0BF3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0F0BF3"/>
    <w:rPr>
      <w:rFonts w:ascii="Cambria" w:eastAsia="Times New Roman" w:hAnsi="Cambria"/>
      <w:b/>
      <w:i/>
      <w:sz w:val="24"/>
      <w:szCs w:val="24"/>
    </w:rPr>
  </w:style>
  <w:style w:type="paragraph" w:styleId="Corpsdetexte">
    <w:name w:val="Body Text"/>
    <w:basedOn w:val="Normal"/>
    <w:rsid w:val="0039305C"/>
    <w:pPr>
      <w:spacing w:after="120"/>
    </w:pPr>
  </w:style>
  <w:style w:type="paragraph" w:styleId="Explorateurdedocuments">
    <w:name w:val="Document Map"/>
    <w:basedOn w:val="Normal"/>
    <w:semiHidden/>
    <w:rsid w:val="00557F9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IV2">
    <w:name w:val="NIV2"/>
    <w:basedOn w:val="Normal"/>
    <w:rsid w:val="00A134E9"/>
    <w:pPr>
      <w:numPr>
        <w:ilvl w:val="1"/>
        <w:numId w:val="2"/>
      </w:numPr>
    </w:pPr>
  </w:style>
  <w:style w:type="character" w:customStyle="1" w:styleId="lang-de">
    <w:name w:val="lang-de"/>
    <w:basedOn w:val="Policepardfaut"/>
    <w:rsid w:val="00004731"/>
  </w:style>
  <w:style w:type="character" w:customStyle="1" w:styleId="apple-converted-space">
    <w:name w:val="apple-converted-space"/>
    <w:basedOn w:val="Policepardfaut"/>
    <w:rsid w:val="00DE3109"/>
  </w:style>
  <w:style w:type="paragraph" w:customStyle="1" w:styleId="Tableau1">
    <w:name w:val="Tableau1"/>
    <w:basedOn w:val="Normal"/>
    <w:rsid w:val="007C73D1"/>
    <w:pPr>
      <w:widowControl w:val="0"/>
      <w:spacing w:before="60" w:after="60"/>
    </w:pPr>
    <w:rPr>
      <w:rFonts w:ascii="Times New Roman" w:hAnsi="Times New Roman"/>
      <w:b/>
      <w:bCs/>
      <w:sz w:val="20"/>
      <w:szCs w:val="20"/>
      <w:lang w:val="en-GB" w:eastAsia="fr-FR" w:bidi="ar-SA"/>
    </w:rPr>
  </w:style>
  <w:style w:type="paragraph" w:customStyle="1" w:styleId="Tableau2">
    <w:name w:val="Tableau2"/>
    <w:basedOn w:val="Tableau1"/>
    <w:rsid w:val="007C73D1"/>
    <w:pPr>
      <w:tabs>
        <w:tab w:val="left" w:pos="214"/>
      </w:tabs>
      <w:ind w:left="284"/>
    </w:pPr>
    <w:rPr>
      <w:b w:val="0"/>
      <w:bCs w:val="0"/>
    </w:rPr>
  </w:style>
  <w:style w:type="paragraph" w:customStyle="1" w:styleId="Tableau3">
    <w:name w:val="Tableau3"/>
    <w:basedOn w:val="Tableau2"/>
    <w:rsid w:val="007C73D1"/>
    <w:pPr>
      <w:ind w:left="567"/>
    </w:pPr>
  </w:style>
  <w:style w:type="character" w:styleId="Marquedecommentaire">
    <w:name w:val="annotation reference"/>
    <w:basedOn w:val="Policepardfaut"/>
    <w:rsid w:val="00452424"/>
    <w:rPr>
      <w:sz w:val="16"/>
      <w:szCs w:val="16"/>
    </w:rPr>
  </w:style>
  <w:style w:type="paragraph" w:styleId="Commentaire">
    <w:name w:val="annotation text"/>
    <w:basedOn w:val="Normal"/>
    <w:link w:val="CommentaireCar"/>
    <w:rsid w:val="0045242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452424"/>
    <w:rPr>
      <w:rFonts w:ascii="Trebuchet MS" w:hAnsi="Trebuchet MS"/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rsid w:val="004524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52424"/>
    <w:rPr>
      <w:rFonts w:ascii="Trebuchet MS" w:hAnsi="Trebuchet MS"/>
      <w:b/>
      <w:bCs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matis.fr" TargetMode="External"/><Relationship Id="rId1" Type="http://schemas.openxmlformats.org/officeDocument/2006/relationships/hyperlink" Target="http://www.matis.f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tis.fr" TargetMode="External"/><Relationship Id="rId2" Type="http://schemas.openxmlformats.org/officeDocument/2006/relationships/hyperlink" Target="http://www.matis.f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Travail\Matis%20Technologies\Projet%20Dassault-SVE%20(Externalis&#233;)\Normes%20-%20CDC\CDC%20Matis%20Technologies\Mod&#232;le%20CDC%20Matis%20Technologi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147C2-D439-41E0-B9E8-4680A6D6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CDC Matis Technologies.dot</Template>
  <TotalTime>1416</TotalTime>
  <Pages>7</Pages>
  <Words>1047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Proposition Technique &amp; Commerciale</vt:lpstr>
    </vt:vector>
  </TitlesOfParts>
  <Company>Hewlett-Packard Company</Company>
  <LinksUpToDate>false</LinksUpToDate>
  <CharactersWithSpaces>6985</CharactersWithSpaces>
  <SharedDoc>false</SharedDoc>
  <HLinks>
    <vt:vector size="48" baseType="variant"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_Toc323301262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_Toc323301261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_Toc323301260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_Toc323301259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_Toc323301258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_Toc323301257</vt:lpwstr>
      </vt:variant>
      <vt:variant>
        <vt:i4>524292</vt:i4>
      </vt:variant>
      <vt:variant>
        <vt:i4>3</vt:i4>
      </vt:variant>
      <vt:variant>
        <vt:i4>0</vt:i4>
      </vt:variant>
      <vt:variant>
        <vt:i4>5</vt:i4>
      </vt:variant>
      <vt:variant>
        <vt:lpwstr>http://www.matis.fr/</vt:lpwstr>
      </vt:variant>
      <vt:variant>
        <vt:lpwstr/>
      </vt:variant>
      <vt:variant>
        <vt:i4>524292</vt:i4>
      </vt:variant>
      <vt:variant>
        <vt:i4>0</vt:i4>
      </vt:variant>
      <vt:variant>
        <vt:i4>0</vt:i4>
      </vt:variant>
      <vt:variant>
        <vt:i4>5</vt:i4>
      </vt:variant>
      <vt:variant>
        <vt:lpwstr>http://www.matis.fr/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Proposition Technique &amp; Commerciale</dc:title>
  <dc:creator>Alex Villard</dc:creator>
  <cp:lastModifiedBy>EPR_Consultant18</cp:lastModifiedBy>
  <cp:revision>6</cp:revision>
  <cp:lastPrinted>2014-03-18T14:51:00Z</cp:lastPrinted>
  <dcterms:created xsi:type="dcterms:W3CDTF">2014-05-12T08:20:00Z</dcterms:created>
  <dcterms:modified xsi:type="dcterms:W3CDTF">2014-10-23T08:21:00Z</dcterms:modified>
</cp:coreProperties>
</file>