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6756" w:rsidRPr="00360481" w:rsidRDefault="00144061" w:rsidP="00982A2A">
      <w:pPr>
        <w:pStyle w:val="LESOUSTITRE"/>
        <w:tabs>
          <w:tab w:val="left" w:pos="739"/>
          <w:tab w:val="left" w:pos="5400"/>
        </w:tabs>
        <w:jc w:val="left"/>
        <w:rPr>
          <w:sz w:val="24"/>
          <w:szCs w:val="24"/>
        </w:rPr>
      </w:pPr>
      <w:r w:rsidRPr="00360481">
        <w:rPr>
          <w:sz w:val="24"/>
          <w:szCs w:val="24"/>
        </w:rPr>
        <w:t xml:space="preserve"> </w:t>
      </w:r>
      <w:r w:rsidR="00EE230A" w:rsidRPr="00360481">
        <w:rPr>
          <w:sz w:val="24"/>
          <w:szCs w:val="24"/>
        </w:rPr>
        <w:tab/>
      </w:r>
      <w:r w:rsidR="00982A2A" w:rsidRPr="00360481">
        <w:rPr>
          <w:sz w:val="24"/>
          <w:szCs w:val="24"/>
        </w:rPr>
        <w:tab/>
      </w:r>
    </w:p>
    <w:p w:rsidR="008D25BD" w:rsidRPr="00360481" w:rsidRDefault="008D25BD" w:rsidP="0091040E">
      <w:pPr>
        <w:pStyle w:val="LESOUSTITRE"/>
        <w:rPr>
          <w:sz w:val="24"/>
          <w:szCs w:val="24"/>
        </w:rPr>
      </w:pPr>
    </w:p>
    <w:p w:rsidR="009F7E71" w:rsidRPr="00360481" w:rsidRDefault="009F7E71" w:rsidP="00476756">
      <w:pPr>
        <w:pStyle w:val="LESOUSTITRE"/>
        <w:ind w:left="1980" w:right="1718"/>
        <w:rPr>
          <w:sz w:val="24"/>
          <w:szCs w:val="24"/>
        </w:rPr>
      </w:pPr>
    </w:p>
    <w:p w:rsidR="00AA7017" w:rsidRPr="00360481" w:rsidRDefault="00AA7017" w:rsidP="00476756">
      <w:pPr>
        <w:pStyle w:val="LESOUSTITRE"/>
        <w:ind w:left="1980" w:right="1718"/>
        <w:rPr>
          <w:sz w:val="24"/>
          <w:szCs w:val="24"/>
        </w:rPr>
      </w:pPr>
    </w:p>
    <w:p w:rsidR="00D36F23" w:rsidRPr="00360481" w:rsidRDefault="00D36F23" w:rsidP="00476756">
      <w:pPr>
        <w:pStyle w:val="LESOUSTITRE"/>
        <w:ind w:left="1980" w:right="1718"/>
        <w:rPr>
          <w:sz w:val="24"/>
          <w:szCs w:val="24"/>
        </w:rPr>
      </w:pPr>
    </w:p>
    <w:p w:rsidR="00D36F23" w:rsidRPr="00360481" w:rsidRDefault="00D36F23" w:rsidP="00476756">
      <w:pPr>
        <w:pStyle w:val="LESOUSTITRE"/>
        <w:ind w:left="1980" w:right="1718"/>
        <w:rPr>
          <w:sz w:val="24"/>
          <w:szCs w:val="24"/>
        </w:rPr>
      </w:pPr>
    </w:p>
    <w:p w:rsidR="00D36F23" w:rsidRPr="00360481" w:rsidRDefault="00D36F23" w:rsidP="00476756">
      <w:pPr>
        <w:pStyle w:val="LESOUSTITRE"/>
        <w:ind w:left="1980" w:right="1718"/>
        <w:rPr>
          <w:sz w:val="24"/>
          <w:szCs w:val="24"/>
        </w:rPr>
      </w:pPr>
    </w:p>
    <w:p w:rsidR="00476756" w:rsidRPr="00360481" w:rsidRDefault="00476756" w:rsidP="002A457A">
      <w:pPr>
        <w:pStyle w:val="LETITRE"/>
        <w:pBdr>
          <w:top w:val="single" w:sz="4" w:space="1" w:color="auto"/>
        </w:pBdr>
        <w:spacing w:before="0" w:after="0"/>
        <w:ind w:hanging="340"/>
        <w:rPr>
          <w:sz w:val="24"/>
          <w:szCs w:val="24"/>
        </w:rPr>
      </w:pPr>
    </w:p>
    <w:p w:rsidR="00BD4E79" w:rsidRPr="00360481" w:rsidRDefault="00BD4E79" w:rsidP="002A457A">
      <w:pPr>
        <w:pStyle w:val="LETITRE"/>
        <w:pBdr>
          <w:top w:val="single" w:sz="4" w:space="1" w:color="auto"/>
        </w:pBdr>
        <w:spacing w:before="0" w:after="0"/>
        <w:ind w:hanging="340"/>
        <w:rPr>
          <w:sz w:val="24"/>
          <w:szCs w:val="24"/>
        </w:rPr>
      </w:pPr>
    </w:p>
    <w:p w:rsidR="00BD4E79" w:rsidRPr="00360481" w:rsidRDefault="00BD4E79" w:rsidP="002A457A">
      <w:pPr>
        <w:pStyle w:val="LETITRE"/>
        <w:pBdr>
          <w:top w:val="single" w:sz="4" w:space="1" w:color="auto"/>
        </w:pBdr>
        <w:spacing w:before="0" w:after="0"/>
        <w:ind w:hanging="340"/>
        <w:rPr>
          <w:sz w:val="24"/>
          <w:szCs w:val="24"/>
        </w:rPr>
      </w:pPr>
    </w:p>
    <w:p w:rsidR="00BD4E79" w:rsidRPr="00360481" w:rsidRDefault="0012794B" w:rsidP="00A8038B">
      <w:pPr>
        <w:pStyle w:val="LETITRE"/>
        <w:pBdr>
          <w:bottom w:val="single" w:sz="4" w:space="1" w:color="auto"/>
        </w:pBdr>
        <w:ind w:hanging="340"/>
        <w:rPr>
          <w:w w:val="80"/>
          <w:sz w:val="40"/>
          <w:szCs w:val="40"/>
        </w:rPr>
      </w:pPr>
      <w:r w:rsidRPr="00360481">
        <w:rPr>
          <w:w w:val="80"/>
          <w:sz w:val="40"/>
          <w:szCs w:val="40"/>
        </w:rPr>
        <w:t xml:space="preserve">Analyse du besoin </w:t>
      </w:r>
    </w:p>
    <w:p w:rsidR="00FA65BC" w:rsidRPr="00360481" w:rsidRDefault="00FA65BC" w:rsidP="00BD4E79">
      <w:pPr>
        <w:pStyle w:val="LETITRE"/>
        <w:pBdr>
          <w:bottom w:val="single" w:sz="4" w:space="1" w:color="auto"/>
        </w:pBdr>
        <w:ind w:hanging="340"/>
        <w:jc w:val="both"/>
        <w:rPr>
          <w:w w:val="80"/>
          <w:sz w:val="40"/>
          <w:szCs w:val="40"/>
        </w:rPr>
      </w:pPr>
    </w:p>
    <w:p w:rsidR="002A457A" w:rsidRPr="00360481" w:rsidRDefault="002A457A" w:rsidP="002A457A">
      <w:pPr>
        <w:pStyle w:val="LETITRE"/>
        <w:pBdr>
          <w:bottom w:val="single" w:sz="4" w:space="1" w:color="auto"/>
        </w:pBdr>
        <w:ind w:hanging="340"/>
        <w:rPr>
          <w:w w:val="80"/>
          <w:sz w:val="24"/>
          <w:szCs w:val="24"/>
        </w:rPr>
      </w:pPr>
    </w:p>
    <w:p w:rsidR="00645E02" w:rsidRPr="00360481" w:rsidRDefault="00D36F23" w:rsidP="00703952">
      <w:pPr>
        <w:tabs>
          <w:tab w:val="left" w:pos="7140"/>
        </w:tabs>
      </w:pPr>
      <w:r w:rsidRPr="00360481">
        <w:br/>
      </w:r>
    </w:p>
    <w:p w:rsidR="00645E02" w:rsidRPr="00360481" w:rsidRDefault="00645E02" w:rsidP="00703952">
      <w:pPr>
        <w:tabs>
          <w:tab w:val="left" w:pos="7140"/>
        </w:tabs>
      </w:pPr>
    </w:p>
    <w:p w:rsidR="00645E02" w:rsidRPr="00360481" w:rsidRDefault="00645E02" w:rsidP="00703952">
      <w:pPr>
        <w:tabs>
          <w:tab w:val="left" w:pos="7140"/>
        </w:tabs>
      </w:pPr>
    </w:p>
    <w:p w:rsidR="00645E02" w:rsidRPr="00360481" w:rsidRDefault="00645E02" w:rsidP="00703952">
      <w:pPr>
        <w:tabs>
          <w:tab w:val="left" w:pos="7140"/>
        </w:tabs>
      </w:pPr>
    </w:p>
    <w:p w:rsidR="00645E02" w:rsidRPr="00360481" w:rsidRDefault="00645E02" w:rsidP="00703952">
      <w:pPr>
        <w:tabs>
          <w:tab w:val="left" w:pos="7140"/>
        </w:tabs>
        <w:sectPr w:rsidR="00645E02" w:rsidRPr="00360481" w:rsidSect="00C674F0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2279" w:right="1134" w:bottom="1134" w:left="1134" w:header="709" w:footer="601" w:gutter="0"/>
          <w:cols w:space="708"/>
          <w:titlePg/>
          <w:docGrid w:linePitch="360"/>
        </w:sectPr>
      </w:pPr>
    </w:p>
    <w:p w:rsidR="006A7452" w:rsidRPr="00360481" w:rsidRDefault="001011DD" w:rsidP="001011DD">
      <w:pPr>
        <w:pStyle w:val="Pieddepage"/>
      </w:pPr>
      <w:r w:rsidRPr="00360481">
        <w:lastRenderedPageBreak/>
        <w:br/>
      </w:r>
      <w:r w:rsidRPr="00360481">
        <w:br/>
      </w:r>
    </w:p>
    <w:p w:rsidR="006A7452" w:rsidRPr="00360481" w:rsidRDefault="006A7452" w:rsidP="006A7452">
      <w:pPr>
        <w:pStyle w:val="Pieddepage"/>
        <w:rPr>
          <w:b/>
        </w:rPr>
      </w:pPr>
      <w:r w:rsidRPr="00360481">
        <w:rPr>
          <w:b/>
        </w:rPr>
        <w:t>HISTORIQUE DU DOCUMENT</w:t>
      </w:r>
    </w:p>
    <w:p w:rsidR="001011DD" w:rsidRPr="00360481" w:rsidRDefault="001011DD" w:rsidP="001011DD">
      <w:pPr>
        <w:pStyle w:val="Pieddepage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8"/>
        <w:gridCol w:w="897"/>
        <w:gridCol w:w="2268"/>
        <w:gridCol w:w="5386"/>
      </w:tblGrid>
      <w:tr w:rsidR="001011DD" w:rsidRPr="00360481" w:rsidTr="00982A2A">
        <w:tc>
          <w:tcPr>
            <w:tcW w:w="1278" w:type="dxa"/>
            <w:shd w:val="pct25" w:color="auto" w:fill="auto"/>
          </w:tcPr>
          <w:p w:rsidR="001011DD" w:rsidRPr="00360481" w:rsidRDefault="001011DD" w:rsidP="001011DD">
            <w:pPr>
              <w:pStyle w:val="Pieddepage"/>
              <w:jc w:val="center"/>
              <w:rPr>
                <w:b/>
              </w:rPr>
            </w:pPr>
            <w:r w:rsidRPr="00360481">
              <w:rPr>
                <w:b/>
              </w:rPr>
              <w:t>Date</w:t>
            </w:r>
          </w:p>
        </w:tc>
        <w:tc>
          <w:tcPr>
            <w:tcW w:w="818" w:type="dxa"/>
            <w:shd w:val="pct25" w:color="auto" w:fill="auto"/>
          </w:tcPr>
          <w:p w:rsidR="001011DD" w:rsidRPr="00360481" w:rsidRDefault="007F669C" w:rsidP="001011DD">
            <w:pPr>
              <w:pStyle w:val="Pieddepage"/>
              <w:jc w:val="center"/>
              <w:rPr>
                <w:b/>
              </w:rPr>
            </w:pPr>
            <w:r w:rsidRPr="00360481">
              <w:rPr>
                <w:b/>
              </w:rPr>
              <w:t>Indice</w:t>
            </w:r>
          </w:p>
        </w:tc>
        <w:tc>
          <w:tcPr>
            <w:tcW w:w="2268" w:type="dxa"/>
            <w:shd w:val="pct25" w:color="auto" w:fill="auto"/>
          </w:tcPr>
          <w:p w:rsidR="001011DD" w:rsidRPr="00360481" w:rsidRDefault="001011DD" w:rsidP="001011DD">
            <w:pPr>
              <w:pStyle w:val="Pieddepage"/>
              <w:jc w:val="center"/>
              <w:rPr>
                <w:b/>
              </w:rPr>
            </w:pPr>
            <w:r w:rsidRPr="00360481">
              <w:rPr>
                <w:b/>
              </w:rPr>
              <w:t>Auteur</w:t>
            </w:r>
            <w:r w:rsidR="007F669C" w:rsidRPr="00360481">
              <w:rPr>
                <w:b/>
              </w:rPr>
              <w:t>s</w:t>
            </w:r>
          </w:p>
        </w:tc>
        <w:tc>
          <w:tcPr>
            <w:tcW w:w="5386" w:type="dxa"/>
            <w:shd w:val="pct25" w:color="auto" w:fill="auto"/>
          </w:tcPr>
          <w:p w:rsidR="001011DD" w:rsidRPr="00360481" w:rsidRDefault="001011DD" w:rsidP="001011DD">
            <w:pPr>
              <w:pStyle w:val="Pieddepage"/>
              <w:jc w:val="center"/>
              <w:rPr>
                <w:b/>
              </w:rPr>
            </w:pPr>
            <w:r w:rsidRPr="00360481">
              <w:rPr>
                <w:b/>
              </w:rPr>
              <w:t>Modification</w:t>
            </w:r>
          </w:p>
        </w:tc>
      </w:tr>
      <w:tr w:rsidR="00982A2A" w:rsidRPr="00360481" w:rsidTr="00982A2A">
        <w:tc>
          <w:tcPr>
            <w:tcW w:w="1278" w:type="dxa"/>
          </w:tcPr>
          <w:p w:rsidR="00982A2A" w:rsidRPr="00360481" w:rsidRDefault="00E6488F" w:rsidP="00D0427A">
            <w:pPr>
              <w:pStyle w:val="Pieddepage"/>
            </w:pPr>
            <w:r w:rsidRPr="00360481">
              <w:t>03</w:t>
            </w:r>
            <w:r w:rsidR="00982A2A" w:rsidRPr="00360481">
              <w:t>/0</w:t>
            </w:r>
            <w:r w:rsidRPr="00360481">
              <w:t>3</w:t>
            </w:r>
            <w:r w:rsidR="00B047BB" w:rsidRPr="00360481">
              <w:t>/1</w:t>
            </w:r>
            <w:r w:rsidR="00BD4E79" w:rsidRPr="00360481">
              <w:t>4</w:t>
            </w:r>
          </w:p>
        </w:tc>
        <w:tc>
          <w:tcPr>
            <w:tcW w:w="818" w:type="dxa"/>
          </w:tcPr>
          <w:p w:rsidR="00982A2A" w:rsidRPr="00360481" w:rsidRDefault="00982A2A" w:rsidP="00E44A43">
            <w:pPr>
              <w:pStyle w:val="Pieddepage"/>
              <w:jc w:val="center"/>
            </w:pPr>
            <w:r w:rsidRPr="00360481">
              <w:t>001</w:t>
            </w:r>
          </w:p>
        </w:tc>
        <w:tc>
          <w:tcPr>
            <w:tcW w:w="2268" w:type="dxa"/>
          </w:tcPr>
          <w:p w:rsidR="00982A2A" w:rsidRPr="00360481" w:rsidRDefault="00E6488F" w:rsidP="00BC1AD7">
            <w:pPr>
              <w:pStyle w:val="Pieddepage"/>
            </w:pPr>
            <w:r w:rsidRPr="00360481">
              <w:t>A. RMINECHE</w:t>
            </w:r>
          </w:p>
        </w:tc>
        <w:tc>
          <w:tcPr>
            <w:tcW w:w="5386" w:type="dxa"/>
          </w:tcPr>
          <w:p w:rsidR="00982A2A" w:rsidRPr="00360481" w:rsidRDefault="00E6488F" w:rsidP="001011DD">
            <w:pPr>
              <w:pStyle w:val="Pieddepage"/>
            </w:pPr>
            <w:r w:rsidRPr="00360481">
              <w:t xml:space="preserve">Création </w:t>
            </w:r>
            <w:r w:rsidR="00BD4E79" w:rsidRPr="00360481">
              <w:t>du document</w:t>
            </w:r>
          </w:p>
        </w:tc>
      </w:tr>
      <w:tr w:rsidR="001011DD" w:rsidRPr="00360481" w:rsidTr="00982A2A">
        <w:tc>
          <w:tcPr>
            <w:tcW w:w="1278" w:type="dxa"/>
          </w:tcPr>
          <w:p w:rsidR="001011DD" w:rsidRPr="00360481" w:rsidRDefault="001011DD" w:rsidP="001011DD">
            <w:pPr>
              <w:pStyle w:val="Pieddepage"/>
            </w:pPr>
          </w:p>
        </w:tc>
        <w:tc>
          <w:tcPr>
            <w:tcW w:w="818" w:type="dxa"/>
          </w:tcPr>
          <w:p w:rsidR="001011DD" w:rsidRPr="00360481" w:rsidRDefault="001011DD" w:rsidP="00D118AC">
            <w:pPr>
              <w:pStyle w:val="Pieddepage"/>
              <w:jc w:val="center"/>
            </w:pPr>
          </w:p>
        </w:tc>
        <w:tc>
          <w:tcPr>
            <w:tcW w:w="2268" w:type="dxa"/>
          </w:tcPr>
          <w:p w:rsidR="001011DD" w:rsidRPr="00360481" w:rsidRDefault="001011DD" w:rsidP="001011DD">
            <w:pPr>
              <w:pStyle w:val="Pieddepage"/>
            </w:pPr>
          </w:p>
        </w:tc>
        <w:tc>
          <w:tcPr>
            <w:tcW w:w="5386" w:type="dxa"/>
          </w:tcPr>
          <w:p w:rsidR="001011DD" w:rsidRPr="00360481" w:rsidRDefault="001011DD" w:rsidP="001011DD">
            <w:pPr>
              <w:pStyle w:val="Pieddepage"/>
            </w:pPr>
          </w:p>
        </w:tc>
      </w:tr>
      <w:tr w:rsidR="001011DD" w:rsidRPr="00360481" w:rsidTr="00982A2A">
        <w:tc>
          <w:tcPr>
            <w:tcW w:w="1278" w:type="dxa"/>
          </w:tcPr>
          <w:p w:rsidR="001011DD" w:rsidRPr="00360481" w:rsidRDefault="001011DD" w:rsidP="001011DD">
            <w:pPr>
              <w:pStyle w:val="Pieddepage"/>
            </w:pPr>
          </w:p>
        </w:tc>
        <w:tc>
          <w:tcPr>
            <w:tcW w:w="818" w:type="dxa"/>
          </w:tcPr>
          <w:p w:rsidR="001011DD" w:rsidRPr="00360481" w:rsidRDefault="001011DD" w:rsidP="00765F87">
            <w:pPr>
              <w:pStyle w:val="Pieddepage"/>
              <w:jc w:val="center"/>
            </w:pPr>
          </w:p>
        </w:tc>
        <w:tc>
          <w:tcPr>
            <w:tcW w:w="2268" w:type="dxa"/>
          </w:tcPr>
          <w:p w:rsidR="001011DD" w:rsidRPr="00360481" w:rsidRDefault="001011DD" w:rsidP="001011DD">
            <w:pPr>
              <w:pStyle w:val="Pieddepage"/>
            </w:pPr>
          </w:p>
        </w:tc>
        <w:tc>
          <w:tcPr>
            <w:tcW w:w="5386" w:type="dxa"/>
          </w:tcPr>
          <w:p w:rsidR="001011DD" w:rsidRPr="00360481" w:rsidRDefault="001011DD" w:rsidP="001011DD">
            <w:pPr>
              <w:pStyle w:val="Pieddepage"/>
            </w:pPr>
          </w:p>
        </w:tc>
      </w:tr>
    </w:tbl>
    <w:p w:rsidR="001011DD" w:rsidRPr="00360481" w:rsidRDefault="001011DD" w:rsidP="001011DD">
      <w:pPr>
        <w:pStyle w:val="Pieddepage"/>
      </w:pPr>
    </w:p>
    <w:p w:rsidR="001011DD" w:rsidRPr="00360481" w:rsidRDefault="001011DD" w:rsidP="001011DD">
      <w:pPr>
        <w:pStyle w:val="Pieddepage"/>
      </w:pPr>
    </w:p>
    <w:p w:rsidR="001011DD" w:rsidRPr="00360481" w:rsidRDefault="001011DD" w:rsidP="00B4506D">
      <w:pPr>
        <w:pStyle w:val="Pieddepage"/>
      </w:pPr>
    </w:p>
    <w:p w:rsidR="001011DD" w:rsidRPr="00360481" w:rsidRDefault="001011DD" w:rsidP="00B4506D">
      <w:pPr>
        <w:pStyle w:val="Pieddepage"/>
        <w:rPr>
          <w:b/>
        </w:rPr>
      </w:pPr>
      <w:r w:rsidRPr="00360481">
        <w:rPr>
          <w:b/>
        </w:rPr>
        <w:t>DOCUMENTS DE REFERENCE</w:t>
      </w:r>
      <w:r w:rsidR="00B4506D" w:rsidRPr="00360481">
        <w:rPr>
          <w:b/>
        </w:rPr>
        <w:t xml:space="preserve"> / APPLICABLES</w:t>
      </w:r>
    </w:p>
    <w:p w:rsidR="00B4506D" w:rsidRPr="00360481" w:rsidRDefault="00B4506D" w:rsidP="00B4506D">
      <w:pPr>
        <w:pStyle w:val="Pieddepage"/>
      </w:pPr>
    </w:p>
    <w:tbl>
      <w:tblPr>
        <w:tblW w:w="9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60"/>
        <w:gridCol w:w="5047"/>
        <w:gridCol w:w="3614"/>
      </w:tblGrid>
      <w:tr w:rsidR="00D31CAC" w:rsidRPr="00360481" w:rsidTr="00BD4E79">
        <w:trPr>
          <w:trHeight w:val="284"/>
        </w:trPr>
        <w:tc>
          <w:tcPr>
            <w:tcW w:w="1260" w:type="dxa"/>
          </w:tcPr>
          <w:p w:rsidR="00D31CAC" w:rsidRPr="00360481" w:rsidRDefault="00D31CAC" w:rsidP="00D31CAC">
            <w:pPr>
              <w:numPr>
                <w:ilvl w:val="0"/>
                <w:numId w:val="4"/>
              </w:numPr>
              <w:rPr>
                <w:b/>
                <w:bCs/>
              </w:rPr>
            </w:pPr>
            <w:bookmarkStart w:id="0" w:name="_Ref275247382"/>
          </w:p>
        </w:tc>
        <w:bookmarkEnd w:id="0"/>
        <w:tc>
          <w:tcPr>
            <w:tcW w:w="5047" w:type="dxa"/>
            <w:shd w:val="clear" w:color="auto" w:fill="auto"/>
            <w:vAlign w:val="center"/>
          </w:tcPr>
          <w:p w:rsidR="00D31CAC" w:rsidRPr="00360481" w:rsidRDefault="00A8038B" w:rsidP="008F619C">
            <w:pPr>
              <w:rPr>
                <w:b/>
                <w:bCs/>
              </w:rPr>
            </w:pPr>
            <w:r w:rsidRPr="00360481">
              <w:rPr>
                <w:b/>
                <w:bCs/>
              </w:rPr>
              <w:t>Etat de l’art IHM embarqué</w:t>
            </w:r>
          </w:p>
        </w:tc>
        <w:tc>
          <w:tcPr>
            <w:tcW w:w="3614" w:type="dxa"/>
            <w:vAlign w:val="center"/>
          </w:tcPr>
          <w:p w:rsidR="00D31CAC" w:rsidRPr="00360481" w:rsidRDefault="00287DBD" w:rsidP="00BD4E79">
            <w:pPr>
              <w:jc w:val="center"/>
            </w:pPr>
            <w:hyperlink r:id="rId13" w:history="1">
              <w:r w:rsidR="00647D75" w:rsidRPr="00647D75">
                <w:rPr>
                  <w:rStyle w:val="Lienhypertexte"/>
                </w:rPr>
                <w:t>..\GDU\</w:t>
              </w:r>
              <w:proofErr w:type="spellStart"/>
              <w:r w:rsidR="00647D75" w:rsidRPr="00647D75">
                <w:rPr>
                  <w:rStyle w:val="Lienhypertexte"/>
                </w:rPr>
                <w:t>RADOME_project</w:t>
              </w:r>
              <w:proofErr w:type="spellEnd"/>
              <w:r w:rsidR="00647D75" w:rsidRPr="00647D75">
                <w:rPr>
                  <w:rStyle w:val="Lienhypertexte"/>
                </w:rPr>
                <w:t xml:space="preserve"> - Etat de </w:t>
              </w:r>
              <w:proofErr w:type="spellStart"/>
              <w:r w:rsidR="00647D75" w:rsidRPr="00647D75">
                <w:rPr>
                  <w:rStyle w:val="Lienhypertexte"/>
                </w:rPr>
                <w:t>l art</w:t>
              </w:r>
              <w:proofErr w:type="spellEnd"/>
              <w:r w:rsidR="00647D75" w:rsidRPr="00647D75">
                <w:rPr>
                  <w:rStyle w:val="Lienhypertexte"/>
                </w:rPr>
                <w:t xml:space="preserve"> &amp; </w:t>
              </w:r>
              <w:proofErr w:type="spellStart"/>
              <w:r w:rsidR="00647D75" w:rsidRPr="00647D75">
                <w:rPr>
                  <w:rStyle w:val="Lienhypertexte"/>
                </w:rPr>
                <w:t>etude</w:t>
              </w:r>
              <w:proofErr w:type="spellEnd"/>
              <w:r w:rsidR="00647D75" w:rsidRPr="00647D75">
                <w:rPr>
                  <w:rStyle w:val="Lienhypertexte"/>
                </w:rPr>
                <w:t xml:space="preserve"> IHM embarque.docx</w:t>
              </w:r>
            </w:hyperlink>
          </w:p>
        </w:tc>
      </w:tr>
      <w:tr w:rsidR="00D31CAC" w:rsidRPr="00360481" w:rsidTr="00BD4E79">
        <w:trPr>
          <w:trHeight w:val="284"/>
        </w:trPr>
        <w:tc>
          <w:tcPr>
            <w:tcW w:w="1260" w:type="dxa"/>
          </w:tcPr>
          <w:p w:rsidR="00D31CAC" w:rsidRPr="00360481" w:rsidRDefault="00D31CAC" w:rsidP="00D31CAC">
            <w:pPr>
              <w:numPr>
                <w:ilvl w:val="0"/>
                <w:numId w:val="4"/>
              </w:numPr>
              <w:rPr>
                <w:b/>
                <w:lang w:eastAsia="fr-FR" w:bidi="ar-SA"/>
              </w:rPr>
            </w:pPr>
            <w:bookmarkStart w:id="1" w:name="_Ref275247344"/>
          </w:p>
        </w:tc>
        <w:bookmarkEnd w:id="1"/>
        <w:tc>
          <w:tcPr>
            <w:tcW w:w="5047" w:type="dxa"/>
            <w:shd w:val="clear" w:color="auto" w:fill="auto"/>
            <w:vAlign w:val="center"/>
          </w:tcPr>
          <w:p w:rsidR="00D31CAC" w:rsidRPr="00360481" w:rsidRDefault="00CC3151" w:rsidP="00D31CAC">
            <w:pPr>
              <w:rPr>
                <w:b/>
              </w:rPr>
            </w:pPr>
            <w:r w:rsidRPr="00360481">
              <w:rPr>
                <w:b/>
                <w:bCs/>
              </w:rPr>
              <w:t xml:space="preserve">Cahier des </w:t>
            </w:r>
            <w:r w:rsidR="00647D75">
              <w:rPr>
                <w:b/>
                <w:bCs/>
              </w:rPr>
              <w:t xml:space="preserve"> charges</w:t>
            </w:r>
          </w:p>
        </w:tc>
        <w:tc>
          <w:tcPr>
            <w:tcW w:w="3614" w:type="dxa"/>
            <w:vAlign w:val="center"/>
          </w:tcPr>
          <w:p w:rsidR="00D31CAC" w:rsidRPr="00360481" w:rsidRDefault="00287DBD" w:rsidP="00D31CAC">
            <w:hyperlink r:id="rId14" w:history="1">
              <w:r w:rsidR="00647D75" w:rsidRPr="00647D75">
                <w:rPr>
                  <w:rStyle w:val="Lienhypertexte"/>
                </w:rPr>
                <w:t>CDCF_RADOME_draft.docx</w:t>
              </w:r>
            </w:hyperlink>
          </w:p>
        </w:tc>
      </w:tr>
      <w:tr w:rsidR="00D31CAC" w:rsidRPr="00360481" w:rsidTr="00BD4E79">
        <w:trPr>
          <w:trHeight w:val="284"/>
        </w:trPr>
        <w:tc>
          <w:tcPr>
            <w:tcW w:w="1260" w:type="dxa"/>
          </w:tcPr>
          <w:p w:rsidR="00D31CAC" w:rsidRPr="00360481" w:rsidRDefault="00D31CAC" w:rsidP="00D31CAC">
            <w:pPr>
              <w:numPr>
                <w:ilvl w:val="0"/>
                <w:numId w:val="4"/>
              </w:numPr>
              <w:rPr>
                <w:b/>
                <w:bCs/>
              </w:rPr>
            </w:pPr>
          </w:p>
        </w:tc>
        <w:tc>
          <w:tcPr>
            <w:tcW w:w="5047" w:type="dxa"/>
            <w:shd w:val="clear" w:color="auto" w:fill="auto"/>
            <w:vAlign w:val="center"/>
          </w:tcPr>
          <w:p w:rsidR="00D31CAC" w:rsidRPr="00360481" w:rsidRDefault="00647D75" w:rsidP="00B4506D">
            <w:pPr>
              <w:rPr>
                <w:b/>
                <w:bCs/>
              </w:rPr>
            </w:pPr>
            <w:r>
              <w:rPr>
                <w:b/>
                <w:bCs/>
              </w:rPr>
              <w:t>Analyse fonctionnelle technique</w:t>
            </w:r>
          </w:p>
        </w:tc>
        <w:tc>
          <w:tcPr>
            <w:tcW w:w="3614" w:type="dxa"/>
            <w:vAlign w:val="center"/>
          </w:tcPr>
          <w:p w:rsidR="00D31CAC" w:rsidRPr="00360481" w:rsidRDefault="00287DBD" w:rsidP="00E734F6">
            <w:hyperlink r:id="rId15" w:history="1">
              <w:r w:rsidR="00647D75" w:rsidRPr="00647D75">
                <w:rPr>
                  <w:rStyle w:val="Lienhypertexte"/>
                </w:rPr>
                <w:t>AFT_RADOME_draft.docx</w:t>
              </w:r>
            </w:hyperlink>
          </w:p>
        </w:tc>
      </w:tr>
    </w:tbl>
    <w:p w:rsidR="00B00865" w:rsidRPr="00360481" w:rsidRDefault="00E44A43" w:rsidP="00B4506D">
      <w:pPr>
        <w:pStyle w:val="Pieddepage"/>
        <w:rPr>
          <w:b/>
          <w:bCs/>
          <w:kern w:val="32"/>
        </w:rPr>
      </w:pPr>
      <w:r w:rsidRPr="00360481">
        <w:br/>
      </w:r>
      <w:r w:rsidRPr="00360481">
        <w:rPr>
          <w:b/>
          <w:bCs/>
          <w:kern w:val="32"/>
        </w:rPr>
        <w:br/>
      </w:r>
    </w:p>
    <w:p w:rsidR="00FC6C2D" w:rsidRPr="006C2888" w:rsidRDefault="00FC6C2D" w:rsidP="00FC6C2D">
      <w:pPr>
        <w:pStyle w:val="Pieddepage"/>
        <w:rPr>
          <w:b/>
        </w:rPr>
      </w:pPr>
      <w:r>
        <w:rPr>
          <w:b/>
        </w:rPr>
        <w:t>SIGNATAIRES</w:t>
      </w:r>
      <w:r w:rsidRPr="006C2888">
        <w:rPr>
          <w:b/>
        </w:rPr>
        <w:t xml:space="preserve"> DU DOCUMENT</w:t>
      </w:r>
    </w:p>
    <w:p w:rsidR="00FC6C2D" w:rsidRPr="006C2888" w:rsidRDefault="00FC6C2D" w:rsidP="00FC6C2D">
      <w:pPr>
        <w:pStyle w:val="Pieddepage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58"/>
        <w:gridCol w:w="2262"/>
        <w:gridCol w:w="5362"/>
      </w:tblGrid>
      <w:tr w:rsidR="00FC6C2D" w:rsidRPr="006C2888" w:rsidTr="00A94B67">
        <w:tc>
          <w:tcPr>
            <w:tcW w:w="1475" w:type="dxa"/>
            <w:shd w:val="pct25" w:color="auto" w:fill="auto"/>
          </w:tcPr>
          <w:p w:rsidR="00FC6C2D" w:rsidRPr="006C2888" w:rsidRDefault="00FC6C2D" w:rsidP="00A94B67">
            <w:pPr>
              <w:pStyle w:val="Pieddepage"/>
              <w:rPr>
                <w:b/>
              </w:rPr>
            </w:pPr>
            <w:r>
              <w:rPr>
                <w:b/>
              </w:rPr>
              <w:t>Fonction</w:t>
            </w:r>
          </w:p>
        </w:tc>
        <w:tc>
          <w:tcPr>
            <w:tcW w:w="2262" w:type="dxa"/>
            <w:shd w:val="pct25" w:color="auto" w:fill="auto"/>
          </w:tcPr>
          <w:p w:rsidR="00FC6C2D" w:rsidRPr="006C2888" w:rsidRDefault="00FC6C2D" w:rsidP="00A94B67">
            <w:pPr>
              <w:pStyle w:val="Pieddepage"/>
              <w:jc w:val="center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5362" w:type="dxa"/>
            <w:shd w:val="pct25" w:color="auto" w:fill="auto"/>
          </w:tcPr>
          <w:p w:rsidR="00FC6C2D" w:rsidRPr="006C2888" w:rsidRDefault="00FC6C2D" w:rsidP="00A94B67">
            <w:pPr>
              <w:pStyle w:val="Pieddepage"/>
              <w:jc w:val="center"/>
              <w:rPr>
                <w:b/>
              </w:rPr>
            </w:pPr>
            <w:r>
              <w:rPr>
                <w:b/>
              </w:rPr>
              <w:t>Signature</w:t>
            </w:r>
          </w:p>
        </w:tc>
      </w:tr>
      <w:tr w:rsidR="00FC6C2D" w:rsidRPr="006C2888" w:rsidTr="00A94B67">
        <w:trPr>
          <w:trHeight w:val="540"/>
        </w:trPr>
        <w:tc>
          <w:tcPr>
            <w:tcW w:w="1475" w:type="dxa"/>
          </w:tcPr>
          <w:p w:rsidR="00FC6C2D" w:rsidRPr="006C2888" w:rsidRDefault="00FC6C2D" w:rsidP="00A94B67">
            <w:pPr>
              <w:pStyle w:val="Pieddepage"/>
            </w:pPr>
            <w:r>
              <w:t>Rédacteur</w:t>
            </w:r>
          </w:p>
        </w:tc>
        <w:tc>
          <w:tcPr>
            <w:tcW w:w="2262" w:type="dxa"/>
          </w:tcPr>
          <w:p w:rsidR="00FC6C2D" w:rsidRPr="006C2888" w:rsidRDefault="00FC6C2D" w:rsidP="00A94B67">
            <w:pPr>
              <w:pStyle w:val="Pieddepage"/>
            </w:pPr>
            <w:r w:rsidRPr="006C2888">
              <w:t>A. RMINECHE</w:t>
            </w:r>
          </w:p>
        </w:tc>
        <w:tc>
          <w:tcPr>
            <w:tcW w:w="5362" w:type="dxa"/>
          </w:tcPr>
          <w:p w:rsidR="00FC6C2D" w:rsidRPr="006C2888" w:rsidRDefault="00FC6C2D" w:rsidP="00A94B67">
            <w:pPr>
              <w:pStyle w:val="Pieddepage"/>
            </w:pPr>
          </w:p>
        </w:tc>
      </w:tr>
      <w:tr w:rsidR="00FC6C2D" w:rsidRPr="006C2888" w:rsidTr="00A94B67">
        <w:trPr>
          <w:trHeight w:val="576"/>
        </w:trPr>
        <w:tc>
          <w:tcPr>
            <w:tcW w:w="1475" w:type="dxa"/>
          </w:tcPr>
          <w:p w:rsidR="00FC6C2D" w:rsidRPr="006C2888" w:rsidRDefault="00FC6C2D" w:rsidP="00A94B67">
            <w:pPr>
              <w:pStyle w:val="Pieddepage"/>
            </w:pPr>
            <w:r>
              <w:t>Rédacteur</w:t>
            </w:r>
          </w:p>
        </w:tc>
        <w:tc>
          <w:tcPr>
            <w:tcW w:w="2262" w:type="dxa"/>
          </w:tcPr>
          <w:p w:rsidR="00FC6C2D" w:rsidRPr="006C2888" w:rsidRDefault="00FC6C2D" w:rsidP="00A94B67">
            <w:pPr>
              <w:pStyle w:val="Pieddepage"/>
            </w:pPr>
            <w:r>
              <w:t>G.DUVAL</w:t>
            </w:r>
          </w:p>
        </w:tc>
        <w:tc>
          <w:tcPr>
            <w:tcW w:w="5362" w:type="dxa"/>
          </w:tcPr>
          <w:p w:rsidR="00FC6C2D" w:rsidRPr="006C2888" w:rsidRDefault="00FC6C2D" w:rsidP="00A94B67">
            <w:pPr>
              <w:pStyle w:val="Pieddepage"/>
            </w:pPr>
          </w:p>
        </w:tc>
      </w:tr>
      <w:tr w:rsidR="00FC6C2D" w:rsidRPr="006C2888" w:rsidTr="00A94B67">
        <w:trPr>
          <w:trHeight w:val="542"/>
        </w:trPr>
        <w:tc>
          <w:tcPr>
            <w:tcW w:w="1475" w:type="dxa"/>
          </w:tcPr>
          <w:p w:rsidR="00FC6C2D" w:rsidRPr="006C2888" w:rsidRDefault="00FC6C2D" w:rsidP="00A94B67">
            <w:pPr>
              <w:pStyle w:val="Pieddepage"/>
            </w:pPr>
            <w:r>
              <w:t>Approbateur</w:t>
            </w:r>
          </w:p>
        </w:tc>
        <w:tc>
          <w:tcPr>
            <w:tcW w:w="2262" w:type="dxa"/>
          </w:tcPr>
          <w:p w:rsidR="00FC6C2D" w:rsidRPr="006C2888" w:rsidRDefault="00FC6C2D" w:rsidP="00A94B67">
            <w:pPr>
              <w:pStyle w:val="Pieddepage"/>
            </w:pPr>
          </w:p>
        </w:tc>
        <w:tc>
          <w:tcPr>
            <w:tcW w:w="5362" w:type="dxa"/>
          </w:tcPr>
          <w:p w:rsidR="00FC6C2D" w:rsidRPr="006C2888" w:rsidRDefault="00FC6C2D" w:rsidP="00A94B67">
            <w:pPr>
              <w:pStyle w:val="Pieddepage"/>
            </w:pPr>
          </w:p>
        </w:tc>
      </w:tr>
    </w:tbl>
    <w:p w:rsidR="001011DD" w:rsidRPr="00360481" w:rsidRDefault="00B00865" w:rsidP="00B4506D">
      <w:pPr>
        <w:pStyle w:val="Pieddepage"/>
        <w:rPr>
          <w:b/>
        </w:rPr>
      </w:pPr>
      <w:bookmarkStart w:id="2" w:name="_GoBack"/>
      <w:bookmarkEnd w:id="2"/>
      <w:r w:rsidRPr="00360481">
        <w:rPr>
          <w:b/>
          <w:bCs/>
          <w:kern w:val="32"/>
        </w:rPr>
        <w:br w:type="page"/>
      </w:r>
      <w:r w:rsidR="001011DD" w:rsidRPr="00360481">
        <w:rPr>
          <w:b/>
        </w:rPr>
        <w:lastRenderedPageBreak/>
        <w:t>TABLE DES MATIERES</w:t>
      </w:r>
    </w:p>
    <w:p w:rsidR="001011DD" w:rsidRPr="00360481" w:rsidRDefault="001011DD" w:rsidP="00FF22B8">
      <w:pPr>
        <w:pStyle w:val="En-ttedetabledesmatires"/>
        <w:numPr>
          <w:ilvl w:val="0"/>
          <w:numId w:val="0"/>
        </w:numPr>
        <w:spacing w:before="0" w:after="0"/>
        <w:ind w:left="94"/>
        <w:rPr>
          <w:rFonts w:ascii="Calibri" w:hAnsi="Calibri"/>
          <w:b w:val="0"/>
          <w:sz w:val="24"/>
          <w:szCs w:val="24"/>
        </w:rPr>
      </w:pPr>
    </w:p>
    <w:p w:rsidR="00812292" w:rsidRPr="00360481" w:rsidRDefault="00697AA0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r w:rsidRPr="00360481">
        <w:fldChar w:fldCharType="begin"/>
      </w:r>
      <w:r w:rsidRPr="00360481">
        <w:instrText xml:space="preserve"> TOC \o "1-3" \h \z \u </w:instrText>
      </w:r>
      <w:r w:rsidRPr="00360481">
        <w:fldChar w:fldCharType="separate"/>
      </w:r>
      <w:hyperlink w:anchor="_Toc382491784" w:history="1">
        <w:r w:rsidR="00812292" w:rsidRPr="00360481">
          <w:rPr>
            <w:rStyle w:val="Lienhypertexte"/>
            <w:noProof/>
          </w:rPr>
          <w:t>1</w:t>
        </w:r>
        <w:r w:rsidR="00812292" w:rsidRPr="00360481">
          <w:rPr>
            <w:rFonts w:asciiTheme="minorHAnsi" w:eastAsiaTheme="minorEastAsia" w:hAnsiTheme="minorHAnsi" w:cstheme="minorBidi"/>
            <w:noProof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  <w:noProof/>
          </w:rPr>
          <w:t>Introduction</w:t>
        </w:r>
        <w:r w:rsidR="00812292" w:rsidRPr="00360481">
          <w:rPr>
            <w:noProof/>
            <w:webHidden/>
          </w:rPr>
          <w:tab/>
        </w:r>
        <w:r w:rsidR="00812292" w:rsidRPr="00360481">
          <w:rPr>
            <w:noProof/>
            <w:webHidden/>
          </w:rPr>
          <w:fldChar w:fldCharType="begin"/>
        </w:r>
        <w:r w:rsidR="00812292" w:rsidRPr="00360481">
          <w:rPr>
            <w:noProof/>
            <w:webHidden/>
          </w:rPr>
          <w:instrText xml:space="preserve"> PAGEREF _Toc382491784 \h </w:instrText>
        </w:r>
        <w:r w:rsidR="00812292" w:rsidRPr="00360481">
          <w:rPr>
            <w:noProof/>
            <w:webHidden/>
          </w:rPr>
        </w:r>
        <w:r w:rsidR="00812292" w:rsidRPr="00360481">
          <w:rPr>
            <w:noProof/>
            <w:webHidden/>
          </w:rPr>
          <w:fldChar w:fldCharType="separate"/>
        </w:r>
        <w:r w:rsidR="00812292" w:rsidRPr="00360481">
          <w:rPr>
            <w:noProof/>
            <w:webHidden/>
          </w:rPr>
          <w:t>4</w:t>
        </w:r>
        <w:r w:rsidR="00812292" w:rsidRPr="00360481">
          <w:rPr>
            <w:noProof/>
            <w:webHidden/>
          </w:rPr>
          <w:fldChar w:fldCharType="end"/>
        </w:r>
      </w:hyperlink>
    </w:p>
    <w:p w:rsidR="00812292" w:rsidRPr="00360481" w:rsidRDefault="00287DBD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hyperlink w:anchor="_Toc382491785" w:history="1">
        <w:r w:rsidR="00812292" w:rsidRPr="00360481">
          <w:rPr>
            <w:rStyle w:val="Lienhypertexte"/>
            <w:noProof/>
          </w:rPr>
          <w:t>2</w:t>
        </w:r>
        <w:r w:rsidR="00812292" w:rsidRPr="00360481">
          <w:rPr>
            <w:rFonts w:asciiTheme="minorHAnsi" w:eastAsiaTheme="minorEastAsia" w:hAnsiTheme="minorHAnsi" w:cstheme="minorBidi"/>
            <w:noProof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  <w:noProof/>
          </w:rPr>
          <w:t>Analyse du besoin</w:t>
        </w:r>
        <w:r w:rsidR="00812292" w:rsidRPr="00360481">
          <w:rPr>
            <w:noProof/>
            <w:webHidden/>
          </w:rPr>
          <w:tab/>
        </w:r>
        <w:r w:rsidR="00812292" w:rsidRPr="00360481">
          <w:rPr>
            <w:noProof/>
            <w:webHidden/>
          </w:rPr>
          <w:fldChar w:fldCharType="begin"/>
        </w:r>
        <w:r w:rsidR="00812292" w:rsidRPr="00360481">
          <w:rPr>
            <w:noProof/>
            <w:webHidden/>
          </w:rPr>
          <w:instrText xml:space="preserve"> PAGEREF _Toc382491785 \h </w:instrText>
        </w:r>
        <w:r w:rsidR="00812292" w:rsidRPr="00360481">
          <w:rPr>
            <w:noProof/>
            <w:webHidden/>
          </w:rPr>
        </w:r>
        <w:r w:rsidR="00812292" w:rsidRPr="00360481">
          <w:rPr>
            <w:noProof/>
            <w:webHidden/>
          </w:rPr>
          <w:fldChar w:fldCharType="separate"/>
        </w:r>
        <w:r w:rsidR="00812292" w:rsidRPr="00360481">
          <w:rPr>
            <w:noProof/>
            <w:webHidden/>
          </w:rPr>
          <w:t>4</w:t>
        </w:r>
        <w:r w:rsidR="00812292" w:rsidRPr="00360481">
          <w:rPr>
            <w:noProof/>
            <w:webHidden/>
          </w:rPr>
          <w:fldChar w:fldCharType="end"/>
        </w:r>
      </w:hyperlink>
    </w:p>
    <w:p w:rsidR="00812292" w:rsidRPr="00360481" w:rsidRDefault="00287DBD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hyperlink w:anchor="_Toc382491786" w:history="1">
        <w:r w:rsidR="00812292" w:rsidRPr="00360481">
          <w:rPr>
            <w:rStyle w:val="Lienhypertexte"/>
            <w:noProof/>
          </w:rPr>
          <w:t>3</w:t>
        </w:r>
        <w:r w:rsidR="00812292" w:rsidRPr="00360481">
          <w:rPr>
            <w:rFonts w:asciiTheme="minorHAnsi" w:eastAsiaTheme="minorEastAsia" w:hAnsiTheme="minorHAnsi" w:cstheme="minorBidi"/>
            <w:noProof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  <w:noProof/>
          </w:rPr>
          <w:t>Analyse fonctionnelle du besoin</w:t>
        </w:r>
        <w:r w:rsidR="00812292" w:rsidRPr="00360481">
          <w:rPr>
            <w:noProof/>
            <w:webHidden/>
          </w:rPr>
          <w:tab/>
        </w:r>
        <w:r w:rsidR="00812292" w:rsidRPr="00360481">
          <w:rPr>
            <w:noProof/>
            <w:webHidden/>
          </w:rPr>
          <w:fldChar w:fldCharType="begin"/>
        </w:r>
        <w:r w:rsidR="00812292" w:rsidRPr="00360481">
          <w:rPr>
            <w:noProof/>
            <w:webHidden/>
          </w:rPr>
          <w:instrText xml:space="preserve"> PAGEREF _Toc382491786 \h </w:instrText>
        </w:r>
        <w:r w:rsidR="00812292" w:rsidRPr="00360481">
          <w:rPr>
            <w:noProof/>
            <w:webHidden/>
          </w:rPr>
        </w:r>
        <w:r w:rsidR="00812292" w:rsidRPr="00360481">
          <w:rPr>
            <w:noProof/>
            <w:webHidden/>
          </w:rPr>
          <w:fldChar w:fldCharType="separate"/>
        </w:r>
        <w:r w:rsidR="00812292" w:rsidRPr="00360481">
          <w:rPr>
            <w:noProof/>
            <w:webHidden/>
          </w:rPr>
          <w:t>5</w:t>
        </w:r>
        <w:r w:rsidR="00812292" w:rsidRPr="00360481">
          <w:rPr>
            <w:noProof/>
            <w:webHidden/>
          </w:rPr>
          <w:fldChar w:fldCharType="end"/>
        </w:r>
      </w:hyperlink>
    </w:p>
    <w:p w:rsidR="00812292" w:rsidRPr="00360481" w:rsidRDefault="00287DBD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b w:val="0"/>
          <w:w w:val="100"/>
          <w:sz w:val="22"/>
          <w:szCs w:val="22"/>
          <w:lang w:eastAsia="fr-FR" w:bidi="ar-SA"/>
        </w:rPr>
      </w:pPr>
      <w:hyperlink w:anchor="_Toc382491787" w:history="1">
        <w:r w:rsidR="00812292" w:rsidRPr="00360481">
          <w:rPr>
            <w:rStyle w:val="Lienhypertexte"/>
          </w:rPr>
          <w:t>3.1</w:t>
        </w:r>
        <w:r w:rsidR="00812292" w:rsidRPr="00360481">
          <w:rPr>
            <w:rFonts w:asciiTheme="minorHAnsi" w:eastAsiaTheme="minorEastAsia" w:hAnsiTheme="minorHAnsi" w:cstheme="minorBidi"/>
            <w:b w:val="0"/>
            <w:w w:val="10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Phases de vie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_Toc382491787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5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b w:val="0"/>
          <w:w w:val="100"/>
          <w:sz w:val="22"/>
          <w:szCs w:val="22"/>
          <w:lang w:eastAsia="fr-FR" w:bidi="ar-SA"/>
        </w:rPr>
      </w:pPr>
      <w:hyperlink w:anchor="_Toc382491788" w:history="1">
        <w:r w:rsidR="00812292" w:rsidRPr="00360481">
          <w:rPr>
            <w:rStyle w:val="Lienhypertexte"/>
          </w:rPr>
          <w:t>3.2</w:t>
        </w:r>
        <w:r w:rsidR="00812292" w:rsidRPr="00360481">
          <w:rPr>
            <w:rFonts w:asciiTheme="minorHAnsi" w:eastAsiaTheme="minorEastAsia" w:hAnsiTheme="minorHAnsi" w:cstheme="minorBidi"/>
            <w:b w:val="0"/>
            <w:w w:val="10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Eléments du milieu extérieur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_Toc382491788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5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789" w:history="1">
        <w:r w:rsidR="00812292" w:rsidRPr="00360481">
          <w:rPr>
            <w:rStyle w:val="Lienhypertexte"/>
          </w:rPr>
          <w:t>3.2.1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 xml:space="preserve">Phase de vie </w:t>
        </w:r>
        <w:r w:rsidR="00812292" w:rsidRPr="00360481">
          <w:rPr>
            <w:rStyle w:val="Lienhypertexte"/>
            <w:rFonts w:ascii="Arial"/>
          </w:rPr>
          <w:t>Prototype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_Toc382491789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6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790" w:history="1">
        <w:r w:rsidR="00812292" w:rsidRPr="00360481">
          <w:rPr>
            <w:rStyle w:val="Lienhypertexte"/>
          </w:rPr>
          <w:t>3.2.2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 xml:space="preserve">Phase de vie </w:t>
        </w:r>
        <w:r w:rsidR="00812292" w:rsidRPr="00360481">
          <w:rPr>
            <w:rStyle w:val="Lienhypertexte"/>
            <w:rFonts w:ascii="Arial"/>
          </w:rPr>
          <w:t>Prototype embarqu</w:t>
        </w:r>
        <w:r w:rsidR="00812292" w:rsidRPr="00360481">
          <w:rPr>
            <w:rStyle w:val="Lienhypertexte"/>
            <w:rFonts w:ascii="Arial"/>
          </w:rPr>
          <w:t>é </w:t>
        </w:r>
        <w:r w:rsidR="00812292" w:rsidRPr="00360481">
          <w:rPr>
            <w:rStyle w:val="Lienhypertexte"/>
            <w:rFonts w:ascii="Arial"/>
          </w:rPr>
          <w:t>: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_Toc382491790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7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791" w:history="1">
        <w:r w:rsidR="00812292" w:rsidRPr="00360481">
          <w:rPr>
            <w:rStyle w:val="Lienhypertexte"/>
          </w:rPr>
          <w:t>3.2.3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Développement  et validation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_Toc382491791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8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792" w:history="1">
        <w:r w:rsidR="00812292" w:rsidRPr="00360481">
          <w:rPr>
            <w:rStyle w:val="Lienhypertexte"/>
          </w:rPr>
          <w:t>3.2.4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Installation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_Toc382491792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9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793" w:history="1">
        <w:r w:rsidR="00812292" w:rsidRPr="00360481">
          <w:rPr>
            <w:rStyle w:val="Lienhypertexte"/>
          </w:rPr>
          <w:t>3.2.5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Maintenance.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_Toc382491793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10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794" w:history="1">
        <w:r w:rsidR="00812292" w:rsidRPr="00360481">
          <w:rPr>
            <w:rStyle w:val="Lienhypertexte"/>
          </w:rPr>
          <w:t>3.2.6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Evolution.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_Toc382491794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11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b w:val="0"/>
          <w:w w:val="100"/>
          <w:sz w:val="22"/>
          <w:szCs w:val="22"/>
          <w:lang w:eastAsia="fr-FR" w:bidi="ar-SA"/>
        </w:rPr>
      </w:pPr>
      <w:hyperlink w:anchor="_Toc382491795" w:history="1">
        <w:r w:rsidR="00812292" w:rsidRPr="00360481">
          <w:rPr>
            <w:rStyle w:val="Lienhypertexte"/>
          </w:rPr>
          <w:t>3.3</w:t>
        </w:r>
        <w:r w:rsidR="00812292" w:rsidRPr="00360481">
          <w:rPr>
            <w:rFonts w:asciiTheme="minorHAnsi" w:eastAsiaTheme="minorEastAsia" w:hAnsiTheme="minorHAnsi" w:cstheme="minorBidi"/>
            <w:b w:val="0"/>
            <w:w w:val="10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Les fonctions du système.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_Toc382491795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12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796" w:history="1">
        <w:r w:rsidR="00812292" w:rsidRPr="00360481">
          <w:rPr>
            <w:rStyle w:val="Lienhypertexte"/>
          </w:rPr>
          <w:t>3.3.1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Prototype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_Toc382491796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12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797" w:history="1">
        <w:r w:rsidR="00812292" w:rsidRPr="00360481">
          <w:rPr>
            <w:rStyle w:val="Lienhypertexte"/>
          </w:rPr>
          <w:t>3.3.2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Prototype embarqué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_Toc382491797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13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798" w:history="1">
        <w:r w:rsidR="00812292" w:rsidRPr="00360481">
          <w:rPr>
            <w:rStyle w:val="Lienhypertexte"/>
          </w:rPr>
          <w:t>3.3.3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Développement et Validation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_Toc382491798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14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799" w:history="1">
        <w:r w:rsidR="00812292" w:rsidRPr="00360481">
          <w:rPr>
            <w:rStyle w:val="Lienhypertexte"/>
          </w:rPr>
          <w:t>3.3.4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Installation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_Toc382491799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15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800" w:history="1">
        <w:r w:rsidR="00812292" w:rsidRPr="00360481">
          <w:rPr>
            <w:rStyle w:val="Lienhypertexte"/>
          </w:rPr>
          <w:t>3.3.5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Maintenance.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_Toc382491800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16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801" w:history="1">
        <w:r w:rsidR="00812292" w:rsidRPr="00360481">
          <w:rPr>
            <w:rStyle w:val="Lienhypertexte"/>
          </w:rPr>
          <w:t>3.3.6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Evolution.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_Toc382491801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17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2"/>
        <w:tabs>
          <w:tab w:val="left" w:pos="800"/>
        </w:tabs>
        <w:rPr>
          <w:rFonts w:asciiTheme="minorHAnsi" w:eastAsiaTheme="minorEastAsia" w:hAnsiTheme="minorHAnsi" w:cstheme="minorBidi"/>
          <w:b w:val="0"/>
          <w:w w:val="100"/>
          <w:sz w:val="22"/>
          <w:szCs w:val="22"/>
          <w:lang w:eastAsia="fr-FR" w:bidi="ar-SA"/>
        </w:rPr>
      </w:pPr>
      <w:hyperlink w:anchor="_Toc382491802" w:history="1">
        <w:r w:rsidR="00812292" w:rsidRPr="00360481">
          <w:rPr>
            <w:rStyle w:val="Lienhypertexte"/>
          </w:rPr>
          <w:t>3.4</w:t>
        </w:r>
        <w:r w:rsidR="00812292" w:rsidRPr="00360481">
          <w:rPr>
            <w:rFonts w:asciiTheme="minorHAnsi" w:eastAsiaTheme="minorEastAsia" w:hAnsiTheme="minorHAnsi" w:cstheme="minorBidi"/>
            <w:b w:val="0"/>
            <w:w w:val="10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Le tableau fonctionnel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_Toc382491802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18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803" w:history="1">
        <w:r w:rsidR="00812292" w:rsidRPr="00360481">
          <w:rPr>
            <w:rStyle w:val="Lienhypertexte"/>
          </w:rPr>
          <w:t>3.4.1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prototype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_Toc382491803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18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804" w:history="1">
        <w:r w:rsidR="00812292" w:rsidRPr="00360481">
          <w:rPr>
            <w:rStyle w:val="Lienhypertexte"/>
          </w:rPr>
          <w:t>3.4.2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prototype embarqué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_Toc382491804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18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805" w:history="1">
        <w:r w:rsidR="00812292" w:rsidRPr="00360481">
          <w:rPr>
            <w:rStyle w:val="Lienhypertexte"/>
          </w:rPr>
          <w:t>3.4.3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développement et Validation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_Toc382491805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19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806" w:history="1">
        <w:r w:rsidR="00812292" w:rsidRPr="00360481">
          <w:rPr>
            <w:rStyle w:val="Lienhypertexte"/>
          </w:rPr>
          <w:t>3.4.4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Installation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_Toc382491806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20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807" w:history="1">
        <w:r w:rsidR="00812292" w:rsidRPr="00360481">
          <w:rPr>
            <w:rStyle w:val="Lienhypertexte"/>
          </w:rPr>
          <w:t>3.4.5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maintenance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_Toc382491807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21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3"/>
        <w:tabs>
          <w:tab w:val="left" w:pos="1320"/>
        </w:tabs>
        <w:rPr>
          <w:rFonts w:asciiTheme="minorHAnsi" w:eastAsiaTheme="minorEastAsia" w:hAnsiTheme="minorHAnsi" w:cstheme="minorBidi"/>
          <w:b w:val="0"/>
          <w:sz w:val="22"/>
          <w:szCs w:val="22"/>
          <w:lang w:eastAsia="fr-FR" w:bidi="ar-SA"/>
        </w:rPr>
      </w:pPr>
      <w:hyperlink w:anchor="_Toc382491808" w:history="1">
        <w:r w:rsidR="00812292" w:rsidRPr="00360481">
          <w:rPr>
            <w:rStyle w:val="Lienhypertexte"/>
          </w:rPr>
          <w:t>3.4.6</w:t>
        </w:r>
        <w:r w:rsidR="00812292" w:rsidRPr="00360481">
          <w:rPr>
            <w:rFonts w:asciiTheme="minorHAnsi" w:eastAsiaTheme="minorEastAsia" w:hAnsiTheme="minorHAnsi" w:cstheme="minorBidi"/>
            <w:b w:val="0"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</w:rPr>
          <w:t>Phase de vie évolution</w:t>
        </w:r>
        <w:r w:rsidR="00812292" w:rsidRPr="00360481">
          <w:rPr>
            <w:webHidden/>
          </w:rPr>
          <w:tab/>
        </w:r>
        <w:r w:rsidR="00812292" w:rsidRPr="00360481">
          <w:rPr>
            <w:webHidden/>
          </w:rPr>
          <w:fldChar w:fldCharType="begin"/>
        </w:r>
        <w:r w:rsidR="00812292" w:rsidRPr="00360481">
          <w:rPr>
            <w:webHidden/>
          </w:rPr>
          <w:instrText xml:space="preserve"> PAGEREF _Toc382491808 \h </w:instrText>
        </w:r>
        <w:r w:rsidR="00812292" w:rsidRPr="00360481">
          <w:rPr>
            <w:webHidden/>
          </w:rPr>
        </w:r>
        <w:r w:rsidR="00812292" w:rsidRPr="00360481">
          <w:rPr>
            <w:webHidden/>
          </w:rPr>
          <w:fldChar w:fldCharType="separate"/>
        </w:r>
        <w:r w:rsidR="00812292" w:rsidRPr="00360481">
          <w:rPr>
            <w:webHidden/>
          </w:rPr>
          <w:t>22</w:t>
        </w:r>
        <w:r w:rsidR="00812292" w:rsidRPr="00360481">
          <w:rPr>
            <w:webHidden/>
          </w:rPr>
          <w:fldChar w:fldCharType="end"/>
        </w:r>
      </w:hyperlink>
    </w:p>
    <w:p w:rsidR="00812292" w:rsidRPr="00360481" w:rsidRDefault="00287DBD">
      <w:pPr>
        <w:pStyle w:val="TM1"/>
        <w:rPr>
          <w:rFonts w:asciiTheme="minorHAnsi" w:eastAsiaTheme="minorEastAsia" w:hAnsiTheme="minorHAnsi" w:cstheme="minorBidi"/>
          <w:noProof/>
          <w:sz w:val="22"/>
          <w:szCs w:val="22"/>
          <w:lang w:eastAsia="fr-FR" w:bidi="ar-SA"/>
        </w:rPr>
      </w:pPr>
      <w:hyperlink w:anchor="_Toc382491809" w:history="1">
        <w:r w:rsidR="00812292" w:rsidRPr="00360481">
          <w:rPr>
            <w:rStyle w:val="Lienhypertexte"/>
            <w:noProof/>
          </w:rPr>
          <w:t>4</w:t>
        </w:r>
        <w:r w:rsidR="00812292" w:rsidRPr="00360481">
          <w:rPr>
            <w:rFonts w:asciiTheme="minorHAnsi" w:eastAsiaTheme="minorEastAsia" w:hAnsiTheme="minorHAnsi" w:cstheme="minorBidi"/>
            <w:noProof/>
            <w:sz w:val="22"/>
            <w:szCs w:val="22"/>
            <w:lang w:eastAsia="fr-FR" w:bidi="ar-SA"/>
          </w:rPr>
          <w:tab/>
        </w:r>
        <w:r w:rsidR="00812292" w:rsidRPr="00360481">
          <w:rPr>
            <w:rStyle w:val="Lienhypertexte"/>
            <w:noProof/>
          </w:rPr>
          <w:t>Acronymes:</w:t>
        </w:r>
        <w:r w:rsidR="00812292" w:rsidRPr="00360481">
          <w:rPr>
            <w:noProof/>
            <w:webHidden/>
          </w:rPr>
          <w:tab/>
        </w:r>
        <w:r w:rsidR="00812292" w:rsidRPr="00360481">
          <w:rPr>
            <w:noProof/>
            <w:webHidden/>
          </w:rPr>
          <w:fldChar w:fldCharType="begin"/>
        </w:r>
        <w:r w:rsidR="00812292" w:rsidRPr="00360481">
          <w:rPr>
            <w:noProof/>
            <w:webHidden/>
          </w:rPr>
          <w:instrText xml:space="preserve"> PAGEREF _Toc382491809 \h </w:instrText>
        </w:r>
        <w:r w:rsidR="00812292" w:rsidRPr="00360481">
          <w:rPr>
            <w:noProof/>
            <w:webHidden/>
          </w:rPr>
        </w:r>
        <w:r w:rsidR="00812292" w:rsidRPr="00360481">
          <w:rPr>
            <w:noProof/>
            <w:webHidden/>
          </w:rPr>
          <w:fldChar w:fldCharType="separate"/>
        </w:r>
        <w:r w:rsidR="00812292" w:rsidRPr="00360481">
          <w:rPr>
            <w:noProof/>
            <w:webHidden/>
          </w:rPr>
          <w:t>22</w:t>
        </w:r>
        <w:r w:rsidR="00812292" w:rsidRPr="00360481">
          <w:rPr>
            <w:noProof/>
            <w:webHidden/>
          </w:rPr>
          <w:fldChar w:fldCharType="end"/>
        </w:r>
      </w:hyperlink>
    </w:p>
    <w:p w:rsidR="00697AA0" w:rsidRPr="00360481" w:rsidRDefault="00697AA0" w:rsidP="00144061">
      <w:r w:rsidRPr="00360481">
        <w:fldChar w:fldCharType="end"/>
      </w:r>
    </w:p>
    <w:p w:rsidR="0019754F" w:rsidRPr="00360481" w:rsidRDefault="0019754F" w:rsidP="00144061"/>
    <w:p w:rsidR="0019754F" w:rsidRPr="00360481" w:rsidRDefault="0019754F" w:rsidP="00144061"/>
    <w:p w:rsidR="0019754F" w:rsidRPr="00360481" w:rsidRDefault="0019754F" w:rsidP="00144061"/>
    <w:p w:rsidR="0019754F" w:rsidRPr="00360481" w:rsidRDefault="0019754F" w:rsidP="00144061"/>
    <w:p w:rsidR="0019754F" w:rsidRPr="00360481" w:rsidRDefault="0019754F" w:rsidP="00144061"/>
    <w:p w:rsidR="0019754F" w:rsidRPr="00360481" w:rsidRDefault="0019754F" w:rsidP="00144061"/>
    <w:p w:rsidR="00C14167" w:rsidRPr="00360481" w:rsidRDefault="0019754F" w:rsidP="00812292">
      <w:pPr>
        <w:pStyle w:val="Titre1"/>
      </w:pPr>
      <w:r w:rsidRPr="00360481">
        <w:br w:type="page"/>
      </w:r>
      <w:bookmarkStart w:id="3" w:name="_Toc382491784"/>
      <w:bookmarkStart w:id="4" w:name="_Toc243815829"/>
      <w:bookmarkStart w:id="5" w:name="_Toc265504800"/>
      <w:r w:rsidR="00C14167" w:rsidRPr="00360481">
        <w:lastRenderedPageBreak/>
        <w:t>Introduction</w:t>
      </w:r>
      <w:bookmarkEnd w:id="3"/>
    </w:p>
    <w:bookmarkEnd w:id="4"/>
    <w:bookmarkEnd w:id="5"/>
    <w:p w:rsidR="007F764F" w:rsidRPr="00360481" w:rsidRDefault="00144061" w:rsidP="00144061">
      <w:r w:rsidRPr="00360481">
        <w:t>Le but de ce document est de construire</w:t>
      </w:r>
      <w:r w:rsidR="0017469D" w:rsidRPr="00360481">
        <w:t xml:space="preserve"> l’architecture fonctionnelle du projet RADOM</w:t>
      </w:r>
      <w:r w:rsidR="00C91304" w:rsidRPr="00360481">
        <w:t>E</w:t>
      </w:r>
      <w:r w:rsidRPr="00360481">
        <w:t xml:space="preserve"> afin d’optimiser la conception en s’appuyant sur les fonctionnalités du système.</w:t>
      </w:r>
    </w:p>
    <w:p w:rsidR="009C6C1E" w:rsidRPr="00360481" w:rsidRDefault="009C6C1E" w:rsidP="00144061"/>
    <w:p w:rsidR="00C14167" w:rsidRPr="00360481" w:rsidRDefault="00C14167" w:rsidP="00144061"/>
    <w:p w:rsidR="00C14167" w:rsidRPr="00360481" w:rsidRDefault="00144061" w:rsidP="00C91304">
      <w:pPr>
        <w:pStyle w:val="Titre1"/>
      </w:pPr>
      <w:bookmarkStart w:id="6" w:name="_Toc382491785"/>
      <w:r w:rsidRPr="00360481">
        <w:t>Analyse du besoin</w:t>
      </w:r>
      <w:bookmarkEnd w:id="6"/>
    </w:p>
    <w:p w:rsidR="00C14167" w:rsidRPr="00360481" w:rsidRDefault="00A8098D" w:rsidP="00144061">
      <w:pPr>
        <w:rPr>
          <w:iCs/>
        </w:rPr>
      </w:pPr>
      <w:r w:rsidRPr="00360481">
        <w:rPr>
          <w:iCs/>
        </w:rPr>
        <w:t>L’analyse du besoin doit répondre à trois questions importantes :</w:t>
      </w:r>
    </w:p>
    <w:p w:rsidR="00A8098D" w:rsidRPr="00360481" w:rsidRDefault="00A8098D" w:rsidP="00A8098D">
      <w:pPr>
        <w:numPr>
          <w:ilvl w:val="0"/>
          <w:numId w:val="24"/>
        </w:numPr>
        <w:rPr>
          <w:iCs/>
        </w:rPr>
      </w:pPr>
      <w:r w:rsidRPr="00360481">
        <w:rPr>
          <w:iCs/>
        </w:rPr>
        <w:t>A qui le produit rend-il service ?</w:t>
      </w:r>
    </w:p>
    <w:p w:rsidR="00A8098D" w:rsidRPr="00360481" w:rsidRDefault="00A8098D" w:rsidP="00A8098D">
      <w:pPr>
        <w:numPr>
          <w:ilvl w:val="0"/>
          <w:numId w:val="24"/>
        </w:numPr>
        <w:rPr>
          <w:iCs/>
        </w:rPr>
      </w:pPr>
      <w:r w:rsidRPr="00360481">
        <w:rPr>
          <w:iCs/>
        </w:rPr>
        <w:t>Sur quoi le produit agit-il ?</w:t>
      </w:r>
    </w:p>
    <w:p w:rsidR="00A8098D" w:rsidRPr="00360481" w:rsidRDefault="00A8098D" w:rsidP="00A8098D">
      <w:pPr>
        <w:numPr>
          <w:ilvl w:val="0"/>
          <w:numId w:val="24"/>
        </w:numPr>
        <w:rPr>
          <w:iCs/>
        </w:rPr>
      </w:pPr>
      <w:r w:rsidRPr="00360481">
        <w:rPr>
          <w:iCs/>
        </w:rPr>
        <w:t>Dans quel but ?</w:t>
      </w:r>
    </w:p>
    <w:p w:rsidR="00A8098D" w:rsidRPr="00360481" w:rsidRDefault="00A8098D" w:rsidP="00A8098D">
      <w:pPr>
        <w:rPr>
          <w:iCs/>
        </w:rPr>
      </w:pPr>
    </w:p>
    <w:p w:rsidR="00A8098D" w:rsidRPr="00360481" w:rsidRDefault="00A64D5F" w:rsidP="00A8098D">
      <w:pPr>
        <w:rPr>
          <w:iCs/>
        </w:rPr>
      </w:pPr>
      <w:r w:rsidRPr="00360481">
        <w:rPr>
          <w:iCs/>
          <w:noProof/>
          <w:lang w:eastAsia="fr-FR" w:bidi="ar-SA"/>
        </w:rPr>
        <mc:AlternateContent>
          <mc:Choice Requires="wpc">
            <w:drawing>
              <wp:inline distT="0" distB="0" distL="0" distR="0" wp14:anchorId="1393A317" wp14:editId="21E467C6">
                <wp:extent cx="6369050" cy="4857750"/>
                <wp:effectExtent l="0" t="0" r="0" b="0"/>
                <wp:docPr id="3084" name="Zone de dessin 30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g:wgp>
                        <wpg:cNvPr id="2208" name="Group 3069"/>
                        <wpg:cNvGrpSpPr>
                          <a:grpSpLocks/>
                        </wpg:cNvGrpSpPr>
                        <wpg:grpSpPr bwMode="auto">
                          <a:xfrm>
                            <a:off x="0" y="318936"/>
                            <a:ext cx="6210687" cy="4538039"/>
                            <a:chOff x="657" y="754"/>
                            <a:chExt cx="4492" cy="3282"/>
                          </a:xfrm>
                        </wpg:grpSpPr>
                        <wps:wsp>
                          <wps:cNvPr id="2209" name="Oval 30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57" y="799"/>
                              <a:ext cx="1815" cy="1089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0" name="Oval 307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8" y="754"/>
                              <a:ext cx="1951" cy="1089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1" name="Oval 3072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5" y="2205"/>
                              <a:ext cx="1679" cy="998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2" name="AutoShape 3073"/>
                          <wps:cNvCnPr>
                            <a:cxnSpLocks noChangeShapeType="1"/>
                            <a:stCxn id="2209" idx="4"/>
                            <a:endCxn id="2210" idx="4"/>
                          </wps:cNvCnPr>
                          <wps:spPr bwMode="auto">
                            <a:xfrm rot="5400000" flipH="1" flipV="1">
                              <a:off x="2847" y="561"/>
                              <a:ext cx="45" cy="2609"/>
                            </a:xfrm>
                            <a:prstGeom prst="curvedConnector3">
                              <a:avLst>
                                <a:gd name="adj1" fmla="val -920000"/>
                              </a:avLst>
                            </a:prstGeom>
                            <a:noFill/>
                            <a:ln w="19050">
                              <a:solidFill>
                                <a:srgbClr val="80808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3" name="AutoShape 3074"/>
                          <wps:cNvSpPr>
                            <a:spLocks noChangeArrowheads="1"/>
                          </wps:cNvSpPr>
                          <wps:spPr bwMode="auto">
                            <a:xfrm>
                              <a:off x="793" y="3385"/>
                              <a:ext cx="4355" cy="589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4" name="Freeform 3075"/>
                          <wps:cNvSpPr>
                            <a:spLocks/>
                          </wps:cNvSpPr>
                          <wps:spPr bwMode="auto">
                            <a:xfrm>
                              <a:off x="3923" y="2069"/>
                              <a:ext cx="454" cy="1316"/>
                            </a:xfrm>
                            <a:custGeom>
                              <a:avLst/>
                              <a:gdLst>
                                <a:gd name="T0" fmla="*/ 45 w 363"/>
                                <a:gd name="T1" fmla="*/ 0 h 1270"/>
                                <a:gd name="T2" fmla="*/ 272 w 363"/>
                                <a:gd name="T3" fmla="*/ 272 h 1270"/>
                                <a:gd name="T4" fmla="*/ 318 w 363"/>
                                <a:gd name="T5" fmla="*/ 771 h 1270"/>
                                <a:gd name="T6" fmla="*/ 0 w 363"/>
                                <a:gd name="T7" fmla="*/ 1270 h 127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3" h="1270">
                                  <a:moveTo>
                                    <a:pt x="45" y="0"/>
                                  </a:moveTo>
                                  <a:cubicBezTo>
                                    <a:pt x="136" y="72"/>
                                    <a:pt x="227" y="144"/>
                                    <a:pt x="272" y="272"/>
                                  </a:cubicBezTo>
                                  <a:cubicBezTo>
                                    <a:pt x="317" y="400"/>
                                    <a:pt x="363" y="605"/>
                                    <a:pt x="318" y="771"/>
                                  </a:cubicBezTo>
                                  <a:cubicBezTo>
                                    <a:pt x="273" y="937"/>
                                    <a:pt x="136" y="1103"/>
                                    <a:pt x="0" y="127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808080"/>
                              </a:solidFill>
                              <a:round/>
                              <a:headEnd/>
                              <a:tailEnd type="arrow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15" name="Text Box 30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5" y="2307"/>
                              <a:ext cx="1755" cy="7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D913AC" w:rsidRDefault="00287DBD" w:rsidP="00CA11C8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D913AC"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>Produit:</w:t>
                                </w:r>
                              </w:p>
                              <w:p w:rsidR="00287DBD" w:rsidRPr="00D913AC" w:rsidRDefault="00287DBD" w:rsidP="00CA11C8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D913AC"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Pilotage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>et</w:t>
                                </w:r>
                                <w:r w:rsidRPr="00D913AC"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accès multi-support de services </w:t>
                                </w:r>
                                <w:proofErr w:type="spellStart"/>
                                <w:r w:rsidRPr="00D913AC"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>infotaintment</w:t>
                                </w:r>
                                <w:proofErr w:type="spellEnd"/>
                                <w:r w:rsidRPr="00D913AC"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automobile 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 upright="1">
                            <a:noAutofit/>
                          </wps:bodyPr>
                        </wps:wsp>
                        <wps:wsp>
                          <wps:cNvPr id="2216" name="Text Box 30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8" y="1179"/>
                              <a:ext cx="1407" cy="70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BD4E79" w:rsidRDefault="00287DBD" w:rsidP="00CA11C8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1"/>
                                  </w:rPr>
                                  <w:t xml:space="preserve">Conducteur, Passager, 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 upright="1">
                            <a:noAutofit/>
                          </wps:bodyPr>
                        </wps:wsp>
                        <wps:wsp>
                          <wps:cNvPr id="2217" name="Text Box 30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1" y="1055"/>
                              <a:ext cx="1634" cy="56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CA11C8" w:rsidRDefault="00287DBD" w:rsidP="0017469D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1"/>
                                  </w:rPr>
                                  <w:t>IHM riche pour différentes cibles matérielles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 upright="1">
                            <a:noAutofit/>
                          </wps:bodyPr>
                        </wps:wsp>
                        <wps:wsp>
                          <wps:cNvPr id="2218" name="Text Box 30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30" y="3479"/>
                              <a:ext cx="4082" cy="55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E91F6E" w:rsidRDefault="00287DBD" w:rsidP="00E91F6E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</w:pPr>
                                <w:r w:rsidRPr="00E91F6E"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>Besoin: Accéder à une IHM commune s’adaptant à différents supports de visualisation (loca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ux </w:t>
                                </w:r>
                                <w:r w:rsidRPr="00E91F6E"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et déportés)  pour système 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>embarqué</w:t>
                                </w:r>
                                <w:r w:rsidRPr="00E91F6E">
                                  <w:rPr>
                                    <w:rFonts w:ascii="Arial" w:hAnsi="Arial" w:cs="Arial"/>
                                    <w:color w:val="000000"/>
                                    <w:sz w:val="28"/>
                                    <w:szCs w:val="28"/>
                                  </w:rPr>
                                  <w:t xml:space="preserve"> automobile</w:t>
                                </w:r>
                              </w:p>
                            </w:txbxContent>
                          </wps:txbx>
                          <wps:bodyPr rot="0" vert="horz" wrap="square" lIns="79553" tIns="39776" rIns="79553" bIns="39776" anchor="t" anchorCtr="0" upright="1">
                            <a:noAutofit/>
                          </wps:bodyPr>
                        </wps:wsp>
                      </wpg:wgp>
                      <wps:wsp>
                        <wps:cNvPr id="2219" name="Text Box 308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7699"/>
                            <a:ext cx="1191851" cy="319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CA11C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808080"/>
                                  <w:sz w:val="31"/>
                                  <w:szCs w:val="31"/>
                                </w:rPr>
                              </w:pPr>
                              <w:r w:rsidRPr="00536EE4">
                                <w:rPr>
                                  <w:rFonts w:ascii="Arial" w:hAnsi="Arial" w:cs="Arial"/>
                                  <w:color w:val="808080"/>
                                  <w:sz w:val="31"/>
                                  <w:szCs w:val="31"/>
                                </w:rPr>
                                <w:t>A qui … ?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 upright="1">
                          <a:noAutofit/>
                        </wps:bodyPr>
                      </wps:wsp>
                      <wps:wsp>
                        <wps:cNvPr id="2220" name="Text Box 3081"/>
                        <wps:cNvSpPr txBox="1">
                          <a:spLocks noChangeArrowheads="1"/>
                        </wps:cNvSpPr>
                        <wps:spPr bwMode="auto">
                          <a:xfrm>
                            <a:off x="3701644" y="0"/>
                            <a:ext cx="1379485" cy="318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CA11C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808080"/>
                                  <w:sz w:val="31"/>
                                  <w:szCs w:val="31"/>
                                </w:rPr>
                              </w:pPr>
                              <w:r w:rsidRPr="00536EE4">
                                <w:rPr>
                                  <w:rFonts w:ascii="Arial" w:hAnsi="Arial" w:cs="Arial"/>
                                  <w:color w:val="808080"/>
                                  <w:sz w:val="31"/>
                                  <w:szCs w:val="31"/>
                                </w:rPr>
                                <w:t>Sur quoi … ?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 upright="1">
                          <a:noAutofit/>
                        </wps:bodyPr>
                      </wps:wsp>
                      <wps:wsp>
                        <wps:cNvPr id="2221" name="Text Box 3082"/>
                        <wps:cNvSpPr txBox="1">
                          <a:spLocks noChangeArrowheads="1"/>
                        </wps:cNvSpPr>
                        <wps:spPr bwMode="auto">
                          <a:xfrm>
                            <a:off x="314475" y="3517318"/>
                            <a:ext cx="2006934" cy="3189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CA11C8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808080"/>
                                  <w:sz w:val="31"/>
                                  <w:szCs w:val="31"/>
                                </w:rPr>
                              </w:pPr>
                              <w:r w:rsidRPr="00536EE4">
                                <w:rPr>
                                  <w:rFonts w:ascii="Arial" w:hAnsi="Arial" w:cs="Arial"/>
                                  <w:color w:val="808080"/>
                                  <w:sz w:val="31"/>
                                  <w:szCs w:val="31"/>
                                </w:rPr>
                                <w:t>Pour</w:t>
                              </w:r>
                              <w:r>
                                <w:rPr>
                                  <w:rFonts w:ascii="Arial" w:hAnsi="Arial" w:cs="Arial"/>
                                  <w:color w:val="808080"/>
                                  <w:sz w:val="31"/>
                                  <w:szCs w:val="31"/>
                                </w:rPr>
                                <w:t xml:space="preserve"> </w:t>
                              </w:r>
                              <w:r w:rsidRPr="00536EE4">
                                <w:rPr>
                                  <w:rFonts w:ascii="Arial" w:hAnsi="Arial" w:cs="Arial"/>
                                  <w:color w:val="808080"/>
                                  <w:sz w:val="31"/>
                                  <w:szCs w:val="31"/>
                                </w:rPr>
                                <w:t>quoi faire … ?</w:t>
                              </w:r>
                            </w:p>
                          </w:txbxContent>
                        </wps:txbx>
                        <wps:bodyPr rot="0" vert="horz" wrap="square" lIns="79553" tIns="39776" rIns="79553" bIns="39776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084" o:spid="_x0000_s1026" editas="canvas" style="width:501.5pt;height:382.5pt;mso-position-horizontal-relative:char;mso-position-vertical-relative:line" coordsize="63690,4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">
                <v:shape id="_x0000_s1027" type="#_x0000_t75" style="position:absolute;width:63690;height:48577;visibility:visible;mso-wrap-style:square">
                  <v:fill o:detectmouseclick="t"/>
                  <v:path o:connecttype="none"/>
                </v:shape>
                <v:group id="Group 3069" o:spid="_x0000_s1028" style="position:absolute;top:3189;width:62106;height:45380" coordorigin="657,754" coordsize="4492,32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J2lcIAAADd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CnPDm/AE&#10;5O4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VCdpXCAAAA3QAAAA8A&#10;AAAAAAAAAAAAAAAAqgIAAGRycy9kb3ducmV2LnhtbFBLBQYAAAAABAAEAPoAAACZAwAAAAA=&#10;">
                  <v:oval id="Oval 3070" o:spid="_x0000_s1029" style="position:absolute;left:657;top:799;width:1815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1dMsUA&#10;AADdAAAADwAAAGRycy9kb3ducmV2LnhtbESP0WrCQBRE3wv9h+UW+qYbg6iNriKitA9W1PQDLtlr&#10;EszeDbtrTP/eFQp9HGbmDLNY9aYRHTlfW1YwGiYgiAuray4V/OS7wQyED8gaG8uk4Jc8rJavLwvM&#10;tL3zibpzKEWEsM9QQRVCm0npi4oM+qFtiaN3sc5giNKVUju8R7hpZJokE2mw5rhQYUubiorr+WYU&#10;5CMcG3eg7e2Yc/n9uelm++lFqfe3fj0HEagP/+G/9pdWkKbJBzzfx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rV0yxQAAAN0AAAAPAAAAAAAAAAAAAAAAAJgCAABkcnMv&#10;ZG93bnJldi54bWxQSwUGAAAAAAQABAD1AAAAigMAAAAA&#10;" fillcolor="#bbe0e3"/>
                  <v:oval id="Oval 3071" o:spid="_x0000_s1030" style="position:absolute;left:3198;top:754;width:1951;height:10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5icsEA&#10;AADdAAAADwAAAGRycy9kb3ducmV2LnhtbERP3WrCMBS+H/gO4QjezbRFNqlGEXFsFzrU+gCH5tgW&#10;m5OSxNq9vbkYePnx/S/Xg2lFT843lhWk0wQEcWl1w5WCS/H1PgfhA7LG1jIp+CMP69XobYm5tg8+&#10;UX8OlYgh7HNUUIfQ5VL6siaDfmo74shdrTMYInSV1A4fMdy0MkuSD2mw4dhQY0fbmsrb+W4UFCnO&#10;jPul3f1YcHX43vbz/edVqcl42CxABBrCS/zv/tEKsiyN++Ob+ATk6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OYnLBAAAA3QAAAA8AAAAAAAAAAAAAAAAAmAIAAGRycy9kb3du&#10;cmV2LnhtbFBLBQYAAAAABAAEAPUAAACGAwAAAAA=&#10;" fillcolor="#bbe0e3"/>
                  <v:oval id="Oval 3072" o:spid="_x0000_s1031" style="position:absolute;left:2245;top:2205;width:1679;height:9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LH6cQA&#10;AADdAAAADwAAAGRycy9kb3ducmV2LnhtbESP0WrCQBRE3wv+w3IF3+omQaykriLSog9aWtMPuGSv&#10;STB7N+yuMf69KxT6OMzMGWa5HkwrenK+sawgnSYgiEurG64U/BafrwsQPiBrbC2Tgjt5WK9GL0vM&#10;tb3xD/WnUIkIYZ+jgjqELpfSlzUZ9FPbEUfvbJ3BEKWrpHZ4i3DTyixJ5tJgw3Ghxo62NZWX09Uo&#10;KFKcGfdFH9fvgqvjbtsvDm9npSbjYfMOItAQ/sN/7b1WkGVpCs838Qn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8Cx+nEAAAA3QAAAA8AAAAAAAAAAAAAAAAAmAIAAGRycy9k&#10;b3ducmV2LnhtbFBLBQYAAAAABAAEAPUAAACJAwAAAAA=&#10;" fillcolor="#bbe0e3"/>
                  <v:shapetype id="_x0000_t38" coordsize="21600,21600" o:spt="38" o:oned="t" path="m,c@0,0@1,5400@1,10800@1,16200@2,21600,21600,21600e" filled="f">
                    <v:formulas>
                      <v:f eqn="mid #0 0"/>
                      <v:f eqn="val #0"/>
                      <v:f eqn="mid #0 2160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3073" o:spid="_x0000_s1032" type="#_x0000_t38" style="position:absolute;left:2847;top:561;width:45;height:2609;rotation:90;flip:x 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aFPsUAAADdAAAADwAAAGRycy9kb3ducmV2LnhtbESP3YrCMBSE7wXfIRxh7zRtkWWpRhFB&#10;UAQXf3p/aI5tsTmpTbRdn94sLOzlMDPfMPNlb2rxpNZVlhXEkwgEcW51xYWCy3kz/gLhPLLG2jIp&#10;+CEHy8VwMMdU246P9Dz5QgQIuxQVlN43qZQuL8mgm9iGOHhX2xr0QbaF1C12AW5qmUTRpzRYcVgo&#10;saF1Sfnt9DAKVvHruPu2WZfdz4fbfnq4+uwhlfoY9asZCE+9/w//tbdaQZLECfy+CU9ALt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TaFPsUAAADdAAAADwAAAAAAAAAA&#10;AAAAAAChAgAAZHJzL2Rvd25yZXYueG1sUEsFBgAAAAAEAAQA+QAAAJMDAAAAAA==&#10;" adj="-198720" strokecolor="gray" strokeweight="1.5pt"/>
                  <v:roundrect id="AutoShape 3074" o:spid="_x0000_s1033" style="position:absolute;left:793;top:3385;width:4355;height:58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w+GcQA&#10;AADdAAAADwAAAGRycy9kb3ducmV2LnhtbESPQWvCQBSE74L/YXmF3nRjSiVE11CEiteqpR4fu69J&#10;muzbkN2a6K/vFgSPw8x8w6yL0bbiQr2vHStYzBMQxNqZmksFp+P7LAPhA7LB1jEpuJKHYjOdrDE3&#10;buAPuhxCKSKEfY4KqhC6XEqvK7Lo564jjt636y2GKPtSmh6HCLetTJNkKS3WHBcq7GhbkW4Ov1bB&#10;59ftbHXmzO7UDK+Zvt6k4R+lnp/GtxWIQGN4hO/tvVGQposX+H8Tn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cPhnEAAAA3QAAAA8AAAAAAAAAAAAAAAAAmAIAAGRycy9k&#10;b3ducmV2LnhtbFBLBQYAAAAABAAEAPUAAACJAwAAAAA=&#10;" fillcolor="#ff9"/>
                  <v:shape id="Freeform 3075" o:spid="_x0000_s1034" style="position:absolute;left:3923;top:2069;width:454;height:1316;visibility:visible;mso-wrap-style:square;v-text-anchor:top" coordsize="363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yzEMcA&#10;AADdAAAADwAAAGRycy9kb3ducmV2LnhtbESPQWvCQBSE74L/YXlCL6IbUymSuopNFYQepLGX3h7Z&#10;1ySYfZtmV5P667uC4HGYmW+Y5bo3tbhQ6yrLCmbTCARxbnXFhYKv426yAOE8ssbaMin4Iwfr1XCw&#10;xETbjj/pkvlCBAi7BBWU3jeJlC4vyaCb2oY4eD+2NeiDbAupW+wC3NQyjqIXabDisFBiQ2lJ+Sk7&#10;GwXNx/H7+u6zdHz4TWv39rzt4mqr1NOo37yC8NT7R/je3msFcTybw+1NeAJy9Q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TMsxDHAAAA3QAAAA8AAAAAAAAAAAAAAAAAmAIAAGRy&#10;cy9kb3ducmV2LnhtbFBLBQYAAAAABAAEAPUAAACMAwAAAAA=&#10;" path="m45,v91,72,182,144,227,272c317,400,363,605,318,771,273,937,136,1103,,1270e" filled="f" fillcolor="#bbe0e3" strokecolor="gray" strokeweight="1.5pt">
                    <v:stroke endarrow="open"/>
                    <v:path arrowok="t" o:connecttype="custom" o:connectlocs="56,0;340,282;398,799;0,1316" o:connectangles="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76" o:spid="_x0000_s1035" type="#_x0000_t202" style="position:absolute;left:2245;top:2307;width:1755;height:7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2fMMUA&#10;AADdAAAADwAAAGRycy9kb3ducmV2LnhtbESPQUsDMRSE70L/Q3hCbzbbRUW3TUsRlIIHaSt4fd28&#10;7i4mL0vy2u7+eyMIHoeZ+YZZrgfv1IVi6gIbmM8KUMR1sB03Bj4Pr3dPoJIgW3SBycBICdaryc0S&#10;KxuuvKPLXhqVIZwqNNCK9JXWqW7JY5qFnjh7pxA9Spax0TbiNcO902VRPGqPHeeFFnt6aan+3p+9&#10;gd14/hjum7fxK76Lf3ZyHIM7GjO9HTYLUEKD/If/2ltroCznD/D7Jj8Bv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nZ8wxQAAAN0AAAAPAAAAAAAAAAAAAAAAAJgCAABkcnMv&#10;ZG93bnJldi54bWxQSwUGAAAAAAQABAD1AAAAigMAAAAA&#10;" filled="f" fillcolor="#bbe0e3" stroked="f">
                    <v:textbox inset="2.20981mm,1.1049mm,2.20981mm,1.1049mm">
                      <w:txbxContent>
                        <w:p w:rsidR="00287DBD" w:rsidRPr="00D913AC" w:rsidRDefault="00287DBD" w:rsidP="00CA11C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</w:pPr>
                          <w:r w:rsidRPr="00D913AC"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  <w:t>Produit:</w:t>
                          </w:r>
                        </w:p>
                        <w:p w:rsidR="00287DBD" w:rsidRPr="00D913AC" w:rsidRDefault="00287DBD" w:rsidP="00CA11C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</w:pPr>
                          <w:r w:rsidRPr="00D913AC"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  <w:t xml:space="preserve">Pilotage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  <w:t>et</w:t>
                          </w:r>
                          <w:r w:rsidRPr="00D913AC"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  <w:t xml:space="preserve"> accès multi-support de services </w:t>
                          </w:r>
                          <w:proofErr w:type="spellStart"/>
                          <w:r w:rsidRPr="00D913AC"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  <w:t>infotaintment</w:t>
                          </w:r>
                          <w:proofErr w:type="spellEnd"/>
                          <w:r w:rsidRPr="00D913AC"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  <w:t xml:space="preserve"> automobile </w:t>
                          </w:r>
                        </w:p>
                      </w:txbxContent>
                    </v:textbox>
                  </v:shape>
                  <v:shape id="Text Box 3077" o:spid="_x0000_s1036" type="#_x0000_t202" style="position:absolute;left:838;top:1179;width:1407;height: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8BR8UA&#10;AADdAAAADwAAAGRycy9kb3ducmV2LnhtbESPQWsCMRSE74X+h/AEbzXrUqTdGkUKLQUPRS30+tw8&#10;dxeTlyV56u6/bwqFHoeZ+YZZrgfv1JVi6gIbmM8KUMR1sB03Br4Obw9PoJIgW3SBycBICdar+7sl&#10;VjbceEfXvTQqQzhVaKAV6SutU92SxzQLPXH2TiF6lCxjo23EW4Z7p8uiWGiPHeeFFnt6bak+7y/e&#10;wG68fA6Pzfv4Hbfin50cx+COxkwnw+YFlNAg/+G/9oc1UJbzBfy+yU9Ar3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wFHxQAAAN0AAAAPAAAAAAAAAAAAAAAAAJgCAABkcnMv&#10;ZG93bnJldi54bWxQSwUGAAAAAAQABAD1AAAAigMAAAAA&#10;" filled="f" fillcolor="#bbe0e3" stroked="f">
                    <v:textbox inset="2.20981mm,1.1049mm,2.20981mm,1.1049mm">
                      <w:txbxContent>
                        <w:p w:rsidR="00287DBD" w:rsidRPr="00BD4E79" w:rsidRDefault="00287DBD" w:rsidP="00CA11C8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31"/>
                              <w:szCs w:val="31"/>
                            </w:rPr>
                            <w:t xml:space="preserve">Conducteur, Passager, </w:t>
                          </w:r>
                        </w:p>
                      </w:txbxContent>
                    </v:textbox>
                  </v:shape>
                  <v:shape id="Text Box 3078" o:spid="_x0000_s1037" type="#_x0000_t202" style="position:absolute;left:3371;top:1055;width:1634;height:5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Ok3MUA&#10;AADdAAAADwAAAGRycy9kb3ducmV2LnhtbESPzWrDMBCE74W8g9hCbo0cU/rjRAmh0BLooSQp9Lqx&#10;NraptDLSJrHfvioUehxm5htmuR68UxeKqQtsYD4rQBHXwXbcGPg8vN49gUqCbNEFJgMjJVivJjdL&#10;rGy48o4ue2lUhnCq0EAr0ldap7olj2kWeuLsnUL0KFnGRtuI1wz3TpdF8aA9dpwXWuzppaX6e3/2&#10;Bnbj+WO4b97Gr/gu/tnJcQzuaMz0dtgsQAkN8h/+a2+tgbKcP8Lvm/wE9O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A6TcxQAAAN0AAAAPAAAAAAAAAAAAAAAAAJgCAABkcnMv&#10;ZG93bnJldi54bWxQSwUGAAAAAAQABAD1AAAAigMAAAAA&#10;" filled="f" fillcolor="#bbe0e3" stroked="f">
                    <v:textbox inset="2.20981mm,1.1049mm,2.20981mm,1.1049mm">
                      <w:txbxContent>
                        <w:p w:rsidR="00287DBD" w:rsidRPr="00CA11C8" w:rsidRDefault="00287DBD" w:rsidP="0017469D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hAnsi="Arial" w:cs="Arial"/>
                              <w:color w:val="000000"/>
                              <w:sz w:val="31"/>
                              <w:szCs w:val="31"/>
                            </w:rPr>
                            <w:t>IHM riche pour différentes cibles matérielles</w:t>
                          </w:r>
                        </w:p>
                      </w:txbxContent>
                    </v:textbox>
                  </v:shape>
                  <v:shape id="Text Box 3079" o:spid="_x0000_s1038" type="#_x0000_t202" style="position:absolute;left:930;top:3479;width:4082;height:5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wrsIA&#10;AADdAAAADwAAAGRycy9kb3ducmV2LnhtbERPTWsCMRC9F/ofwhR6q1kXEbs1Sim0CD2IWuh13Ex3&#10;lyaTJRl199+bg+Dx8b6X68E7daaYusAGppMCFHEdbMeNgZ/D58sCVBJkiy4wGRgpwXr1+LDEyoYL&#10;7+i8l0blEE4VGmhF+krrVLfkMU1CT5y5vxA9Soax0TbiJYd7p8uimGuPHeeGFnv6aKn+35+8gd14&#10;2g6z5mv8jd/iX50cx+COxjw/De9voIQGuYtv7o01UJbTPDe/yU9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nDCuwgAAAN0AAAAPAAAAAAAAAAAAAAAAAJgCAABkcnMvZG93&#10;bnJldi54bWxQSwUGAAAAAAQABAD1AAAAhwMAAAAA&#10;" filled="f" fillcolor="#bbe0e3" stroked="f">
                    <v:textbox inset="2.20981mm,1.1049mm,2.20981mm,1.1049mm">
                      <w:txbxContent>
                        <w:p w:rsidR="00287DBD" w:rsidRPr="00E91F6E" w:rsidRDefault="00287DBD" w:rsidP="00E91F6E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</w:pPr>
                          <w:r w:rsidRPr="00E91F6E"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  <w:t>Besoin: Accéder à une IHM commune s’adaptant à différents supports de visualisation (loca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  <w:t xml:space="preserve">ux </w:t>
                          </w:r>
                          <w:r w:rsidRPr="00E91F6E"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  <w:t xml:space="preserve">et déportés)  pour système 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  <w:t>embarqué</w:t>
                          </w:r>
                          <w:r w:rsidRPr="00E91F6E">
                            <w:rPr>
                              <w:rFonts w:ascii="Arial" w:hAnsi="Arial" w:cs="Arial"/>
                              <w:color w:val="000000"/>
                              <w:sz w:val="28"/>
                              <w:szCs w:val="28"/>
                            </w:rPr>
                            <w:t xml:space="preserve"> automobile</w:t>
                          </w:r>
                        </w:p>
                      </w:txbxContent>
                    </v:textbox>
                  </v:shape>
                </v:group>
                <v:shape id="Text Box 3080" o:spid="_x0000_s1039" type="#_x0000_t202" style="position:absolute;top:676;width:11918;height:3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CVNcUA&#10;AADdAAAADwAAAGRycy9kb3ducmV2LnhtbESPQWsCMRSE74X+h/AKvdWsSyl1axQRLAUPRS30+ty8&#10;7i4mL0vy1N1/bwqFHoeZ+YaZLwfv1IVi6gIbmE4KUMR1sB03Br4Om6dXUEmQLbrAZGCkBMvF/d0c&#10;KxuuvKPLXhqVIZwqNNCK9JXWqW7JY5qEnjh7PyF6lCxjo23Ea4Z7p8uieNEeO84LLfa0bqk+7c/e&#10;wG48fw7Pzfv4HbfiZ06OY3BHYx4fhtUbKKFB/sN/7Q9roCynM/h9k5+AXt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0JU1xQAAAN0AAAAPAAAAAAAAAAAAAAAAAJgCAABkcnMv&#10;ZG93bnJldi54bWxQSwUGAAAAAAQABAD1AAAAigMAAAAA&#10;" filled="f" fillcolor="#bbe0e3" stroked="f">
                  <v:textbox inset="2.20981mm,1.1049mm,2.20981mm,1.1049mm">
                    <w:txbxContent>
                      <w:p w:rsidR="00287DBD" w:rsidRPr="00536EE4" w:rsidRDefault="00287DBD" w:rsidP="00CA11C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808080"/>
                            <w:sz w:val="31"/>
                            <w:szCs w:val="31"/>
                          </w:rPr>
                        </w:pPr>
                        <w:r w:rsidRPr="00536EE4">
                          <w:rPr>
                            <w:rFonts w:ascii="Arial" w:hAnsi="Arial" w:cs="Arial"/>
                            <w:color w:val="808080"/>
                            <w:sz w:val="31"/>
                            <w:szCs w:val="31"/>
                          </w:rPr>
                          <w:t>A qui … ?</w:t>
                        </w:r>
                      </w:p>
                    </w:txbxContent>
                  </v:textbox>
                </v:shape>
                <v:shape id="Text Box 3081" o:spid="_x0000_s1040" type="#_x0000_t202" style="position:absolute;left:37016;width:13795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b2FcIA&#10;AADdAAAADwAAAGRycy9kb3ducmV2LnhtbERPTWsCMRC9C/0PYQq9abZLkboaRQothR6KtuB13Iy7&#10;i8lkSUbd/ffNQejx8b5Xm8E7daWYusAGnmcFKOI62I4bA78/79NXUEmQLbrAZGCkBJv1w2SFlQ03&#10;3tF1L43KIZwqNNCK9JXWqW7JY5qFnjhzpxA9Soax0TbiLYd7p8uimGuPHeeGFnt6a6k+7y/ewG68&#10;fA8vzcd4iF/iF06OY3BHY54eh+0SlNAg/+K7+9MaKMsy789v8hP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hvYVwgAAAN0AAAAPAAAAAAAAAAAAAAAAAJgCAABkcnMvZG93&#10;bnJldi54bWxQSwUGAAAAAAQABAD1AAAAhwMAAAAA&#10;" filled="f" fillcolor="#bbe0e3" stroked="f">
                  <v:textbox inset="2.20981mm,1.1049mm,2.20981mm,1.1049mm">
                    <w:txbxContent>
                      <w:p w:rsidR="00287DBD" w:rsidRPr="00536EE4" w:rsidRDefault="00287DBD" w:rsidP="00CA11C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808080"/>
                            <w:sz w:val="31"/>
                            <w:szCs w:val="31"/>
                          </w:rPr>
                        </w:pPr>
                        <w:r w:rsidRPr="00536EE4">
                          <w:rPr>
                            <w:rFonts w:ascii="Arial" w:hAnsi="Arial" w:cs="Arial"/>
                            <w:color w:val="808080"/>
                            <w:sz w:val="31"/>
                            <w:szCs w:val="31"/>
                          </w:rPr>
                          <w:t>Sur quoi … ?</w:t>
                        </w:r>
                      </w:p>
                    </w:txbxContent>
                  </v:textbox>
                </v:shape>
                <v:shape id="Text Box 3082" o:spid="_x0000_s1041" type="#_x0000_t202" style="position:absolute;left:3144;top:35173;width:20070;height:3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pTjsUA&#10;AADdAAAADwAAAGRycy9kb3ducmV2LnhtbESPQWsCMRSE74X+h/AK3mrWRYrdGqUUKkIPRVvo9bl5&#10;3V2avCzJU3f/fSMIHoeZ+YZZrgfv1Ili6gIbmE0LUMR1sB03Br6/3h8XoJIgW3SBycBICdar+7sl&#10;VjaceUenvTQqQzhVaKAV6SutU92SxzQNPXH2fkP0KFnGRtuI5wz3TpdF8aQ9dpwXWuzpraX6b3/0&#10;Bnbj8XOYN5vxJ36If3ZyGIM7GDN5GF5fQAkNcgtf21troCzLGVze5Ce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ylOOxQAAAN0AAAAPAAAAAAAAAAAAAAAAAJgCAABkcnMv&#10;ZG93bnJldi54bWxQSwUGAAAAAAQABAD1AAAAigMAAAAA&#10;" filled="f" fillcolor="#bbe0e3" stroked="f">
                  <v:textbox inset="2.20981mm,1.1049mm,2.20981mm,1.1049mm">
                    <w:txbxContent>
                      <w:p w:rsidR="00287DBD" w:rsidRPr="00536EE4" w:rsidRDefault="00287DBD" w:rsidP="00CA11C8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808080"/>
                            <w:sz w:val="31"/>
                            <w:szCs w:val="31"/>
                          </w:rPr>
                        </w:pPr>
                        <w:r w:rsidRPr="00536EE4">
                          <w:rPr>
                            <w:rFonts w:ascii="Arial" w:hAnsi="Arial" w:cs="Arial"/>
                            <w:color w:val="808080"/>
                            <w:sz w:val="31"/>
                            <w:szCs w:val="31"/>
                          </w:rPr>
                          <w:t>Pour</w:t>
                        </w:r>
                        <w:r>
                          <w:rPr>
                            <w:rFonts w:ascii="Arial" w:hAnsi="Arial" w:cs="Arial"/>
                            <w:color w:val="808080"/>
                            <w:sz w:val="31"/>
                            <w:szCs w:val="31"/>
                          </w:rPr>
                          <w:t xml:space="preserve"> </w:t>
                        </w:r>
                        <w:r w:rsidRPr="00536EE4">
                          <w:rPr>
                            <w:rFonts w:ascii="Arial" w:hAnsi="Arial" w:cs="Arial"/>
                            <w:color w:val="808080"/>
                            <w:sz w:val="31"/>
                            <w:szCs w:val="31"/>
                          </w:rPr>
                          <w:t>quoi faire … ?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2794B" w:rsidRPr="00360481" w:rsidRDefault="0012794B" w:rsidP="00A8098D">
      <w:pPr>
        <w:rPr>
          <w:iCs/>
        </w:rPr>
      </w:pPr>
    </w:p>
    <w:p w:rsidR="006601A4" w:rsidRPr="00360481" w:rsidRDefault="00CA11C8" w:rsidP="00CA11C8">
      <w:pPr>
        <w:jc w:val="center"/>
        <w:rPr>
          <w:i/>
          <w:iCs/>
        </w:rPr>
      </w:pPr>
      <w:r w:rsidRPr="00360481">
        <w:rPr>
          <w:i/>
          <w:iCs/>
        </w:rPr>
        <w:t>Le schéma du besoin : La « bête à cornes »</w:t>
      </w:r>
    </w:p>
    <w:p w:rsidR="00CA11C8" w:rsidRPr="00360481" w:rsidRDefault="00CA11C8" w:rsidP="00144061"/>
    <w:p w:rsidR="00A8098D" w:rsidRPr="00360481" w:rsidRDefault="00144061" w:rsidP="00060F6D">
      <w:pPr>
        <w:pStyle w:val="Titre1"/>
      </w:pPr>
      <w:bookmarkStart w:id="7" w:name="_Toc382491786"/>
      <w:r w:rsidRPr="00360481">
        <w:lastRenderedPageBreak/>
        <w:t>Analyse fonctionnelle du besoin</w:t>
      </w:r>
      <w:bookmarkEnd w:id="7"/>
    </w:p>
    <w:p w:rsidR="00144061" w:rsidRPr="00360481" w:rsidRDefault="00A8098D" w:rsidP="00144061">
      <w:r w:rsidRPr="00360481">
        <w:t>L’analyse fonctionnelle du besoin permet de traduire le besoin par des fonctions, appelé</w:t>
      </w:r>
      <w:r w:rsidR="00617E99" w:rsidRPr="00360481">
        <w:t>e</w:t>
      </w:r>
      <w:r w:rsidRPr="00360481">
        <w:t xml:space="preserve"> aussi fonction de service.</w:t>
      </w:r>
      <w:r w:rsidR="004C52B3" w:rsidRPr="00360481">
        <w:t xml:space="preserve"> </w:t>
      </w:r>
      <w:r w:rsidRPr="00360481">
        <w:t xml:space="preserve">Ce travail nécessite </w:t>
      </w:r>
      <w:r w:rsidR="00060F6D" w:rsidRPr="00360481">
        <w:t>de définir les différentes phases de vie du système. Ensuite pour chaque phase de vie, il faut identifier et caractériser l’environnement extérieur du produit.</w:t>
      </w:r>
      <w:r w:rsidRPr="00360481">
        <w:t xml:space="preserve"> </w:t>
      </w:r>
    </w:p>
    <w:p w:rsidR="00617E99" w:rsidRPr="00360481" w:rsidRDefault="004C52B3" w:rsidP="003B4492">
      <w:pPr>
        <w:pStyle w:val="Titre2"/>
      </w:pPr>
      <w:bookmarkStart w:id="8" w:name="_Toc382491787"/>
      <w:r w:rsidRPr="00360481">
        <w:t>Phases de vie</w:t>
      </w:r>
      <w:bookmarkEnd w:id="8"/>
    </w:p>
    <w:p w:rsidR="004C52B3" w:rsidRPr="00360481" w:rsidRDefault="004C52B3" w:rsidP="00765F87">
      <w:r w:rsidRPr="00360481">
        <w:t>On peut facilement identifier les différentes phases de vie du système :</w:t>
      </w:r>
    </w:p>
    <w:p w:rsidR="0008601C" w:rsidRPr="00360481" w:rsidRDefault="0008601C" w:rsidP="0008601C">
      <w:pPr>
        <w:pStyle w:val="Paragraphedeliste"/>
        <w:numPr>
          <w:ilvl w:val="0"/>
          <w:numId w:val="36"/>
        </w:numPr>
      </w:pPr>
      <w:r w:rsidRPr="00360481">
        <w:t>Phase de vie Prototype,</w:t>
      </w:r>
    </w:p>
    <w:p w:rsidR="0008601C" w:rsidRPr="00360481" w:rsidRDefault="0008601C" w:rsidP="0008601C">
      <w:pPr>
        <w:pStyle w:val="Paragraphedeliste"/>
        <w:numPr>
          <w:ilvl w:val="0"/>
          <w:numId w:val="36"/>
        </w:numPr>
      </w:pPr>
      <w:r w:rsidRPr="00360481">
        <w:t>Phase de vie Prototype Embarqué,</w:t>
      </w:r>
    </w:p>
    <w:p w:rsidR="0008601C" w:rsidRPr="00360481" w:rsidRDefault="0008601C" w:rsidP="0008601C">
      <w:pPr>
        <w:pStyle w:val="Paragraphedeliste"/>
        <w:numPr>
          <w:ilvl w:val="0"/>
          <w:numId w:val="36"/>
        </w:numPr>
      </w:pPr>
      <w:r w:rsidRPr="00360481">
        <w:t>Phase de vie Développement  et validation,</w:t>
      </w:r>
    </w:p>
    <w:p w:rsidR="0008601C" w:rsidRPr="00360481" w:rsidRDefault="0008601C" w:rsidP="0008601C">
      <w:pPr>
        <w:pStyle w:val="Paragraphedeliste"/>
        <w:numPr>
          <w:ilvl w:val="0"/>
          <w:numId w:val="36"/>
        </w:numPr>
      </w:pPr>
      <w:r w:rsidRPr="00360481">
        <w:t>Phase de vie Installation,</w:t>
      </w:r>
    </w:p>
    <w:p w:rsidR="0008601C" w:rsidRPr="00360481" w:rsidRDefault="0008601C" w:rsidP="0008601C">
      <w:pPr>
        <w:pStyle w:val="Paragraphedeliste"/>
        <w:numPr>
          <w:ilvl w:val="0"/>
          <w:numId w:val="36"/>
        </w:numPr>
      </w:pPr>
      <w:r w:rsidRPr="00360481">
        <w:t>Phase de vie Maintenance,</w:t>
      </w:r>
    </w:p>
    <w:p w:rsidR="0008601C" w:rsidRPr="00360481" w:rsidRDefault="0008601C" w:rsidP="0008601C">
      <w:pPr>
        <w:pStyle w:val="Paragraphedeliste"/>
        <w:numPr>
          <w:ilvl w:val="0"/>
          <w:numId w:val="36"/>
        </w:numPr>
      </w:pPr>
      <w:r w:rsidRPr="00360481">
        <w:t>Phase de vie Evolution,</w:t>
      </w:r>
    </w:p>
    <w:p w:rsidR="004C52B3" w:rsidRPr="00360481" w:rsidRDefault="003B4492" w:rsidP="003B4492">
      <w:pPr>
        <w:pStyle w:val="Titre2"/>
      </w:pPr>
      <w:bookmarkStart w:id="9" w:name="_Toc382491788"/>
      <w:r w:rsidRPr="00360481">
        <w:t>Eléments du milieu extérieur</w:t>
      </w:r>
      <w:bookmarkEnd w:id="9"/>
    </w:p>
    <w:p w:rsidR="003B4492" w:rsidRPr="00360481" w:rsidRDefault="003B4492" w:rsidP="003B4492">
      <w:r w:rsidRPr="00360481">
        <w:t>Dans ce paragraphe, tous les éléments gravitant autour du système seront identifiés et caractérisés et ce</w:t>
      </w:r>
      <w:r w:rsidR="00040D9D" w:rsidRPr="00360481">
        <w:t>ci pour chaque situation de vie.</w:t>
      </w:r>
    </w:p>
    <w:p w:rsidR="00A1057B" w:rsidRPr="00360481" w:rsidRDefault="00A1057B" w:rsidP="00765F87">
      <w:r w:rsidRPr="00360481">
        <w:t xml:space="preserve">L’objectif de cette analyse est de se mettre à la place du système et de regarder </w:t>
      </w:r>
      <w:r w:rsidR="00765F87" w:rsidRPr="00360481">
        <w:t xml:space="preserve">son </w:t>
      </w:r>
      <w:r w:rsidRPr="00360481">
        <w:t>environnement.</w:t>
      </w:r>
    </w:p>
    <w:p w:rsidR="00765F87" w:rsidRPr="00360481" w:rsidRDefault="00765F87" w:rsidP="00765F87"/>
    <w:p w:rsidR="0070323B" w:rsidRPr="00360481" w:rsidRDefault="0070323B" w:rsidP="0070323B">
      <w:r w:rsidRPr="00360481">
        <w:t>L’outil utilisé choisi afin de définir l’environnement du système, puis ultérieurement des fonctions principales et de contrainte est le diagramme pieuvre. La réa</w:t>
      </w:r>
      <w:r w:rsidR="00BA1449" w:rsidRPr="00360481">
        <w:t>lisation de ces diagrammes sera</w:t>
      </w:r>
      <w:r w:rsidRPr="00360481">
        <w:t xml:space="preserve"> initiée en séance de remue-méninge comprenant le groupe de travail suivant : </w:t>
      </w:r>
    </w:p>
    <w:p w:rsidR="0070323B" w:rsidRPr="00360481" w:rsidRDefault="0070323B" w:rsidP="0070323B"/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3168"/>
        <w:gridCol w:w="6753"/>
      </w:tblGrid>
      <w:tr w:rsidR="0070323B" w:rsidRPr="00360481" w:rsidTr="0070323B">
        <w:tc>
          <w:tcPr>
            <w:tcW w:w="3168" w:type="dxa"/>
            <w:shd w:val="clear" w:color="auto" w:fill="000080"/>
          </w:tcPr>
          <w:p w:rsidR="0070323B" w:rsidRPr="00360481" w:rsidRDefault="0070323B" w:rsidP="0025709A">
            <w:pPr>
              <w:rPr>
                <w:color w:val="FFFFFF"/>
              </w:rPr>
            </w:pPr>
            <w:r w:rsidRPr="00360481">
              <w:rPr>
                <w:color w:val="FFFFFF"/>
              </w:rPr>
              <w:t>Participants</w:t>
            </w:r>
          </w:p>
        </w:tc>
        <w:tc>
          <w:tcPr>
            <w:tcW w:w="6753" w:type="dxa"/>
            <w:shd w:val="clear" w:color="auto" w:fill="000080"/>
          </w:tcPr>
          <w:p w:rsidR="0070323B" w:rsidRPr="00360481" w:rsidRDefault="0070323B" w:rsidP="0025709A">
            <w:pPr>
              <w:rPr>
                <w:color w:val="FFFFFF"/>
              </w:rPr>
            </w:pPr>
            <w:r w:rsidRPr="00360481">
              <w:rPr>
                <w:color w:val="FFFFFF"/>
              </w:rPr>
              <w:t>Poste et/ou Fonction</w:t>
            </w:r>
          </w:p>
        </w:tc>
      </w:tr>
      <w:tr w:rsidR="00647D75" w:rsidRPr="00360481" w:rsidTr="0025709A">
        <w:tc>
          <w:tcPr>
            <w:tcW w:w="3168" w:type="dxa"/>
          </w:tcPr>
          <w:p w:rsidR="00647D75" w:rsidRPr="00360481" w:rsidRDefault="00647D75" w:rsidP="0025709A">
            <w:r w:rsidRPr="00360481">
              <w:t>Guillaume BONNEFOY</w:t>
            </w:r>
          </w:p>
        </w:tc>
        <w:tc>
          <w:tcPr>
            <w:tcW w:w="6753" w:type="dxa"/>
          </w:tcPr>
          <w:p w:rsidR="00647D75" w:rsidRPr="00392240" w:rsidRDefault="00647D75" w:rsidP="00A21CD3">
            <w:r w:rsidRPr="00392240">
              <w:t>Directeur Technique</w:t>
            </w:r>
          </w:p>
        </w:tc>
      </w:tr>
      <w:tr w:rsidR="00647D75" w:rsidRPr="00360481" w:rsidTr="0025709A">
        <w:tc>
          <w:tcPr>
            <w:tcW w:w="3168" w:type="dxa"/>
          </w:tcPr>
          <w:p w:rsidR="00647D75" w:rsidRPr="00360481" w:rsidRDefault="00647D75" w:rsidP="00A3521A">
            <w:r w:rsidRPr="00360481">
              <w:t>Gautier DUVAL</w:t>
            </w:r>
          </w:p>
        </w:tc>
        <w:tc>
          <w:tcPr>
            <w:tcW w:w="6753" w:type="dxa"/>
          </w:tcPr>
          <w:p w:rsidR="00647D75" w:rsidRPr="00392240" w:rsidRDefault="00647D75" w:rsidP="00A21CD3">
            <w:r w:rsidRPr="00392240">
              <w:t>Pilote projet</w:t>
            </w:r>
          </w:p>
        </w:tc>
      </w:tr>
      <w:tr w:rsidR="00647D75" w:rsidRPr="00360481" w:rsidTr="0025709A">
        <w:tc>
          <w:tcPr>
            <w:tcW w:w="3168" w:type="dxa"/>
          </w:tcPr>
          <w:p w:rsidR="00647D75" w:rsidRPr="00360481" w:rsidRDefault="00647D75" w:rsidP="0025709A">
            <w:r w:rsidRPr="00360481">
              <w:t>Aziz RMINECHE</w:t>
            </w:r>
          </w:p>
        </w:tc>
        <w:tc>
          <w:tcPr>
            <w:tcW w:w="6753" w:type="dxa"/>
          </w:tcPr>
          <w:p w:rsidR="00647D75" w:rsidRPr="00392240" w:rsidRDefault="00647D75" w:rsidP="00A21CD3">
            <w:r w:rsidRPr="00392240">
              <w:t>Ingénieur développement et validation logiciel</w:t>
            </w:r>
          </w:p>
        </w:tc>
      </w:tr>
      <w:tr w:rsidR="00647D75" w:rsidRPr="00360481" w:rsidTr="0025709A">
        <w:tc>
          <w:tcPr>
            <w:tcW w:w="3168" w:type="dxa"/>
          </w:tcPr>
          <w:p w:rsidR="00647D75" w:rsidRPr="00360481" w:rsidRDefault="00647D75" w:rsidP="0025709A">
            <w:r w:rsidRPr="00360481">
              <w:t>Guillaume ADER</w:t>
            </w:r>
          </w:p>
        </w:tc>
        <w:tc>
          <w:tcPr>
            <w:tcW w:w="6753" w:type="dxa"/>
          </w:tcPr>
          <w:p w:rsidR="00647D75" w:rsidRPr="00392240" w:rsidRDefault="00647D75" w:rsidP="00A21CD3">
            <w:r w:rsidRPr="00392240">
              <w:t>Ingénieur développement et validation logiciel</w:t>
            </w:r>
          </w:p>
        </w:tc>
      </w:tr>
      <w:tr w:rsidR="0070323B" w:rsidRPr="00360481" w:rsidTr="0025709A">
        <w:tc>
          <w:tcPr>
            <w:tcW w:w="3168" w:type="dxa"/>
          </w:tcPr>
          <w:p w:rsidR="0070323B" w:rsidRPr="00360481" w:rsidRDefault="0070323B" w:rsidP="0025709A"/>
        </w:tc>
        <w:tc>
          <w:tcPr>
            <w:tcW w:w="6753" w:type="dxa"/>
          </w:tcPr>
          <w:p w:rsidR="0070323B" w:rsidRPr="00360481" w:rsidRDefault="0070323B" w:rsidP="0025709A"/>
        </w:tc>
      </w:tr>
      <w:tr w:rsidR="0070323B" w:rsidRPr="00360481" w:rsidTr="0025709A">
        <w:tc>
          <w:tcPr>
            <w:tcW w:w="3168" w:type="dxa"/>
          </w:tcPr>
          <w:p w:rsidR="0070323B" w:rsidRPr="00360481" w:rsidRDefault="0070323B" w:rsidP="0025709A"/>
        </w:tc>
        <w:tc>
          <w:tcPr>
            <w:tcW w:w="6753" w:type="dxa"/>
          </w:tcPr>
          <w:p w:rsidR="0070323B" w:rsidRPr="00360481" w:rsidRDefault="0070323B" w:rsidP="0025709A"/>
        </w:tc>
      </w:tr>
      <w:tr w:rsidR="0070323B" w:rsidRPr="00360481" w:rsidTr="0025709A">
        <w:tc>
          <w:tcPr>
            <w:tcW w:w="3168" w:type="dxa"/>
          </w:tcPr>
          <w:p w:rsidR="0070323B" w:rsidRPr="00360481" w:rsidRDefault="0070323B" w:rsidP="0025709A"/>
        </w:tc>
        <w:tc>
          <w:tcPr>
            <w:tcW w:w="6753" w:type="dxa"/>
          </w:tcPr>
          <w:p w:rsidR="0070323B" w:rsidRPr="00360481" w:rsidRDefault="0070323B" w:rsidP="0025709A"/>
        </w:tc>
      </w:tr>
      <w:tr w:rsidR="00102703" w:rsidRPr="00360481" w:rsidTr="0025709A">
        <w:tc>
          <w:tcPr>
            <w:tcW w:w="3168" w:type="dxa"/>
          </w:tcPr>
          <w:p w:rsidR="00102703" w:rsidRPr="00360481" w:rsidRDefault="00102703" w:rsidP="0025709A">
            <w:pPr>
              <w:rPr>
                <w:b/>
              </w:rPr>
            </w:pPr>
          </w:p>
        </w:tc>
        <w:tc>
          <w:tcPr>
            <w:tcW w:w="6753" w:type="dxa"/>
          </w:tcPr>
          <w:p w:rsidR="00102703" w:rsidRPr="00360481" w:rsidRDefault="00102703" w:rsidP="0025709A"/>
        </w:tc>
      </w:tr>
      <w:tr w:rsidR="00102703" w:rsidRPr="00360481" w:rsidTr="0025709A">
        <w:tc>
          <w:tcPr>
            <w:tcW w:w="3168" w:type="dxa"/>
          </w:tcPr>
          <w:p w:rsidR="00102703" w:rsidRPr="00360481" w:rsidRDefault="00102703" w:rsidP="0025709A">
            <w:pPr>
              <w:rPr>
                <w:b/>
              </w:rPr>
            </w:pPr>
          </w:p>
        </w:tc>
        <w:tc>
          <w:tcPr>
            <w:tcW w:w="6753" w:type="dxa"/>
          </w:tcPr>
          <w:p w:rsidR="00102703" w:rsidRPr="00360481" w:rsidRDefault="00102703" w:rsidP="0025709A"/>
        </w:tc>
      </w:tr>
    </w:tbl>
    <w:p w:rsidR="0070323B" w:rsidRPr="00360481" w:rsidRDefault="0070323B" w:rsidP="0070323B"/>
    <w:p w:rsidR="00BD7660" w:rsidRPr="00360481" w:rsidRDefault="00BD7660" w:rsidP="0070323B"/>
    <w:p w:rsidR="0012794B" w:rsidRPr="00360481" w:rsidRDefault="0012794B" w:rsidP="0070323B"/>
    <w:p w:rsidR="0012794B" w:rsidRPr="00360481" w:rsidRDefault="0012794B" w:rsidP="0070323B"/>
    <w:p w:rsidR="0012794B" w:rsidRPr="00360481" w:rsidRDefault="0012794B" w:rsidP="0070323B"/>
    <w:p w:rsidR="0012794B" w:rsidRPr="00360481" w:rsidRDefault="0012794B" w:rsidP="0070323B"/>
    <w:p w:rsidR="0012794B" w:rsidRPr="00360481" w:rsidRDefault="0012794B" w:rsidP="0070323B"/>
    <w:p w:rsidR="0012794B" w:rsidRPr="00360481" w:rsidRDefault="0012794B" w:rsidP="0070323B"/>
    <w:p w:rsidR="0012794B" w:rsidRPr="00360481" w:rsidRDefault="0012794B" w:rsidP="0070323B"/>
    <w:p w:rsidR="00102703" w:rsidRPr="00360481" w:rsidRDefault="00102703">
      <w:pPr>
        <w:jc w:val="left"/>
      </w:pPr>
      <w:r w:rsidRPr="00360481">
        <w:br w:type="page"/>
      </w:r>
    </w:p>
    <w:p w:rsidR="0012794B" w:rsidRPr="00360481" w:rsidRDefault="0012794B" w:rsidP="0070323B"/>
    <w:p w:rsidR="0070323B" w:rsidRPr="00360481" w:rsidRDefault="00765F87" w:rsidP="0070323B">
      <w:pPr>
        <w:pStyle w:val="Titre3"/>
      </w:pPr>
      <w:bookmarkStart w:id="10" w:name="_Toc382491789"/>
      <w:r w:rsidRPr="00360481">
        <w:t xml:space="preserve">Phase de vie </w:t>
      </w:r>
      <w:r w:rsidR="002E0299" w:rsidRPr="00360481">
        <w:rPr>
          <w:rFonts w:ascii="Arial"/>
          <w:bCs w:val="0"/>
        </w:rPr>
        <w:t>Prototype</w:t>
      </w:r>
      <w:bookmarkEnd w:id="10"/>
      <w:r w:rsidR="005D0CB3" w:rsidRPr="00360481">
        <w:rPr>
          <w:rFonts w:ascii="Arial"/>
          <w:bCs w:val="0"/>
        </w:rPr>
        <w:t xml:space="preserve"> </w:t>
      </w:r>
    </w:p>
    <w:p w:rsidR="0070323B" w:rsidRPr="00360481" w:rsidRDefault="0070323B" w:rsidP="00765F87"/>
    <w:p w:rsidR="00102703" w:rsidRPr="00360481" w:rsidRDefault="00102703" w:rsidP="00765F87"/>
    <w:p w:rsidR="0070323B" w:rsidRPr="00360481" w:rsidRDefault="00A64D5F" w:rsidP="00765F87">
      <w:r w:rsidRPr="00360481">
        <w:rPr>
          <w:noProof/>
          <w:lang w:eastAsia="fr-FR" w:bidi="ar-SA"/>
        </w:rPr>
        <mc:AlternateContent>
          <mc:Choice Requires="wpc">
            <w:drawing>
              <wp:inline distT="0" distB="0" distL="0" distR="0" wp14:anchorId="526DD62B" wp14:editId="5ABE1526">
                <wp:extent cx="6701051" cy="4039737"/>
                <wp:effectExtent l="19050" t="0" r="0" b="0"/>
                <wp:docPr id="2225" name="Zone de dessin 2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389" name="UpRibbonShar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0" y="1072"/>
                            <a:ext cx="2438400" cy="1219200"/>
                          </a:xfrm>
                          <a:custGeom>
                            <a:avLst/>
                            <a:gdLst>
                              <a:gd name="G0" fmla="+- 0 0 0"/>
                              <a:gd name="G1" fmla="+- 5400 0 0"/>
                              <a:gd name="G2" fmla="+- 5400 2700 0"/>
                              <a:gd name="G3" fmla="+- 21600 0 G2"/>
                              <a:gd name="G4" fmla="+- 21600 0 G1"/>
                              <a:gd name="G5" fmla="+- 21600 0 18900"/>
                              <a:gd name="G6" fmla="*/ 18900 1 2"/>
                              <a:gd name="G7" fmla="+- 21600 0 G6"/>
                              <a:gd name="G8" fmla="+- 18900 0 0"/>
                              <a:gd name="T0" fmla="*/ 10800 w 21600"/>
                              <a:gd name="T1" fmla="*/ 0 h 21600"/>
                              <a:gd name="T2" fmla="*/ 2700 w 21600"/>
                              <a:gd name="T3" fmla="*/ 12150 h 21600"/>
                              <a:gd name="T4" fmla="*/ 10800 w 21600"/>
                              <a:gd name="T5" fmla="*/ 18900 h 21600"/>
                              <a:gd name="T6" fmla="*/ 18900 w 21600"/>
                              <a:gd name="T7" fmla="*/ 1215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G1 w 21600"/>
                              <a:gd name="T13" fmla="*/ 0 h 21600"/>
                              <a:gd name="T14" fmla="*/ G4 w 21600"/>
                              <a:gd name="T15" fmla="*/ G8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8100" y="21600"/>
                                </a:lnTo>
                                <a:lnTo>
                                  <a:pt x="8100" y="18900"/>
                                </a:lnTo>
                                <a:lnTo>
                                  <a:pt x="13500" y="18900"/>
                                </a:lnTo>
                                <a:lnTo>
                                  <a:pt x="135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8900" y="12150"/>
                                </a:lnTo>
                                <a:lnTo>
                                  <a:pt x="21600" y="2700"/>
                                </a:lnTo>
                                <a:lnTo>
                                  <a:pt x="16200" y="2700"/>
                                </a:lnTo>
                                <a:lnTo>
                                  <a:pt x="16200" y="0"/>
                                </a:lnTo>
                                <a:lnTo>
                                  <a:pt x="5400" y="0"/>
                                </a:lnTo>
                                <a:lnTo>
                                  <a:pt x="5400" y="2700"/>
                                </a:lnTo>
                                <a:lnTo>
                                  <a:pt x="0" y="2700"/>
                                </a:lnTo>
                                <a:lnTo>
                                  <a:pt x="2700" y="12150"/>
                                </a:lnTo>
                                <a:close/>
                              </a:path>
                              <a:path w="21600" h="21600" fill="none" extrusionOk="0">
                                <a:moveTo>
                                  <a:pt x="8100" y="18900"/>
                                </a:moveTo>
                                <a:lnTo>
                                  <a:pt x="5400" y="18900"/>
                                </a:lnTo>
                                <a:lnTo>
                                  <a:pt x="5400" y="2700"/>
                                </a:lnTo>
                              </a:path>
                              <a:path w="21600" h="21600" fill="none" extrusionOk="0">
                                <a:moveTo>
                                  <a:pt x="5400" y="18900"/>
                                </a:moveTo>
                                <a:lnTo>
                                  <a:pt x="8100" y="21600"/>
                                </a:lnTo>
                              </a:path>
                              <a:path w="21600" h="21600" fill="none" extrusionOk="0">
                                <a:moveTo>
                                  <a:pt x="13500" y="18900"/>
                                </a:moveTo>
                                <a:lnTo>
                                  <a:pt x="16200" y="18900"/>
                                </a:lnTo>
                                <a:lnTo>
                                  <a:pt x="16200" y="2700"/>
                                </a:lnTo>
                              </a:path>
                              <a:path w="21600" h="21600" fill="none" extrusionOk="0">
                                <a:moveTo>
                                  <a:pt x="16200" y="18900"/>
                                </a:moveTo>
                                <a:lnTo>
                                  <a:pt x="13500" y="21600"/>
                                </a:lnTo>
                              </a:path>
                            </a:pathLst>
                          </a:custGeom>
                          <a:solidFill>
                            <a:srgbClr val="D8EB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0" name="Oval 2177"/>
                        <wps:cNvSpPr>
                          <a:spLocks noChangeArrowheads="1"/>
                        </wps:cNvSpPr>
                        <wps:spPr bwMode="auto">
                          <a:xfrm>
                            <a:off x="2963545" y="1962785"/>
                            <a:ext cx="1522095" cy="833120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91" name="Text Box 2178"/>
                        <wps:cNvSpPr txBox="1">
                          <a:spLocks noChangeArrowheads="1"/>
                        </wps:cNvSpPr>
                        <wps:spPr bwMode="auto">
                          <a:xfrm>
                            <a:off x="3075710" y="2137559"/>
                            <a:ext cx="1409930" cy="51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Default="00287DBD" w:rsidP="00B40A9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Prototype</w:t>
                              </w:r>
                            </w:p>
                            <w:p w:rsidR="00287DBD" w:rsidRPr="00A52177" w:rsidRDefault="00287DBD" w:rsidP="00B40A9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IHM </w:t>
                              </w:r>
                              <w:proofErr w:type="spellStart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mutl</w:t>
                              </w:r>
                              <w:proofErr w:type="spellEnd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-clients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noAutofit/>
                        </wps:bodyPr>
                      </wps:wsp>
                      <wpg:wgp>
                        <wpg:cNvPr id="2368" name="Group 2179"/>
                        <wpg:cNvGrpSpPr>
                          <a:grpSpLocks/>
                        </wpg:cNvGrpSpPr>
                        <wpg:grpSpPr bwMode="auto">
                          <a:xfrm>
                            <a:off x="3986239" y="951745"/>
                            <a:ext cx="1662544" cy="393700"/>
                            <a:chOff x="612" y="980"/>
                            <a:chExt cx="953" cy="363"/>
                          </a:xfrm>
                        </wpg:grpSpPr>
                        <wps:wsp>
                          <wps:cNvPr id="2369" name="Oval 2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" y="980"/>
                              <a:ext cx="953" cy="36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0" name="Text Box 2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" y="1017"/>
                              <a:ext cx="816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8411E4" w:rsidRDefault="00287DBD" w:rsidP="0070323B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Conditions environnementales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2374" name="Group 2185"/>
                        <wpg:cNvGrpSpPr>
                          <a:grpSpLocks/>
                        </wpg:cNvGrpSpPr>
                        <wpg:grpSpPr bwMode="auto">
                          <a:xfrm>
                            <a:off x="1177422" y="1326583"/>
                            <a:ext cx="1468311" cy="900557"/>
                            <a:chOff x="3016" y="565"/>
                            <a:chExt cx="1089" cy="559"/>
                          </a:xfrm>
                        </wpg:grpSpPr>
                        <wps:wsp>
                          <wps:cNvPr id="2375" name="Oval 2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6" y="565"/>
                              <a:ext cx="1089" cy="467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6" name="Text Box 2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90" y="735"/>
                              <a:ext cx="997" cy="38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A52177" w:rsidRDefault="00287DBD" w:rsidP="0070323B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Simulateur donn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é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es v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é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hicule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2377" name="Group 2188"/>
                        <wpg:cNvGrpSpPr>
                          <a:grpSpLocks/>
                        </wpg:cNvGrpSpPr>
                        <wpg:grpSpPr bwMode="auto">
                          <a:xfrm>
                            <a:off x="4829810" y="1774170"/>
                            <a:ext cx="1178560" cy="502909"/>
                            <a:chOff x="3878" y="1071"/>
                            <a:chExt cx="1089" cy="363"/>
                          </a:xfrm>
                        </wpg:grpSpPr>
                        <wps:wsp>
                          <wps:cNvPr id="2378" name="Oval 2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" y="1071"/>
                              <a:ext cx="1089" cy="36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9" name="Text Box 2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4" y="1108"/>
                              <a:ext cx="997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B4035E" w:rsidRDefault="00287DBD" w:rsidP="0070323B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 w:rsidRPr="00B4035E"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N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ormes  &amp; R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è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glements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2383" name="Group 2194"/>
                        <wpg:cNvGrpSpPr>
                          <a:grpSpLocks/>
                        </wpg:cNvGrpSpPr>
                        <wpg:grpSpPr bwMode="auto">
                          <a:xfrm>
                            <a:off x="3472361" y="3354428"/>
                            <a:ext cx="1129030" cy="343535"/>
                            <a:chOff x="2426" y="2795"/>
                            <a:chExt cx="1043" cy="317"/>
                          </a:xfrm>
                        </wpg:grpSpPr>
                        <wps:wsp>
                          <wps:cNvPr id="2384" name="Oval 2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6" y="2795"/>
                              <a:ext cx="1043" cy="317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5" name="Text Box 2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2" y="2878"/>
                              <a:ext cx="952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A52177" w:rsidRDefault="00287DBD" w:rsidP="0070323B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Alimentation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2386" name="Group 2197"/>
                        <wpg:cNvGrpSpPr>
                          <a:grpSpLocks/>
                        </wpg:cNvGrpSpPr>
                        <wpg:grpSpPr bwMode="auto">
                          <a:xfrm>
                            <a:off x="1843124" y="3268730"/>
                            <a:ext cx="1289455" cy="429233"/>
                            <a:chOff x="930" y="2763"/>
                            <a:chExt cx="1043" cy="213"/>
                          </a:xfrm>
                        </wpg:grpSpPr>
                        <wps:wsp>
                          <wps:cNvPr id="2388" name="Oval 2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" y="2763"/>
                              <a:ext cx="1043" cy="21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9" name="Text Box 2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3" y="2763"/>
                              <a:ext cx="997" cy="2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A52177" w:rsidRDefault="00287DBD" w:rsidP="0070323B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Norme ergonomique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2390" name="Group 2200"/>
                        <wpg:cNvGrpSpPr>
                          <a:grpSpLocks/>
                        </wpg:cNvGrpSpPr>
                        <wpg:grpSpPr bwMode="auto">
                          <a:xfrm>
                            <a:off x="4879593" y="2632979"/>
                            <a:ext cx="1276350" cy="531131"/>
                            <a:chOff x="3651" y="2477"/>
                            <a:chExt cx="1179" cy="317"/>
                          </a:xfrm>
                        </wpg:grpSpPr>
                        <wps:wsp>
                          <wps:cNvPr id="2391" name="Oval 2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1" y="2477"/>
                              <a:ext cx="1179" cy="317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2" name="Text Box 2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1" y="2560"/>
                              <a:ext cx="1179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8411E4" w:rsidRDefault="00287DBD" w:rsidP="0070323B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Types de support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s:wsp>
                        <wps:cNvPr id="2396" name="Text Box 2228"/>
                        <wps:cNvSpPr txBox="1">
                          <a:spLocks noChangeArrowheads="1"/>
                        </wps:cNvSpPr>
                        <wps:spPr bwMode="blackWhite">
                          <a:xfrm>
                            <a:off x="645476" y="237627"/>
                            <a:ext cx="1158875" cy="711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7DBD" w:rsidRPr="00325294" w:rsidRDefault="00287DBD" w:rsidP="00B4035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325294">
                                <w:rPr>
                                  <w:rFonts w:ascii="Arial" w:cs="Arial"/>
                                  <w:b/>
                                  <w:bCs/>
                                </w:rPr>
                                <w:t>Phase de vie:</w:t>
                              </w:r>
                            </w:p>
                            <w:p w:rsidR="00287DBD" w:rsidRPr="00325294" w:rsidRDefault="00287DBD" w:rsidP="00B4035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325294">
                                <w:rPr>
                                  <w:rFonts w:ascii="Arial" w:cs="Arial"/>
                                  <w:b/>
                                  <w:bCs/>
                                </w:rPr>
                                <w:t xml:space="preserve"> Prototype </w:t>
                              </w:r>
                            </w:p>
                            <w:p w:rsidR="00287DBD" w:rsidRPr="00325294" w:rsidRDefault="00287DBD" w:rsidP="00B4035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</w:p>
                            <w:p w:rsidR="00287DBD" w:rsidRPr="00325294" w:rsidRDefault="00287DBD"/>
                          </w:txbxContent>
                        </wps:txbx>
                        <wps:bodyPr rot="0" vert="horz" wrap="none" lIns="92075" tIns="46038" rIns="92075" bIns="46038" anchor="ctr" anchorCtr="0" upright="1">
                          <a:noAutofit/>
                        </wps:bodyPr>
                      </wps:wsp>
                      <wpg:wgp>
                        <wpg:cNvPr id="2397" name="Group 2497"/>
                        <wpg:cNvGrpSpPr>
                          <a:grpSpLocks/>
                        </wpg:cNvGrpSpPr>
                        <wpg:grpSpPr bwMode="auto">
                          <a:xfrm>
                            <a:off x="944583" y="2506716"/>
                            <a:ext cx="1619885" cy="443230"/>
                            <a:chOff x="4014" y="1751"/>
                            <a:chExt cx="1497" cy="409"/>
                          </a:xfrm>
                        </wpg:grpSpPr>
                        <wps:wsp>
                          <wps:cNvPr id="2398" name="Oval 2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1751"/>
                              <a:ext cx="1497" cy="40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9" name="Text Box 2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839"/>
                              <a:ext cx="1315" cy="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157C6B" w:rsidRDefault="00287DBD" w:rsidP="0070323B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Utilisateur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577" name="Group 2185"/>
                        <wpg:cNvGrpSpPr>
                          <a:grpSpLocks/>
                        </wpg:cNvGrpSpPr>
                        <wpg:grpSpPr bwMode="auto">
                          <a:xfrm>
                            <a:off x="2498012" y="723354"/>
                            <a:ext cx="1468120" cy="700023"/>
                            <a:chOff x="0" y="0"/>
                            <a:chExt cx="1089" cy="359"/>
                          </a:xfrm>
                        </wpg:grpSpPr>
                        <wps:wsp>
                          <wps:cNvPr id="578" name="Oval 2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9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7DBD" w:rsidRDefault="00287DBD" w:rsidP="0045629A"/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0" name="Text Box 2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" y="91"/>
                              <a:ext cx="997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Default="00287DBD" w:rsidP="002B2D4F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2"/>
                                    <w:szCs w:val="22"/>
                                  </w:rPr>
                                  <w:t>Service info divertissement</w:t>
                                </w:r>
                              </w:p>
                              <w:p w:rsidR="00287DBD" w:rsidRPr="0045629A" w:rsidRDefault="00287DBD" w:rsidP="004562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one de dessin 2225" o:spid="_x0000_s1042" editas="canvas" style="width:527.65pt;height:318.1pt;mso-position-horizontal-relative:char;mso-position-vertical-relative:line" coordsize="67005,40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">
                <v:shape id="_x0000_s1043" type="#_x0000_t75" style="position:absolute;width:67005;height:40392;visibility:visible;mso-wrap-style:square">
                  <v:fill o:detectmouseclick="t"/>
                  <v:path o:connecttype="none"/>
                </v:shape>
                <v:shape id="UpRibbonSharp" o:spid="_x0000_s1044" style="position:absolute;top:10;width:24384;height:121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V5+MYA&#10;AADdAAAADwAAAGRycy9kb3ducmV2LnhtbESPT2sCMRTE70K/Q3iF3jRbhaqrUUQolfbkuuD1uXnu&#10;n25etknU9ds3hYLHYWZ+wyzXvWnFlZyvLSt4HSUgiAuray4V5If34QyED8gaW8uk4E4e1qunwRJT&#10;bW+8p2sWShEh7FNUUIXQpVL6oiKDfmQ74uidrTMYonSl1A5vEW5aOU6SN2mw5rhQYUfbiorv7GIU&#10;uHt+LDbZeO9+Th/baf7ZNNOvRqmX536zABGoD4/wf3unFUwmszn8vYlP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HV5+MYAAADdAAAADwAAAAAAAAAAAAAAAACYAgAAZHJz&#10;L2Rvd25yZXYueG1sUEsFBgAAAAAEAAQA9QAAAIsDAAAAAA==&#10;" path="m,21600r8100,l8100,18900r5400,l13500,21600r8100,l18900,12150,21600,2700r-5400,l16200,,5400,r,2700l,2700r2700,9450l,21600xem8100,18900nfl5400,18900r,-16200em5400,18900nfl8100,21600em13500,18900nfl16200,18900r,-16200em16200,18900nfl13500,21600e" fillcolor="#d8ebb3">
                  <v:stroke joinstyle="miter"/>
                  <v:shadow on="t" offset="6pt,6pt"/>
                  <v:path o:extrusionok="f" o:connecttype="custom" o:connectlocs="1219200,0;304800,685800;1219200,1066800;2133600,685800" o:connectangles="270,180,90,0" textboxrect="5400,0,16200,18900"/>
                  <o:lock v:ext="edit" verticies="t"/>
                </v:shape>
                <v:oval id="Oval 2177" o:spid="_x0000_s1045" style="position:absolute;left:29635;top:19627;width:15221;height:8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4Ww8IA&#10;AADdAAAADwAAAGRycy9kb3ducmV2LnhtbERP3WrCMBS+H/gO4QjezVQLY1ajiBDU3Wz+PMCxObbF&#10;5iQ0UevbLxeDXX58/4tVb1vxoC40jhVMxhkI4tKZhisF55N+/wQRIrLB1jEpeFGA1XLwtsDCuCcf&#10;6HGMlUghHApUUMfoCylDWZPFMHaeOHFX11mMCXaVNB0+U7ht5TTLPqTFhlNDjZ42NZW3490q8N8/&#10;2UQbf8vX+murq327uby0UqNhv56DiNTHf/Gfe2cU5Pks7U9v0hO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jhbDwgAAAN0AAAAPAAAAAAAAAAAAAAAAAJgCAABkcnMvZG93&#10;bnJldi54bWxQSwUGAAAAAAQABAD1AAAAhwMAAAAA&#10;" fillcolor="#bbe0e3"/>
                <v:shape id="Text Box 2178" o:spid="_x0000_s1046" type="#_x0000_t202" style="position:absolute;left:30757;top:21375;width:14099;height:5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hMu8cA&#10;AADdAAAADwAAAGRycy9kb3ducmV2LnhtbESPQWvCQBSE74X+h+UVvEjdaGypqatIQZGebFro9TX7&#10;zKbJvg3Z1cR/3xWEHoeZ+YZZrgfbiDN1vnKsYDpJQBAXTldcKvj63D6+gPABWWPjmBRcyMN6dX+3&#10;xEy7nj/onIdSRAj7DBWYENpMSl8YsugnriWO3tF1FkOUXSl1h32E20bOkuRZWqw4Lhhs6c1QUecn&#10;qyCfp8ff/Wb2Y+rd+LB7WiTv/Xet1Ohh2LyCCDSE//CtvdcK0nQxheub+ATk6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ITLvHAAAA3QAAAA8AAAAAAAAAAAAAAAAAmAIAAGRy&#10;cy9kb3ducmV2LnhtbFBLBQYAAAAABAAEAPUAAACMAwAAAAA=&#10;" filled="f" fillcolor="#bbe0e3" stroked="f">
                  <v:textbox inset="1.72719mm,.86361mm,1.72719mm,.86361mm">
                    <w:txbxContent>
                      <w:p w:rsidR="00287DBD" w:rsidRDefault="00287DBD" w:rsidP="00B40A9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Prototype</w:t>
                        </w:r>
                      </w:p>
                      <w:p w:rsidR="00287DBD" w:rsidRPr="00A52177" w:rsidRDefault="00287DBD" w:rsidP="00B40A9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IHM </w:t>
                        </w:r>
                        <w:proofErr w:type="spellStart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mutl</w:t>
                        </w:r>
                        <w:proofErr w:type="spellEnd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-clients</w:t>
                        </w:r>
                      </w:p>
                    </w:txbxContent>
                  </v:textbox>
                </v:shape>
                <v:group id="Group 2179" o:spid="_x0000_s1047" style="position:absolute;left:39862;top:9517;width:16625;height:3937" coordorigin="612,980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nycqMMAAADdAAAADwAAAGRycy9kb3ducmV2LnhtbERPy4rCMBTdC/5DuII7&#10;Taso0jEVkRlxIQPqwDC7S3P7wOamNLGtf28WAy4P573dDaYWHbWusqwgnkcgiDOrKy4U/Ny+ZhsQ&#10;ziNrrC2Tgic52KXj0RYTbXu+UHf1hQgh7BJUUHrfJFK6rCSDbm4b4sDltjXoA2wLqVvsQ7ip5SKK&#10;1tJgxaGhxIYOJWX368MoOPbY75fxZ3e+54fn3231/XuOSanpZNh/gPA0+Lf4333SChbLd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fJyowwAAAN0AAAAP&#10;AAAAAAAAAAAAAAAAAKoCAABkcnMvZG93bnJldi54bWxQSwUGAAAAAAQABAD6AAAAmgMAAAAA&#10;">
                  <v:oval id="Oval 2180" o:spid="_x0000_s1048" style="position:absolute;left:612;top:980;width:953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S4fMYA&#10;AADdAAAADwAAAGRycy9kb3ducmV2LnhtbESPQWvCQBSE7wX/w/KE3urGFEVTNxKlhUKhYJT2+si+&#10;JiHZtyG76vbfu4WCx2FmvmE222B6caHRtZYVzGcJCOLK6pZrBafj29MKhPPIGnvLpOCXHGzzycMG&#10;M22vfKBL6WsRIewyVNB4P2RSuqohg25mB+Lo/djRoI9yrKUe8RrhppdpkiylwZbjQoMD7RuquvJs&#10;FHyHz6/DqUvbIlnsio/XYwiDDUo9TkPxAsJT8Pfwf/tdK0ifl2v4exOf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BS4fMYAAADdAAAADwAAAAAAAAAAAAAAAACYAgAAZHJz&#10;L2Rvd25yZXYueG1sUEsFBgAAAAAEAAQA9QAAAIsDAAAAAA==&#10;" fillcolor="#fffd63"/>
                  <v:shape id="Text Box 2181" o:spid="_x0000_s1049" type="#_x0000_t202" style="position:absolute;left:681;top:1017;width:816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C9d78A&#10;AADdAAAADwAAAGRycy9kb3ducmV2LnhtbERPS4vCMBC+C/sfwix409QHKl2jLIuKR5/3oZlti82k&#10;JFHrv985LHj8+N7Ldeca9aAQa88GRsMMFHHhbc2lgct5O1iAignZYuOZDLwownr10Vtibv2Tj/Q4&#10;pVJJCMccDVQptbnWsajIYRz6lli4Xx8cJoGh1DbgU8Jdo8dZNtMOa5aGClv6qai4ne5OSsrLdLJp&#10;p4cmxLkttuddvO53xvQ/u+8vUIm69Bb/u/fWwHgyl/3yRp6AXv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AL13vwAAAN0AAAAPAAAAAAAAAAAAAAAAAJgCAABkcnMvZG93bnJl&#10;di54bWxQSwUGAAAAAAQABAD1AAAAhAMAAAAA&#10;" filled="f" fillcolor="#bbe0e3" stroked="f">
                    <v:textbox inset="1.02mm,.204mm,1.02mm,.204mm">
                      <w:txbxContent>
                        <w:p w:rsidR="00287DBD" w:rsidRPr="008411E4" w:rsidRDefault="00287DBD" w:rsidP="0070323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Conditions environnementales</w:t>
                          </w:r>
                        </w:p>
                      </w:txbxContent>
                    </v:textbox>
                  </v:shape>
                </v:group>
                <v:group id="Group 2185" o:spid="_x0000_s1050" style="position:absolute;left:11774;top:13265;width:14683;height:9006" coordorigin="3016,565" coordsize="1089,5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ugAcM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WMJx9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ugAcMcAAADd&#10;AAAADwAAAAAAAAAAAAAAAACqAgAAZHJzL2Rvd25yZXYueG1sUEsFBgAAAAAEAAQA+gAAAJ4DAAAA&#10;AA==&#10;">
                  <v:oval id="Oval 2186" o:spid="_x0000_s1051" style="position:absolute;left:3016;top:565;width:1089;height: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AkpMYA&#10;AADdAAAADwAAAGRycy9kb3ducmV2LnhtbESPQWvCQBSE70L/w/IK3symEduSZpW0KAiFglHa6yP7&#10;mgSzb0N2q+u/7wqCx2FmvmGKVTC9ONHoOssKnpIUBHFtdceNgsN+M3sF4Tyyxt4yKbiQg9XyYVJg&#10;ru2Zd3SqfCMihF2OClrvh1xKV7dk0CV2II7erx0N+ijHRuoRzxFuepml6bM02HFcaHGgj5bqY/Vn&#10;FPyEr+/d4Zh1Zbp4Lz/X+xAGG5SaPobyDYSn4O/hW3urFWTzlwVc38QnIJ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IAkpMYAAADdAAAADwAAAAAAAAAAAAAAAACYAgAAZHJz&#10;L2Rvd25yZXYueG1sUEsFBgAAAAAEAAQA9QAAAIsDAAAAAA==&#10;" fillcolor="#fffd63"/>
                  <v:shape id="Text Box 2187" o:spid="_x0000_s1052" type="#_x0000_t202" style="position:absolute;left:3090;top:735;width:997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WAmMMA&#10;AADdAAAADwAAAGRycy9kb3ducmV2LnhtbESPX2vCMBTF3wd+h3CFvc10WuqoTUVESx83de+X5tqW&#10;NTclidp9+2Uw2OPh/Plxiu1kBnEn53vLCl4XCQjixuqeWwWX8/HlDYQPyBoHy6Tgmzxsy9lTgbm2&#10;D/6g+ym0Io6wz1FBF8KYS+mbjgz6hR2Jo3e1zmCI0rVSO3zEcTPIZZJk0mDPkdDhSPuOmq/TzURI&#10;e0lXhzF9H5xf6+Z4rvxnXSn1PJ92GxCBpvAf/mvXWsFytc7g9018ArL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WAmMMAAADdAAAADwAAAAAAAAAAAAAAAACYAgAAZHJzL2Rv&#10;d25yZXYueG1sUEsFBgAAAAAEAAQA9QAAAIgDAAAAAA==&#10;" filled="f" fillcolor="#bbe0e3" stroked="f">
                    <v:textbox inset="1.02mm,.204mm,1.02mm,.204mm">
                      <w:txbxContent>
                        <w:p w:rsidR="00287DBD" w:rsidRPr="00A52177" w:rsidRDefault="00287DBD" w:rsidP="0070323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Simulateur donn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é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es v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é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hicule</w:t>
                          </w:r>
                        </w:p>
                      </w:txbxContent>
                    </v:textbox>
                  </v:shape>
                </v:group>
                <v:group id="Group 2188" o:spid="_x0000_s1053" style="position:absolute;left:48298;top:17741;width:11785;height:5029" coordorigin="3878,1071" coordsize="1089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qeB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cTa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aOp4HxgAAAN0A&#10;AAAPAAAAAAAAAAAAAAAAAKoCAABkcnMvZG93bnJldi54bWxQSwUGAAAAAAQABAD6AAAAnQMAAAAA&#10;">
                  <v:oval id="Oval 2189" o:spid="_x0000_s1054" style="position:absolute;left:3878;top:1071;width:1089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GLOsMA&#10;AADdAAAADwAAAGRycy9kb3ducmV2LnhtbERPXWvCMBR9F/Yfwh3sTdN1qKMaSzc2EAaCtszXS3PX&#10;Fpub0mQ1+/fLg+Dj4Xxv82B6MdHoOssKnhcJCOLa6o4bBVX5OX8F4Tyyxt4yKfgjB/nuYbbFTNsr&#10;H2k6+UbEEHYZKmi9HzIpXd2SQbewA3Hkfuxo0Ec4NlKPeI3hppdpkqykwY5jQ4sDvbdUX06/RsE5&#10;HL6P1SXtimT5Vnx9lCEMNij19BiKDQhPwd/FN/deK0hf1nFufBOfgN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GLOsMAAADdAAAADwAAAAAAAAAAAAAAAACYAgAAZHJzL2Rv&#10;d25yZXYueG1sUEsFBgAAAAAEAAQA9QAAAIgDAAAAAA==&#10;" fillcolor="#fffd63"/>
                  <v:shape id="Text Box 2190" o:spid="_x0000_s1055" type="#_x0000_t202" style="position:absolute;left:3924;top:1108;width:99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oU6sMA&#10;AADdAAAADwAAAGRycy9kb3ducmV2LnhtbESPS2vCQBSF90L/w3AL3emkJmiNjiLSiEvrY3/JXJPQ&#10;zJ0wM43pv3eEQpeH8/g4q81gWtGT841lBe+TBARxaXXDlYLLuRh/gPABWWNrmRT8kofN+mW0wlzb&#10;O39RfwqViCPsc1RQh9DlUvqyJoN+Yjvi6N2sMxiidJXUDu9x3LRymiQzabDhSKixo11N5ffpx0RI&#10;dcnSzy47ts7PdVmc9/562Cv19jpslyACDeE//Nc+aAXTdL6A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oU6sMAAADdAAAADwAAAAAAAAAAAAAAAACYAgAAZHJzL2Rv&#10;d25yZXYueG1sUEsFBgAAAAAEAAQA9QAAAIgDAAAAAA==&#10;" filled="f" fillcolor="#bbe0e3" stroked="f">
                    <v:textbox inset="1.02mm,.204mm,1.02mm,.204mm">
                      <w:txbxContent>
                        <w:p w:rsidR="00287DBD" w:rsidRPr="00B4035E" w:rsidRDefault="00287DBD" w:rsidP="0070323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 w:rsidRPr="00B4035E"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ormes  &amp; R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è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glements</w:t>
                          </w:r>
                        </w:p>
                      </w:txbxContent>
                    </v:textbox>
                  </v:shape>
                </v:group>
                <v:group id="Group 2194" o:spid="_x0000_s1056" style="position:absolute;left:34723;top:33544;width:11290;height:3435" coordorigin="2426,2795" coordsize="1043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1OgjxgAAAN0A&#10;AAAPAAAAAAAAAAAAAAAAAKoCAABkcnMvZG93bnJldi54bWxQSwUGAAAAAAQABAD6AAAAnQMAAAAA&#10;">
                  <v:oval id="Oval 2195" o:spid="_x0000_s1057" style="position:absolute;left:2426;top:2795;width:1043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nxGMUA&#10;AADdAAAADwAAAGRycy9kb3ducmV2LnhtbESP3WrCQBSE7wXfYTlC73RjWkWiq0RpoSAI/qC3h+wx&#10;CWbPhuxWt2/vFgpeDjPzDbNYBdOIO3WutqxgPEpAEBdW11wqOB2/hjMQziNrbCyTgl9ysFr2ewvM&#10;tH3wnu4HX4oIYZehgsr7NpPSFRUZdCPbEkfvajuDPsqulLrDR4SbRqZJMpUGa44LFba0qai4HX6M&#10;gkvYnfenW1rnyWSdbz+PIbQ2KPU2CPkchKfgX+H/9rdWkL7PPuDvTXw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fEYxQAAAN0AAAAPAAAAAAAAAAAAAAAAAJgCAABkcnMv&#10;ZG93bnJldi54bWxQSwUGAAAAAAQABAD1AAAAigMAAAAA&#10;" fillcolor="#fffd63"/>
                  <v:shape id="Text Box 2196" o:spid="_x0000_s1058" type="#_x0000_t202" style="position:absolute;left:2472;top:2878;width:952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JuyMMA&#10;AADdAAAADwAAAGRycy9kb3ducmV2LnhtbESPX2vCMBTF34V9h3AHvmk6WzepRhFZxUen7v3SXNuy&#10;5qYkWa3f3giDPR7Onx9ntRlMK3pyvrGs4G2agCAurW64UnA5F5MFCB+QNbaWScGdPGzWL6MV5tre&#10;+Iv6U6hEHGGfo4I6hC6X0pc1GfRT2xFH72qdwRClq6R2eIvjppWzJHmXBhuOhBo72tVU/px+TYRU&#10;lyz97LJj6/yHLovz3n8f9kqNX4ftEkSgIfyH/9oHrWCWLubwfBOf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JuyMMAAADdAAAADwAAAAAAAAAAAAAAAACYAgAAZHJzL2Rv&#10;d25yZXYueG1sUEsFBgAAAAAEAAQA9QAAAIgDAAAAAA==&#10;" filled="f" fillcolor="#bbe0e3" stroked="f">
                    <v:textbox inset="1.02mm,.204mm,1.02mm,.204mm">
                      <w:txbxContent>
                        <w:p w:rsidR="00287DBD" w:rsidRPr="00A52177" w:rsidRDefault="00287DBD" w:rsidP="0070323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Alimentation</w:t>
                          </w:r>
                        </w:p>
                      </w:txbxContent>
                    </v:textbox>
                  </v:shape>
                </v:group>
                <v:group id="Group 2197" o:spid="_x0000_s1059" style="position:absolute;left:18431;top:32687;width:12894;height:4292" coordorigin="930,2763" coordsize="1043,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NLu8UAAADd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RuPpBP7e&#10;hCcgF2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CjS7vFAAAA3QAA&#10;AA8AAAAAAAAAAAAAAAAAqgIAAGRycy9kb3ducmV2LnhtbFBLBQYAAAAABAAEAPoAAACcAwAAAAA=&#10;">
                  <v:oval id="Oval 2198" o:spid="_x0000_s1060" style="position:absolute;left:930;top:2763;width:1043;height: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T7HcMA&#10;AADdAAAADwAAAGRycy9kb3ducmV2LnhtbERPXWvCMBR9H+w/hDvY25ra4SidUbrhYCAI2uJeL821&#10;LTY3pYka/715EPZ4ON+LVTCDuNDkessKZkkKgrixuudWQV39vOUgnEfWOFgmBTdysFo+Py2w0PbK&#10;O7rsfStiCLsCFXTej4WUrunIoEvsSBy5o50M+ginVuoJrzHcDDJL0w9psOfY0OFI3x01p/3ZKPgL&#10;28OuPmV9mc6/ys26CmG0QanXl1B+gvAU/L/44f7VCrL3PM6Nb+ITkM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T7HcMAAADdAAAADwAAAAAAAAAAAAAAAACYAgAAZHJzL2Rv&#10;d25yZXYueG1sUEsFBgAAAAAEAAQA9QAAAIgDAAAAAA==&#10;" fillcolor="#fffd63"/>
                  <v:shape id="Text Box 2199" o:spid="_x0000_s1061" type="#_x0000_t202" style="position:absolute;left:953;top:2763;width:997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9kzcMA&#10;AADdAAAADwAAAGRycy9kb3ducmV2LnhtbESPS2vCQBSF90L/w3AL3emkJliNjiLSiEvrY3/JXJPQ&#10;zJ0wM43pv3eEQpeH8/g4q81gWtGT841lBe+TBARxaXXDlYLLuRjPQfiArLG1TAp+ycNm/TJaYa7t&#10;nb+oP4VKxBH2OSqoQ+hyKX1Zk0E/sR1x9G7WGQxRukpqh/c4blo5TZKZNNhwJNTY0a6m8vv0YyKk&#10;umTpZ5cdW+c/dFmc9/562Cv19jpslyACDeE//Nc+aAXTdL6A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9kzcMAAADdAAAADwAAAAAAAAAAAAAAAACYAgAAZHJzL2Rv&#10;d25yZXYueG1sUEsFBgAAAAAEAAQA9QAAAIgDAAAAAA==&#10;" filled="f" fillcolor="#bbe0e3" stroked="f">
                    <v:textbox inset="1.02mm,.204mm,1.02mm,.204mm">
                      <w:txbxContent>
                        <w:p w:rsidR="00287DBD" w:rsidRPr="00A52177" w:rsidRDefault="00287DBD" w:rsidP="0070323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Norme ergonomique</w:t>
                          </w:r>
                        </w:p>
                      </w:txbxContent>
                    </v:textbox>
                  </v:shape>
                </v:group>
                <v:group id="Group 2200" o:spid="_x0000_s1062" style="position:absolute;left:48795;top:26329;width:12764;height:5312" coordorigin="3651,2477" coordsize="1179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d/gicQAAADdAAAADwAAAGRycy9kb3ducmV2LnhtbERPy2rCQBTdF/yH4Qrd&#10;NZMYWmzqKCJWXEhBI5TuLplrEszcCZkxj7/vLApdHs57tRlNI3rqXG1ZQRLFIIgLq2suFVzzz5cl&#10;COeRNTaWScFEDjbr2dMKM20HPlN/8aUIIewyVFB532ZSuqIigy6yLXHgbrYz6APsSqk7HEK4aeQi&#10;jt+kwZpDQ4Ut7Soq7peHUXAYcNimyb4/3W+76Sd//fo+JaTU83zcfoDwNPp/8Z/7qBUs0vewP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d/gicQAAADdAAAA&#10;DwAAAAAAAAAAAAAAAACqAgAAZHJzL2Rvd25yZXYueG1sUEsFBgAAAAAEAAQA+gAAAJsDAAAAAA==&#10;">
                  <v:oval id="Oval 2201" o:spid="_x0000_s1063" style="position:absolute;left:3651;top:247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fEXcYA&#10;AADdAAAADwAAAGRycy9kb3ducmV2LnhtbESPQWvCQBSE7wX/w/KE3urGFIumbiRKC4JQMEp7fWRf&#10;k5Ds25Dd6vbfu4WCx2FmvmHWm2B6caHRtZYVzGcJCOLK6pZrBefT+9MShPPIGnvLpOCXHGzyycMa&#10;M22vfKRL6WsRIewyVNB4P2RSuqohg25mB+LofdvRoI9yrKUe8RrhppdpkrxIgy3HhQYH2jVUdeWP&#10;UfAVPj6P5y5ti2SxLQ5vpxAGG5R6nIbiFYSn4O/h//ZeK0ifV3P4exOf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fEXcYAAADdAAAADwAAAAAAAAAAAAAAAACYAgAAZHJz&#10;L2Rvd25yZXYueG1sUEsFBgAAAAAEAAQA9QAAAIsDAAAAAA==&#10;" fillcolor="#fffd63"/>
                  <v:shape id="Text Box 2202" o:spid="_x0000_s1064" type="#_x0000_t202" style="position:absolute;left:3651;top:2560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gYcMA&#10;AADdAAAADwAAAGRycy9kb3ducmV2LnhtbESPy2rDMBBF94X8g5hAd41c26StE8WUkpgs8+p+sCa2&#10;qTUykpK4fx8FCl1e7uNwl+VoenEl5zvLCl5nCQji2uqOGwWn4+blHYQPyBp7y6TglzyUq8nTEgtt&#10;b7yn6yE0Io6wL1BBG8JQSOnrlgz6mR2Io3e2zmCI0jVSO7zFcdPLNEnm0mDHkdDiQF8t1T+Hi4mQ&#10;5pRn6yHf9c6/6XpzrPz3tlLqeTp+LkAEGsN/+K+91QrS7COFx5v4BOTq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5JgYcMAAADdAAAADwAAAAAAAAAAAAAAAACYAgAAZHJzL2Rv&#10;d25yZXYueG1sUEsFBgAAAAAEAAQA9QAAAIgDAAAAAA==&#10;" filled="f" fillcolor="#bbe0e3" stroked="f">
                    <v:textbox inset="1.02mm,.204mm,1.02mm,.204mm">
                      <w:txbxContent>
                        <w:p w:rsidR="00287DBD" w:rsidRPr="008411E4" w:rsidRDefault="00287DBD" w:rsidP="0070323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Types de support</w:t>
                          </w:r>
                        </w:p>
                      </w:txbxContent>
                    </v:textbox>
                  </v:shape>
                </v:group>
                <v:shape id="Text Box 2228" o:spid="_x0000_s1065" type="#_x0000_t202" style="position:absolute;left:6454;top:2376;width:11589;height:7118;visibility:visible;mso-wrap-style:none;v-text-anchor:middle" o:bwmode="highContras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DLAcQA&#10;AADdAAAADwAAAGRycy9kb3ducmV2LnhtbESP3YrCMBSE7wXfIRxh7zTVBX+6RhFB6o0Xq32AY3O2&#10;LTYnJYlt9+03grCXw8x8w2z3g2lER87XlhXMZwkI4sLqmksF+e00XYPwAVljY5kU/JKH/W482mKq&#10;bc/f1F1DKSKEfYoKqhDaVEpfVGTQz2xLHL0f6wyGKF0ptcM+wk0jF0mylAZrjgsVtnSsqHhcn0aB&#10;dve8dKsuk3m2ujzJ9/dsfVDqYzIcvkAEGsJ/+N0+awWLz80SXm/iE5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wywHEAAAA3QAAAA8AAAAAAAAAAAAAAAAAmAIAAGRycy9k&#10;b3ducmV2LnhtbFBLBQYAAAAABAAEAPUAAACJAwAAAAA=&#10;" filled="f" fillcolor="silver" stroked="f">
                  <v:textbox inset="7.25pt,1.2788mm,7.25pt,1.2788mm">
                    <w:txbxContent>
                      <w:p w:rsidR="00287DBD" w:rsidRPr="00325294" w:rsidRDefault="00287DBD" w:rsidP="00B4035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325294">
                          <w:rPr>
                            <w:rFonts w:ascii="Arial" w:cs="Arial"/>
                            <w:b/>
                            <w:bCs/>
                          </w:rPr>
                          <w:t>Phase de vie:</w:t>
                        </w:r>
                      </w:p>
                      <w:p w:rsidR="00287DBD" w:rsidRPr="00325294" w:rsidRDefault="00287DBD" w:rsidP="00B4035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325294">
                          <w:rPr>
                            <w:rFonts w:ascii="Arial" w:cs="Arial"/>
                            <w:b/>
                            <w:bCs/>
                          </w:rPr>
                          <w:t xml:space="preserve"> Prototype </w:t>
                        </w:r>
                      </w:p>
                      <w:p w:rsidR="00287DBD" w:rsidRPr="00325294" w:rsidRDefault="00287DBD" w:rsidP="00B4035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</w:p>
                      <w:p w:rsidR="00287DBD" w:rsidRPr="00325294" w:rsidRDefault="00287DBD"/>
                    </w:txbxContent>
                  </v:textbox>
                </v:shape>
                <v:group id="Group 2497" o:spid="_x0000_s1066" style="position:absolute;left:9445;top:25067;width:16199;height:4432" coordorigin="4014,1751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Z4/c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F4Mn+H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Nnj9xgAAAN0A&#10;AAAPAAAAAAAAAAAAAAAAAKoCAABkcnMvZG93bnJldi54bWxQSwUGAAAAAAQABAD6AAAAnQMAAAAA&#10;">
                  <v:oval id="Oval 2498" o:spid="_x0000_s1067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1twMMA&#10;AADdAAAADwAAAGRycy9kb3ducmV2LnhtbERPXWvCMBR9F/Yfwh3sTdN1KK4aSzc2EAaCtszXS3PX&#10;Fpub0mQ1+/fLg+Dj4Xxv82B6MdHoOssKnhcJCOLa6o4bBVX5OV+DcB5ZY2+ZFPyRg3z3MNtipu2V&#10;jzSdfCNiCLsMFbTeD5mUrm7JoFvYgThyP3Y06CMcG6lHvMZw08s0SVbSYMexocWB3luqL6dfo+Ac&#10;Dt/H6pJ2RbJ8K74+yhAGG5R6egzFBoSn4O/im3uvFaQvr3FufBOfgN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1twMMAAADdAAAADwAAAAAAAAAAAAAAAACYAgAAZHJzL2Rv&#10;d25yZXYueG1sUEsFBgAAAAAEAAQA9QAAAIgDAAAAAA==&#10;" fillcolor="#fffd63"/>
                  <v:shape id="Text Box 2499" o:spid="_x0000_s1068" type="#_x0000_t202" style="position:absolute;left:4105;top:1839;width:1315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byEMMA&#10;AADdAAAADwAAAGRycy9kb3ducmV2LnhtbESPX2vCMBTF34V9h3AHvmk6W9ysRhFZxUen7v3SXNuy&#10;5qYkWa3f3giDPR7Onx9ntRlMK3pyvrGs4G2agCAurW64UnA5F5MPED4ga2wtk4I7edisX0YrzLW9&#10;8Rf1p1CJOMI+RwV1CF0upS9rMuintiOO3tU6gyFKV0nt8BbHTStnSTKXBhuOhBo72tVU/px+TYRU&#10;lyz97LJj6/y7Lovz3n8f9kqNX4ftEkSgIfyH/9oHrWCWLhbwfBOfgF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byEMMAAADdAAAADwAAAAAAAAAAAAAAAACYAgAAZHJzL2Rv&#10;d25yZXYueG1sUEsFBgAAAAAEAAQA9QAAAIgDAAAAAA==&#10;" filled="f" fillcolor="#bbe0e3" stroked="f">
                    <v:textbox inset="1.02mm,.204mm,1.02mm,.204mm">
                      <w:txbxContent>
                        <w:p w:rsidR="00287DBD" w:rsidRPr="00157C6B" w:rsidRDefault="00287DBD" w:rsidP="0070323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Utilisateur</w:t>
                          </w:r>
                        </w:p>
                      </w:txbxContent>
                    </v:textbox>
                  </v:shape>
                </v:group>
                <v:group id="Group 2185" o:spid="_x0000_s1069" style="position:absolute;left:24980;top:7233;width:14681;height:7000" coordsize="1089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TdTMYAAADc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0gWa/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pN1MxgAAANwA&#10;AAAPAAAAAAAAAAAAAAAAAKoCAABkcnMvZG93bnJldi54bWxQSwUGAAAAAAQABAD6AAAAnQMAAAAA&#10;">
                  <v:oval id="Oval 2186" o:spid="_x0000_s1070" style="position:absolute;width:1089;height: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SfYMIA&#10;AADcAAAADwAAAGRycy9kb3ducmV2LnhtbERPW0vDMBR+H+w/hCPsbUstVEdtOroxYSAIu6Cvh+bY&#10;ljUnpYlt/PfmQfDx47sXu2B6MdHoOssKHjcJCOLa6o4bBbfr63oLwnlkjb1lUvBDDnblclFgru3M&#10;Z5ouvhExhF2OClrvh1xKV7dk0G3sQBy5Lzsa9BGOjdQjzjHc9DJNkidpsOPY0OJAh5bq++XbKPgM&#10;7x/n2z3tqiTbV2/HawiDDUqtHkL1AsJT8P/iP/dJK8ie49p4Jh4B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FJ9gwgAAANwAAAAPAAAAAAAAAAAAAAAAAJgCAABkcnMvZG93&#10;bnJldi54bWxQSwUGAAAAAAQABAD1AAAAhwMAAAAA&#10;" fillcolor="#fffd63">
                    <v:textbox>
                      <w:txbxContent>
                        <w:p w:rsidR="00287DBD" w:rsidRDefault="00287DBD" w:rsidP="0045629A"/>
                      </w:txbxContent>
                    </v:textbox>
                  </v:oval>
                  <v:shape id="Text Box 2187" o:spid="_x0000_s1071" type="#_x0000_t202" style="position:absolute;left:74;top:91;width:997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TAf78A&#10;AADcAAAADwAAAGRycy9kb3ducmV2LnhtbERPS2sCMRC+F/wPYQrearZVW1mNIkXFo8/7sBl3FzeT&#10;JYm6/nvnUOjx43vPFp1r1J1CrD0b+BxkoIgLb2suDZyO648JqJiQLTaeycCTIizmvbcZ5tY/eE/3&#10;QyqVhHDM0UCVUptrHYuKHMaBb4mFu/jgMAkMpbYBHxLuGv2VZd/aYc3SUGFLvxUV18PNSUl5Gg1X&#10;7WjXhPhji/VxE8/bjTH99245BZWoS//iP/fWGhhPZL6ckSOg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RMB/vwAAANwAAAAPAAAAAAAAAAAAAAAAAJgCAABkcnMvZG93bnJl&#10;di54bWxQSwUGAAAAAAQABAD1AAAAhAMAAAAA&#10;" filled="f" fillcolor="#bbe0e3" stroked="f">
                    <v:textbox inset="1.02mm,.204mm,1.02mm,.204mm">
                      <w:txbxContent>
                        <w:p w:rsidR="00287DBD" w:rsidRDefault="00287DBD" w:rsidP="002B2D4F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color w:val="000000"/>
                              <w:sz w:val="22"/>
                              <w:szCs w:val="22"/>
                            </w:rPr>
                            <w:t>Service info divertissement</w:t>
                          </w:r>
                        </w:p>
                        <w:p w:rsidR="00287DBD" w:rsidRPr="0045629A" w:rsidRDefault="00287DBD" w:rsidP="004562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8D5C39" w:rsidRPr="00360481" w:rsidRDefault="008D5C39" w:rsidP="00765F87">
      <w:pPr>
        <w:rPr>
          <w:b/>
          <w:bCs/>
          <w:i/>
          <w:iCs/>
          <w:u w:val="single"/>
        </w:rPr>
      </w:pPr>
      <w:r w:rsidRPr="00360481">
        <w:rPr>
          <w:b/>
          <w:bCs/>
          <w:i/>
          <w:iCs/>
          <w:u w:val="single"/>
        </w:rPr>
        <w:t>Définitions :</w:t>
      </w:r>
    </w:p>
    <w:p w:rsidR="00C674F0" w:rsidRPr="00360481" w:rsidRDefault="00C674F0" w:rsidP="00765F87"/>
    <w:tbl>
      <w:tblPr>
        <w:tblStyle w:val="Grilledutableau"/>
        <w:tblW w:w="0" w:type="auto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</w:tblBorders>
        <w:tblLook w:val="01E0" w:firstRow="1" w:lastRow="1" w:firstColumn="1" w:lastColumn="1" w:noHBand="0" w:noVBand="0"/>
      </w:tblPr>
      <w:tblGrid>
        <w:gridCol w:w="3508"/>
        <w:gridCol w:w="6413"/>
      </w:tblGrid>
      <w:tr w:rsidR="00B2264B" w:rsidRPr="00360481" w:rsidTr="00EC4469">
        <w:tc>
          <w:tcPr>
            <w:tcW w:w="3508" w:type="dxa"/>
            <w:vAlign w:val="center"/>
          </w:tcPr>
          <w:p w:rsidR="00B2264B" w:rsidRPr="00360481" w:rsidRDefault="00A96E65" w:rsidP="00EB6037">
            <w:r w:rsidRPr="00360481">
              <w:t xml:space="preserve">Prototype IHM </w:t>
            </w:r>
            <w:proofErr w:type="spellStart"/>
            <w:r w:rsidR="00EB6037" w:rsidRPr="00360481">
              <w:t>mult</w:t>
            </w:r>
            <w:proofErr w:type="spellEnd"/>
            <w:r w:rsidR="00EB6037" w:rsidRPr="00360481">
              <w:t>-clients</w:t>
            </w:r>
          </w:p>
        </w:tc>
        <w:tc>
          <w:tcPr>
            <w:tcW w:w="6413" w:type="dxa"/>
            <w:vAlign w:val="center"/>
          </w:tcPr>
          <w:p w:rsidR="00B2264B" w:rsidRPr="00360481" w:rsidRDefault="00B2264B" w:rsidP="00A96E65">
            <w:r w:rsidRPr="00360481">
              <w:t xml:space="preserve">Représente le système. Il sera </w:t>
            </w:r>
            <w:r w:rsidR="009A383C" w:rsidRPr="00360481">
              <w:t>composé,</w:t>
            </w:r>
            <w:r w:rsidRPr="00360481">
              <w:t xml:space="preserve"> aussi bien au niveau matériel que logiciel, des éléments permettant de démontrer l’expérience, l’expertise et le savoir-faire MATIS en matière de développement HIL et SIL.</w:t>
            </w:r>
          </w:p>
        </w:tc>
      </w:tr>
      <w:tr w:rsidR="00B2264B" w:rsidRPr="00360481" w:rsidTr="00EC4469">
        <w:tc>
          <w:tcPr>
            <w:tcW w:w="3508" w:type="dxa"/>
            <w:vAlign w:val="center"/>
          </w:tcPr>
          <w:p w:rsidR="00B2264B" w:rsidRPr="00360481" w:rsidRDefault="0072309A" w:rsidP="0025709A">
            <w:r w:rsidRPr="00360481">
              <w:t>Simulateur données véhicule</w:t>
            </w:r>
          </w:p>
        </w:tc>
        <w:tc>
          <w:tcPr>
            <w:tcW w:w="6413" w:type="dxa"/>
            <w:vAlign w:val="center"/>
          </w:tcPr>
          <w:p w:rsidR="00B2264B" w:rsidRPr="00360481" w:rsidRDefault="00A96E65" w:rsidP="0025709A">
            <w:r w:rsidRPr="00360481">
              <w:t xml:space="preserve">Il constitue toute la partie logicielle </w:t>
            </w:r>
            <w:r w:rsidR="0072309A" w:rsidRPr="00360481">
              <w:t>qui simule l’envoie et la réception des données véhicule.</w:t>
            </w:r>
          </w:p>
        </w:tc>
      </w:tr>
      <w:tr w:rsidR="0045629A" w:rsidRPr="00360481" w:rsidTr="00EC4469">
        <w:tc>
          <w:tcPr>
            <w:tcW w:w="3508" w:type="dxa"/>
            <w:vAlign w:val="center"/>
          </w:tcPr>
          <w:p w:rsidR="0045629A" w:rsidRPr="00360481" w:rsidRDefault="0045629A" w:rsidP="002B2D4F">
            <w:pPr>
              <w:jc w:val="left"/>
            </w:pPr>
            <w:r w:rsidRPr="00360481">
              <w:t xml:space="preserve">Service </w:t>
            </w:r>
            <w:r w:rsidR="002B2D4F" w:rsidRPr="00360481">
              <w:t>info divertissement</w:t>
            </w:r>
          </w:p>
        </w:tc>
        <w:tc>
          <w:tcPr>
            <w:tcW w:w="6413" w:type="dxa"/>
            <w:vAlign w:val="center"/>
          </w:tcPr>
          <w:p w:rsidR="0045629A" w:rsidRPr="00360481" w:rsidRDefault="00E47908" w:rsidP="0025709A">
            <w:r w:rsidRPr="00360481">
              <w:t>Ce Service désigne les modules applicatifs hors les parties fonctionnelles du véhicule.</w:t>
            </w:r>
          </w:p>
        </w:tc>
      </w:tr>
      <w:tr w:rsidR="00B2264B" w:rsidRPr="00360481" w:rsidTr="00EC4469">
        <w:tc>
          <w:tcPr>
            <w:tcW w:w="3508" w:type="dxa"/>
            <w:vAlign w:val="center"/>
          </w:tcPr>
          <w:p w:rsidR="00B2264B" w:rsidRPr="00360481" w:rsidRDefault="00A96E65" w:rsidP="0025709A">
            <w:r w:rsidRPr="00360481">
              <w:t>Utilisateur</w:t>
            </w:r>
          </w:p>
        </w:tc>
        <w:tc>
          <w:tcPr>
            <w:tcW w:w="6413" w:type="dxa"/>
            <w:vAlign w:val="center"/>
          </w:tcPr>
          <w:p w:rsidR="00B2264B" w:rsidRPr="00360481" w:rsidRDefault="00825E4C" w:rsidP="0025709A">
            <w:r w:rsidRPr="00360481">
              <w:t>Personne qui va utiliser le système, soit le conducteur ou le passager.</w:t>
            </w:r>
            <w:r w:rsidR="00B2264B" w:rsidRPr="00360481">
              <w:t xml:space="preserve"> </w:t>
            </w:r>
          </w:p>
        </w:tc>
      </w:tr>
      <w:tr w:rsidR="00825E4C" w:rsidRPr="00360481" w:rsidTr="00EC4469">
        <w:tc>
          <w:tcPr>
            <w:tcW w:w="3508" w:type="dxa"/>
            <w:vAlign w:val="center"/>
          </w:tcPr>
          <w:p w:rsidR="00825E4C" w:rsidRPr="00360481" w:rsidRDefault="00825E4C" w:rsidP="0025709A">
            <w:r w:rsidRPr="00360481">
              <w:t>Norme ergonomique</w:t>
            </w:r>
          </w:p>
        </w:tc>
        <w:tc>
          <w:tcPr>
            <w:tcW w:w="6413" w:type="dxa"/>
            <w:vAlign w:val="center"/>
          </w:tcPr>
          <w:p w:rsidR="00825E4C" w:rsidRPr="00360481" w:rsidRDefault="00E96F2E" w:rsidP="0025709A">
            <w:r w:rsidRPr="00360481">
              <w:t>Regroupe toutes les contraintes esthétiques que doit respecter le système</w:t>
            </w:r>
            <w:r w:rsidR="00AB2EB5" w:rsidRPr="00360481">
              <w:t xml:space="preserve"> (taille</w:t>
            </w:r>
            <w:r w:rsidR="00F22965" w:rsidRPr="00360481">
              <w:t>, forme,</w:t>
            </w:r>
            <w:r w:rsidR="00AB2EB5" w:rsidRPr="00360481">
              <w:t xml:space="preserve"> </w:t>
            </w:r>
            <w:r w:rsidR="00F22965" w:rsidRPr="00360481">
              <w:t>couleur,…)</w:t>
            </w:r>
          </w:p>
        </w:tc>
      </w:tr>
      <w:tr w:rsidR="00B2264B" w:rsidRPr="00360481" w:rsidTr="00EC4469">
        <w:tc>
          <w:tcPr>
            <w:tcW w:w="3508" w:type="dxa"/>
            <w:vAlign w:val="center"/>
          </w:tcPr>
          <w:p w:rsidR="00B2264B" w:rsidRPr="00360481" w:rsidRDefault="00825E4C" w:rsidP="0025709A">
            <w:r w:rsidRPr="00360481">
              <w:t>Normes, Règlements</w:t>
            </w:r>
            <w:r w:rsidR="00B2264B" w:rsidRPr="00360481">
              <w:t>, …</w:t>
            </w:r>
          </w:p>
        </w:tc>
        <w:tc>
          <w:tcPr>
            <w:tcW w:w="6413" w:type="dxa"/>
            <w:vAlign w:val="center"/>
          </w:tcPr>
          <w:p w:rsidR="00B2264B" w:rsidRPr="00360481" w:rsidRDefault="00B2264B" w:rsidP="00825E4C">
            <w:r w:rsidRPr="00360481">
              <w:t xml:space="preserve">Regroupe toutes les contraintes </w:t>
            </w:r>
            <w:r w:rsidR="00825E4C" w:rsidRPr="00360481">
              <w:t>liées à l’utilisation et l’installation dans la voiture.</w:t>
            </w:r>
            <w:r w:rsidRPr="00360481">
              <w:t xml:space="preserve"> </w:t>
            </w:r>
          </w:p>
        </w:tc>
      </w:tr>
      <w:tr w:rsidR="00B2264B" w:rsidRPr="00360481" w:rsidTr="00EC4469">
        <w:tc>
          <w:tcPr>
            <w:tcW w:w="3508" w:type="dxa"/>
            <w:vAlign w:val="center"/>
          </w:tcPr>
          <w:p w:rsidR="00B2264B" w:rsidRPr="00360481" w:rsidRDefault="00B2264B" w:rsidP="0025709A">
            <w:r w:rsidRPr="00360481">
              <w:t>Conditions environnementales</w:t>
            </w:r>
          </w:p>
        </w:tc>
        <w:tc>
          <w:tcPr>
            <w:tcW w:w="6413" w:type="dxa"/>
            <w:vAlign w:val="center"/>
          </w:tcPr>
          <w:p w:rsidR="00B2264B" w:rsidRPr="00360481" w:rsidRDefault="00B2264B" w:rsidP="0025709A">
            <w:r w:rsidRPr="00360481">
              <w:t>Correspond à la plage de fonctionnement du système (pression, température, hygrométrie, …)</w:t>
            </w:r>
          </w:p>
        </w:tc>
      </w:tr>
      <w:tr w:rsidR="00B2264B" w:rsidRPr="00360481" w:rsidTr="00EC4469">
        <w:tc>
          <w:tcPr>
            <w:tcW w:w="3508" w:type="dxa"/>
            <w:vAlign w:val="center"/>
          </w:tcPr>
          <w:p w:rsidR="00B2264B" w:rsidRPr="00360481" w:rsidRDefault="00F22965" w:rsidP="0025709A">
            <w:r w:rsidRPr="00360481">
              <w:t>Alimentation</w:t>
            </w:r>
          </w:p>
        </w:tc>
        <w:tc>
          <w:tcPr>
            <w:tcW w:w="6413" w:type="dxa"/>
            <w:vAlign w:val="center"/>
          </w:tcPr>
          <w:p w:rsidR="00B2264B" w:rsidRPr="00360481" w:rsidRDefault="00B2264B" w:rsidP="0025709A">
            <w:r w:rsidRPr="00360481">
              <w:t>Regroupe tous les besoins énergé</w:t>
            </w:r>
            <w:r w:rsidR="00F22965" w:rsidRPr="00360481">
              <w:t>tiques pour le fonctionnement du</w:t>
            </w:r>
            <w:r w:rsidRPr="00360481">
              <w:t xml:space="preserve"> système (électricité, …)</w:t>
            </w:r>
          </w:p>
        </w:tc>
      </w:tr>
      <w:tr w:rsidR="00F22965" w:rsidRPr="00360481" w:rsidTr="00EC4469">
        <w:tc>
          <w:tcPr>
            <w:tcW w:w="3508" w:type="dxa"/>
            <w:vAlign w:val="center"/>
          </w:tcPr>
          <w:p w:rsidR="00F22965" w:rsidRPr="00360481" w:rsidRDefault="00F22965" w:rsidP="0025709A">
            <w:r w:rsidRPr="00360481">
              <w:t>Types de support</w:t>
            </w:r>
          </w:p>
        </w:tc>
        <w:tc>
          <w:tcPr>
            <w:tcW w:w="6413" w:type="dxa"/>
            <w:vAlign w:val="center"/>
          </w:tcPr>
          <w:p w:rsidR="00F22965" w:rsidRPr="00360481" w:rsidRDefault="00F22965" w:rsidP="0025709A">
            <w:r w:rsidRPr="00360481">
              <w:t xml:space="preserve">Regroupe toutes les cibles sur lesquelles </w:t>
            </w:r>
            <w:r w:rsidR="00AB2EB5" w:rsidRPr="00360481">
              <w:t xml:space="preserve">peut fonctionner notre système (Tablette, smartphone, écran </w:t>
            </w:r>
            <w:r w:rsidR="00AB2EB5" w:rsidRPr="00360481">
              <w:lastRenderedPageBreak/>
              <w:t>embarqué, ..)</w:t>
            </w:r>
          </w:p>
        </w:tc>
      </w:tr>
    </w:tbl>
    <w:p w:rsidR="00C674F0" w:rsidRPr="00360481" w:rsidRDefault="00C674F0" w:rsidP="00765F87"/>
    <w:p w:rsidR="0072309A" w:rsidRPr="00360481" w:rsidRDefault="0072309A" w:rsidP="0072309A">
      <w:pPr>
        <w:pStyle w:val="Titre3"/>
      </w:pPr>
      <w:bookmarkStart w:id="11" w:name="_Toc382491790"/>
      <w:r w:rsidRPr="00360481">
        <w:t xml:space="preserve">Phase de vie </w:t>
      </w:r>
      <w:r w:rsidRPr="00360481">
        <w:rPr>
          <w:rFonts w:ascii="Arial"/>
          <w:bCs w:val="0"/>
        </w:rPr>
        <w:t>Prototype embarqu</w:t>
      </w:r>
      <w:r w:rsidRPr="00360481">
        <w:rPr>
          <w:rFonts w:ascii="Arial"/>
          <w:bCs w:val="0"/>
        </w:rPr>
        <w:t>é </w:t>
      </w:r>
      <w:r w:rsidRPr="00360481">
        <w:rPr>
          <w:rFonts w:ascii="Arial"/>
          <w:bCs w:val="0"/>
        </w:rPr>
        <w:t>:</w:t>
      </w:r>
      <w:bookmarkEnd w:id="11"/>
    </w:p>
    <w:p w:rsidR="0072309A" w:rsidRPr="00360481" w:rsidRDefault="0072309A" w:rsidP="0072309A"/>
    <w:p w:rsidR="0072309A" w:rsidRPr="00360481" w:rsidRDefault="0072309A" w:rsidP="0072309A">
      <w:r w:rsidRPr="00360481">
        <w:rPr>
          <w:noProof/>
          <w:lang w:eastAsia="fr-FR" w:bidi="ar-SA"/>
        </w:rPr>
        <mc:AlternateContent>
          <mc:Choice Requires="wpc">
            <w:drawing>
              <wp:inline distT="0" distB="0" distL="0" distR="0" wp14:anchorId="493E315D" wp14:editId="71F89F77">
                <wp:extent cx="6692900" cy="4102100"/>
                <wp:effectExtent l="19050" t="0" r="0" b="0"/>
                <wp:docPr id="3308" name="Zone de dessin 3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62" name="UpRibbonShar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0" y="107950"/>
                            <a:ext cx="2438400" cy="1219200"/>
                          </a:xfrm>
                          <a:custGeom>
                            <a:avLst/>
                            <a:gdLst>
                              <a:gd name="G0" fmla="+- 0 0 0"/>
                              <a:gd name="G1" fmla="+- 5400 0 0"/>
                              <a:gd name="G2" fmla="+- 5400 2700 0"/>
                              <a:gd name="G3" fmla="+- 21600 0 G2"/>
                              <a:gd name="G4" fmla="+- 21600 0 G1"/>
                              <a:gd name="G5" fmla="+- 21600 0 18900"/>
                              <a:gd name="G6" fmla="*/ 18900 1 2"/>
                              <a:gd name="G7" fmla="+- 21600 0 G6"/>
                              <a:gd name="G8" fmla="+- 18900 0 0"/>
                              <a:gd name="T0" fmla="*/ 10800 w 21600"/>
                              <a:gd name="T1" fmla="*/ 0 h 21600"/>
                              <a:gd name="T2" fmla="*/ 2700 w 21600"/>
                              <a:gd name="T3" fmla="*/ 12150 h 21600"/>
                              <a:gd name="T4" fmla="*/ 10800 w 21600"/>
                              <a:gd name="T5" fmla="*/ 18900 h 21600"/>
                              <a:gd name="T6" fmla="*/ 18900 w 21600"/>
                              <a:gd name="T7" fmla="*/ 1215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G1 w 21600"/>
                              <a:gd name="T13" fmla="*/ 0 h 21600"/>
                              <a:gd name="T14" fmla="*/ G4 w 21600"/>
                              <a:gd name="T15" fmla="*/ G8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8100" y="21600"/>
                                </a:lnTo>
                                <a:lnTo>
                                  <a:pt x="8100" y="18900"/>
                                </a:lnTo>
                                <a:lnTo>
                                  <a:pt x="13500" y="18900"/>
                                </a:lnTo>
                                <a:lnTo>
                                  <a:pt x="135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8900" y="12150"/>
                                </a:lnTo>
                                <a:lnTo>
                                  <a:pt x="21600" y="2700"/>
                                </a:lnTo>
                                <a:lnTo>
                                  <a:pt x="16200" y="2700"/>
                                </a:lnTo>
                                <a:lnTo>
                                  <a:pt x="16200" y="0"/>
                                </a:lnTo>
                                <a:lnTo>
                                  <a:pt x="5400" y="0"/>
                                </a:lnTo>
                                <a:lnTo>
                                  <a:pt x="5400" y="2700"/>
                                </a:lnTo>
                                <a:lnTo>
                                  <a:pt x="0" y="2700"/>
                                </a:lnTo>
                                <a:lnTo>
                                  <a:pt x="2700" y="12150"/>
                                </a:lnTo>
                                <a:close/>
                              </a:path>
                              <a:path w="21600" h="21600" fill="none" extrusionOk="0">
                                <a:moveTo>
                                  <a:pt x="8100" y="18900"/>
                                </a:moveTo>
                                <a:lnTo>
                                  <a:pt x="5400" y="18900"/>
                                </a:lnTo>
                                <a:lnTo>
                                  <a:pt x="5400" y="2700"/>
                                </a:lnTo>
                              </a:path>
                              <a:path w="21600" h="21600" fill="none" extrusionOk="0">
                                <a:moveTo>
                                  <a:pt x="5400" y="18900"/>
                                </a:moveTo>
                                <a:lnTo>
                                  <a:pt x="8100" y="21600"/>
                                </a:lnTo>
                              </a:path>
                              <a:path w="21600" h="21600" fill="none" extrusionOk="0">
                                <a:moveTo>
                                  <a:pt x="13500" y="18900"/>
                                </a:moveTo>
                                <a:lnTo>
                                  <a:pt x="16200" y="18900"/>
                                </a:lnTo>
                                <a:lnTo>
                                  <a:pt x="16200" y="2700"/>
                                </a:lnTo>
                              </a:path>
                              <a:path w="21600" h="21600" fill="none" extrusionOk="0">
                                <a:moveTo>
                                  <a:pt x="16200" y="18900"/>
                                </a:moveTo>
                                <a:lnTo>
                                  <a:pt x="13500" y="21600"/>
                                </a:lnTo>
                              </a:path>
                            </a:pathLst>
                          </a:custGeom>
                          <a:solidFill>
                            <a:srgbClr val="D8EB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3" name="Oval 2177"/>
                        <wps:cNvSpPr>
                          <a:spLocks noChangeArrowheads="1"/>
                        </wps:cNvSpPr>
                        <wps:spPr bwMode="auto">
                          <a:xfrm>
                            <a:off x="2963545" y="1962785"/>
                            <a:ext cx="1522095" cy="833120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70" name="Text Box 2178"/>
                        <wps:cNvSpPr txBox="1">
                          <a:spLocks noChangeArrowheads="1"/>
                        </wps:cNvSpPr>
                        <wps:spPr bwMode="auto">
                          <a:xfrm>
                            <a:off x="3075710" y="2137559"/>
                            <a:ext cx="1409930" cy="51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Default="00287DBD" w:rsidP="00B40A9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Prototype</w:t>
                              </w:r>
                            </w:p>
                            <w:p w:rsidR="00287DBD" w:rsidRPr="00A52177" w:rsidRDefault="00287DBD" w:rsidP="00B40A9F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IHM </w:t>
                              </w:r>
                              <w:proofErr w:type="spellStart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mutl</w:t>
                              </w:r>
                              <w:proofErr w:type="spellEnd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-clients</w:t>
                              </w: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noAutofit/>
                        </wps:bodyPr>
                      </wps:wsp>
                      <wpg:wgp>
                        <wpg:cNvPr id="3273" name="Group 2179"/>
                        <wpg:cNvGrpSpPr>
                          <a:grpSpLocks/>
                        </wpg:cNvGrpSpPr>
                        <wpg:grpSpPr bwMode="auto">
                          <a:xfrm>
                            <a:off x="4133281" y="1112337"/>
                            <a:ext cx="1662544" cy="393700"/>
                            <a:chOff x="612" y="980"/>
                            <a:chExt cx="953" cy="363"/>
                          </a:xfrm>
                        </wpg:grpSpPr>
                        <wps:wsp>
                          <wps:cNvPr id="3279" name="Oval 2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" y="980"/>
                              <a:ext cx="953" cy="36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84" name="Text Box 2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" y="1017"/>
                              <a:ext cx="816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8411E4" w:rsidRDefault="00287DBD" w:rsidP="0072309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Conditions environnementales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3289" name="Group 2185"/>
                        <wpg:cNvGrpSpPr>
                          <a:grpSpLocks/>
                        </wpg:cNvGrpSpPr>
                        <wpg:grpSpPr bwMode="auto">
                          <a:xfrm>
                            <a:off x="1103265" y="1384579"/>
                            <a:ext cx="1542468" cy="752344"/>
                            <a:chOff x="2961" y="601"/>
                            <a:chExt cx="1144" cy="467"/>
                          </a:xfrm>
                        </wpg:grpSpPr>
                        <wps:wsp>
                          <wps:cNvPr id="3290" name="Oval 2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2961" y="601"/>
                              <a:ext cx="1144" cy="467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91" name="Text Box 2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08" y="731"/>
                              <a:ext cx="997" cy="27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A52177" w:rsidRDefault="00287DBD" w:rsidP="0072309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Calculateur v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é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hicule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3292" name="Group 2188"/>
                        <wpg:cNvGrpSpPr>
                          <a:grpSpLocks/>
                        </wpg:cNvGrpSpPr>
                        <wpg:grpSpPr bwMode="auto">
                          <a:xfrm>
                            <a:off x="4829810" y="1774170"/>
                            <a:ext cx="1178560" cy="502909"/>
                            <a:chOff x="3878" y="1071"/>
                            <a:chExt cx="1089" cy="363"/>
                          </a:xfrm>
                        </wpg:grpSpPr>
                        <wps:wsp>
                          <wps:cNvPr id="3293" name="Oval 2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" y="1071"/>
                              <a:ext cx="1089" cy="36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94" name="Text Box 2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4" y="1108"/>
                              <a:ext cx="997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B4035E" w:rsidRDefault="00287DBD" w:rsidP="0072309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 w:rsidRPr="00B4035E"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N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ormes  &amp; R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è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glements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3295" name="Group 2194"/>
                        <wpg:cNvGrpSpPr>
                          <a:grpSpLocks/>
                        </wpg:cNvGrpSpPr>
                        <wpg:grpSpPr bwMode="auto">
                          <a:xfrm>
                            <a:off x="3472361" y="3354428"/>
                            <a:ext cx="1129030" cy="343535"/>
                            <a:chOff x="2426" y="2795"/>
                            <a:chExt cx="1043" cy="317"/>
                          </a:xfrm>
                        </wpg:grpSpPr>
                        <wps:wsp>
                          <wps:cNvPr id="3296" name="Oval 2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6" y="2795"/>
                              <a:ext cx="1043" cy="317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97" name="Text Box 2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2" y="2878"/>
                              <a:ext cx="952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A52177" w:rsidRDefault="00287DBD" w:rsidP="0072309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Alimentation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3298" name="Group 2197"/>
                        <wpg:cNvGrpSpPr>
                          <a:grpSpLocks/>
                        </wpg:cNvGrpSpPr>
                        <wpg:grpSpPr bwMode="auto">
                          <a:xfrm>
                            <a:off x="1843124" y="3268730"/>
                            <a:ext cx="1289455" cy="429233"/>
                            <a:chOff x="930" y="2763"/>
                            <a:chExt cx="1043" cy="213"/>
                          </a:xfrm>
                        </wpg:grpSpPr>
                        <wps:wsp>
                          <wps:cNvPr id="3299" name="Oval 2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" y="2763"/>
                              <a:ext cx="1043" cy="21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00" name="Text Box 2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3" y="2763"/>
                              <a:ext cx="997" cy="2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A52177" w:rsidRDefault="00287DBD" w:rsidP="0072309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Norme ergonomique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3301" name="Group 2200"/>
                        <wpg:cNvGrpSpPr>
                          <a:grpSpLocks/>
                        </wpg:cNvGrpSpPr>
                        <wpg:grpSpPr bwMode="auto">
                          <a:xfrm>
                            <a:off x="4879593" y="2632979"/>
                            <a:ext cx="1276350" cy="531131"/>
                            <a:chOff x="3651" y="2477"/>
                            <a:chExt cx="1179" cy="317"/>
                          </a:xfrm>
                        </wpg:grpSpPr>
                        <wps:wsp>
                          <wps:cNvPr id="3302" name="Oval 2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1" y="2477"/>
                              <a:ext cx="1179" cy="317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03" name="Text Box 2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1" y="2560"/>
                              <a:ext cx="1179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8411E4" w:rsidRDefault="00287DBD" w:rsidP="0072309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Types de support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s:wsp>
                        <wps:cNvPr id="3304" name="Text Box 2228"/>
                        <wps:cNvSpPr txBox="1">
                          <a:spLocks noChangeArrowheads="1"/>
                        </wps:cNvSpPr>
                        <wps:spPr bwMode="blackWhite">
                          <a:xfrm>
                            <a:off x="645578" y="237687"/>
                            <a:ext cx="1158875" cy="7124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7DBD" w:rsidRPr="00325294" w:rsidRDefault="00287DBD" w:rsidP="0072309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325294">
                                <w:rPr>
                                  <w:rFonts w:ascii="Arial" w:cs="Arial"/>
                                  <w:b/>
                                  <w:bCs/>
                                </w:rPr>
                                <w:t>Phase de vie:</w:t>
                              </w:r>
                            </w:p>
                            <w:p w:rsidR="00287DBD" w:rsidRPr="00325294" w:rsidRDefault="00287DBD" w:rsidP="0072309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325294">
                                <w:rPr>
                                  <w:rFonts w:ascii="Arial" w:cs="Arial"/>
                                  <w:b/>
                                  <w:bCs/>
                                </w:rPr>
                                <w:t xml:space="preserve"> Prototype </w:t>
                              </w:r>
                            </w:p>
                            <w:p w:rsidR="00287DBD" w:rsidRPr="00325294" w:rsidRDefault="00287DBD" w:rsidP="0072309A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325294">
                                <w:rPr>
                                  <w:b/>
                                </w:rPr>
                                <w:t>Embarqué</w:t>
                              </w:r>
                            </w:p>
                            <w:p w:rsidR="00287DBD" w:rsidRPr="00325294" w:rsidRDefault="00287DBD" w:rsidP="0072309A"/>
                          </w:txbxContent>
                        </wps:txbx>
                        <wps:bodyPr rot="0" vert="horz" wrap="none" lIns="92075" tIns="46038" rIns="92075" bIns="46038" anchor="ctr" anchorCtr="0" upright="1">
                          <a:noAutofit/>
                        </wps:bodyPr>
                      </wps:wsp>
                      <wpg:wgp>
                        <wpg:cNvPr id="3305" name="Group 2497"/>
                        <wpg:cNvGrpSpPr>
                          <a:grpSpLocks/>
                        </wpg:cNvGrpSpPr>
                        <wpg:grpSpPr bwMode="auto">
                          <a:xfrm>
                            <a:off x="944583" y="2506716"/>
                            <a:ext cx="1619885" cy="443230"/>
                            <a:chOff x="4014" y="1751"/>
                            <a:chExt cx="1497" cy="409"/>
                          </a:xfrm>
                        </wpg:grpSpPr>
                        <wps:wsp>
                          <wps:cNvPr id="3306" name="Oval 2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1751"/>
                              <a:ext cx="1497" cy="40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07" name="Text Box 2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839"/>
                              <a:ext cx="1315" cy="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157C6B" w:rsidRDefault="00287DBD" w:rsidP="0072309A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Utilisateur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581" name="Group 2185"/>
                        <wpg:cNvGrpSpPr>
                          <a:grpSpLocks/>
                        </wpg:cNvGrpSpPr>
                        <wpg:grpSpPr bwMode="auto">
                          <a:xfrm>
                            <a:off x="2538119" y="894241"/>
                            <a:ext cx="1467485" cy="699770"/>
                            <a:chOff x="0" y="0"/>
                            <a:chExt cx="1089" cy="359"/>
                          </a:xfrm>
                        </wpg:grpSpPr>
                        <wps:wsp>
                          <wps:cNvPr id="582" name="Oval 2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9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7DBD" w:rsidRDefault="00287DBD" w:rsidP="0045629A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rebuchet MS" w:hAnsi="Trebuchet MS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83" name="Text Box 2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" y="91"/>
                              <a:ext cx="997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Default="00287DBD" w:rsidP="004562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2"/>
                                    <w:szCs w:val="22"/>
                                  </w:rPr>
                                  <w:t>Service info divertissement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Zone de dessin 3308" o:spid="_x0000_s1072" editas="canvas" style="width:527pt;height:323pt;mso-position-horizontal-relative:char;mso-position-vertical-relative:line" coordsize="66929,4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">
                <v:shape id="_x0000_s1073" type="#_x0000_t75" style="position:absolute;width:66929;height:41021;visibility:visible;mso-wrap-style:square">
                  <v:fill o:detectmouseclick="t"/>
                  <v:path o:connecttype="none"/>
                </v:shape>
                <v:shape id="UpRibbonSharp" o:spid="_x0000_s1074" style="position:absolute;top:1079;width:24384;height:121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wC7sYA&#10;AADdAAAADwAAAGRycy9kb3ducmV2LnhtbESPT2vCQBTE70K/w/IKvTWbpqAldRURxKInY6DX1+wz&#10;f8y+TXe3Gr99t1DwOMzMb5j5cjS9uJDzrWUFL0kKgriyuuVaQXncPL+B8AFZY2+ZFNzIw3LxMJlj&#10;ru2VD3QpQi0ihH2OCpoQhlxKXzVk0Cd2II7eyTqDIUpXS+3wGuGml1maTqXBluNCgwOtG6rOxY9R&#10;4G7lZ7UqsoP7/tquZ+Wu62b7Tqmnx3H1DiLQGO7h//aHVvCaTTP4exOf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wC7sYAAADdAAAADwAAAAAAAAAAAAAAAACYAgAAZHJz&#10;L2Rvd25yZXYueG1sUEsFBgAAAAAEAAQA9QAAAIsDAAAAAA==&#10;" path="m,21600r8100,l8100,18900r5400,l13500,21600r8100,l18900,12150,21600,2700r-5400,l16200,,5400,r,2700l,2700r2700,9450l,21600xem8100,18900nfl5400,18900r,-16200em5400,18900nfl8100,21600em13500,18900nfl16200,18900r,-16200em16200,18900nfl13500,21600e" fillcolor="#d8ebb3">
                  <v:stroke joinstyle="miter"/>
                  <v:shadow on="t" offset="6pt,6pt"/>
                  <v:path o:extrusionok="f" o:connecttype="custom" o:connectlocs="1219200,0;304800,685800;1219200,1066800;2133600,685800" o:connectangles="270,180,90,0" textboxrect="5400,0,16200,18900"/>
                  <o:lock v:ext="edit" verticies="t"/>
                </v:shape>
                <v:oval id="Oval 2177" o:spid="_x0000_s1075" style="position:absolute;left:29635;top:19627;width:15221;height:8332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3DsQA&#10;AADdAAAADwAAAGRycy9kb3ducmV2LnhtbESP0WoCMRRE3wv+Q7iCbzWrC1JWo4gQbH2xVT/gurnu&#10;Lm5uwibq+vemUOjjMDNnmMWqt624Uxcaxwom4wwEcelMw5WC01G/f4AIEdlg65gUPCnAajl4W2Bh&#10;3IN/6H6IlUgQDgUqqGP0hZShrMliGDtPnLyL6yzGJLtKmg4fCW5bOc2ymbTYcFqo0dOmpvJ6uFkF&#10;fv+dTbTx13ytd1tdfbWb81MrNRr26zmISH38D/+1P42CfDrL4fdNeg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o9w7EAAAA3QAAAA8AAAAAAAAAAAAAAAAAmAIAAGRycy9k&#10;b3ducmV2LnhtbFBLBQYAAAAABAAEAPUAAACJAwAAAAA=&#10;" fillcolor="#bbe0e3"/>
                <v:shape id="Text Box 2178" o:spid="_x0000_s1076" type="#_x0000_t202" style="position:absolute;left:30757;top:21375;width:14099;height:51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kAR8UA&#10;AADdAAAADwAAAGRycy9kb3ducmV2LnhtbERPz0/CMBS+m/g/NM/EC4HOoaCTQogJhHCSQeL1uT7W&#10;ufV1WSsb/709kHj88v1erAbbiAt1vnKs4GmSgCAunK64VHA6bsavIHxA1tg4JgVX8rBa3t8tMNOu&#10;5wNd8lCKGMI+QwUmhDaT0heGLPqJa4kjd3adxRBhV0rdYR/DbSPTJJlJixXHBoMtfRgq6vzXKsif&#10;p+ef3Tr9NvV29Ll9eUv2/Vet1OPDsH4HEWgI/+Kbe6cVTNN53B/fxCc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aQBHxQAAAN0AAAAPAAAAAAAAAAAAAAAAAJgCAABkcnMv&#10;ZG93bnJldi54bWxQSwUGAAAAAAQABAD1AAAAigMAAAAA&#10;" filled="f" fillcolor="#bbe0e3" stroked="f">
                  <v:textbox inset="1.72719mm,.86361mm,1.72719mm,.86361mm">
                    <w:txbxContent>
                      <w:p w:rsidR="00287DBD" w:rsidRDefault="00287DBD" w:rsidP="00B40A9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Prototype</w:t>
                        </w:r>
                      </w:p>
                      <w:p w:rsidR="00287DBD" w:rsidRPr="00A52177" w:rsidRDefault="00287DBD" w:rsidP="00B40A9F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IHM </w:t>
                        </w:r>
                        <w:proofErr w:type="spellStart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mutl</w:t>
                        </w:r>
                        <w:proofErr w:type="spellEnd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-clients</w:t>
                        </w:r>
                      </w:p>
                    </w:txbxContent>
                  </v:textbox>
                </v:shape>
                <v:group id="Group 2179" o:spid="_x0000_s1077" style="position:absolute;left:41332;top:11123;width:16626;height:3937" coordorigin="612,980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ztsIMYAAADdAAAADwAAAGRycy9kb3ducmV2LnhtbESPQWvCQBSE7wX/w/KE&#10;3uomhrYSXUVESw8iVAXx9sg+k2D2bciuSfz3riD0OMzMN8xs0ZtKtNS40rKCeBSBIM6sLjlXcDxs&#10;PiYgnEfWWFkmBXdysJgP3maYatvxH7V7n4sAYZeigsL7OpXSZQUZdCNbEwfvYhuDPsgml7rBLsBN&#10;JcdR9CUNlhwWCqxpVVB23d+Mgp8Ou2USr9vt9bK6nw+fu9M2JqXeh/1yCsJT7//Dr/avVpCMvx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7O2wgxgAAAN0A&#10;AAAPAAAAAAAAAAAAAAAAAKoCAABkcnMvZG93bnJldi54bWxQSwUGAAAAAAQABAD6AAAAnQMAAAAA&#10;">
                  <v:oval id="Oval 2180" o:spid="_x0000_s1078" style="position:absolute;left:612;top:980;width:953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fahcYA&#10;AADdAAAADwAAAGRycy9kb3ducmV2LnhtbESP3WrCQBSE74W+w3IK3tVNI/40zSppUSgIghra20P2&#10;NAlmz4bsqtu37xYKXg4z8w2Tr4PpxJUG11pW8DxJQBBXVrdcKyhP26clCOeRNXaWScEPOVivHkY5&#10;Ztre+EDXo69FhLDLUEHjfZ9J6aqGDLqJ7Ymj920Hgz7KoZZ6wFuEm06mSTKXBluOCw329N5QdT5e&#10;jIKvsP88lOe0LZLZW7HbnELobVBq/BiKVxCegr+H/9sfWsE0XbzA35v4BOTq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/fahcYAAADdAAAADwAAAAAAAAAAAAAAAACYAgAAZHJz&#10;L2Rvd25yZXYueG1sUEsFBgAAAAAEAAQA9QAAAIsDAAAAAA==&#10;" fillcolor="#fffd63"/>
                  <v:shape id="Text Box 2181" o:spid="_x0000_s1079" type="#_x0000_t202" style="position:absolute;left:681;top:1017;width:816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/d8IA&#10;AADdAAAADwAAAGRycy9kb3ducmV2LnhtbESPS4vCMBSF98L8h3AHZmfT0aJSG2WQUVyOr/2lubbF&#10;5qYkUeu/N4Iwy8N5fJxi2ZtW3Mj5xrKC7yQFQVxa3XCl4HhYD2cgfEDW2FomBQ/ysFx8DArMtb3z&#10;jm77UIk4wj5HBXUIXS6lL2sy6BPbEUfvbJ3BEKWrpHZ4j+OmlaM0nUiDDUdCjR2taiov+6uJkOqY&#10;jX+77K91fqrL9WHjT9uNUl+f/c8cRKA+/Iff7a1WMB7NMni9iU9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1D93wgAAAN0AAAAPAAAAAAAAAAAAAAAAAJgCAABkcnMvZG93&#10;bnJldi54bWxQSwUGAAAAAAQABAD1AAAAhwMAAAAA&#10;" filled="f" fillcolor="#bbe0e3" stroked="f">
                    <v:textbox inset="1.02mm,.204mm,1.02mm,.204mm">
                      <w:txbxContent>
                        <w:p w:rsidR="00287DBD" w:rsidRPr="008411E4" w:rsidRDefault="00287DBD" w:rsidP="0072309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Conditions environnementales</w:t>
                          </w:r>
                        </w:p>
                      </w:txbxContent>
                    </v:textbox>
                  </v:shape>
                </v:group>
                <v:group id="Group 2185" o:spid="_x0000_s1080" style="position:absolute;left:11032;top:13845;width:15425;height:7524" coordorigin="2961,601" coordsize="1144,4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wYr7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gNp9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vBivtxgAAAN0A&#10;AAAPAAAAAAAAAAAAAAAAAKoCAABkcnMvZG93bnJldi54bWxQSwUGAAAAAAQABAD6AAAAnQMAAAAA&#10;">
                  <v:oval id="Oval 2186" o:spid="_x0000_s1081" style="position:absolute;left:2961;top:601;width:1144;height:4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V4sMA&#10;AADdAAAADwAAAGRycy9kb3ducmV2LnhtbERPXWvCMBR9F/Yfwh3sTdN1KK4aSzc2EAaCtszXS3PX&#10;Fpub0mQ1+/fLg+Dj4Xxv82B6MdHoOssKnhcJCOLa6o4bBVX5OV+DcB5ZY2+ZFPyRg3z3MNtipu2V&#10;jzSdfCNiCLsMFbTeD5mUrm7JoFvYgThyP3Y06CMcG6lHvMZw08s0SVbSYMexocWB3luqL6dfo+Ac&#10;Dt/H6pJ2RbJ8K74+yhAGG5R6egzFBoSn4O/im3uvFbykr3F/fBOfgN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sGV4sMAAADdAAAADwAAAAAAAAAAAAAAAACYAgAAZHJzL2Rv&#10;d25yZXYueG1sUEsFBgAAAAAEAAQA9QAAAIgDAAAAAA==&#10;" fillcolor="#fffd63"/>
                  <v:shape id="Text Box 2187" o:spid="_x0000_s1082" type="#_x0000_t202" style="position:absolute;left:3108;top:731;width:997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oKMsIA&#10;AADdAAAADwAAAGRycy9kb3ducmV2LnhtbESPS4vCMBSF9wP+h3CF2Y2pD0anNoqIisvxtb80d9pi&#10;c1OSaDv/3giCy8N5fJxs2Zla3Mn5yrKC4SABQZxbXXGh4Hzafs1A+ICssbZMCv7Jw3LR+8gw1bbl&#10;A92PoRBxhH2KCsoQmlRKn5dk0A9sQxy9P+sMhihdIbXDNo6bWo6S5FsarDgSSmxoXVJ+Pd5MhBTn&#10;yXjTTH5r56c63552/rLfKfXZ71ZzEIG68A6/2nutYDz6GcLzTXwC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egoywgAAAN0AAAAPAAAAAAAAAAAAAAAAAJgCAABkcnMvZG93&#10;bnJldi54bWxQSwUGAAAAAAQABAD1AAAAhwMAAAAA&#10;" filled="f" fillcolor="#bbe0e3" stroked="f">
                    <v:textbox inset="1.02mm,.204mm,1.02mm,.204mm">
                      <w:txbxContent>
                        <w:p w:rsidR="00287DBD" w:rsidRPr="00A52177" w:rsidRDefault="00287DBD" w:rsidP="0072309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Calculateur v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é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hicule</w:t>
                          </w:r>
                        </w:p>
                      </w:txbxContent>
                    </v:textbox>
                  </v:shape>
                </v:group>
                <v:group id="Group 2188" o:spid="_x0000_s1083" style="position:absolute;left:48298;top:17741;width:11785;height:5029" coordorigin="3878,1071" coordsize="1089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svQcYAAADdAAAADwAAAGRycy9kb3ducmV2LnhtbESPQWvCQBSE7wX/w/KE&#10;3uomkZYaXUVESw8iVAXx9sg+k2D2bciuSfz3riD0OMzMN8xs0ZtKtNS40rKCeBSBIM6sLjlXcDxs&#10;Pr5BOI+ssbJMCu7kYDEfvM0w1bbjP2r3PhcBwi5FBYX3dSqlywoy6Ea2Jg7exTYGfZBNLnWDXYCb&#10;SiZR9CUNlhwWCqxpVVB23d+Mgp8Ou+U4Xrfb62V1Px8+d6dtTEq9D/vlFISn3v+HX+1frWCcTBJ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ey9BxgAAAN0A&#10;AAAPAAAAAAAAAAAAAAAAAKoCAABkcnMvZG93bnJldi54bWxQSwUGAAAAAAQABAD6AAAAnQMAAAAA&#10;">
                  <v:oval id="Oval 2189" o:spid="_x0000_s1084" style="position:absolute;left:3878;top:1071;width:1089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MLlcUA&#10;AADdAAAADwAAAGRycy9kb3ducmV2LnhtbESPQWvCQBSE74X+h+UVequbRixtdJVUKghCwSh6fWSf&#10;STD7NmRXXf+9Kwgeh5n5hpnMgmnFmXrXWFbwOUhAEJdWN1wp2G4WH98gnEfW2FomBVdyMJu+vkww&#10;0/bCazoXvhIRwi5DBbX3XSalK2sy6Aa2I47ewfYGfZR9JXWPlwg3rUyT5EsabDgu1NjRvKbyWJyM&#10;gn343623x7TJk9FvvvrbhNDZoNT7W8jHIDwF/ww/2kutYJj+DOH+Jj4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EwuVxQAAAN0AAAAPAAAAAAAAAAAAAAAAAJgCAABkcnMv&#10;ZG93bnJldi54bWxQSwUGAAAAAAQABAD1AAAAigMAAAAA&#10;" fillcolor="#fffd63"/>
                  <v:shape id="Text Box 2190" o:spid="_x0000_s1085" type="#_x0000_t202" style="position:absolute;left:3924;top:1108;width:99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2pqsQA&#10;AADdAAAADwAAAGRycy9kb3ducmV2LnhtbESPX2vCMBTF34V9h3AHe9N0WtxWjTLGWnzU6t4vzbUt&#10;a25KkrXdt18Ggo+H8+fH2e4n04mBnG8tK3heJCCIK6tbrhVczvn8FYQPyBo7y6Tglzzsdw+zLWba&#10;jnyioQy1iCPsM1TQhNBnUvqqIYN+YXvi6F2tMxiidLXUDsc4bjq5TJK1NNhyJDTY00dD1Xf5YyKk&#10;vqSrzz49ds6/6Co/F/7rUCj19Di9b0AEmsI9fGsftILV8i2F/zfxCc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NqarEAAAA3QAAAA8AAAAAAAAAAAAAAAAAmAIAAGRycy9k&#10;b3ducmV2LnhtbFBLBQYAAAAABAAEAPUAAACJAwAAAAA=&#10;" filled="f" fillcolor="#bbe0e3" stroked="f">
                    <v:textbox inset="1.02mm,.204mm,1.02mm,.204mm">
                      <w:txbxContent>
                        <w:p w:rsidR="00287DBD" w:rsidRPr="00B4035E" w:rsidRDefault="00287DBD" w:rsidP="0072309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 w:rsidRPr="00B4035E"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ormes  &amp; R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è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glements</w:t>
                          </w:r>
                        </w:p>
                      </w:txbxContent>
                    </v:textbox>
                  </v:shape>
                </v:group>
                <v:group id="Group 2194" o:spid="_x0000_s1086" style="position:absolute;left:34723;top:33544;width:11290;height:3435" coordorigin="2426,2795" coordsize="1043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5K3Nc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gNv8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krc1xgAAAN0A&#10;AAAPAAAAAAAAAAAAAAAAAKoCAABkcnMvZG93bnJldi54bWxQSwUGAAAAAAQABAD6AAAAnQMAAAAA&#10;">
                  <v:oval id="Oval 2195" o:spid="_x0000_s1087" style="position:absolute;left:2426;top:2795;width:1043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SoDcYA&#10;AADdAAAADwAAAGRycy9kb3ducmV2LnhtbESPQWvCQBSE7wX/w/KE3urGFEVTNxKlhUKhYJT2+si+&#10;JiHZtyG76vbfu4WCx2FmvmE222B6caHRtZYVzGcJCOLK6pZrBafj29MKhPPIGnvLpOCXHGzzycMG&#10;M22vfKBL6WsRIewyVNB4P2RSuqohg25mB+Lo/djRoI9yrKUe8RrhppdpkiylwZbjQoMD7RuquvJs&#10;FHyHz6/DqUvbIlnsio/XYwiDDUo9TkPxAsJT8Pfwf/tdK3hO10v4exOf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mSoDcYAAADdAAAADwAAAAAAAAAAAAAAAACYAgAAZHJz&#10;L2Rvd25yZXYueG1sUEsFBgAAAAAEAAQA9QAAAIsDAAAAAA==&#10;" fillcolor="#fffd63"/>
                  <v:shape id="Text Box 2196" o:spid="_x0000_s1088" type="#_x0000_t202" style="position:absolute;left:2472;top:2878;width:952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833cMA&#10;AADdAAAADwAAAGRycy9kb3ducmV2LnhtbESPS2vCQBSF90L/w3AL3emkJmiNjiLSiEvrY3/JXJPQ&#10;zJ0wM43pv3eEQpeH8/g4q81gWtGT841lBe+TBARxaXXDlYLLuRh/gPABWWNrmRT8kofN+mW0wlzb&#10;O39RfwqViCPsc1RQh9DlUvqyJoN+Yjvi6N2sMxiidJXUDu9x3LRymiQzabDhSKixo11N5ffpx0RI&#10;dcnSzy47ts7PdVmc9/562Cv19jpslyACDeE//Nc+aAXpdDGH55v4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833cMAAADdAAAADwAAAAAAAAAAAAAAAACYAgAAZHJzL2Rv&#10;d25yZXYueG1sUEsFBgAAAAAEAAQA9QAAAIgDAAAAAA==&#10;" filled="f" fillcolor="#bbe0e3" stroked="f">
                    <v:textbox inset="1.02mm,.204mm,1.02mm,.204mm">
                      <w:txbxContent>
                        <w:p w:rsidR="00287DBD" w:rsidRPr="00A52177" w:rsidRDefault="00287DBD" w:rsidP="0072309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Alimentation</w:t>
                          </w:r>
                        </w:p>
                      </w:txbxContent>
                    </v:textbox>
                  </v:shape>
                </v:group>
                <v:group id="Group 2197" o:spid="_x0000_s1089" style="position:absolute;left:18431;top:32687;width:12894;height:4292" coordorigin="930,2763" coordsize="1043,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MYq8QAAADdAAAADwAAAGRycy9kb3ducmV2LnhtbERPy2rCQBTdF/yH4Qrd&#10;NZMYWmzqKCJWXEhBI5TuLplrEszcCZkxj7/vLApdHs57tRlNI3rqXG1ZQRLFIIgLq2suFVzzz5cl&#10;COeRNTaWScFEDjbr2dMKM20HPlN/8aUIIewyVFB532ZSuqIigy6yLXHgbrYz6APsSqk7HEK4aeQi&#10;jt+kwZpDQ4Ut7Soq7peHUXAYcNimyb4/3W+76Sd//fo+JaTU83zcfoDwNPp/8Z/7qBWki/c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MYq8QAAADdAAAA&#10;DwAAAAAAAAAAAAAAAACqAgAAZHJzL2Rvd25yZXYueG1sUEsFBgAAAAAEAAQA+gAAAJsDAAAAAA==&#10;">
                  <v:oval id="Oval 2198" o:spid="_x0000_s1090" style="position:absolute;left:930;top:2763;width:1043;height: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s8f8UA&#10;AADdAAAADwAAAGRycy9kb3ducmV2LnhtbESP3WrCQBSE7wXfYTlC73RjSkWjq0RpoSAI/qC3h+wx&#10;CWbPhuxWt2/vFgpeDjPzDbNYBdOIO3WutqxgPEpAEBdW11wqOB2/hlMQziNrbCyTgl9ysFr2ewvM&#10;tH3wnu4HX4oIYZehgsr7NpPSFRUZdCPbEkfvajuDPsqulLrDR4SbRqZJMpEGa44LFba0qai4HX6M&#10;gkvYnfenW1rnycc6334eQ2htUOptEPI5CE/Bv8L/7W+t4D2dzeDvTXwCcvk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+zx/xQAAAN0AAAAPAAAAAAAAAAAAAAAAAJgCAABkcnMv&#10;ZG93bnJldi54bWxQSwUGAAAAAAQABAD1AAAAigMAAAAA&#10;" fillcolor="#fffd63"/>
                  <v:shape id="Text Box 2199" o:spid="_x0000_s1091" type="#_x0000_t202" style="position:absolute;left:953;top:2763;width:997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01s8AA&#10;AADdAAAADwAAAGRycy9kb3ducmV2LnhtbERPS2vCQBC+C/6HZQre6qaN1JK6CVKqeGx93IfsmASz&#10;s2F3q/Hfdw4Fjx/fe1WNrldXCrHzbOBlnoEirr3tuDFwPGye30HFhGyx90wG7hShKqeTFRbW3/iH&#10;rvvUKAnhWKCBNqWh0DrWLTmMcz8QC3f2wWESGBptA94k3PX6NcvetMOOpaHFgT5bqi/7XyclzXGR&#10;fw2L7z7Epa03h2087bbGzJ7G9QeoRGN6iP/dO2sgzzPZL2/kCej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01s8AAAADdAAAADwAAAAAAAAAAAAAAAACYAgAAZHJzL2Rvd25y&#10;ZXYueG1sUEsFBgAAAAAEAAQA9QAAAIUDAAAAAA==&#10;" filled="f" fillcolor="#bbe0e3" stroked="f">
                    <v:textbox inset="1.02mm,.204mm,1.02mm,.204mm">
                      <w:txbxContent>
                        <w:p w:rsidR="00287DBD" w:rsidRPr="00A52177" w:rsidRDefault="00287DBD" w:rsidP="0072309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Norme ergonomique</w:t>
                          </w:r>
                        </w:p>
                      </w:txbxContent>
                    </v:textbox>
                  </v:shape>
                </v:group>
                <v:group id="Group 2200" o:spid="_x0000_s1092" style="position:absolute;left:48795;top:26329;width:12764;height:5312" coordorigin="3651,2477" coordsize="1179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QissxgAAAN0A&#10;AAAPAAAAAAAAAAAAAAAAAKoCAABkcnMvZG93bnJldi54bWxQSwUGAAAAAAQABAD6AAAAnQMAAAAA&#10;">
                  <v:oval id="Oval 2201" o:spid="_x0000_s1093" style="position:absolute;left:3651;top:247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Q0FMYA&#10;AADdAAAADwAAAGRycy9kb3ducmV2LnhtbESPzWrDMBCE74G8g9hAbokUh4biWg5uaaBQKOSH9rpY&#10;G9vEWhlLTdS3rwqFHIeZ+YYpttH24kqj7xxrWC0VCOLamY4bDafjbvEIwgdkg71j0vBDHrbldFJg&#10;btyN93Q9hEYkCPscNbQhDLmUvm7Jol+6gTh5ZzdaDEmOjTQj3hLc9jJTaiMtdpwWWhzopaX6cvi2&#10;Gr7ix+f+dMm6Sj08V++vxxgHF7Wez2L1BCJQDPfwf/vNaFivVQZ/b9ITk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7Q0FMYAAADdAAAADwAAAAAAAAAAAAAAAACYAgAAZHJz&#10;L2Rvd25yZXYueG1sUEsFBgAAAAAEAAQA9QAAAIsDAAAAAA==&#10;" fillcolor="#fffd63"/>
                  <v:shape id="Text Box 2202" o:spid="_x0000_s1094" type="#_x0000_t202" style="position:absolute;left:3651;top:2560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+rxMIA&#10;AADdAAAADwAAAGRycy9kb3ducmV2LnhtbESPX2vCMBTF3wd+h3AF32Y6K1M6o4ho6aNr9f3S3LVl&#10;zU1JonbffhkMfDycPz/OZjeaXtzJ+c6ygrd5AoK4trrjRsGlOr2uQfiArLG3TAp+yMNuO3nZYKbt&#10;gz/pXoZGxBH2GSpoQxgyKX3dkkE/twNx9L6sMxiidI3UDh9x3PRykSTv0mDHkdDiQIeW6u/yZiKk&#10;uSzT47A8986vdH2qcn8tcqVm03H/ASLQGJ7h/3ahFaRpksLfm/gE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D6vEwgAAAN0AAAAPAAAAAAAAAAAAAAAAAJgCAABkcnMvZG93&#10;bnJldi54bWxQSwUGAAAAAAQABAD1AAAAhwMAAAAA&#10;" filled="f" fillcolor="#bbe0e3" stroked="f">
                    <v:textbox inset="1.02mm,.204mm,1.02mm,.204mm">
                      <w:txbxContent>
                        <w:p w:rsidR="00287DBD" w:rsidRPr="008411E4" w:rsidRDefault="00287DBD" w:rsidP="0072309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Types de support</w:t>
                          </w:r>
                        </w:p>
                      </w:txbxContent>
                    </v:textbox>
                  </v:shape>
                </v:group>
                <v:shape id="Text Box 2228" o:spid="_x0000_s1095" type="#_x0000_t202" style="position:absolute;left:6455;top:2376;width:11589;height:7125;visibility:visible;mso-wrap-style:none;v-text-anchor:middle" o:bwmode="highContras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+e08MA&#10;AADdAAAADwAAAGRycy9kb3ducmV2LnhtbESPQYvCMBSE7wv+h/CEva2puqhUo4iwdC97UPsDns2z&#10;LTYvJYlt/fdmQfA4zMw3zGY3mEZ05HxtWcF0koAgLqyuuVSQn3++ViB8QNbYWCYFD/Kw244+Nphq&#10;2/ORulMoRYSwT1FBFUKbSumLigz6iW2Jo3e1zmCI0pVSO+wj3DRyliQLabDmuFBhS4eKitvpbhRo&#10;d8lLt+wymWfLvzv5/pKt9kp9jof9GkSgIbzDr/avVjCfJ9/w/yY+Abl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+e08MAAADdAAAADwAAAAAAAAAAAAAAAACYAgAAZHJzL2Rv&#10;d25yZXYueG1sUEsFBgAAAAAEAAQA9QAAAIgDAAAAAA==&#10;" filled="f" fillcolor="silver" stroked="f">
                  <v:textbox inset="7.25pt,1.2788mm,7.25pt,1.2788mm">
                    <w:txbxContent>
                      <w:p w:rsidR="00287DBD" w:rsidRPr="00325294" w:rsidRDefault="00287DBD" w:rsidP="0072309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325294">
                          <w:rPr>
                            <w:rFonts w:ascii="Arial" w:cs="Arial"/>
                            <w:b/>
                            <w:bCs/>
                          </w:rPr>
                          <w:t>Phase de vie:</w:t>
                        </w:r>
                      </w:p>
                      <w:p w:rsidR="00287DBD" w:rsidRPr="00325294" w:rsidRDefault="00287DBD" w:rsidP="0072309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325294">
                          <w:rPr>
                            <w:rFonts w:ascii="Arial" w:cs="Arial"/>
                            <w:b/>
                            <w:bCs/>
                          </w:rPr>
                          <w:t xml:space="preserve"> Prototype </w:t>
                        </w:r>
                      </w:p>
                      <w:p w:rsidR="00287DBD" w:rsidRPr="00325294" w:rsidRDefault="00287DBD" w:rsidP="0072309A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325294">
                          <w:rPr>
                            <w:b/>
                          </w:rPr>
                          <w:t>Embarqué</w:t>
                        </w:r>
                      </w:p>
                      <w:p w:rsidR="00287DBD" w:rsidRPr="00325294" w:rsidRDefault="00287DBD" w:rsidP="0072309A"/>
                    </w:txbxContent>
                  </v:textbox>
                </v:shape>
                <v:group id="Group 2497" o:spid="_x0000_s1096" style="position:absolute;left:9445;top:25067;width:16199;height:4432" coordorigin="4014,1751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XktL8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J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V5LS/FAAAA3QAA&#10;AA8AAAAAAAAAAAAAAAAAqgIAAGRycy9kb3ducmV2LnhtbFBLBQYAAAAABAAEAPoAAACcAwAAAAA=&#10;">
                  <v:oval id="Oval 2498" o:spid="_x0000_s1097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8yF8UA&#10;AADdAAAADwAAAGRycy9kb3ducmV2LnhtbESPQWsCMRSE74X+h/AK3mpSRZHVKFuxIAiCq+j1sXnu&#10;Lm5elk2q6b9vhEKPw8x8wyxW0bbiTr1vHGv4GCoQxKUzDVcaTsev9xkIH5ANto5Jww95WC1fXxaY&#10;GffgA92LUIkEYZ+hhjqELpPSlzVZ9EPXESfv6nqLIcm+kqbHR4LbVo6UmkqLDaeFGjta11Teim+r&#10;4RL358PpNmpyNfnMd5tjjJ2LWg/eYj4HESiG//Bfe2s0jMdqCs836Qn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jzIXxQAAAN0AAAAPAAAAAAAAAAAAAAAAAJgCAABkcnMv&#10;ZG93bnJldi54bWxQSwUGAAAAAAQABAD1AAAAigMAAAAA&#10;" fillcolor="#fffd63"/>
                  <v:shape id="Text Box 2499" o:spid="_x0000_s1098" type="#_x0000_t202" style="position:absolute;left:4105;top:1839;width:1315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Stx8IA&#10;AADdAAAADwAAAGRycy9kb3ducmV2LnhtbESPS4vCMBSF94L/IVzBnaZjRYeOaRFRcelr9pfmTlum&#10;uSlJ1PrvzcCAy8N5fJxV0ZtW3Mn5xrKCj2kCgri0uuFKwfWym3yC8AFZY2uZFDzJQ5EPByvMtH3w&#10;ie7nUIk4wj5DBXUIXSalL2sy6Ke2I47ej3UGQ5SuktrhI46bVs6SZCENNhwJNXa0qan8Pd9MhFTX&#10;ebrt5sfW+aUud5e9/z7slRqP+vUXiEB9eIf/2wetIE2TJfy9iU9A5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NK3HwgAAAN0AAAAPAAAAAAAAAAAAAAAAAJgCAABkcnMvZG93&#10;bnJldi54bWxQSwUGAAAAAAQABAD1AAAAhwMAAAAA&#10;" filled="f" fillcolor="#bbe0e3" stroked="f">
                    <v:textbox inset="1.02mm,.204mm,1.02mm,.204mm">
                      <w:txbxContent>
                        <w:p w:rsidR="00287DBD" w:rsidRPr="00157C6B" w:rsidRDefault="00287DBD" w:rsidP="0072309A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Utilisateur</w:t>
                          </w:r>
                        </w:p>
                      </w:txbxContent>
                    </v:textbox>
                  </v:shape>
                </v:group>
                <v:group id="Group 2185" o:spid="_x0000_s1099" style="position:absolute;left:25381;top:8942;width:14675;height:6998" coordsize="1089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tSQhMYAAADcAAAADwAAAGRycy9kb3ducmV2LnhtbESPT2vCQBTE74V+h+UV&#10;vNVNKpaQuopIKz2EQo0g3h7ZZxLMvg3ZNX++fbcgeBxm5jfMajOaRvTUudqygngegSAurK65VHDM&#10;v14TEM4ja2wsk4KJHGzWz08rTLUd+Jf6gy9FgLBLUUHlfZtK6YqKDLq5bYmDd7GdQR9kV0rd4RDg&#10;ppFvUfQuDdYcFipsaVdRcT3cjIL9gMN2EX/22fWym8758ueUxaTU7GXcfoDwNPpH+N7+1gqWSQz/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1JCExgAAANwA&#10;AAAPAAAAAAAAAAAAAAAAAKoCAABkcnMvZG93bnJldi54bWxQSwUGAAAAAAQABAD6AAAAnQMAAAAA&#10;">
                  <v:oval id="Oval 2186" o:spid="_x0000_s1100" style="position:absolute;width:1089;height: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YrcMA&#10;AADcAAAADwAAAGRycy9kb3ducmV2LnhtbESP3YrCMBSE7xd8h3AE79bUgiLVKFUUBGHBH3ZvD82x&#10;LTYnpYka334jCF4OM/MNM18G04g7da62rGA0TEAQF1bXXCo4n7bfUxDOI2tsLJOCJzlYLnpfc8y0&#10;ffCB7kdfighhl6GCyvs2k9IVFRl0Q9sSR+9iO4M+yq6UusNHhJtGpkkykQZrjgsVtrSuqLgeb0bB&#10;X/j5PZyvaZ0n41W+35xCaG1QatAP+QyEp+A/4Xd7pxWMpym8zs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SnYrcMAAADcAAAADwAAAAAAAAAAAAAAAACYAgAAZHJzL2Rv&#10;d25yZXYueG1sUEsFBgAAAAAEAAQA9QAAAIgDAAAAAA==&#10;" fillcolor="#fffd63">
                    <v:textbox>
                      <w:txbxContent>
                        <w:p w:rsidR="00287DBD" w:rsidRDefault="00287DBD" w:rsidP="0045629A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rebuchet MS" w:hAnsi="Trebuchet MS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xt Box 2187" o:spid="_x0000_s1101" type="#_x0000_t202" style="position:absolute;left:74;top:91;width:997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ZeCMIA&#10;AADcAAAADwAAAGRycy9kb3ducmV2LnhtbESPS2vCQBSF90L/w3AFdzpRYyupoxRpgktf3V8yt0lo&#10;5k6Ymcb47x2h0OXhPD7OZjeYVvTkfGNZwXyWgCAurW64UnC95NM1CB+QNbaWScGdPOy2L6MNZtre&#10;+ET9OVQijrDPUEEdQpdJ6cuaDPqZ7Yij922dwRClq6R2eIvjppWLJHmVBhuOhBo72tdU/px/TYRU&#10;13T52aXH1vk3XeaXwn8dCqUm4+HjHUSgIfyH/9oHrWC1XsLzTDwCc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ll4IwgAAANwAAAAPAAAAAAAAAAAAAAAAAJgCAABkcnMvZG93&#10;bnJldi54bWxQSwUGAAAAAAQABAD1AAAAhwMAAAAA&#10;" filled="f" fillcolor="#bbe0e3" stroked="f">
                    <v:textbox inset="1.02mm,.204mm,1.02mm,.204mm">
                      <w:txbxContent>
                        <w:p w:rsidR="00287DBD" w:rsidRDefault="00287DBD" w:rsidP="004562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color w:val="000000"/>
                              <w:sz w:val="22"/>
                              <w:szCs w:val="22"/>
                            </w:rPr>
                            <w:t>Service info divertissement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2309A" w:rsidRPr="00360481" w:rsidRDefault="0072309A" w:rsidP="0072309A">
      <w:pPr>
        <w:rPr>
          <w:b/>
          <w:bCs/>
          <w:i/>
          <w:iCs/>
          <w:u w:val="single"/>
        </w:rPr>
      </w:pPr>
      <w:r w:rsidRPr="00360481">
        <w:rPr>
          <w:b/>
          <w:bCs/>
          <w:i/>
          <w:iCs/>
          <w:u w:val="single"/>
        </w:rPr>
        <w:t>Définitions :</w:t>
      </w:r>
    </w:p>
    <w:p w:rsidR="00A8038B" w:rsidRPr="00360481" w:rsidRDefault="00A8038B" w:rsidP="0072309A">
      <w:pPr>
        <w:rPr>
          <w:b/>
          <w:bCs/>
          <w:i/>
          <w:iCs/>
          <w:u w:val="single"/>
        </w:rPr>
      </w:pPr>
    </w:p>
    <w:tbl>
      <w:tblPr>
        <w:tblStyle w:val="Grilledutableau"/>
        <w:tblW w:w="0" w:type="auto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</w:tblBorders>
        <w:tblLook w:val="01E0" w:firstRow="1" w:lastRow="1" w:firstColumn="1" w:lastColumn="1" w:noHBand="0" w:noVBand="0"/>
      </w:tblPr>
      <w:tblGrid>
        <w:gridCol w:w="3508"/>
        <w:gridCol w:w="6413"/>
      </w:tblGrid>
      <w:tr w:rsidR="0072309A" w:rsidRPr="00360481" w:rsidTr="00A21CD3">
        <w:tc>
          <w:tcPr>
            <w:tcW w:w="3508" w:type="dxa"/>
            <w:vAlign w:val="center"/>
          </w:tcPr>
          <w:p w:rsidR="0072309A" w:rsidRPr="00360481" w:rsidRDefault="0072309A" w:rsidP="00EB6037">
            <w:pPr>
              <w:jc w:val="left"/>
            </w:pPr>
            <w:r w:rsidRPr="00360481">
              <w:t>Prototype IHM</w:t>
            </w:r>
            <w:r w:rsidR="00EB6037" w:rsidRPr="00360481">
              <w:t xml:space="preserve"> </w:t>
            </w:r>
            <w:proofErr w:type="spellStart"/>
            <w:r w:rsidR="00EB6037" w:rsidRPr="00360481">
              <w:t>mult</w:t>
            </w:r>
            <w:proofErr w:type="spellEnd"/>
            <w:r w:rsidR="00EB6037" w:rsidRPr="00360481">
              <w:t>-clients</w:t>
            </w:r>
            <w:r w:rsidRPr="00360481">
              <w:t xml:space="preserve"> embarqué</w:t>
            </w:r>
          </w:p>
        </w:tc>
        <w:tc>
          <w:tcPr>
            <w:tcW w:w="6413" w:type="dxa"/>
            <w:vAlign w:val="center"/>
          </w:tcPr>
          <w:p w:rsidR="0072309A" w:rsidRPr="00360481" w:rsidRDefault="0072309A" w:rsidP="00A21CD3">
            <w:r w:rsidRPr="00360481">
              <w:t>Représente le système. Il sera composé, aussi bien au niveau matériel que logiciel, des éléments permettant de démontrer l’expérience, l’expertise et le savoir-faire MATIS en matière de développement HIL et SIL.</w:t>
            </w:r>
          </w:p>
        </w:tc>
      </w:tr>
      <w:tr w:rsidR="0072309A" w:rsidRPr="00360481" w:rsidTr="00A21CD3">
        <w:tc>
          <w:tcPr>
            <w:tcW w:w="3508" w:type="dxa"/>
            <w:vAlign w:val="center"/>
          </w:tcPr>
          <w:p w:rsidR="0072309A" w:rsidRPr="00360481" w:rsidRDefault="0072309A" w:rsidP="00A21CD3">
            <w:r w:rsidRPr="00360481">
              <w:t>Calculateur véhicule</w:t>
            </w:r>
          </w:p>
        </w:tc>
        <w:tc>
          <w:tcPr>
            <w:tcW w:w="6413" w:type="dxa"/>
            <w:vAlign w:val="center"/>
          </w:tcPr>
          <w:p w:rsidR="0072309A" w:rsidRPr="00360481" w:rsidRDefault="0072309A" w:rsidP="0072309A">
            <w:r w:rsidRPr="00360481">
              <w:t>Il constitue toute la partie logicielle</w:t>
            </w:r>
            <w:r w:rsidR="005C34F4" w:rsidRPr="00360481">
              <w:t xml:space="preserve"> et</w:t>
            </w:r>
            <w:r w:rsidRPr="00360481">
              <w:t xml:space="preserve"> matérielle qui envoi et réceptionne les données véhicule avec toutes les contraintes temps réel.</w:t>
            </w:r>
          </w:p>
        </w:tc>
      </w:tr>
      <w:tr w:rsidR="0045629A" w:rsidRPr="00360481" w:rsidTr="00A21CD3">
        <w:tc>
          <w:tcPr>
            <w:tcW w:w="3508" w:type="dxa"/>
            <w:vAlign w:val="center"/>
          </w:tcPr>
          <w:p w:rsidR="0045629A" w:rsidRPr="00360481" w:rsidRDefault="0045629A" w:rsidP="002B2D4F">
            <w:pPr>
              <w:jc w:val="left"/>
            </w:pPr>
            <w:r w:rsidRPr="00360481">
              <w:t xml:space="preserve">Service </w:t>
            </w:r>
            <w:r w:rsidR="002B2D4F" w:rsidRPr="00360481">
              <w:t>info divertissement</w:t>
            </w:r>
          </w:p>
        </w:tc>
        <w:tc>
          <w:tcPr>
            <w:tcW w:w="6413" w:type="dxa"/>
            <w:vAlign w:val="center"/>
          </w:tcPr>
          <w:p w:rsidR="0045629A" w:rsidRPr="00360481" w:rsidRDefault="00CC3151" w:rsidP="00CC3151">
            <w:r w:rsidRPr="00360481">
              <w:t xml:space="preserve">Ce </w:t>
            </w:r>
            <w:r w:rsidR="0045629A" w:rsidRPr="00360481">
              <w:t>Service</w:t>
            </w:r>
            <w:r w:rsidRPr="00360481">
              <w:t xml:space="preserve"> désigne les modules applicatifs hors les parties fonctionnelles</w:t>
            </w:r>
            <w:r w:rsidR="002B2D4F" w:rsidRPr="00360481">
              <w:t xml:space="preserve"> du véhicule</w:t>
            </w:r>
            <w:r w:rsidR="0045629A" w:rsidRPr="00360481">
              <w:t>.</w:t>
            </w:r>
          </w:p>
        </w:tc>
      </w:tr>
      <w:tr w:rsidR="0072309A" w:rsidRPr="00360481" w:rsidTr="00A21CD3">
        <w:tc>
          <w:tcPr>
            <w:tcW w:w="3508" w:type="dxa"/>
            <w:vAlign w:val="center"/>
          </w:tcPr>
          <w:p w:rsidR="0072309A" w:rsidRPr="00360481" w:rsidRDefault="0072309A" w:rsidP="00A21CD3">
            <w:r w:rsidRPr="00360481">
              <w:t>Utilisateur</w:t>
            </w:r>
          </w:p>
        </w:tc>
        <w:tc>
          <w:tcPr>
            <w:tcW w:w="6413" w:type="dxa"/>
            <w:vAlign w:val="center"/>
          </w:tcPr>
          <w:p w:rsidR="0072309A" w:rsidRPr="00360481" w:rsidRDefault="0072309A" w:rsidP="00A21CD3">
            <w:r w:rsidRPr="00360481">
              <w:t xml:space="preserve">Personne qui va utiliser le système, soit le conducteur ou le passager. </w:t>
            </w:r>
          </w:p>
        </w:tc>
      </w:tr>
      <w:tr w:rsidR="0072309A" w:rsidRPr="00360481" w:rsidTr="00A21CD3">
        <w:tc>
          <w:tcPr>
            <w:tcW w:w="3508" w:type="dxa"/>
            <w:vAlign w:val="center"/>
          </w:tcPr>
          <w:p w:rsidR="0072309A" w:rsidRPr="00360481" w:rsidRDefault="0072309A" w:rsidP="00A21CD3">
            <w:r w:rsidRPr="00360481">
              <w:t>Norme ergonomique</w:t>
            </w:r>
          </w:p>
        </w:tc>
        <w:tc>
          <w:tcPr>
            <w:tcW w:w="6413" w:type="dxa"/>
            <w:vAlign w:val="center"/>
          </w:tcPr>
          <w:p w:rsidR="0072309A" w:rsidRPr="00360481" w:rsidRDefault="0072309A" w:rsidP="00A21CD3">
            <w:r w:rsidRPr="00360481">
              <w:t>Regroupe toutes les contraintes esthétiques que doit respecter le système (taille, forme, couleur,…)</w:t>
            </w:r>
          </w:p>
        </w:tc>
      </w:tr>
      <w:tr w:rsidR="0072309A" w:rsidRPr="00360481" w:rsidTr="00A21CD3">
        <w:tc>
          <w:tcPr>
            <w:tcW w:w="3508" w:type="dxa"/>
            <w:vAlign w:val="center"/>
          </w:tcPr>
          <w:p w:rsidR="0072309A" w:rsidRPr="00360481" w:rsidRDefault="0072309A" w:rsidP="00A21CD3">
            <w:r w:rsidRPr="00360481">
              <w:t>Normes, Règlements, …</w:t>
            </w:r>
          </w:p>
        </w:tc>
        <w:tc>
          <w:tcPr>
            <w:tcW w:w="6413" w:type="dxa"/>
            <w:vAlign w:val="center"/>
          </w:tcPr>
          <w:p w:rsidR="0072309A" w:rsidRPr="00360481" w:rsidRDefault="0072309A" w:rsidP="00A21CD3">
            <w:r w:rsidRPr="00360481">
              <w:t xml:space="preserve">Regroupe toutes les contraintes liées à l’utilisation et l’installation dans la voiture. </w:t>
            </w:r>
          </w:p>
        </w:tc>
      </w:tr>
      <w:tr w:rsidR="0072309A" w:rsidRPr="00360481" w:rsidTr="00A21CD3">
        <w:tc>
          <w:tcPr>
            <w:tcW w:w="3508" w:type="dxa"/>
            <w:vAlign w:val="center"/>
          </w:tcPr>
          <w:p w:rsidR="0072309A" w:rsidRPr="00360481" w:rsidRDefault="0072309A" w:rsidP="00A21CD3">
            <w:r w:rsidRPr="00360481">
              <w:t>Conditions environnementales</w:t>
            </w:r>
          </w:p>
        </w:tc>
        <w:tc>
          <w:tcPr>
            <w:tcW w:w="6413" w:type="dxa"/>
            <w:vAlign w:val="center"/>
          </w:tcPr>
          <w:p w:rsidR="0072309A" w:rsidRPr="00360481" w:rsidRDefault="0072309A" w:rsidP="00A21CD3">
            <w:r w:rsidRPr="00360481">
              <w:t>Correspond à la plage de fonctionnement du système (pression, température, hygrométrie, …)</w:t>
            </w:r>
          </w:p>
        </w:tc>
      </w:tr>
      <w:tr w:rsidR="0072309A" w:rsidRPr="00360481" w:rsidTr="00A21CD3">
        <w:tc>
          <w:tcPr>
            <w:tcW w:w="3508" w:type="dxa"/>
            <w:vAlign w:val="center"/>
          </w:tcPr>
          <w:p w:rsidR="0072309A" w:rsidRPr="00360481" w:rsidRDefault="0072309A" w:rsidP="00A21CD3">
            <w:r w:rsidRPr="00360481">
              <w:t>Alimentation</w:t>
            </w:r>
          </w:p>
        </w:tc>
        <w:tc>
          <w:tcPr>
            <w:tcW w:w="6413" w:type="dxa"/>
            <w:vAlign w:val="center"/>
          </w:tcPr>
          <w:p w:rsidR="0072309A" w:rsidRPr="00360481" w:rsidRDefault="0072309A" w:rsidP="00A21CD3">
            <w:r w:rsidRPr="00360481">
              <w:t>Regroupe tous les besoins énergétiques pour le fonctionnement du système (électricité, …)</w:t>
            </w:r>
          </w:p>
        </w:tc>
      </w:tr>
      <w:tr w:rsidR="0072309A" w:rsidRPr="00360481" w:rsidTr="00A21CD3">
        <w:tc>
          <w:tcPr>
            <w:tcW w:w="3508" w:type="dxa"/>
            <w:vAlign w:val="center"/>
          </w:tcPr>
          <w:p w:rsidR="0072309A" w:rsidRPr="00360481" w:rsidRDefault="0072309A" w:rsidP="00A21CD3">
            <w:r w:rsidRPr="00360481">
              <w:t>Types de support</w:t>
            </w:r>
          </w:p>
        </w:tc>
        <w:tc>
          <w:tcPr>
            <w:tcW w:w="6413" w:type="dxa"/>
            <w:vAlign w:val="center"/>
          </w:tcPr>
          <w:p w:rsidR="0072309A" w:rsidRPr="00360481" w:rsidRDefault="0072309A" w:rsidP="00A21CD3">
            <w:r w:rsidRPr="00360481">
              <w:t xml:space="preserve">Regroupe toutes les cibles sur lesquelles peut </w:t>
            </w:r>
            <w:r w:rsidRPr="00360481">
              <w:lastRenderedPageBreak/>
              <w:t>fonctionner notre système (Tablette, smartphone, écran embarqué, ..)</w:t>
            </w:r>
          </w:p>
        </w:tc>
      </w:tr>
    </w:tbl>
    <w:p w:rsidR="0072309A" w:rsidRPr="00360481" w:rsidRDefault="0072309A" w:rsidP="00765F87"/>
    <w:p w:rsidR="00AF4133" w:rsidRPr="00360481" w:rsidRDefault="00AF4133" w:rsidP="00AF4133"/>
    <w:p w:rsidR="00C674F0" w:rsidRPr="00360481" w:rsidRDefault="00EC4469" w:rsidP="00EC4469">
      <w:pPr>
        <w:pStyle w:val="Titre3"/>
      </w:pPr>
      <w:bookmarkStart w:id="12" w:name="_Toc382491791"/>
      <w:r w:rsidRPr="00360481">
        <w:t>Phase de vie Développement</w:t>
      </w:r>
      <w:r w:rsidR="001A20B9" w:rsidRPr="00360481">
        <w:t xml:space="preserve"> </w:t>
      </w:r>
      <w:r w:rsidR="00902EE8" w:rsidRPr="00360481">
        <w:t xml:space="preserve"> et validation</w:t>
      </w:r>
      <w:bookmarkEnd w:id="12"/>
    </w:p>
    <w:p w:rsidR="00C674F0" w:rsidRPr="00360481" w:rsidRDefault="00C674F0" w:rsidP="00765F87"/>
    <w:p w:rsidR="009665C5" w:rsidRPr="00360481" w:rsidRDefault="00902EE8" w:rsidP="00765F87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6A0A7A89" wp14:editId="2F0BBF99">
                <wp:simplePos x="0" y="0"/>
                <wp:positionH relativeFrom="column">
                  <wp:posOffset>205740</wp:posOffset>
                </wp:positionH>
                <wp:positionV relativeFrom="paragraph">
                  <wp:posOffset>26035</wp:posOffset>
                </wp:positionV>
                <wp:extent cx="2438400" cy="1219200"/>
                <wp:effectExtent l="19050" t="0" r="114300" b="95250"/>
                <wp:wrapNone/>
                <wp:docPr id="2404" name="Group 2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38400" cy="1219200"/>
                          <a:chOff x="1156" y="6775"/>
                          <a:chExt cx="3840" cy="1920"/>
                        </a:xfrm>
                      </wpg:grpSpPr>
                      <wps:wsp>
                        <wps:cNvPr id="2405" name="UpRibbonShar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1156" y="6775"/>
                            <a:ext cx="3840" cy="1920"/>
                          </a:xfrm>
                          <a:custGeom>
                            <a:avLst/>
                            <a:gdLst>
                              <a:gd name="G0" fmla="+- 0 0 0"/>
                              <a:gd name="G1" fmla="+- 5400 0 0"/>
                              <a:gd name="G2" fmla="+- 5400 2700 0"/>
                              <a:gd name="G3" fmla="+- 21600 0 G2"/>
                              <a:gd name="G4" fmla="+- 21600 0 G1"/>
                              <a:gd name="G5" fmla="+- 21600 0 18900"/>
                              <a:gd name="G6" fmla="*/ 18900 1 2"/>
                              <a:gd name="G7" fmla="+- 21600 0 G6"/>
                              <a:gd name="G8" fmla="+- 18900 0 0"/>
                              <a:gd name="T0" fmla="*/ 10800 w 21600"/>
                              <a:gd name="T1" fmla="*/ 0 h 21600"/>
                              <a:gd name="T2" fmla="*/ 2700 w 21600"/>
                              <a:gd name="T3" fmla="*/ 12150 h 21600"/>
                              <a:gd name="T4" fmla="*/ 10800 w 21600"/>
                              <a:gd name="T5" fmla="*/ 18900 h 21600"/>
                              <a:gd name="T6" fmla="*/ 18900 w 21600"/>
                              <a:gd name="T7" fmla="*/ 1215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G1 w 21600"/>
                              <a:gd name="T13" fmla="*/ 0 h 21600"/>
                              <a:gd name="T14" fmla="*/ G4 w 21600"/>
                              <a:gd name="T15" fmla="*/ G8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8100" y="21600"/>
                                </a:lnTo>
                                <a:lnTo>
                                  <a:pt x="8100" y="18900"/>
                                </a:lnTo>
                                <a:lnTo>
                                  <a:pt x="13500" y="18900"/>
                                </a:lnTo>
                                <a:lnTo>
                                  <a:pt x="135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8900" y="12150"/>
                                </a:lnTo>
                                <a:lnTo>
                                  <a:pt x="21600" y="2700"/>
                                </a:lnTo>
                                <a:lnTo>
                                  <a:pt x="16200" y="2700"/>
                                </a:lnTo>
                                <a:lnTo>
                                  <a:pt x="16200" y="0"/>
                                </a:lnTo>
                                <a:lnTo>
                                  <a:pt x="5400" y="0"/>
                                </a:lnTo>
                                <a:lnTo>
                                  <a:pt x="5400" y="2700"/>
                                </a:lnTo>
                                <a:lnTo>
                                  <a:pt x="0" y="2700"/>
                                </a:lnTo>
                                <a:lnTo>
                                  <a:pt x="2700" y="12150"/>
                                </a:lnTo>
                                <a:close/>
                              </a:path>
                              <a:path w="21600" h="21600" fill="none" extrusionOk="0">
                                <a:moveTo>
                                  <a:pt x="8100" y="18900"/>
                                </a:moveTo>
                                <a:lnTo>
                                  <a:pt x="5400" y="18900"/>
                                </a:lnTo>
                                <a:lnTo>
                                  <a:pt x="5400" y="2700"/>
                                </a:lnTo>
                              </a:path>
                              <a:path w="21600" h="21600" fill="none" extrusionOk="0">
                                <a:moveTo>
                                  <a:pt x="5400" y="18900"/>
                                </a:moveTo>
                                <a:lnTo>
                                  <a:pt x="8100" y="21600"/>
                                </a:lnTo>
                              </a:path>
                              <a:path w="21600" h="21600" fill="none" extrusionOk="0">
                                <a:moveTo>
                                  <a:pt x="13500" y="18900"/>
                                </a:moveTo>
                                <a:lnTo>
                                  <a:pt x="16200" y="18900"/>
                                </a:lnTo>
                                <a:lnTo>
                                  <a:pt x="16200" y="2700"/>
                                </a:lnTo>
                              </a:path>
                              <a:path w="21600" h="21600" fill="none" extrusionOk="0">
                                <a:moveTo>
                                  <a:pt x="16200" y="18900"/>
                                </a:moveTo>
                                <a:lnTo>
                                  <a:pt x="13500" y="21600"/>
                                </a:lnTo>
                              </a:path>
                            </a:pathLst>
                          </a:custGeom>
                          <a:solidFill>
                            <a:srgbClr val="D8EB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6" name="Text Box 2386"/>
                        <wps:cNvSpPr txBox="1">
                          <a:spLocks noChangeArrowheads="1"/>
                        </wps:cNvSpPr>
                        <wps:spPr bwMode="blackWhite">
                          <a:xfrm>
                            <a:off x="2006" y="7056"/>
                            <a:ext cx="2149" cy="10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7DBD" w:rsidRDefault="00287DBD" w:rsidP="009665C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B4035E">
                                <w:rPr>
                                  <w:rFonts w:ascii="Arial" w:cs="Arial"/>
                                  <w:b/>
                                  <w:bCs/>
                                </w:rPr>
                                <w:t>Phase de vie:</w:t>
                              </w:r>
                            </w:p>
                            <w:p w:rsidR="00287DBD" w:rsidRDefault="00287DBD" w:rsidP="009665C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B4035E">
                                <w:rPr>
                                  <w:rFonts w:ascii="Arial" w:cs="Arial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</w:rPr>
                                <w:t>D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</w:rPr>
                                <w:t>é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</w:rPr>
                                <w:t>veloppement</w:t>
                              </w:r>
                            </w:p>
                            <w:p w:rsidR="00287DBD" w:rsidRPr="00B4035E" w:rsidRDefault="00287DBD" w:rsidP="009665C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</w:rPr>
                                <w:t>&amp; Validation</w:t>
                              </w:r>
                            </w:p>
                            <w:p w:rsidR="00287DBD" w:rsidRDefault="00287DBD" w:rsidP="009665C5"/>
                          </w:txbxContent>
                        </wps:txbx>
                        <wps:bodyPr rot="0" vert="horz" wrap="none" lIns="92075" tIns="46038" rIns="92075" bIns="46038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84" o:spid="_x0000_s1102" style="position:absolute;left:0;text-align:left;margin-left:16.2pt;margin-top:2.05pt;width:192pt;height:96pt;z-index:251638272;mso-position-horizontal-relative:text;mso-position-vertical-relative:text" coordorigin="1156,6775" coordsize="3840,1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">
                <v:shape id="UpRibbonSharp" o:spid="_x0000_s1103" style="position:absolute;left:1156;top:6775;width:3840;height:192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pGe8YA&#10;AADdAAAADwAAAGRycy9kb3ducmV2LnhtbESPT2sCMRTE74V+h/AK3mrWxVZZjSJCsbQntwu9PjfP&#10;/ePmZZtEXb99Uyh4HGbmN8xyPZhOXMj5xrKCyTgBQVxa3XCloPh6e56D8AFZY2eZFNzIw3r1+LDE&#10;TNsr7+mSh0pECPsMFdQh9JmUvqzJoB/bnjh6R+sMhihdJbXDa4SbTqZJ8ioNNhwXauxpW1N5ys9G&#10;gbsV3+UmT/fu57DbzoqPtp19tkqNnobNAkSgIdzD/+13rSCdJi/w9yY+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pGe8YAAADdAAAADwAAAAAAAAAAAAAAAACYAgAAZHJz&#10;L2Rvd25yZXYueG1sUEsFBgAAAAAEAAQA9QAAAIsDAAAAAA==&#10;" path="m,21600r8100,l8100,18900r5400,l13500,21600r8100,l18900,12150,21600,2700r-5400,l16200,,5400,r,2700l,2700r2700,9450l,21600xem8100,18900nfl5400,18900r,-16200em5400,18900nfl8100,21600em13500,18900nfl16200,18900r,-16200em16200,18900nfl13500,21600e" fillcolor="#d8ebb3">
                  <v:stroke joinstyle="miter"/>
                  <v:shadow on="t" offset="6pt,6pt"/>
                  <v:path o:extrusionok="f" o:connecttype="custom" o:connectlocs="1920,0;480,1080;1920,1680;3360,1080" o:connectangles="270,180,90,0" textboxrect="5400,0,16200,18900"/>
                  <o:lock v:ext="edit" verticies="t"/>
                </v:shape>
                <v:shape id="Text Box 2386" o:spid="_x0000_s1104" type="#_x0000_t202" style="position:absolute;left:2006;top:7056;width:2149;height:1078;visibility:visible;mso-wrap-style:none;v-text-anchor:middle" o:bwmode="highContras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CT48IA&#10;AADdAAAADwAAAGRycy9kb3ducmV2LnhtbESPQYvCMBSE74L/ITxhb5oqolKNIsJSLx50+wOezbMt&#10;Ni8liW33328EYY/DzHzD7A6DaURHzteWFcxnCQjiwuqaSwX5z/d0A8IHZI2NZVLwSx4O+/Foh6m2&#10;PV+pu4VSRAj7FBVUIbSplL6oyKCf2ZY4eg/rDIYoXSm1wz7CTSMXSbKSBmuOCxW2dKqoeN5eRoF2&#10;97x06y6Teba+vMj392xzVOprMhy3IAIN4T/8aZ+1gsUyWcH7TXwC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JPjwgAAAN0AAAAPAAAAAAAAAAAAAAAAAJgCAABkcnMvZG93&#10;bnJldi54bWxQSwUGAAAAAAQABAD1AAAAhwMAAAAA&#10;" filled="f" fillcolor="silver" stroked="f">
                  <v:textbox inset="7.25pt,1.2788mm,7.25pt,1.2788mm">
                    <w:txbxContent>
                      <w:p w:rsidR="00287DBD" w:rsidRDefault="00287DBD" w:rsidP="009665C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B4035E">
                          <w:rPr>
                            <w:rFonts w:ascii="Arial" w:cs="Arial"/>
                            <w:b/>
                            <w:bCs/>
                          </w:rPr>
                          <w:t>Phase de vie:</w:t>
                        </w:r>
                      </w:p>
                      <w:p w:rsidR="00287DBD" w:rsidRDefault="00287DBD" w:rsidP="009665C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B4035E">
                          <w:rPr>
                            <w:rFonts w:ascii="Arial" w:cs="Arial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b/>
                            <w:bCs/>
                          </w:rPr>
                          <w:t>D</w:t>
                        </w:r>
                        <w:r>
                          <w:rPr>
                            <w:rFonts w:ascii="Arial" w:cs="Arial"/>
                            <w:b/>
                            <w:bCs/>
                          </w:rPr>
                          <w:t>é</w:t>
                        </w:r>
                        <w:r>
                          <w:rPr>
                            <w:rFonts w:ascii="Arial" w:cs="Arial"/>
                            <w:b/>
                            <w:bCs/>
                          </w:rPr>
                          <w:t>veloppement</w:t>
                        </w:r>
                      </w:p>
                      <w:p w:rsidR="00287DBD" w:rsidRPr="00B4035E" w:rsidRDefault="00287DBD" w:rsidP="009665C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</w:rPr>
                          <w:t>&amp; Validation</w:t>
                        </w:r>
                      </w:p>
                      <w:p w:rsidR="00287DBD" w:rsidRDefault="00287DBD" w:rsidP="009665C5"/>
                    </w:txbxContent>
                  </v:textbox>
                </v:shape>
              </v:group>
            </w:pict>
          </mc:Fallback>
        </mc:AlternateContent>
      </w:r>
    </w:p>
    <w:p w:rsidR="009665C5" w:rsidRPr="00360481" w:rsidRDefault="009665C5" w:rsidP="00765F87"/>
    <w:p w:rsidR="009665C5" w:rsidRPr="00360481" w:rsidRDefault="009665C5" w:rsidP="00765F87"/>
    <w:p w:rsidR="009665C5" w:rsidRPr="00360481" w:rsidRDefault="009665C5" w:rsidP="00765F87"/>
    <w:p w:rsidR="009665C5" w:rsidRPr="00360481" w:rsidRDefault="009665C5" w:rsidP="00765F87"/>
    <w:p w:rsidR="009665C5" w:rsidRPr="00360481" w:rsidRDefault="009665C5" w:rsidP="00765F87"/>
    <w:p w:rsidR="009665C5" w:rsidRPr="00360481" w:rsidRDefault="009665C5" w:rsidP="00765F87"/>
    <w:p w:rsidR="009665C5" w:rsidRPr="00360481" w:rsidRDefault="00A25495" w:rsidP="00765F87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41344" behindDoc="0" locked="0" layoutInCell="1" allowOverlap="1" wp14:anchorId="70C224A6" wp14:editId="6304ECDD">
                <wp:simplePos x="0" y="0"/>
                <wp:positionH relativeFrom="column">
                  <wp:posOffset>4699874</wp:posOffset>
                </wp:positionH>
                <wp:positionV relativeFrom="paragraph">
                  <wp:posOffset>100330</wp:posOffset>
                </wp:positionV>
                <wp:extent cx="1207770" cy="465455"/>
                <wp:effectExtent l="0" t="0" r="11430" b="10795"/>
                <wp:wrapNone/>
                <wp:docPr id="2413" name="Group 2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7770" cy="465455"/>
                          <a:chOff x="4240" y="3645"/>
                          <a:chExt cx="1089" cy="420"/>
                        </a:xfrm>
                      </wpg:grpSpPr>
                      <wps:wsp>
                        <wps:cNvPr id="2414" name="Oval 2341"/>
                        <wps:cNvSpPr>
                          <a:spLocks noChangeArrowheads="1"/>
                        </wps:cNvSpPr>
                        <wps:spPr bwMode="auto">
                          <a:xfrm>
                            <a:off x="4240" y="3645"/>
                            <a:ext cx="1089" cy="42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15" name="Text Box 2342"/>
                        <wps:cNvSpPr txBox="1">
                          <a:spLocks noChangeArrowheads="1"/>
                        </wps:cNvSpPr>
                        <wps:spPr bwMode="auto">
                          <a:xfrm>
                            <a:off x="4286" y="3745"/>
                            <a:ext cx="997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665C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Banc mat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riel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40" o:spid="_x0000_s1105" style="position:absolute;left:0;text-align:left;margin-left:370.05pt;margin-top:7.9pt;width:95.1pt;height:36.65pt;z-index:251641344;mso-position-horizontal-relative:text;mso-position-vertical-relative:text" coordorigin="4240,3645" coordsize="1089,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">
                <v:oval id="Oval 2341" o:spid="_x0000_s1106" style="position:absolute;left:4240;top:3645;width:1089;height: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W9m8gA&#10;AADdAAAADwAAAGRycy9kb3ducmV2LnhtbESP3WrCQBSE7wt9h+UUvCm6MbUqqauIIBWKiH/g5SF7&#10;TEKzZ2N21ejTu0Khl8PMfMOMJo0pxYVqV1hW0O1EIIhTqwvOFOy28/YQhPPIGkvLpOBGDibj15cR&#10;JtpeeU2Xjc9EgLBLUEHufZVI6dKcDLqOrYiDd7S1QR9knUld4zXATSnjKOpLgwWHhRwrmuWU/m7O&#10;RsHp53s42B/e70tdrD9Wn/HhfjwvlGq9NdMvEJ4a/x/+ay+0grjX7cHzTXgCcvw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mJb2byAAAAN0AAAAPAAAAAAAAAAAAAAAAAJgCAABk&#10;cnMvZG93bnJldi54bWxQSwUGAAAAAAQABAD1AAAAjQMAAAAA&#10;" fillcolor="#f79646 [3209]"/>
                <v:shape id="Text Box 2342" o:spid="_x0000_s1107" type="#_x0000_t202" style="position:absolute;left:4286;top:3745;width:997;height:2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O9escA&#10;AADdAAAADwAAAGRycy9kb3ducmV2LnhtbESPQWsCMRSE7wX/Q3gFbzVRtMhqlCLYipSCtojHx+a5&#10;u7p5WTdRt/56Iwgeh5n5hhlPG1uKM9W+cKyh21EgiFNnCs40/P3O34YgfEA2WDomDf/kYTppvYwx&#10;Me7CKzqvQyYihH2CGvIQqkRKn+Zk0XdcRRy9nasthijrTJoaLxFuS9lT6l1aLDgu5FjRLKf0sD5Z&#10;DYvZfLm7qq1afq42+y+7+Q7Hn6HW7dfmYwQiUBOe4Ud7YTT0+t0B3N/EJyA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DvXrHAAAA3Q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F0500B" w:rsidRDefault="00287DBD" w:rsidP="009665C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Banc mat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riel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72A27"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4EFFBE2A" wp14:editId="442F2FF8">
                <wp:simplePos x="0" y="0"/>
                <wp:positionH relativeFrom="column">
                  <wp:posOffset>3083560</wp:posOffset>
                </wp:positionH>
                <wp:positionV relativeFrom="paragraph">
                  <wp:posOffset>9525</wp:posOffset>
                </wp:positionV>
                <wp:extent cx="1307465" cy="351790"/>
                <wp:effectExtent l="0" t="0" r="26035" b="10160"/>
                <wp:wrapNone/>
                <wp:docPr id="2419" name="Group 2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7465" cy="351790"/>
                          <a:chOff x="3651" y="2477"/>
                          <a:chExt cx="1179" cy="317"/>
                        </a:xfrm>
                      </wpg:grpSpPr>
                      <wps:wsp>
                        <wps:cNvPr id="2420" name="Oval 2347"/>
                        <wps:cNvSpPr>
                          <a:spLocks noChangeArrowheads="1"/>
                        </wps:cNvSpPr>
                        <wps:spPr bwMode="auto">
                          <a:xfrm>
                            <a:off x="3651" y="2477"/>
                            <a:ext cx="1179" cy="31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21" name="Text Box 2348"/>
                        <wps:cNvSpPr txBox="1">
                          <a:spLocks noChangeArrowheads="1"/>
                        </wps:cNvSpPr>
                        <wps:spPr bwMode="auto">
                          <a:xfrm>
                            <a:off x="3651" y="2560"/>
                            <a:ext cx="117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665C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46" o:spid="_x0000_s1108" style="position:absolute;left:0;text-align:left;margin-left:242.8pt;margin-top:.75pt;width:102.95pt;height:27.7pt;z-index:251643392;mso-position-horizontal-relative:text;mso-position-vertical-relative:text" coordorigin="3651,2477" coordsize="117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">
                <v:oval id="Oval 2347" o:spid="_x0000_s1109" style="position:absolute;left:3651;top:247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JxJcYA&#10;AADdAAAADwAAAGRycy9kb3ducmV2LnhtbERPy2rCQBTdC/7DcIVuSjNpWluJjlKEUqGI+Chkeclc&#10;k2DmTsyMGv16Z1FweTjvyawztThT6yrLCl6jGARxbnXFhYLd9vtlBMJ5ZI21ZVJwJQezab83wVTb&#10;C6/pvPGFCCHsUlRQet+kUrq8JIMusg1x4Pa2NegDbAupW7yEcFPLJI4/pMGKQ0OJDc1Lyg+bk1Fw&#10;/P0Zff5lz7elrtZvq2GS3fanhVJPg+5rDMJT5x/if/dCK0jek7A/vAlPQE7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3JxJcYAAADdAAAADwAAAAAAAAAAAAAAAACYAgAAZHJz&#10;L2Rvd25yZXYueG1sUEsFBgAAAAAEAAQA9QAAAIsDAAAAAA==&#10;" fillcolor="#f79646 [3209]"/>
                <v:shape id="Text Box 2348" o:spid="_x0000_s1110" type="#_x0000_t202" style="position:absolute;left:3651;top:2560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9RxxMcA&#10;AADdAAAADwAAAGRycy9kb3ducmV2LnhtbESP3WoCMRSE7wXfIZxC7zRxKUVWo4igFSmCP4iXh81x&#10;d+3mZLtJdevTG6HQy2FmvmHG09ZW4kqNLx1rGPQVCOLMmZJzDYf9ojcE4QOywcoxafglD9NJtzPG&#10;1Lgbb+m6C7mIEPYpaihCqFMpfVaQRd93NXH0zq6xGKJscmkavEW4rWSi1Lu0WHJcKLCmeUHZ1+7H&#10;aljNF+vzXZ3Uerk9Xj7s8TN8b4Zav760sxGIQG34D/+1V0ZD8pYM4PkmPgE5e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vUccTHAAAA3Q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F0500B" w:rsidRDefault="00287DBD" w:rsidP="009665C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Documentation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65C5" w:rsidRPr="00360481" w:rsidRDefault="009665C5" w:rsidP="00765F87"/>
    <w:p w:rsidR="009665C5" w:rsidRPr="00360481" w:rsidRDefault="00A25495" w:rsidP="00765F87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61500759" wp14:editId="5636BB65">
                <wp:simplePos x="0" y="0"/>
                <wp:positionH relativeFrom="column">
                  <wp:posOffset>1651000</wp:posOffset>
                </wp:positionH>
                <wp:positionV relativeFrom="paragraph">
                  <wp:posOffset>3175</wp:posOffset>
                </wp:positionV>
                <wp:extent cx="1205865" cy="553085"/>
                <wp:effectExtent l="0" t="0" r="13335" b="18415"/>
                <wp:wrapNone/>
                <wp:docPr id="2416" name="Group 2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5865" cy="553085"/>
                          <a:chOff x="-159" y="2976"/>
                          <a:chExt cx="1088" cy="499"/>
                        </a:xfrm>
                      </wpg:grpSpPr>
                      <wps:wsp>
                        <wps:cNvPr id="2417" name="Oval 2350"/>
                        <wps:cNvSpPr>
                          <a:spLocks noChangeArrowheads="1"/>
                        </wps:cNvSpPr>
                        <wps:spPr bwMode="auto">
                          <a:xfrm>
                            <a:off x="-159" y="2976"/>
                            <a:ext cx="1088" cy="49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18" name="Text Box 2351"/>
                        <wps:cNvSpPr txBox="1">
                          <a:spLocks noChangeArrowheads="1"/>
                        </wps:cNvSpPr>
                        <wps:spPr bwMode="auto">
                          <a:xfrm>
                            <a:off x="-23" y="3022"/>
                            <a:ext cx="862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665C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Softwares / Outils / Licences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49" o:spid="_x0000_s1111" style="position:absolute;left:0;text-align:left;margin-left:130pt;margin-top:.25pt;width:94.95pt;height:43.55pt;z-index:251644416;mso-position-horizontal-relative:text;mso-position-vertical-relative:text" coordorigin="-159,2976" coordsize="1088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">
                <v:oval id="Oval 2350" o:spid="_x0000_s1112" style="position:absolute;left:-159;top:2976;width:1088;height: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cj7MkA&#10;AADdAAAADwAAAGRycy9kb3ducmV2LnhtbESPW2vCQBSE3wv+h+UIfSm6MfVGdJVSKBVKKd7Ax0P2&#10;mIRmz6bZTUz99d2C4OMwM98wy3VnStFS7QrLCkbDCARxanXBmYLD/m0wB+E8ssbSMin4JQfrVe9h&#10;iYm2F95Su/OZCBB2CSrIva8SKV2ak0E3tBVx8M62NuiDrDOpa7wEuCllHEVTabDgsJBjRa85pd+7&#10;xij4+Xifz46np+unLrbPX5P4dD03G6Ue+93LAoSnzt/Dt/ZGK4jHoxn8vwlPQK7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Vvcj7MkAAADdAAAADwAAAAAAAAAAAAAAAACYAgAA&#10;ZHJzL2Rvd25yZXYueG1sUEsFBgAAAAAEAAQA9QAAAI4DAAAAAA==&#10;" fillcolor="#f79646 [3209]"/>
                <v:shape id="Text Box 2351" o:spid="_x0000_s1113" type="#_x0000_t202" style="position:absolute;left:-23;top:3022;width:862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IS5MUA&#10;AADdAAAADwAAAGRycy9kb3ducmV2LnhtbERPW2vCMBR+H/gfwhH2tibKGNIZZQg6kSF4oezx0Bzb&#10;zuaka7K289cvDwMfP777fDnYWnTU+sqxhkmiQBDnzlRcaDif1k8zED4gG6wdk4Zf8rBcjB7mmBrX&#10;84G6YyhEDGGfooYyhCaV0uclWfSJa4gjd3GtxRBhW0jTYh/DbS2nSr1IixXHhhIbWpWUX48/VsN2&#10;td5dbupT7TaH7OvdZh/hez/T+nE8vL2CCDSEu/jfvTUaps+TODe+iU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ghLkxQAAAN0AAAAPAAAAAAAAAAAAAAAAAJgCAABkcnMv&#10;ZG93bnJldi54bWxQSwUGAAAAAAQABAD1AAAAigMAAAAA&#10;" filled="f" fillcolor="#bbe0e3" stroked="f">
                  <v:textbox inset="1.05mm,.21mm,1.05mm,.21mm">
                    <w:txbxContent>
                      <w:p w:rsidR="00287DBD" w:rsidRPr="00F0500B" w:rsidRDefault="00287DBD" w:rsidP="009665C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Softwares / Outils / Licences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65C5" w:rsidRPr="00360481" w:rsidRDefault="009665C5" w:rsidP="00765F87"/>
    <w:p w:rsidR="009665C5" w:rsidRPr="00360481" w:rsidRDefault="00A64D5F" w:rsidP="00765F87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anchorId="0CBFF846" wp14:editId="3BA43C18">
                <wp:simplePos x="0" y="0"/>
                <wp:positionH relativeFrom="column">
                  <wp:posOffset>5020945</wp:posOffset>
                </wp:positionH>
                <wp:positionV relativeFrom="paragraph">
                  <wp:posOffset>-7620</wp:posOffset>
                </wp:positionV>
                <wp:extent cx="1508760" cy="453390"/>
                <wp:effectExtent l="0" t="0" r="15240" b="22860"/>
                <wp:wrapNone/>
                <wp:docPr id="2407" name="Group 2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453390"/>
                          <a:chOff x="4014" y="1751"/>
                          <a:chExt cx="1497" cy="409"/>
                        </a:xfrm>
                      </wpg:grpSpPr>
                      <wps:wsp>
                        <wps:cNvPr id="2408" name="Oval 2370"/>
                        <wps:cNvSpPr>
                          <a:spLocks noChangeArrowheads="1"/>
                        </wps:cNvSpPr>
                        <wps:spPr bwMode="auto">
                          <a:xfrm>
                            <a:off x="4014" y="1751"/>
                            <a:ext cx="1497" cy="40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09" name="Text Box 2371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1810"/>
                            <a:ext cx="1315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665C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veloppeurs </w:t>
                              </w: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69" o:spid="_x0000_s1114" style="position:absolute;left:0;text-align:left;margin-left:395.35pt;margin-top:-.6pt;width:118.8pt;height:35.7pt;z-index:251648512;mso-position-horizontal-relative:text;mso-position-vertical-relative:text" coordorigin="4014,1751" coordsize="1497,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">
                <v:oval id="Oval 2370" o:spid="_x0000_s1115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EhQ8UA&#10;AADdAAAADwAAAGRycy9kb3ducmV2LnhtbERPy2rCQBTdF/yH4QpuSp0YtZXoKFIQBRHxUXB5yVyT&#10;YOZOmhk1+vXOotDl4bwns8aU4ka1Kywr6HUjEMSp1QVnCo6HxccIhPPIGkvLpOBBDmbT1tsEE23v&#10;vKPb3mcihLBLUEHufZVI6dKcDLqurYgDd7a1QR9gnUld4z2Em1LGUfQpDRYcGnKs6Dun9LK/GgW/&#10;6+Xo6+f0/tzoYtffDuPT83xdKdVpN/MxCE+N/xf/uVdaQTyIwtzwJjwBOX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sSFDxQAAAN0AAAAPAAAAAAAAAAAAAAAAAJgCAABkcnMv&#10;ZG93bnJldi54bWxQSwUGAAAAAAQABAD1AAAAigMAAAAA&#10;" fillcolor="#f79646 [3209]"/>
                <v:shape id="Text Box 2371" o:spid="_x0000_s1116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choscA&#10;AADdAAAADwAAAGRycy9kb3ducmV2LnhtbESPW2sCMRSE3wv9D+EIfauJUoquRhHBC1IKXhAfD5vj&#10;7urmZLtJdeuvN0LBx2FmvmGG48aW4kK1Lxxr6LQVCOLUmYIzDbvt7L0Hwgdkg6Vj0vBHHsaj15ch&#10;JsZdeU2XTchEhLBPUEMeQpVI6dOcLPq2q4ijd3S1xRBlnUlT4zXCbSm7Sn1KiwXHhRwrmuaUnje/&#10;VsNyOlsdb+qgVvP1/rSw+6/w893T+q3VTAYgAjXhGf5vL42G7ofqw+NNfAJyd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4XIaLHAAAA3Q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F0500B" w:rsidRDefault="00287DBD" w:rsidP="009665C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veloppeurs </w:t>
                        </w: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Software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EC4469" w:rsidRPr="00360481" w:rsidRDefault="00F90ABB" w:rsidP="00765F87">
      <w:r w:rsidRPr="0036048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6A23412" wp14:editId="37B457BA">
                <wp:simplePos x="0" y="0"/>
                <wp:positionH relativeFrom="column">
                  <wp:posOffset>3008630</wp:posOffset>
                </wp:positionH>
                <wp:positionV relativeFrom="paragraph">
                  <wp:posOffset>89535</wp:posOffset>
                </wp:positionV>
                <wp:extent cx="1558925" cy="647700"/>
                <wp:effectExtent l="0" t="0" r="22225" b="19050"/>
                <wp:wrapNone/>
                <wp:docPr id="2403" name="Oval 2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925" cy="647700"/>
                        </a:xfrm>
                        <a:prstGeom prst="ellipse">
                          <a:avLst/>
                        </a:prstGeom>
                        <a:solidFill>
                          <a:srgbClr val="BBE0E3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38" o:spid="_x0000_s1026" style="position:absolute;margin-left:236.9pt;margin-top:7.05pt;width:122.75pt;height:51pt;z-index:2516392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" fillcolor="#bbe0e3"/>
            </w:pict>
          </mc:Fallback>
        </mc:AlternateContent>
      </w:r>
    </w:p>
    <w:p w:rsidR="00EC4469" w:rsidRPr="00360481" w:rsidRDefault="00F90ABB" w:rsidP="00EC4469">
      <w:r w:rsidRPr="0036048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C965576" wp14:editId="4E595001">
                <wp:simplePos x="0" y="0"/>
                <wp:positionH relativeFrom="column">
                  <wp:posOffset>3185795</wp:posOffset>
                </wp:positionH>
                <wp:positionV relativeFrom="paragraph">
                  <wp:posOffset>69215</wp:posOffset>
                </wp:positionV>
                <wp:extent cx="1206500" cy="225425"/>
                <wp:effectExtent l="0" t="0" r="0" b="5715"/>
                <wp:wrapNone/>
                <wp:docPr id="3359" name="Text Box 2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DBD" w:rsidRDefault="00287DBD" w:rsidP="00B40A9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  <w:t>Prototype</w:t>
                            </w:r>
                          </w:p>
                          <w:p w:rsidR="00287DBD" w:rsidRPr="00A52177" w:rsidRDefault="00287DBD" w:rsidP="00B40A9F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IHM </w:t>
                            </w:r>
                            <w:proofErr w:type="spellStart"/>
                            <w:r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  <w:t>mutl</w:t>
                            </w:r>
                            <w:proofErr w:type="spellEnd"/>
                            <w:r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  <w:t>-clients</w:t>
                            </w:r>
                          </w:p>
                          <w:p w:rsidR="00287DBD" w:rsidRPr="00F0500B" w:rsidRDefault="00287DBD" w:rsidP="009665C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64008" tIns="32004" rIns="64008" bIns="32004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39" o:spid="_x0000_s1117" type="#_x0000_t202" style="position:absolute;left:0;text-align:left;margin-left:250.85pt;margin-top:5.45pt;width:95pt;height:17.7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" filled="f" fillcolor="#bbe0e3" stroked="f">
                <v:textbox style="mso-fit-shape-to-text:t" inset="5.04pt,2.52pt,5.04pt,2.52pt">
                  <w:txbxContent>
                    <w:p w:rsidR="00287DBD" w:rsidRDefault="00287DBD" w:rsidP="00B40A9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  <w:t>Prototype</w:t>
                      </w:r>
                    </w:p>
                    <w:p w:rsidR="00287DBD" w:rsidRPr="00A52177" w:rsidRDefault="00287DBD" w:rsidP="00B40A9F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  <w:t xml:space="preserve">IHM </w:t>
                      </w:r>
                      <w:proofErr w:type="spellStart"/>
                      <w:r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  <w:t>mutl</w:t>
                      </w:r>
                      <w:proofErr w:type="spellEnd"/>
                      <w:r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  <w:t>-clients</w:t>
                      </w:r>
                    </w:p>
                    <w:p w:rsidR="00287DBD" w:rsidRPr="00F0500B" w:rsidRDefault="00287DBD" w:rsidP="009665C5">
                      <w:pPr>
                        <w:autoSpaceDE w:val="0"/>
                        <w:autoSpaceDN w:val="0"/>
                        <w:adjustRightInd w:val="0"/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665C5" w:rsidRPr="00360481" w:rsidRDefault="004A4C95" w:rsidP="00EC4469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535F22C9" wp14:editId="03C64C7E">
                <wp:simplePos x="0" y="0"/>
                <wp:positionH relativeFrom="column">
                  <wp:posOffset>5015288</wp:posOffset>
                </wp:positionH>
                <wp:positionV relativeFrom="paragraph">
                  <wp:posOffset>97732</wp:posOffset>
                </wp:positionV>
                <wp:extent cx="1508760" cy="808990"/>
                <wp:effectExtent l="0" t="0" r="15240" b="10160"/>
                <wp:wrapNone/>
                <wp:docPr id="3356" name="Group 2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808990"/>
                          <a:chOff x="4014" y="1751"/>
                          <a:chExt cx="1497" cy="409"/>
                        </a:xfrm>
                      </wpg:grpSpPr>
                      <wps:wsp>
                        <wps:cNvPr id="3357" name="Oval 2376"/>
                        <wps:cNvSpPr>
                          <a:spLocks noChangeArrowheads="1"/>
                        </wps:cNvSpPr>
                        <wps:spPr bwMode="auto">
                          <a:xfrm>
                            <a:off x="4014" y="1751"/>
                            <a:ext cx="1497" cy="40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58" name="Text Box 2377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1810"/>
                            <a:ext cx="1315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665C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veloppeurs Hardware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75" o:spid="_x0000_s1118" style="position:absolute;left:0;text-align:left;margin-left:394.9pt;margin-top:7.7pt;width:118.8pt;height:63.7pt;z-index:251650560;mso-position-horizontal-relative:text;mso-position-vertical-relative:text" coordorigin="4014,1751" coordsize="1497,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">
                <v:oval id="Oval 2376" o:spid="_x0000_s1119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ys8MgA&#10;AADdAAAADwAAAGRycy9kb3ducmV2LnhtbESP3WrCQBSE7wXfYTmCN1I3NfhD6ioiiIKUorbg5SF7&#10;TILZs2l21ejTu0Khl8PMfMNM540pxZVqV1hW8N6PQBCnVhecKfg+rN4mIJxH1lhaJgV3cjCftVtT&#10;TLS98Y6ue5+JAGGXoILc+yqR0qU5GXR9WxEH72Rrgz7IOpO6xluAm1IOomgkDRYcFnKsaJlTet5f&#10;jILf7Xoy/jn2Hp+62MVfw8HxcbpslOp2msUHCE+N/w//tTdaQRwPx/B6E56AnD0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o7KzwyAAAAN0AAAAPAAAAAAAAAAAAAAAAAJgCAABk&#10;cnMvZG93bnJldi54bWxQSwUGAAAAAAQABAD1AAAAjQMAAAAA&#10;" fillcolor="#f79646 [3209]"/>
                <v:shape id="Text Box 2377" o:spid="_x0000_s1120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md+MUA&#10;AADdAAAADwAAAGRycy9kb3ducmV2LnhtbERPy2oCMRTdF/yHcIXuaqLSMkwnighakVLQFunyMrnz&#10;qJObcZLq1K83C6HLw3ln89424kydrx1rGI8UCOLcmZpLDV+fq6cEhA/IBhvHpOGPPMxng4cMU+Mu&#10;vKPzPpQihrBPUUMVQptK6fOKLPqRa4kjV7jOYoiwK6Xp8BLDbSMnSr1IizXHhgpbWlaUH/e/VsNm&#10;udoWV/Wttuvd4efNHt7D6SPR+nHYL15BBOrDv/ju3hgN0+lznBvfxCcgZ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mZ34xQAAAN0AAAAPAAAAAAAAAAAAAAAAAJgCAABkcnMv&#10;ZG93bnJldi54bWxQSwUGAAAAAAQABAD1AAAAigMAAAAA&#10;" filled="f" fillcolor="#bbe0e3" stroked="f">
                  <v:textbox inset="1.05mm,.21mm,1.05mm,.21mm">
                    <w:txbxContent>
                      <w:p w:rsidR="00287DBD" w:rsidRPr="00F0500B" w:rsidRDefault="00287DBD" w:rsidP="009665C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veloppeurs Hardware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5495"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66944" behindDoc="0" locked="0" layoutInCell="1" allowOverlap="1" wp14:anchorId="69713E96" wp14:editId="387ADEE7">
                <wp:simplePos x="0" y="0"/>
                <wp:positionH relativeFrom="column">
                  <wp:posOffset>1389380</wp:posOffset>
                </wp:positionH>
                <wp:positionV relativeFrom="paragraph">
                  <wp:posOffset>93345</wp:posOffset>
                </wp:positionV>
                <wp:extent cx="1307465" cy="351790"/>
                <wp:effectExtent l="0" t="0" r="26035" b="10160"/>
                <wp:wrapNone/>
                <wp:docPr id="2400" name="Group 2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7465" cy="351790"/>
                          <a:chOff x="3651" y="2477"/>
                          <a:chExt cx="1179" cy="317"/>
                        </a:xfrm>
                      </wpg:grpSpPr>
                      <wps:wsp>
                        <wps:cNvPr id="2401" name="Oval 2504"/>
                        <wps:cNvSpPr>
                          <a:spLocks noChangeArrowheads="1"/>
                        </wps:cNvSpPr>
                        <wps:spPr bwMode="auto">
                          <a:xfrm>
                            <a:off x="3651" y="2477"/>
                            <a:ext cx="1179" cy="31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402" name="Text Box 2505"/>
                        <wps:cNvSpPr txBox="1">
                          <a:spLocks noChangeArrowheads="1"/>
                        </wps:cNvSpPr>
                        <wps:spPr bwMode="auto">
                          <a:xfrm>
                            <a:off x="3651" y="2560"/>
                            <a:ext cx="117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29333F" w:rsidRDefault="00287DBD" w:rsidP="009665C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Budget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03" o:spid="_x0000_s1121" style="position:absolute;left:0;text-align:left;margin-left:109.4pt;margin-top:7.35pt;width:102.95pt;height:27.7pt;z-index:251666944;mso-position-horizontal-relative:text;mso-position-vertical-relative:text" coordorigin="3651,2477" coordsize="117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">
                <v:oval id="Oval 2504" o:spid="_x0000_s1122" style="position:absolute;left:3651;top:247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uI3sgA&#10;AADdAAAADwAAAGRycy9kb3ducmV2LnhtbESPQWvCQBSE7wX/w/IEL6VujNZKdJVSEAWRoq3g8ZF9&#10;JqHZt2l21eivdwXB4zAz3zCTWWNKcaLaFZYV9LoRCOLU6oIzBb8/87cRCOeRNZaWScGFHMymrZcJ&#10;JtqeeUOnrc9EgLBLUEHufZVI6dKcDLqurYiDd7C1QR9knUld4znATSnjKBpKgwWHhRwr+sop/dse&#10;jYL/1WL0sdu/Xte62PS/3+P99XBcKtVpN59jEJ4a/ww/2kutIB5EPbi/CU9ATm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zi4jeyAAAAN0AAAAPAAAAAAAAAAAAAAAAAJgCAABk&#10;cnMvZG93bnJldi54bWxQSwUGAAAAAAQABAD1AAAAjQMAAAAA&#10;" fillcolor="#f79646 [3209]"/>
                <v:shape id="Text Box 2505" o:spid="_x0000_s1123" type="#_x0000_t202" style="position:absolute;left:3651;top:2560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Oz08YA&#10;AADdAAAADwAAAGRycy9kb3ducmV2LnhtbESPQWsCMRSE7wX/Q3iCt5q4iMjWKEXQipSCWsTjY/Pc&#10;Xbt52W5SXf31jSB4HGbmG2Yya20lztT40rGGQV+BIM6cKTnX8L1bvI5B+IBssHJMGq7kYTbtvEww&#10;Ne7CGzpvQy4ihH2KGooQ6lRKnxVk0fddTRy9o2sshiibXJoGLxFuK5koNZIWS44LBdY0Lyj72f5Z&#10;Dav5Yn28qYNaLzf704fdf4bfr7HWvW77/gYiUBue4Ud7ZTQkQ5XA/U18AnL6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Oz08YAAADdAAAADwAAAAAAAAAAAAAAAACYAgAAZHJz&#10;L2Rvd25yZXYueG1sUEsFBgAAAAAEAAQA9QAAAIsDAAAAAA==&#10;" filled="f" fillcolor="#bbe0e3" stroked="f">
                  <v:textbox inset="1.05mm,.21mm,1.05mm,.21mm">
                    <w:txbxContent>
                      <w:p w:rsidR="00287DBD" w:rsidRPr="0029333F" w:rsidRDefault="00287DBD" w:rsidP="009665C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Budget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65C5" w:rsidRPr="00360481" w:rsidRDefault="009665C5" w:rsidP="00EC4469"/>
    <w:p w:rsidR="009665C5" w:rsidRPr="00360481" w:rsidRDefault="009665C5" w:rsidP="00EC4469"/>
    <w:p w:rsidR="009665C5" w:rsidRPr="00360481" w:rsidRDefault="009665C5" w:rsidP="00EC4469"/>
    <w:p w:rsidR="009665C5" w:rsidRPr="00360481" w:rsidRDefault="00A25495" w:rsidP="00EC4469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anchorId="5CC618A9" wp14:editId="36ACF5F2">
                <wp:simplePos x="0" y="0"/>
                <wp:positionH relativeFrom="column">
                  <wp:posOffset>2016125</wp:posOffset>
                </wp:positionH>
                <wp:positionV relativeFrom="paragraph">
                  <wp:posOffset>80010</wp:posOffset>
                </wp:positionV>
                <wp:extent cx="1508760" cy="452755"/>
                <wp:effectExtent l="0" t="0" r="15240" b="23495"/>
                <wp:wrapNone/>
                <wp:docPr id="3341" name="Group 2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452755"/>
                          <a:chOff x="4014" y="1751"/>
                          <a:chExt cx="1497" cy="409"/>
                        </a:xfrm>
                      </wpg:grpSpPr>
                      <wps:wsp>
                        <wps:cNvPr id="3342" name="Oval 2356"/>
                        <wps:cNvSpPr>
                          <a:spLocks noChangeArrowheads="1"/>
                        </wps:cNvSpPr>
                        <wps:spPr bwMode="auto">
                          <a:xfrm>
                            <a:off x="4014" y="1751"/>
                            <a:ext cx="1497" cy="40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43" name="Text Box 2357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1810"/>
                            <a:ext cx="1315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665C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veloppeurs IHM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5" o:spid="_x0000_s1124" style="position:absolute;left:0;text-align:left;margin-left:158.75pt;margin-top:6.3pt;width:118.8pt;height:35.65pt;z-index:251646464;mso-position-horizontal-relative:text;mso-position-vertical-relative:text" coordorigin="4014,1751" coordsize="1497,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">
                <v:oval id="Oval 2356" o:spid="_x0000_s1125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KZtckA&#10;AADdAAAADwAAAGRycy9kb3ducmV2LnhtbESPQWvCQBSE74L/YXlCL6KbJtZK6iqlUBSKFGMLHh/Z&#10;ZxKafZtmV43++m5B8DjMzDfMfNmZWpyodZVlBY/jCARxbnXFhYKv3ftoBsJ5ZI21ZVJwIQfLRb83&#10;x1TbM2/plPlCBAi7FBWU3jeplC4vyaAb24Y4eAfbGvRBtoXULZ4D3NQyjqKpNFhxWCixobeS8p/s&#10;aBT8fqxmz9/74XWjq23y+RTvr4fjWqmHQff6AsJT5+/hW3utFSTJJIb/N+EJ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fUKZtckAAADdAAAADwAAAAAAAAAAAAAAAACYAgAA&#10;ZHJzL2Rvd25yZXYueG1sUEsFBgAAAAAEAAQA9QAAAI4DAAAAAA==&#10;" fillcolor="#f79646 [3209]"/>
                <v:shape id="Text Box 2357" o:spid="_x0000_s1126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SZVMcA&#10;AADdAAAADwAAAGRycy9kb3ducmV2LnhtbESPQWsCMRSE7wX/Q3hCbzXRLUVWoxRBKyIFrYjHx+a5&#10;u3bzsm5SXf31plDocZiZb5jxtLWVuFDjS8ca+j0FgjhzpuRcw+5r/jIE4QOywcoxabiRh+mk8zTG&#10;1Lgrb+iyDbmIEPYpaihCqFMpfVaQRd9zNXH0jq6xGKJscmkavEa4reRAqTdpseS4UGBNs4Ky7+2P&#10;1bCczVfHuzqo1WKzP33Y/TqcP4daP3fb9xGIQG34D/+1l0ZDkrwm8PsmPgE5e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HkmVTHAAAA3Q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F0500B" w:rsidRDefault="00287DBD" w:rsidP="009665C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veloppeurs IHM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939FD" w:rsidRPr="00360481">
        <w:tab/>
      </w:r>
      <w:r w:rsidR="005939FD" w:rsidRPr="00360481">
        <w:tab/>
      </w:r>
      <w:r w:rsidR="005939FD" w:rsidRPr="00360481">
        <w:tab/>
      </w:r>
    </w:p>
    <w:p w:rsidR="009665C5" w:rsidRPr="00360481" w:rsidRDefault="00A25495" w:rsidP="00EC4469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anchorId="246403A2" wp14:editId="2BEC129A">
                <wp:simplePos x="0" y="0"/>
                <wp:positionH relativeFrom="column">
                  <wp:posOffset>3822700</wp:posOffset>
                </wp:positionH>
                <wp:positionV relativeFrom="paragraph">
                  <wp:posOffset>0</wp:posOffset>
                </wp:positionV>
                <wp:extent cx="1508125" cy="553085"/>
                <wp:effectExtent l="0" t="0" r="15875" b="18415"/>
                <wp:wrapNone/>
                <wp:docPr id="3344" name="Group 2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125" cy="553085"/>
                          <a:chOff x="1020" y="2205"/>
                          <a:chExt cx="1361" cy="499"/>
                        </a:xfrm>
                      </wpg:grpSpPr>
                      <wps:wsp>
                        <wps:cNvPr id="3345" name="Oval 2359"/>
                        <wps:cNvSpPr>
                          <a:spLocks noChangeArrowheads="1"/>
                        </wps:cNvSpPr>
                        <wps:spPr bwMode="auto">
                          <a:xfrm>
                            <a:off x="1020" y="2205"/>
                            <a:ext cx="1361" cy="49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46" name="Text Box 2360"/>
                        <wps:cNvSpPr txBox="1">
                          <a:spLocks noChangeArrowheads="1"/>
                        </wps:cNvSpPr>
                        <wps:spPr bwMode="auto">
                          <a:xfrm>
                            <a:off x="1103" y="2264"/>
                            <a:ext cx="1195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665C5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Mod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è</w:t>
                              </w: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le d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’</w:t>
                              </w: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environnement v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hicule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8" o:spid="_x0000_s1127" style="position:absolute;left:0;text-align:left;margin-left:301pt;margin-top:0;width:118.75pt;height:43.55pt;z-index:251647488;mso-position-horizontal-relative:text;mso-position-vertical-relative:text" coordorigin="1020,2205" coordsize="1361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">
                <v:oval id="Oval 2359" o:spid="_x0000_s1128" style="position:absolute;left:1020;top:2205;width:1361;height: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sBwcgA&#10;AADdAAAADwAAAGRycy9kb3ducmV2LnhtbESPW2vCQBSE34X+h+UU+iK6qfFG6ipFKBVEijfw8ZA9&#10;JqHZszG7avTXdwWhj8PMfMNMZo0pxYVqV1hW8N6NQBCnVhecKdhtvzpjEM4jaywtk4IbOZhNX1oT&#10;TLS98pouG5+JAGGXoILc+yqR0qU5GXRdWxEH72hrgz7IOpO6xmuAm1L2omgoDRYcFnKsaJ5T+rs5&#10;GwWn5fd4tD+07ytdrOOfQe9wP54XSr29Np8fIDw1/j/8bC+0gjjuD+DxJjwBOf0D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yqwHByAAAAN0AAAAPAAAAAAAAAAAAAAAAAJgCAABk&#10;cnMvZG93bnJldi54bWxQSwUGAAAAAAQABAD1AAAAjQMAAAAA&#10;" fillcolor="#f79646 [3209]"/>
                <v:shape id="Text Box 2360" o:spid="_x0000_s1129" type="#_x0000_t202" style="position:absolute;left:1103;top:2264;width:1195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M6zMcA&#10;AADdAAAADwAAAGRycy9kb3ducmV2LnhtbESP3WoCMRSE7wu+QzhC72pSLSKrUYpgKyIFfxAvD5vj&#10;7urmZN2kuvXpG0HwcpiZb5jRpLGluFDtC8ca3jsKBHHqTMGZhu1m9jYA4QOywdIxafgjD5Nx62WE&#10;iXFXXtFlHTIRIewT1JCHUCVS+jQni77jKuLoHVxtMURZZ9LUeI1wW8quUn1pseC4kGNF05zS0/rX&#10;aphPZ4vDTe3V4mu1O37b3TKcfwZav7abzyGIQE14hh/tudHQ63304f4mPgE5/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GTOszHAAAA3Q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F0500B" w:rsidRDefault="00287DBD" w:rsidP="009665C5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Mod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è</w:t>
                        </w: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le d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’</w:t>
                        </w: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environnement v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hicule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665C5" w:rsidRPr="00360481" w:rsidRDefault="009665C5" w:rsidP="00EC4469"/>
    <w:p w:rsidR="009665C5" w:rsidRPr="00360481" w:rsidRDefault="009665C5" w:rsidP="00EC4469"/>
    <w:p w:rsidR="0029333F" w:rsidRPr="00360481" w:rsidRDefault="0029333F" w:rsidP="00EC4469"/>
    <w:p w:rsidR="0029333F" w:rsidRPr="00360481" w:rsidRDefault="0029333F" w:rsidP="00EC4469"/>
    <w:p w:rsidR="00EC4469" w:rsidRPr="00360481" w:rsidRDefault="00EC4469" w:rsidP="00EC4469">
      <w:pPr>
        <w:rPr>
          <w:b/>
          <w:bCs/>
          <w:i/>
          <w:iCs/>
          <w:u w:val="single"/>
        </w:rPr>
      </w:pPr>
      <w:r w:rsidRPr="00360481">
        <w:rPr>
          <w:b/>
          <w:bCs/>
          <w:i/>
          <w:iCs/>
          <w:u w:val="single"/>
        </w:rPr>
        <w:t>Définitions :</w:t>
      </w:r>
    </w:p>
    <w:p w:rsidR="00EC4469" w:rsidRPr="00360481" w:rsidRDefault="00EC4469" w:rsidP="00EC4469">
      <w:pPr>
        <w:rPr>
          <w:b/>
          <w:bCs/>
          <w:i/>
          <w:iCs/>
          <w:u w:val="single"/>
        </w:rPr>
      </w:pPr>
    </w:p>
    <w:tbl>
      <w:tblPr>
        <w:tblStyle w:val="Grilledutableau"/>
        <w:tblW w:w="0" w:type="auto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</w:tblBorders>
        <w:tblLook w:val="01E0" w:firstRow="1" w:lastRow="1" w:firstColumn="1" w:lastColumn="1" w:noHBand="0" w:noVBand="0"/>
      </w:tblPr>
      <w:tblGrid>
        <w:gridCol w:w="3508"/>
        <w:gridCol w:w="6413"/>
      </w:tblGrid>
      <w:tr w:rsidR="00EC4469" w:rsidRPr="00360481" w:rsidTr="00EC4469">
        <w:tc>
          <w:tcPr>
            <w:tcW w:w="3508" w:type="dxa"/>
            <w:vAlign w:val="center"/>
          </w:tcPr>
          <w:p w:rsidR="00EC4469" w:rsidRPr="00360481" w:rsidRDefault="004865C0" w:rsidP="0003051E">
            <w:r w:rsidRPr="00360481">
              <w:t>Développeurs Software</w:t>
            </w:r>
          </w:p>
        </w:tc>
        <w:tc>
          <w:tcPr>
            <w:tcW w:w="6413" w:type="dxa"/>
            <w:vAlign w:val="center"/>
          </w:tcPr>
          <w:p w:rsidR="00B2062B" w:rsidRPr="00360481" w:rsidRDefault="00147F75" w:rsidP="00B2062B">
            <w:r w:rsidRPr="00360481">
              <w:t>Equipe réalisant</w:t>
            </w:r>
            <w:r w:rsidR="004865C0" w:rsidRPr="00360481">
              <w:t xml:space="preserve"> le développement </w:t>
            </w:r>
            <w:r w:rsidR="00B2062B" w:rsidRPr="00360481">
              <w:t>logiciel et la génération automatique de la S-Fonction à partir du Code utilisé et la validation Software.</w:t>
            </w:r>
          </w:p>
          <w:p w:rsidR="00147F75" w:rsidRPr="00360481" w:rsidRDefault="00147F75" w:rsidP="0003051E"/>
        </w:tc>
      </w:tr>
      <w:tr w:rsidR="00EC4469" w:rsidRPr="00360481" w:rsidTr="00EC4469">
        <w:tc>
          <w:tcPr>
            <w:tcW w:w="3508" w:type="dxa"/>
            <w:vAlign w:val="center"/>
          </w:tcPr>
          <w:p w:rsidR="00EC4469" w:rsidRPr="00360481" w:rsidRDefault="00EC4469" w:rsidP="0003051E">
            <w:r w:rsidRPr="00360481">
              <w:t>D</w:t>
            </w:r>
            <w:r w:rsidR="004865C0" w:rsidRPr="00360481">
              <w:t>éveloppeurs Hardware</w:t>
            </w:r>
          </w:p>
        </w:tc>
        <w:tc>
          <w:tcPr>
            <w:tcW w:w="6413" w:type="dxa"/>
            <w:vAlign w:val="center"/>
          </w:tcPr>
          <w:p w:rsidR="00EC4469" w:rsidRPr="00360481" w:rsidRDefault="00EC4469" w:rsidP="00B2062B">
            <w:pPr>
              <w:jc w:val="left"/>
            </w:pPr>
            <w:r w:rsidRPr="00360481">
              <w:t xml:space="preserve">Equipe </w:t>
            </w:r>
            <w:r w:rsidR="00147F75" w:rsidRPr="00360481">
              <w:t xml:space="preserve">réalisant l’intégration du modèle d’environnement du module sur banc Hardware In the </w:t>
            </w:r>
            <w:proofErr w:type="spellStart"/>
            <w:r w:rsidR="00147F75" w:rsidRPr="00360481">
              <w:t>Loop</w:t>
            </w:r>
            <w:proofErr w:type="spellEnd"/>
            <w:r w:rsidR="00147F75" w:rsidRPr="00360481">
              <w:t>, la définition des cartes E/S nécessaires</w:t>
            </w:r>
            <w:r w:rsidR="004E49B7" w:rsidRPr="00360481">
              <w:t xml:space="preserve">, l’interfaçage des E/S, la validation unitaire ou fonctionnelle du Contrôleur, intégrant ses stratégies, son Software et son Hardware, pouvant s’inspirer des scénarii de validation </w:t>
            </w:r>
            <w:r w:rsidR="00AE16B0" w:rsidRPr="00360481">
              <w:t>Software</w:t>
            </w:r>
            <w:r w:rsidR="004E49B7" w:rsidRPr="00360481">
              <w:t xml:space="preserve"> ou non.</w:t>
            </w:r>
          </w:p>
          <w:p w:rsidR="00AF4133" w:rsidRPr="00360481" w:rsidRDefault="00AF4133" w:rsidP="0003051E"/>
        </w:tc>
      </w:tr>
      <w:tr w:rsidR="00EC4469" w:rsidRPr="00360481" w:rsidTr="00EC4469">
        <w:tc>
          <w:tcPr>
            <w:tcW w:w="3508" w:type="dxa"/>
            <w:vAlign w:val="center"/>
          </w:tcPr>
          <w:p w:rsidR="00EC4469" w:rsidRPr="00360481" w:rsidRDefault="00EC4469" w:rsidP="0003051E">
            <w:r w:rsidRPr="00360481">
              <w:t>Développeurs IHM</w:t>
            </w:r>
          </w:p>
        </w:tc>
        <w:tc>
          <w:tcPr>
            <w:tcW w:w="6413" w:type="dxa"/>
            <w:vAlign w:val="center"/>
          </w:tcPr>
          <w:p w:rsidR="00EC4469" w:rsidRPr="00360481" w:rsidRDefault="004E49B7" w:rsidP="0003051E">
            <w:r w:rsidRPr="00360481">
              <w:t xml:space="preserve">Equipes réalisant les outils d’interfaçage entre les différents points de démonstration du banc et un ou plusieurs moniteurs permettant la visualisation ainsi que le contrôle du système. </w:t>
            </w:r>
          </w:p>
        </w:tc>
      </w:tr>
      <w:tr w:rsidR="00EC4469" w:rsidRPr="00360481" w:rsidTr="00EC4469">
        <w:tc>
          <w:tcPr>
            <w:tcW w:w="3508" w:type="dxa"/>
            <w:vAlign w:val="center"/>
          </w:tcPr>
          <w:p w:rsidR="00EC4469" w:rsidRPr="00360481" w:rsidRDefault="00A25495" w:rsidP="00A25495">
            <w:pPr>
              <w:jc w:val="left"/>
            </w:pPr>
            <w:r w:rsidRPr="00360481">
              <w:t xml:space="preserve">Modèle </w:t>
            </w:r>
            <w:r w:rsidR="00EC4469" w:rsidRPr="00360481">
              <w:t xml:space="preserve">d’environnement </w:t>
            </w:r>
            <w:r w:rsidR="00EC4469" w:rsidRPr="00360481">
              <w:lastRenderedPageBreak/>
              <w:t>véhicule</w:t>
            </w:r>
          </w:p>
        </w:tc>
        <w:tc>
          <w:tcPr>
            <w:tcW w:w="6413" w:type="dxa"/>
            <w:vAlign w:val="center"/>
          </w:tcPr>
          <w:p w:rsidR="00EC4469" w:rsidRPr="00360481" w:rsidRDefault="00EC4469" w:rsidP="0003051E">
            <w:r w:rsidRPr="00360481">
              <w:lastRenderedPageBreak/>
              <w:t xml:space="preserve">Donnée d’entrée </w:t>
            </w:r>
            <w:r w:rsidR="00BD7660" w:rsidRPr="00360481">
              <w:t xml:space="preserve">existante dans laquelle évoluera le </w:t>
            </w:r>
            <w:r w:rsidR="00BD7660" w:rsidRPr="00360481">
              <w:lastRenderedPageBreak/>
              <w:t>module choisi</w:t>
            </w:r>
            <w:r w:rsidRPr="00360481">
              <w:t xml:space="preserve"> </w:t>
            </w:r>
          </w:p>
        </w:tc>
      </w:tr>
      <w:tr w:rsidR="00EC4469" w:rsidRPr="00360481" w:rsidTr="00EC4469">
        <w:tc>
          <w:tcPr>
            <w:tcW w:w="3508" w:type="dxa"/>
            <w:vAlign w:val="center"/>
          </w:tcPr>
          <w:p w:rsidR="00EC4469" w:rsidRPr="00360481" w:rsidRDefault="00EC4469" w:rsidP="0003051E">
            <w:r w:rsidRPr="00360481">
              <w:lastRenderedPageBreak/>
              <w:t>Banc matériel</w:t>
            </w:r>
          </w:p>
        </w:tc>
        <w:tc>
          <w:tcPr>
            <w:tcW w:w="6413" w:type="dxa"/>
            <w:vAlign w:val="center"/>
          </w:tcPr>
          <w:p w:rsidR="00EC4469" w:rsidRPr="00360481" w:rsidRDefault="00BD7660" w:rsidP="001C1647">
            <w:r w:rsidRPr="00360481">
              <w:t>Ensemble des éléments matériels constitutifs, existants ou non</w:t>
            </w:r>
            <w:r w:rsidR="001C1647" w:rsidRPr="00360481">
              <w:t xml:space="preserve"> du prototype</w:t>
            </w:r>
            <w:r w:rsidRPr="00360481">
              <w:t>.</w:t>
            </w:r>
          </w:p>
        </w:tc>
      </w:tr>
      <w:tr w:rsidR="00EC4469" w:rsidRPr="00360481" w:rsidTr="00EC4469">
        <w:tc>
          <w:tcPr>
            <w:tcW w:w="3508" w:type="dxa"/>
            <w:vAlign w:val="center"/>
          </w:tcPr>
          <w:p w:rsidR="00EC4469" w:rsidRPr="00360481" w:rsidRDefault="00EC4469" w:rsidP="0003051E">
            <w:r w:rsidRPr="00360481">
              <w:t>Softwares / Outils / Licences</w:t>
            </w:r>
          </w:p>
        </w:tc>
        <w:tc>
          <w:tcPr>
            <w:tcW w:w="6413" w:type="dxa"/>
            <w:vAlign w:val="center"/>
          </w:tcPr>
          <w:p w:rsidR="00EC4469" w:rsidRPr="00360481" w:rsidRDefault="00BD7660" w:rsidP="0003051E">
            <w:r w:rsidRPr="00360481">
              <w:t>Ensemble des outils logiciels d</w:t>
            </w:r>
            <w:r w:rsidR="001C1647" w:rsidRPr="00360481">
              <w:t>e développement du prototype</w:t>
            </w:r>
            <w:r w:rsidRPr="00360481">
              <w:t>.</w:t>
            </w:r>
          </w:p>
        </w:tc>
      </w:tr>
      <w:tr w:rsidR="00EC4469" w:rsidRPr="00360481" w:rsidTr="00EC4469">
        <w:tc>
          <w:tcPr>
            <w:tcW w:w="3508" w:type="dxa"/>
            <w:vAlign w:val="center"/>
          </w:tcPr>
          <w:p w:rsidR="00EC4469" w:rsidRPr="00360481" w:rsidRDefault="001C1647" w:rsidP="0003051E">
            <w:r w:rsidRPr="00360481">
              <w:t>Documentation</w:t>
            </w:r>
          </w:p>
        </w:tc>
        <w:tc>
          <w:tcPr>
            <w:tcW w:w="6413" w:type="dxa"/>
            <w:vAlign w:val="center"/>
          </w:tcPr>
          <w:p w:rsidR="00EC4469" w:rsidRPr="00360481" w:rsidRDefault="00EC4469" w:rsidP="0003051E">
            <w:r w:rsidRPr="00360481">
              <w:t>Ensemble de documents décrivant le fonctionnement du système</w:t>
            </w:r>
            <w:r w:rsidR="001C1647" w:rsidRPr="00360481">
              <w:t xml:space="preserve"> (CDCF, </w:t>
            </w:r>
            <w:proofErr w:type="spellStart"/>
            <w:r w:rsidR="001C1647" w:rsidRPr="00360481">
              <w:t>Spec</w:t>
            </w:r>
            <w:proofErr w:type="spellEnd"/>
            <w:r w:rsidR="001C1647" w:rsidRPr="00360481">
              <w:t>, SDD)</w:t>
            </w:r>
            <w:r w:rsidR="00BD7660" w:rsidRPr="00360481">
              <w:t>, de capitalisation ainsi que les guides d’utilisation et d’installation.</w:t>
            </w:r>
          </w:p>
        </w:tc>
      </w:tr>
      <w:tr w:rsidR="0029333F" w:rsidRPr="00360481" w:rsidTr="00EC4469">
        <w:tc>
          <w:tcPr>
            <w:tcW w:w="3508" w:type="dxa"/>
            <w:vAlign w:val="center"/>
          </w:tcPr>
          <w:p w:rsidR="0029333F" w:rsidRPr="00360481" w:rsidRDefault="0029333F" w:rsidP="0003051E">
            <w:r w:rsidRPr="00360481">
              <w:t>Budget</w:t>
            </w:r>
          </w:p>
        </w:tc>
        <w:tc>
          <w:tcPr>
            <w:tcW w:w="6413" w:type="dxa"/>
            <w:vAlign w:val="center"/>
          </w:tcPr>
          <w:p w:rsidR="0029333F" w:rsidRPr="00360481" w:rsidRDefault="0029333F" w:rsidP="001C1647">
            <w:r w:rsidRPr="00360481">
              <w:t xml:space="preserve">Somme nécessaire au développement du </w:t>
            </w:r>
            <w:r w:rsidR="001C1647" w:rsidRPr="00360481">
              <w:t>prototype</w:t>
            </w:r>
            <w:r w:rsidRPr="00360481">
              <w:t xml:space="preserve"> à chiffrer</w:t>
            </w:r>
          </w:p>
        </w:tc>
      </w:tr>
    </w:tbl>
    <w:p w:rsidR="008D5C39" w:rsidRPr="00360481" w:rsidRDefault="008D5C39" w:rsidP="00765F87"/>
    <w:p w:rsidR="00C23693" w:rsidRPr="00360481" w:rsidRDefault="00C23693" w:rsidP="0029333F">
      <w:pPr>
        <w:pStyle w:val="Titre3"/>
      </w:pPr>
      <w:bookmarkStart w:id="13" w:name="_Toc382491792"/>
      <w:r w:rsidRPr="00360481">
        <w:t>Phase de vie Installation</w:t>
      </w:r>
      <w:bookmarkEnd w:id="13"/>
    </w:p>
    <w:p w:rsidR="00C23693" w:rsidRPr="00360481" w:rsidRDefault="00A64D5F" w:rsidP="00C23693">
      <w:r w:rsidRPr="00360481">
        <w:rPr>
          <w:noProof/>
          <w:lang w:eastAsia="fr-FR" w:bidi="ar-SA"/>
        </w:rPr>
        <mc:AlternateContent>
          <mc:Choice Requires="wpc">
            <w:drawing>
              <wp:inline distT="0" distB="0" distL="0" distR="0" wp14:anchorId="1A9272FE" wp14:editId="7F5233F7">
                <wp:extent cx="6800850" cy="4102100"/>
                <wp:effectExtent l="0" t="0" r="0" b="0"/>
                <wp:docPr id="2426" name="Zone de dessin 24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2612" name="UpRibbonShar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107950" y="109022"/>
                            <a:ext cx="2438400" cy="1219200"/>
                          </a:xfrm>
                          <a:custGeom>
                            <a:avLst/>
                            <a:gdLst>
                              <a:gd name="G0" fmla="+- 0 0 0"/>
                              <a:gd name="G1" fmla="+- 5400 0 0"/>
                              <a:gd name="G2" fmla="+- 5400 2700 0"/>
                              <a:gd name="G3" fmla="+- 21600 0 G2"/>
                              <a:gd name="G4" fmla="+- 21600 0 G1"/>
                              <a:gd name="G5" fmla="+- 21600 0 18900"/>
                              <a:gd name="G6" fmla="*/ 18900 1 2"/>
                              <a:gd name="G7" fmla="+- 21600 0 G6"/>
                              <a:gd name="G8" fmla="+- 18900 0 0"/>
                              <a:gd name="T0" fmla="*/ 10800 w 21600"/>
                              <a:gd name="T1" fmla="*/ 0 h 21600"/>
                              <a:gd name="T2" fmla="*/ 2700 w 21600"/>
                              <a:gd name="T3" fmla="*/ 12150 h 21600"/>
                              <a:gd name="T4" fmla="*/ 10800 w 21600"/>
                              <a:gd name="T5" fmla="*/ 18900 h 21600"/>
                              <a:gd name="T6" fmla="*/ 18900 w 21600"/>
                              <a:gd name="T7" fmla="*/ 1215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G1 w 21600"/>
                              <a:gd name="T13" fmla="*/ 0 h 21600"/>
                              <a:gd name="T14" fmla="*/ G4 w 21600"/>
                              <a:gd name="T15" fmla="*/ G8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8100" y="21600"/>
                                </a:lnTo>
                                <a:lnTo>
                                  <a:pt x="8100" y="18900"/>
                                </a:lnTo>
                                <a:lnTo>
                                  <a:pt x="13500" y="18900"/>
                                </a:lnTo>
                                <a:lnTo>
                                  <a:pt x="135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8900" y="12150"/>
                                </a:lnTo>
                                <a:lnTo>
                                  <a:pt x="21600" y="2700"/>
                                </a:lnTo>
                                <a:lnTo>
                                  <a:pt x="16200" y="2700"/>
                                </a:lnTo>
                                <a:lnTo>
                                  <a:pt x="16200" y="0"/>
                                </a:lnTo>
                                <a:lnTo>
                                  <a:pt x="5400" y="0"/>
                                </a:lnTo>
                                <a:lnTo>
                                  <a:pt x="5400" y="2700"/>
                                </a:lnTo>
                                <a:lnTo>
                                  <a:pt x="0" y="2700"/>
                                </a:lnTo>
                                <a:lnTo>
                                  <a:pt x="2700" y="12150"/>
                                </a:lnTo>
                                <a:close/>
                              </a:path>
                              <a:path w="21600" h="21600" fill="none" extrusionOk="0">
                                <a:moveTo>
                                  <a:pt x="8100" y="18900"/>
                                </a:moveTo>
                                <a:lnTo>
                                  <a:pt x="5400" y="18900"/>
                                </a:lnTo>
                                <a:lnTo>
                                  <a:pt x="5400" y="2700"/>
                                </a:lnTo>
                              </a:path>
                              <a:path w="21600" h="21600" fill="none" extrusionOk="0">
                                <a:moveTo>
                                  <a:pt x="5400" y="18900"/>
                                </a:moveTo>
                                <a:lnTo>
                                  <a:pt x="8100" y="21600"/>
                                </a:lnTo>
                              </a:path>
                              <a:path w="21600" h="21600" fill="none" extrusionOk="0">
                                <a:moveTo>
                                  <a:pt x="13500" y="18900"/>
                                </a:moveTo>
                                <a:lnTo>
                                  <a:pt x="16200" y="18900"/>
                                </a:lnTo>
                                <a:lnTo>
                                  <a:pt x="16200" y="2700"/>
                                </a:lnTo>
                              </a:path>
                              <a:path w="21600" h="21600" fill="none" extrusionOk="0">
                                <a:moveTo>
                                  <a:pt x="16200" y="18900"/>
                                </a:moveTo>
                                <a:lnTo>
                                  <a:pt x="13500" y="21600"/>
                                </a:lnTo>
                              </a:path>
                            </a:pathLst>
                          </a:custGeom>
                          <a:solidFill>
                            <a:srgbClr val="D8EB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3" name="Oval 2429"/>
                        <wps:cNvSpPr>
                          <a:spLocks noChangeArrowheads="1"/>
                        </wps:cNvSpPr>
                        <wps:spPr bwMode="auto">
                          <a:xfrm>
                            <a:off x="3023235" y="2239143"/>
                            <a:ext cx="1522095" cy="60762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14" name="Text Box 2430"/>
                        <wps:cNvSpPr txBox="1">
                          <a:spLocks noChangeArrowheads="1"/>
                        </wps:cNvSpPr>
                        <wps:spPr bwMode="auto">
                          <a:xfrm>
                            <a:off x="3238500" y="2372168"/>
                            <a:ext cx="1306728" cy="38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A52177" w:rsidRDefault="00287DBD" w:rsidP="002E029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IHM </w:t>
                              </w:r>
                              <w:proofErr w:type="spellStart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mutl</w:t>
                              </w:r>
                              <w:proofErr w:type="spellEnd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-clients</w:t>
                              </w:r>
                            </w:p>
                            <w:p w:rsidR="00287DBD" w:rsidRPr="00B4035E" w:rsidRDefault="00287DBD" w:rsidP="00C2369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spAutoFit/>
                        </wps:bodyPr>
                      </wps:wsp>
                      <wpg:wgp>
                        <wpg:cNvPr id="2615" name="Group 2434"/>
                        <wpg:cNvGrpSpPr>
                          <a:grpSpLocks/>
                        </wpg:cNvGrpSpPr>
                        <wpg:grpSpPr bwMode="auto">
                          <a:xfrm>
                            <a:off x="1655544" y="1665679"/>
                            <a:ext cx="1179195" cy="573464"/>
                            <a:chOff x="1655" y="572"/>
                            <a:chExt cx="1089" cy="408"/>
                          </a:xfrm>
                        </wpg:grpSpPr>
                        <wps:wsp>
                          <wps:cNvPr id="2616" name="Oval 243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5" y="572"/>
                              <a:ext cx="1089" cy="408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7" name="Text Box 24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690"/>
                              <a:ext cx="997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03051E" w:rsidRDefault="00287DBD" w:rsidP="00C236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Installateur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2621" name="Group 2440"/>
                        <wpg:cNvGrpSpPr>
                          <a:grpSpLocks/>
                        </wpg:cNvGrpSpPr>
                        <wpg:grpSpPr bwMode="auto">
                          <a:xfrm>
                            <a:off x="5058809" y="2101933"/>
                            <a:ext cx="1421313" cy="744832"/>
                            <a:chOff x="3878" y="1071"/>
                            <a:chExt cx="1089" cy="363"/>
                          </a:xfrm>
                        </wpg:grpSpPr>
                        <wps:wsp>
                          <wps:cNvPr id="2622" name="Oval 24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" y="1071"/>
                              <a:ext cx="1089" cy="363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3" name="Text Box 24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4" y="1152"/>
                              <a:ext cx="997" cy="21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B4035E" w:rsidRDefault="00287DBD" w:rsidP="00C236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 w:rsidRPr="00B4035E"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Normes, s</w:t>
                                </w:r>
                                <w:r w:rsidRPr="00B4035E">
                                  <w:rPr>
                                    <w:rFonts w:ascii="Arial"/>
                                    <w:color w:val="000000"/>
                                    <w:sz w:val="22"/>
                                    <w:szCs w:val="22"/>
                                  </w:rPr>
                                  <w:t>é</w:t>
                                </w:r>
                                <w:r w:rsidRPr="00B4035E"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curit</w:t>
                                </w:r>
                                <w:r w:rsidRPr="00B4035E">
                                  <w:rPr>
                                    <w:rFonts w:ascii="Arial"/>
                                    <w:color w:val="000000"/>
                                    <w:sz w:val="22"/>
                                    <w:szCs w:val="22"/>
                                  </w:rPr>
                                  <w:t>é…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3328" name="Group 2443"/>
                        <wpg:cNvGrpSpPr>
                          <a:grpSpLocks/>
                        </wpg:cNvGrpSpPr>
                        <wpg:grpSpPr bwMode="auto">
                          <a:xfrm>
                            <a:off x="3347835" y="1209703"/>
                            <a:ext cx="1619885" cy="443230"/>
                            <a:chOff x="4014" y="1751"/>
                            <a:chExt cx="1497" cy="409"/>
                          </a:xfrm>
                        </wpg:grpSpPr>
                        <wps:wsp>
                          <wps:cNvPr id="3329" name="Oval 244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1751"/>
                              <a:ext cx="1497" cy="409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30" name="Text Box 24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810"/>
                              <a:ext cx="1315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B4035E" w:rsidRDefault="00287DBD" w:rsidP="00C236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 w:rsidRPr="00B4035E"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Conditions environnementales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3331" name="Group 2446"/>
                        <wpg:cNvGrpSpPr>
                          <a:grpSpLocks/>
                        </wpg:cNvGrpSpPr>
                        <wpg:grpSpPr bwMode="auto">
                          <a:xfrm>
                            <a:off x="3740219" y="3345851"/>
                            <a:ext cx="1378045" cy="501754"/>
                            <a:chOff x="2426" y="2795"/>
                            <a:chExt cx="1043" cy="317"/>
                          </a:xfrm>
                        </wpg:grpSpPr>
                        <wps:wsp>
                          <wps:cNvPr id="3332" name="Oval 244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6" y="2795"/>
                              <a:ext cx="1043" cy="317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33" name="Text Box 24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2" y="2878"/>
                              <a:ext cx="952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3D19E3" w:rsidRDefault="00287DBD" w:rsidP="00C236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Simulateur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3337" name="Group 2455"/>
                        <wpg:cNvGrpSpPr>
                          <a:grpSpLocks/>
                        </wpg:cNvGrpSpPr>
                        <wpg:grpSpPr bwMode="auto">
                          <a:xfrm>
                            <a:off x="1806575" y="2796202"/>
                            <a:ext cx="1292885" cy="549649"/>
                            <a:chOff x="885" y="1616"/>
                            <a:chExt cx="907" cy="317"/>
                          </a:xfrm>
                        </wpg:grpSpPr>
                        <wps:wsp>
                          <wps:cNvPr id="3338" name="Oval 2456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" y="1616"/>
                              <a:ext cx="907" cy="317"/>
                            </a:xfrm>
                            <a:prstGeom prst="ellipse">
                              <a:avLst/>
                            </a:prstGeom>
                            <a:solidFill>
                              <a:schemeClr val="accent6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39" name="Text Box 24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699"/>
                              <a:ext cx="862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B4035E" w:rsidRDefault="00287DBD" w:rsidP="00C23693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 w:rsidRPr="00B4035E"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Energies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s:wsp>
                        <wps:cNvPr id="3340" name="Text Box 2458"/>
                        <wps:cNvSpPr txBox="1">
                          <a:spLocks noChangeArrowheads="1"/>
                        </wps:cNvSpPr>
                        <wps:spPr bwMode="blackWhite">
                          <a:xfrm>
                            <a:off x="748145" y="332509"/>
                            <a:ext cx="1158875" cy="638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7DBD" w:rsidRPr="003D19E3" w:rsidRDefault="00287DBD" w:rsidP="003D19E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C23693">
                                <w:rPr>
                                  <w:rFonts w:ascii="Arial" w:cs="Arial"/>
                                  <w:b/>
                                  <w:bCs/>
                                </w:rPr>
                                <w:t>Phase de vie:</w:t>
                              </w:r>
                            </w:p>
                            <w:p w:rsidR="00287DBD" w:rsidRPr="00C23693" w:rsidRDefault="00287DBD" w:rsidP="00C23693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C23693">
                                <w:rPr>
                                  <w:b/>
                                  <w:bCs/>
                                </w:rPr>
                                <w:t xml:space="preserve"> Installation</w:t>
                              </w:r>
                            </w:p>
                            <w:p w:rsidR="00287DBD" w:rsidRPr="00C23693" w:rsidRDefault="00287DBD" w:rsidP="00C23693"/>
                          </w:txbxContent>
                        </wps:txbx>
                        <wps:bodyPr rot="0" vert="horz" wrap="none" lIns="92075" tIns="46038" rIns="92075" bIns="46038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426" o:spid="_x0000_s1130" editas="canvas" style="width:535.5pt;height:323pt;mso-position-horizontal-relative:char;mso-position-vertical-relative:line" coordsize="68008,410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">
                <v:shape id="_x0000_s1131" type="#_x0000_t75" style="position:absolute;width:68008;height:41021;visibility:visible;mso-wrap-style:square">
                  <v:fill o:detectmouseclick="t"/>
                  <v:path o:connecttype="none"/>
                </v:shape>
                <v:shape id="UpRibbonSharp" o:spid="_x0000_s1132" style="position:absolute;left:1079;top:1090;width:24384;height:121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4mM8UA&#10;AADdAAAADwAAAGRycy9kb3ducmV2LnhtbESPT2sCMRTE74LfITzBm2bdg8rWKCKUlnpyXfD6unnu&#10;Hzcv2yTV9ds3hUKPw8z8htnsBtOJOznfWFawmCcgiEurG64UFOfX2RqED8gaO8uk4EkedtvxaIOZ&#10;tg8+0T0PlYgQ9hkqqEPoMyl9WZNBP7c9cfSu1hkMUbpKaoePCDedTJNkKQ02HBdq7OlQU3nLv40C&#10;9ywu5T5PT+7r8+2wKj7adnVslZpOhv0LiEBD+A//td+1gnS5SOH3TXwC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biYzxQAAAN0AAAAPAAAAAAAAAAAAAAAAAJgCAABkcnMv&#10;ZG93bnJldi54bWxQSwUGAAAAAAQABAD1AAAAigMAAAAA&#10;" path="m,21600r8100,l8100,18900r5400,l13500,21600r8100,l18900,12150,21600,2700r-5400,l16200,,5400,r,2700l,2700r2700,9450l,21600xem8100,18900nfl5400,18900r,-16200em5400,18900nfl8100,21600em13500,18900nfl16200,18900r,-16200em16200,18900nfl13500,21600e" fillcolor="#d8ebb3">
                  <v:stroke joinstyle="miter"/>
                  <v:shadow on="t" offset="6pt,6pt"/>
                  <v:path o:extrusionok="f" o:connecttype="custom" o:connectlocs="1219200,0;304800,685800;1219200,1066800;2133600,685800" o:connectangles="270,180,90,0" textboxrect="5400,0,16200,18900"/>
                  <o:lock v:ext="edit" verticies="t"/>
                </v:shape>
                <v:oval id="Oval 2429" o:spid="_x0000_s1133" style="position:absolute;left:30232;top:22391;width:15221;height:6076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rT08UA&#10;AADdAAAADwAAAGRycy9kb3ducmV2LnhtbESPzWrDMBCE74W+g9hCbo3sBEJwI5sQEPm5tEn6AFtr&#10;a5tYK2EpifP2VaHQ4zAz3zCrarS9uNEQOscK8mkGgrh2puNGwedZvy5BhIhssHdMCh4UoCqfn1ZY&#10;GHfnI91OsREJwqFABW2MvpAy1C1ZDFPniZP37QaLMcmhkWbAe4LbXs6ybCEtdpwWWvS0aam+nK5W&#10;gX//yHJt/GW+1oetbvb95uuhlZq8jOs3EJHG+B/+a++Mgtkin8Pvm/QEZ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OtPTxQAAAN0AAAAPAAAAAAAAAAAAAAAAAJgCAABkcnMv&#10;ZG93bnJldi54bWxQSwUGAAAAAAQABAD1AAAAigMAAAAA&#10;" fillcolor="#bbe0e3"/>
                <v:shape id="Text Box 2430" o:spid="_x0000_s1134" type="#_x0000_t202" style="position:absolute;left:32385;top:23721;width:13067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dabcUA&#10;AADdAAAADwAAAGRycy9kb3ducmV2LnhtbESPT4vCMBTE7wt+h/AEL8uaKlKXahRdENSbfw4en82z&#10;KW1eSpPV+u2NsLDHYWZ+w8yXna3FnVpfOlYwGiYgiHOnSy4UnE+br28QPiBrrB2Tgid5WC56H3PM&#10;tHvwge7HUIgIYZ+hAhNCk0npc0MW/dA1xNG7udZiiLItpG7xEeG2luMkSaXFkuOCwYZ+DOXV8dcq&#10;WOe7w3TfXXZJuq+uq89qIwtTKzXod6sZiEBd+A//tbdawTgdTeD9Jj4Bu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l1ptxQAAAN0AAAAPAAAAAAAAAAAAAAAAAJgCAABkcnMv&#10;ZG93bnJldi54bWxQSwUGAAAAAAQABAD1AAAAigMAAAAA&#10;" filled="f" fillcolor="#bbe0e3" stroked="f">
                  <v:textbox style="mso-fit-shape-to-text:t" inset="1.72719mm,.86361mm,1.72719mm,.86361mm">
                    <w:txbxContent>
                      <w:p w:rsidR="00287DBD" w:rsidRPr="00A52177" w:rsidRDefault="00287DBD" w:rsidP="002E029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IHM </w:t>
                        </w:r>
                        <w:proofErr w:type="spellStart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mutl</w:t>
                        </w:r>
                        <w:proofErr w:type="spellEnd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-clients</w:t>
                        </w:r>
                      </w:p>
                      <w:p w:rsidR="00287DBD" w:rsidRPr="00B4035E" w:rsidRDefault="00287DBD" w:rsidP="00C2369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group id="Group 2434" o:spid="_x0000_s1135" style="position:absolute;left:16555;top:16656;width:11792;height:5735" coordorigin="1655,572" coordsize="108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Xjz8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tE0nsD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UV48/FAAAA3QAA&#10;AA8AAAAAAAAAAAAAAAAAqgIAAGRycy9kb3ducmV2LnhtbFBLBQYAAAAABAAEAPoAAACcAwAAAAA=&#10;">
                  <v:oval id="Oval 2435" o:spid="_x0000_s1136" style="position:absolute;left:1655;top:572;width:1089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/olsgA&#10;AADdAAAADwAAAGRycy9kb3ducmV2LnhtbESPQWvCQBSE74L/YXkFL6IbI6aSuooURKGIaC14fGSf&#10;SWj2bZpdNfXXdwuCx2FmvmFmi9ZU4kqNKy0rGA0jEMSZ1SXnCo6fq8EUhPPIGivLpOCXHCzm3c4M&#10;U21vvKfrweciQNilqKDwvk6ldFlBBt3Q1sTBO9vGoA+yyaVu8BbgppJxFCXSYMlhocCa3gvKvg8X&#10;o+DnYz19/Tr171td7se7SXy6ny8bpXov7fINhKfWP8OP9kYriJNRAv9vwhOQ8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Uf+iWyAAAAN0AAAAPAAAAAAAAAAAAAAAAAJgCAABk&#10;cnMvZG93bnJldi54bWxQSwUGAAAAAAQABAD1AAAAjQMAAAAA&#10;" fillcolor="#f79646 [3209]"/>
                  <v:shape id="Text Box 2436" o:spid="_x0000_s1137" type="#_x0000_t202" style="position:absolute;left:1701;top:690;width:99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hjJ8QA&#10;AADdAAAADwAAAGRycy9kb3ducmV2LnhtbESPzWrDMBCE74W+g9hCbo2cxDjFtRxKiUOOjZPeF2tr&#10;m1orI6mx8/ZVoZDjMD8fU+xmM4grOd9bVrBaJiCIG6t7bhVcztXzCwgfkDUOlknBjTzsyseHAnNt&#10;Jz7RtQ6tiCPsc1TQhTDmUvqmI4N+aUfi6H1ZZzBE6VqpHU5x3AxynSSZNNhzJHQ40ntHzXf9YyKk&#10;vaSb/Zh+DM5vdVOdD/7zeFBq8TS/vYIINId7+L991ArW2WoLf2/iE5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YYyfEAAAA3QAAAA8AAAAAAAAAAAAAAAAAmAIAAGRycy9k&#10;b3ducmV2LnhtbFBLBQYAAAAABAAEAPUAAACJAwAAAAA=&#10;" filled="f" fillcolor="#bbe0e3" stroked="f">
                    <v:textbox inset="1.02mm,.204mm,1.02mm,.204mm">
                      <w:txbxContent>
                        <w:p w:rsidR="00287DBD" w:rsidRPr="0003051E" w:rsidRDefault="00287DBD" w:rsidP="00C236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Installateur</w:t>
                          </w:r>
                        </w:p>
                      </w:txbxContent>
                    </v:textbox>
                  </v:shape>
                </v:group>
                <v:group id="Group 2440" o:spid="_x0000_s1138" style="position:absolute;left:50588;top:21019;width:14213;height:7448" coordorigin="3878,1071" coordsize="1089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IvccUAAADd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xP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RCL3HFAAAA3QAA&#10;AA8AAAAAAAAAAAAAAAAAqgIAAGRycy9kb3ducmV2LnhtbFBLBQYAAAAABAAEAPoAAACcAwAAAAA=&#10;">
                  <v:oval id="Oval 2441" o:spid="_x0000_s1139" style="position:absolute;left:3878;top:1071;width:1089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gkKMgA&#10;AADdAAAADwAAAGRycy9kb3ducmV2LnhtbESP3WoCMRSE7wu+QzhCb4pmTfGHrVGkUCqIFK2Cl4fN&#10;cXfp5mS7ibr69EYo9HKYmW+Y6by1lThT40vHGgb9BARx5kzJuYbd90dvAsIHZIOVY9JwJQ/zWedp&#10;iqlxF97QeRtyESHsU9RQhFCnUvqsIIu+72ri6B1dYzFE2eTSNHiJcFtJlSQjabHkuFBgTe8FZT/b&#10;k9Xwu/qcjPeHl9valJvXr6E63I6npdbP3XbxBiJQG/7Df+2l0aBGSsHjTXwCcnY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KCQoyAAAAN0AAAAPAAAAAAAAAAAAAAAAAJgCAABk&#10;cnMvZG93bnJldi54bWxQSwUGAAAAAAQABAD1AAAAjQMAAAAA&#10;" fillcolor="#f79646 [3209]"/>
                  <v:shape id="Text Box 2442" o:spid="_x0000_s1140" type="#_x0000_t202" style="position:absolute;left:3924;top:1152;width:997;height: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g+vmcMA&#10;AADdAAAADwAAAGRycy9kb3ducmV2LnhtbESPX2vCMBTF3wd+h3CFvc10VVQ6o4yh4qNr9f3S3LVl&#10;zU1JYtt9eyMIezycPz/OZjeaVvTkfGNZwfssAUFcWt1wpeBSHN7WIHxA1thaJgV/5GG3nbxsMNN2&#10;4G/q81CJOMI+QwV1CF0mpS9rMuhntiOO3o91BkOUrpLa4RDHTSvTJFlKgw1HQo0dfdVU/uY3EyHV&#10;ZTHfd4tz6/xKl4fi6K+no1Kv0/HzA0SgMfyHn+2TVpAu0zk83sQnIL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g+vmcMAAADdAAAADwAAAAAAAAAAAAAAAACYAgAAZHJzL2Rv&#10;d25yZXYueG1sUEsFBgAAAAAEAAQA9QAAAIgDAAAAAA==&#10;" filled="f" fillcolor="#bbe0e3" stroked="f">
                    <v:textbox inset="1.02mm,.204mm,1.02mm,.204mm">
                      <w:txbxContent>
                        <w:p w:rsidR="00287DBD" w:rsidRPr="00B4035E" w:rsidRDefault="00287DBD" w:rsidP="00C236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 w:rsidRPr="00B4035E"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Normes, s</w:t>
                          </w:r>
                          <w:r w:rsidRPr="00B4035E">
                            <w:rPr>
                              <w:rFonts w:ascii="Arial"/>
                              <w:color w:val="000000"/>
                              <w:sz w:val="22"/>
                              <w:szCs w:val="22"/>
                            </w:rPr>
                            <w:t>é</w:t>
                          </w:r>
                          <w:r w:rsidRPr="00B4035E"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curit</w:t>
                          </w:r>
                          <w:r w:rsidRPr="00B4035E">
                            <w:rPr>
                              <w:rFonts w:ascii="Arial"/>
                              <w:color w:val="000000"/>
                              <w:sz w:val="22"/>
                              <w:szCs w:val="22"/>
                            </w:rPr>
                            <w:t>é…</w:t>
                          </w:r>
                        </w:p>
                      </w:txbxContent>
                    </v:textbox>
                  </v:shape>
                </v:group>
                <v:group id="Group 2443" o:spid="_x0000_s1141" style="position:absolute;left:33478;top:12097;width:16199;height:4432" coordorigin="4014,1751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zd7RwwAAAN0AAAAP&#10;AAAAAAAAAAAAAAAAAKoCAABkcnMvZG93bnJldi54bWxQSwUGAAAAAAQABAD6AAAAmgMAAAAA&#10;">
                  <v:oval id="Oval 2444" o:spid="_x0000_s1142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nuZMkA&#10;AADdAAAADwAAAGRycy9kb3ducmV2LnhtbESPQWvCQBSE74L/YXlCL6KbJlht6iqlUBSKFGMLHh/Z&#10;ZxKafZtmV43++m5B8DjMzDfMfNmZWpyodZVlBY/jCARxbnXFhYKv3ftoBsJ5ZI21ZVJwIQfLRb83&#10;x1TbM2/plPlCBAi7FBWU3jeplC4vyaAb24Y4eAfbGvRBtoXULZ4D3NQyjqInabDisFBiQ28l5T/Z&#10;0Sj4/VjNpt/74XWjq23yOYn318NxrdTDoHt9AeGp8/fwrb3WCpIkfob/N+EJyMUf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rjnuZMkAAADdAAAADwAAAAAAAAAAAAAAAACYAgAA&#10;ZHJzL2Rvd25yZXYueG1sUEsFBgAAAAAEAAQA9QAAAI4DAAAAAA==&#10;" fillcolor="#f79646 [3209]"/>
                  <v:shape id="Text Box 2445" o:spid="_x0000_s1143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H/DsAA&#10;AADdAAAADwAAAGRycy9kb3ducmV2LnhtbERPS2vCQBC+C/6HZQre6qaN1JK6CVKqeGx93IfsmASz&#10;s2F3q/Hfdw4Fjx/fe1WNrldXCrHzbOBlnoEirr3tuDFwPGye30HFhGyx90wG7hShKqeTFRbW3/iH&#10;rvvUKAnhWKCBNqWh0DrWLTmMcz8QC3f2wWESGBptA94k3PX6NcvetMOOpaHFgT5bqi/7XyclzXGR&#10;fw2L7z7Epa03h2087bbGzJ7G9QeoRGN6iP/dO2sgz3PZL2/kCejy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rH/DsAAAADdAAAADwAAAAAAAAAAAAAAAACYAgAAZHJzL2Rvd25y&#10;ZXYueG1sUEsFBgAAAAAEAAQA9QAAAIUDAAAAAA==&#10;" filled="f" fillcolor="#bbe0e3" stroked="f">
                    <v:textbox inset="1.02mm,.204mm,1.02mm,.204mm">
                      <w:txbxContent>
                        <w:p w:rsidR="00287DBD" w:rsidRPr="00B4035E" w:rsidRDefault="00287DBD" w:rsidP="00C236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 w:rsidRPr="00B4035E"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Conditions environnementales</w:t>
                          </w:r>
                        </w:p>
                      </w:txbxContent>
                    </v:textbox>
                  </v:shape>
                </v:group>
                <v:group id="Group 2446" o:spid="_x0000_s1144" style="position:absolute;left:37402;top:33458;width:13780;height:5018" coordorigin="2426,2795" coordsize="1043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LuGRxgAAAN0A&#10;AAAPAAAAAAAAAAAAAAAAAKoCAABkcnMvZG93bnJldi54bWxQSwUGAAAAAAQABAD6AAAAnQMAAAAA&#10;">
                  <v:oval id="Oval 2447" o:spid="_x0000_s1145" style="position:absolute;left:2426;top:2795;width:1043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TqyMgA&#10;AADdAAAADwAAAGRycy9kb3ducmV2LnhtbESPQWvCQBSE70L/w/IKXkQ3TWiVNBspBalQRLQKHh/Z&#10;ZxKafZtmV0399V2h4HGYmW+YbN6bRpypc7VlBU+TCARxYXXNpYLd12I8A+E8ssbGMin4JQfz/GGQ&#10;YarthTd03vpSBAi7FBVU3replK6oyKCb2JY4eEfbGfRBdqXUHV4C3DQyjqIXabDmsFBhS+8VFd/b&#10;k1Hw8/kxm+4Po+tK15tk/RwfrsfTUqnhY//2CsJT7+/h//ZSK0iSJIbbm/AEZP4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lROrIyAAAAN0AAAAPAAAAAAAAAAAAAAAAAJgCAABk&#10;cnMvZG93bnJldi54bWxQSwUGAAAAAAQABAD1AAAAjQMAAAAA&#10;" fillcolor="#f79646 [3209]"/>
                  <v:shape id="Text Box 2448" o:spid="_x0000_s1146" type="#_x0000_t202" style="position:absolute;left:2472;top:2878;width:952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Nheb8A&#10;AADdAAAADwAAAGRycy9kb3ducmV2LnhtbERPTYvCMBS8C/sfwlvYm6aroks1LSKreNTq3h/Nsy3b&#10;vJQkav33RhCc2zBfzDLvTSuu5HxjWcH3KAFBXFrdcKXgdNwMf0D4gKyxtUwK7uQhzz4GS0y1vfGB&#10;rkWoRCxhn6KCOoQuldKXNRn0I9sRR+1sncEQqaukdniL5aaV4ySZSYMNx4UaO1rXVP4XFxNHqtN0&#10;8ttN963zc11ujlv/t9sq9fXZrxYgAvXhbX6ld1rBJAKeb+ITkN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Y2F5vwAAAN0AAAAPAAAAAAAAAAAAAAAAAJgCAABkcnMvZG93bnJl&#10;di54bWxQSwUGAAAAAAQABAD1AAAAhAMAAAAA&#10;" filled="f" fillcolor="#bbe0e3" stroked="f">
                    <v:textbox inset="1.02mm,.204mm,1.02mm,.204mm">
                      <w:txbxContent>
                        <w:p w:rsidR="00287DBD" w:rsidRPr="003D19E3" w:rsidRDefault="00287DBD" w:rsidP="00C236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Simulateur</w:t>
                          </w:r>
                        </w:p>
                      </w:txbxContent>
                    </v:textbox>
                  </v:shape>
                </v:group>
                <v:group id="Group 2455" o:spid="_x0000_s1147" style="position:absolute;left:18065;top:27962;width:12929;height:5496" coordorigin="885,1616" coordsize="907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vcfs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S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9x+xgAAAN0A&#10;AAAPAAAAAAAAAAAAAAAAAKoCAABkcnMvZG93bnJldi54bWxQSwUGAAAAAAQABAD6AAAAnQMAAAAA&#10;">
                  <v:oval id="Oval 2456" o:spid="_x0000_s1148" style="position:absolute;left:885;top:1616;width:907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zdIsQA&#10;AADdAAAADwAAAGRycy9kb3ducmV2LnhtbERPy4rCMBTdC/5DuMJsRFMtjlKNIoKMMAziC1xemmtb&#10;bG5qE7Xj108WwiwP5z1bNKYUD6pdYVnBoB+BIE6tLjhTcDysexMQziNrLC2Tgl9ysJi3WzNMtH3y&#10;jh57n4kQwi5BBbn3VSKlS3My6Pq2Ig7cxdYGfYB1JnWNzxBuSjmMok9psODQkGNFq5zS6/5uFNy+&#10;vybj07n7+tHFLt6OhufX5b5R6qPTLKcgPDX+X/x2b7SCOI7D3PAmPA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s3SLEAAAA3QAAAA8AAAAAAAAAAAAAAAAAmAIAAGRycy9k&#10;b3ducmV2LnhtbFBLBQYAAAAABAAEAPUAAACJAwAAAAA=&#10;" fillcolor="#f79646 [3209]"/>
                  <v:shape id="Text Box 2457" o:spid="_x0000_s1149" type="#_x0000_t202" style="position:absolute;left:907;top:1699;width:862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tWk8MA&#10;AADdAAAADwAAAGRycy9kb3ducmV2LnhtbESPX2vCMBTF3wd+h3CFvc3UtWxajSLDio+bre+X5toW&#10;m5uSRO2+/TIY7PFw/vw46+1oenEn5zvLCuazBARxbXXHjYKqLF4WIHxA1thbJgXf5GG7mTytMdf2&#10;wV90P4VGxBH2OSpoQxhyKX3dkkE/swNx9C7WGQxRukZqh484bnr5miRv0mDHkdDiQB8t1dfTzURI&#10;U2Xpfsg+e+ffdV2UB38+HpR6no67FYhAY/gP/7WPWkGapkv4fROf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tWk8MAAADdAAAADwAAAAAAAAAAAAAAAACYAgAAZHJzL2Rv&#10;d25yZXYueG1sUEsFBgAAAAAEAAQA9QAAAIgDAAAAAA==&#10;" filled="f" fillcolor="#bbe0e3" stroked="f">
                    <v:textbox inset="1.02mm,.204mm,1.02mm,.204mm">
                      <w:txbxContent>
                        <w:p w:rsidR="00287DBD" w:rsidRPr="00B4035E" w:rsidRDefault="00287DBD" w:rsidP="00C23693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 w:rsidRPr="00B4035E"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Energies</w:t>
                          </w:r>
                        </w:p>
                      </w:txbxContent>
                    </v:textbox>
                  </v:shape>
                </v:group>
                <v:shape id="Text Box 2458" o:spid="_x0000_s1150" type="#_x0000_t202" style="position:absolute;left:7481;top:3325;width:11589;height:6388;visibility:visible;mso-wrap-style:none;v-text-anchor:middle" o:bwmode="highContras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4hEMEA&#10;AADdAAAADwAAAGRycy9kb3ducmV2LnhtbERPy4rCMBTdC/MP4Qqz09QHVqpRZEA6Gxc6/YBrc6ct&#10;NjcliW3n7ycLweXhvPfH0bSiJ+cbywoW8wQEcWl1w5WC4uc824LwAVlja5kU/JGH4+FjssdM24Gv&#10;1N9CJWII+wwV1CF0mZS+rMmgn9uOOHK/1hkMEbpKaodDDDetXCbJRhpsODbU2NFXTeXj9jQKtLsX&#10;lUv7XBZ5enmSH+759qTU53Q87UAEGsNb/HJ/awWr1Truj2/iE5CH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uIRDBAAAA3QAAAA8AAAAAAAAAAAAAAAAAmAIAAGRycy9kb3du&#10;cmV2LnhtbFBLBQYAAAAABAAEAPUAAACGAwAAAAA=&#10;" filled="f" fillcolor="silver" stroked="f">
                  <v:textbox inset="7.25pt,1.2788mm,7.25pt,1.2788mm">
                    <w:txbxContent>
                      <w:p w:rsidR="00287DBD" w:rsidRPr="003D19E3" w:rsidRDefault="00287DBD" w:rsidP="003D19E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C23693">
                          <w:rPr>
                            <w:rFonts w:ascii="Arial" w:cs="Arial"/>
                            <w:b/>
                            <w:bCs/>
                          </w:rPr>
                          <w:t>Phase de vie:</w:t>
                        </w:r>
                      </w:p>
                      <w:p w:rsidR="00287DBD" w:rsidRPr="00C23693" w:rsidRDefault="00287DBD" w:rsidP="00C23693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C23693">
                          <w:rPr>
                            <w:b/>
                            <w:bCs/>
                          </w:rPr>
                          <w:t xml:space="preserve"> Installation</w:t>
                        </w:r>
                      </w:p>
                      <w:p w:rsidR="00287DBD" w:rsidRPr="00C23693" w:rsidRDefault="00287DBD" w:rsidP="00C23693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C23693" w:rsidRPr="00360481" w:rsidRDefault="00C23693" w:rsidP="00C23693">
      <w:pPr>
        <w:rPr>
          <w:b/>
          <w:bCs/>
          <w:i/>
          <w:iCs/>
          <w:u w:val="single"/>
        </w:rPr>
      </w:pPr>
      <w:r w:rsidRPr="00360481">
        <w:rPr>
          <w:b/>
          <w:bCs/>
          <w:i/>
          <w:iCs/>
          <w:u w:val="single"/>
        </w:rPr>
        <w:t>Définitions :</w:t>
      </w:r>
    </w:p>
    <w:p w:rsidR="00C23693" w:rsidRPr="00360481" w:rsidRDefault="00C23693" w:rsidP="00C23693">
      <w:pPr>
        <w:rPr>
          <w:b/>
          <w:bCs/>
          <w:i/>
          <w:iCs/>
          <w:u w:val="single"/>
        </w:rPr>
      </w:pPr>
    </w:p>
    <w:p w:rsidR="00C23693" w:rsidRPr="00360481" w:rsidRDefault="00C23693" w:rsidP="00C23693"/>
    <w:tbl>
      <w:tblPr>
        <w:tblStyle w:val="Grilledutableau"/>
        <w:tblW w:w="0" w:type="auto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</w:tblBorders>
        <w:tblLook w:val="01E0" w:firstRow="1" w:lastRow="1" w:firstColumn="1" w:lastColumn="1" w:noHBand="0" w:noVBand="0"/>
      </w:tblPr>
      <w:tblGrid>
        <w:gridCol w:w="3508"/>
        <w:gridCol w:w="6413"/>
      </w:tblGrid>
      <w:tr w:rsidR="00C23693" w:rsidRPr="00360481" w:rsidTr="0003051E">
        <w:tc>
          <w:tcPr>
            <w:tcW w:w="3508" w:type="dxa"/>
            <w:vAlign w:val="center"/>
          </w:tcPr>
          <w:p w:rsidR="00C23693" w:rsidRPr="00360481" w:rsidRDefault="00EB6037" w:rsidP="0003051E">
            <w:r w:rsidRPr="00360481">
              <w:t xml:space="preserve">IHM </w:t>
            </w:r>
            <w:proofErr w:type="spellStart"/>
            <w:r w:rsidRPr="00360481">
              <w:t>mult</w:t>
            </w:r>
            <w:proofErr w:type="spellEnd"/>
            <w:r w:rsidRPr="00360481">
              <w:t>-clients</w:t>
            </w:r>
          </w:p>
        </w:tc>
        <w:tc>
          <w:tcPr>
            <w:tcW w:w="6413" w:type="dxa"/>
            <w:vAlign w:val="center"/>
          </w:tcPr>
          <w:p w:rsidR="00C23693" w:rsidRPr="00360481" w:rsidRDefault="00C23693" w:rsidP="00BA6EA8">
            <w:r w:rsidRPr="00360481">
              <w:t xml:space="preserve">Représente le système. Il sera composé, aussi bien au niveau matériel que logiciel, des éléments permettant de démontrer l’expérience, l’expertise et le savoir-faire MATIS en matière de développement </w:t>
            </w:r>
            <w:r w:rsidR="00BA6EA8" w:rsidRPr="00360481">
              <w:t>Hardware et Software</w:t>
            </w:r>
            <w:r w:rsidRPr="00360481">
              <w:t>.</w:t>
            </w:r>
          </w:p>
        </w:tc>
      </w:tr>
      <w:tr w:rsidR="00C23693" w:rsidRPr="00360481" w:rsidTr="0003051E">
        <w:tc>
          <w:tcPr>
            <w:tcW w:w="3508" w:type="dxa"/>
            <w:vAlign w:val="center"/>
          </w:tcPr>
          <w:p w:rsidR="00C23693" w:rsidRPr="00360481" w:rsidRDefault="0003051E" w:rsidP="0003051E">
            <w:r w:rsidRPr="00360481">
              <w:t>Installateur</w:t>
            </w:r>
          </w:p>
        </w:tc>
        <w:tc>
          <w:tcPr>
            <w:tcW w:w="6413" w:type="dxa"/>
            <w:vAlign w:val="center"/>
          </w:tcPr>
          <w:p w:rsidR="00C23693" w:rsidRPr="00360481" w:rsidRDefault="0003051E" w:rsidP="00E363FA">
            <w:pPr>
              <w:jc w:val="left"/>
            </w:pPr>
            <w:r w:rsidRPr="00360481">
              <w:t>P</w:t>
            </w:r>
            <w:r w:rsidR="00AD66C5" w:rsidRPr="00360481">
              <w:t>ersonne ayant les compétences d’effectuer l’intégration d</w:t>
            </w:r>
            <w:r w:rsidR="00E363FA" w:rsidRPr="00360481">
              <w:t>u sous-système</w:t>
            </w:r>
            <w:r w:rsidR="00AD66C5" w:rsidRPr="00360481">
              <w:t xml:space="preserve"> sur le système global.</w:t>
            </w:r>
            <w:r w:rsidRPr="00360481">
              <w:t xml:space="preserve"> </w:t>
            </w:r>
          </w:p>
        </w:tc>
      </w:tr>
      <w:tr w:rsidR="00C23693" w:rsidRPr="00360481" w:rsidTr="0003051E">
        <w:tc>
          <w:tcPr>
            <w:tcW w:w="3508" w:type="dxa"/>
            <w:vAlign w:val="center"/>
          </w:tcPr>
          <w:p w:rsidR="00C23693" w:rsidRPr="00360481" w:rsidRDefault="00C23693" w:rsidP="0003051E">
            <w:r w:rsidRPr="00360481">
              <w:t>Normes, sécurité, …</w:t>
            </w:r>
          </w:p>
        </w:tc>
        <w:tc>
          <w:tcPr>
            <w:tcW w:w="6413" w:type="dxa"/>
            <w:vAlign w:val="center"/>
          </w:tcPr>
          <w:p w:rsidR="00C23693" w:rsidRPr="00360481" w:rsidRDefault="00C23693" w:rsidP="00AE16B0">
            <w:r w:rsidRPr="00360481">
              <w:t>Regroupe toutes les contraintes nécessaires pour l’installation du système</w:t>
            </w:r>
            <w:r w:rsidR="00AE16B0" w:rsidRPr="00360481">
              <w:t>.</w:t>
            </w:r>
          </w:p>
        </w:tc>
      </w:tr>
      <w:tr w:rsidR="00C23693" w:rsidRPr="00360481" w:rsidTr="0003051E">
        <w:tc>
          <w:tcPr>
            <w:tcW w:w="3508" w:type="dxa"/>
            <w:vAlign w:val="center"/>
          </w:tcPr>
          <w:p w:rsidR="00C23693" w:rsidRPr="00360481" w:rsidRDefault="00C23693" w:rsidP="0003051E">
            <w:r w:rsidRPr="00360481">
              <w:t>Conditions environnementales</w:t>
            </w:r>
          </w:p>
        </w:tc>
        <w:tc>
          <w:tcPr>
            <w:tcW w:w="6413" w:type="dxa"/>
            <w:vAlign w:val="center"/>
          </w:tcPr>
          <w:p w:rsidR="00C23693" w:rsidRPr="00360481" w:rsidRDefault="00C23693" w:rsidP="0003051E">
            <w:r w:rsidRPr="00360481">
              <w:t>Correspond à la plage de fonctionnement du système (pression, température, hygrométrie, …)</w:t>
            </w:r>
          </w:p>
        </w:tc>
      </w:tr>
      <w:tr w:rsidR="00C23693" w:rsidRPr="00360481" w:rsidTr="0003051E">
        <w:tc>
          <w:tcPr>
            <w:tcW w:w="3508" w:type="dxa"/>
            <w:vAlign w:val="center"/>
          </w:tcPr>
          <w:p w:rsidR="00C23693" w:rsidRPr="00360481" w:rsidRDefault="00B80C7E" w:rsidP="0003051E">
            <w:r w:rsidRPr="00360481">
              <w:lastRenderedPageBreak/>
              <w:t>Simulateur</w:t>
            </w:r>
          </w:p>
        </w:tc>
        <w:tc>
          <w:tcPr>
            <w:tcW w:w="6413" w:type="dxa"/>
            <w:vAlign w:val="center"/>
          </w:tcPr>
          <w:p w:rsidR="00C23693" w:rsidRPr="00360481" w:rsidRDefault="00B80C7E" w:rsidP="0003051E">
            <w:r w:rsidRPr="00360481">
              <w:t>Il constitue le simulateur global du véhicule auquel sera intégrer notre IHM embarqué.</w:t>
            </w:r>
          </w:p>
        </w:tc>
      </w:tr>
      <w:tr w:rsidR="00C23693" w:rsidRPr="00360481" w:rsidTr="0003051E">
        <w:tc>
          <w:tcPr>
            <w:tcW w:w="3508" w:type="dxa"/>
            <w:vAlign w:val="center"/>
          </w:tcPr>
          <w:p w:rsidR="00C23693" w:rsidRPr="00360481" w:rsidRDefault="00C23693" w:rsidP="0003051E">
            <w:r w:rsidRPr="00360481">
              <w:t>Energies</w:t>
            </w:r>
          </w:p>
        </w:tc>
        <w:tc>
          <w:tcPr>
            <w:tcW w:w="6413" w:type="dxa"/>
            <w:vAlign w:val="center"/>
          </w:tcPr>
          <w:p w:rsidR="00C23693" w:rsidRPr="00360481" w:rsidRDefault="00C23693" w:rsidP="0003051E">
            <w:r w:rsidRPr="00360481">
              <w:t>Regroupe tous les besoins énergé</w:t>
            </w:r>
            <w:r w:rsidR="0003051E" w:rsidRPr="00360481">
              <w:t>tiques pour le fonctionnement du</w:t>
            </w:r>
            <w:r w:rsidRPr="00360481">
              <w:t xml:space="preserve"> système (électricité, …)</w:t>
            </w:r>
          </w:p>
        </w:tc>
      </w:tr>
    </w:tbl>
    <w:p w:rsidR="00C23693" w:rsidRPr="00360481" w:rsidRDefault="00C23693" w:rsidP="00765F87"/>
    <w:p w:rsidR="0003051E" w:rsidRPr="00360481" w:rsidRDefault="0003051E" w:rsidP="0003051E">
      <w:pPr>
        <w:pStyle w:val="Titre3"/>
      </w:pPr>
      <w:bookmarkStart w:id="14" w:name="_Toc382491793"/>
      <w:r w:rsidRPr="00360481">
        <w:t>Phase de vie Maintenance.</w:t>
      </w:r>
      <w:bookmarkEnd w:id="14"/>
    </w:p>
    <w:p w:rsidR="0003051E" w:rsidRPr="00360481" w:rsidRDefault="0003051E" w:rsidP="0003051E"/>
    <w:p w:rsidR="0003051E" w:rsidRPr="00360481" w:rsidRDefault="00A64D5F" w:rsidP="0003051E">
      <w:r w:rsidRPr="0036048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FA085B1" wp14:editId="1C358DA0">
                <wp:simplePos x="0" y="0"/>
                <wp:positionH relativeFrom="column">
                  <wp:posOffset>215900</wp:posOffset>
                </wp:positionH>
                <wp:positionV relativeFrom="paragraph">
                  <wp:posOffset>65405</wp:posOffset>
                </wp:positionV>
                <wp:extent cx="2438400" cy="1219200"/>
                <wp:effectExtent l="15875" t="8255" r="79375" b="77470"/>
                <wp:wrapNone/>
                <wp:docPr id="2610" name="UpRibbonShar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438400" cy="1219200"/>
                        </a:xfrm>
                        <a:custGeom>
                          <a:avLst/>
                          <a:gdLst>
                            <a:gd name="G0" fmla="+- 0 0 0"/>
                            <a:gd name="G1" fmla="+- 5400 0 0"/>
                            <a:gd name="G2" fmla="+- 5400 2700 0"/>
                            <a:gd name="G3" fmla="+- 21600 0 G2"/>
                            <a:gd name="G4" fmla="+- 21600 0 G1"/>
                            <a:gd name="G5" fmla="+- 21600 0 18900"/>
                            <a:gd name="G6" fmla="*/ 18900 1 2"/>
                            <a:gd name="G7" fmla="+- 21600 0 G6"/>
                            <a:gd name="G8" fmla="+- 18900 0 0"/>
                            <a:gd name="T0" fmla="*/ 10800 w 21600"/>
                            <a:gd name="T1" fmla="*/ 0 h 21600"/>
                            <a:gd name="T2" fmla="*/ 2700 w 21600"/>
                            <a:gd name="T3" fmla="*/ 12150 h 21600"/>
                            <a:gd name="T4" fmla="*/ 10800 w 21600"/>
                            <a:gd name="T5" fmla="*/ 18900 h 21600"/>
                            <a:gd name="T6" fmla="*/ 18900 w 21600"/>
                            <a:gd name="T7" fmla="*/ 1215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G1 w 21600"/>
                            <a:gd name="T13" fmla="*/ 0 h 21600"/>
                            <a:gd name="T14" fmla="*/ G4 w 21600"/>
                            <a:gd name="T15" fmla="*/ G8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8100" y="21600"/>
                              </a:lnTo>
                              <a:lnTo>
                                <a:pt x="8100" y="18900"/>
                              </a:lnTo>
                              <a:lnTo>
                                <a:pt x="13500" y="18900"/>
                              </a:lnTo>
                              <a:lnTo>
                                <a:pt x="13500" y="21600"/>
                              </a:lnTo>
                              <a:lnTo>
                                <a:pt x="21600" y="21600"/>
                              </a:lnTo>
                              <a:lnTo>
                                <a:pt x="18900" y="12150"/>
                              </a:lnTo>
                              <a:lnTo>
                                <a:pt x="21600" y="2700"/>
                              </a:lnTo>
                              <a:lnTo>
                                <a:pt x="16200" y="2700"/>
                              </a:lnTo>
                              <a:lnTo>
                                <a:pt x="16200" y="0"/>
                              </a:lnTo>
                              <a:lnTo>
                                <a:pt x="5400" y="0"/>
                              </a:lnTo>
                              <a:lnTo>
                                <a:pt x="5400" y="2700"/>
                              </a:lnTo>
                              <a:lnTo>
                                <a:pt x="0" y="2700"/>
                              </a:lnTo>
                              <a:lnTo>
                                <a:pt x="2700" y="12150"/>
                              </a:lnTo>
                              <a:close/>
                            </a:path>
                            <a:path w="21600" h="21600" fill="none" extrusionOk="0">
                              <a:moveTo>
                                <a:pt x="8100" y="18900"/>
                              </a:moveTo>
                              <a:lnTo>
                                <a:pt x="5400" y="18900"/>
                              </a:lnTo>
                              <a:lnTo>
                                <a:pt x="5400" y="2700"/>
                              </a:lnTo>
                            </a:path>
                            <a:path w="21600" h="21600" fill="none" extrusionOk="0">
                              <a:moveTo>
                                <a:pt x="5400" y="18900"/>
                              </a:moveTo>
                              <a:lnTo>
                                <a:pt x="8100" y="21600"/>
                              </a:lnTo>
                            </a:path>
                            <a:path w="21600" h="21600" fill="none" extrusionOk="0">
                              <a:moveTo>
                                <a:pt x="13500" y="18900"/>
                              </a:moveTo>
                              <a:lnTo>
                                <a:pt x="16200" y="18900"/>
                              </a:lnTo>
                              <a:lnTo>
                                <a:pt x="16200" y="2700"/>
                              </a:lnTo>
                            </a:path>
                            <a:path w="21600" h="21600" fill="none" extrusionOk="0">
                              <a:moveTo>
                                <a:pt x="16200" y="18900"/>
                              </a:moveTo>
                              <a:lnTo>
                                <a:pt x="13500" y="21600"/>
                              </a:lnTo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UpRibbonSharp" o:spid="_x0000_s1026" style="position:absolute;margin-left:17pt;margin-top:5.15pt;width:192pt;height:96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" path="m,21600r8100,l8100,18900r5400,l13500,21600r8100,l18900,12150,21600,2700r-5400,l16200,,5400,r,2700l,2700r2700,9450l,21600xem8100,18900nfl5400,18900r,-16200em5400,18900nfl8100,21600em13500,18900nfl16200,18900r,-16200em16200,18900nfl13500,21600e" fillcolor="#d8ebb3">
                <v:stroke joinstyle="miter"/>
                <v:shadow on="t" offset="6pt,6pt"/>
                <v:path o:extrusionok="f" o:connecttype="custom" o:connectlocs="1219200,0;304800,685800;1219200,1066800;2133600,685800" o:connectangles="270,180,90,0" textboxrect="5400,0,16200,18900"/>
                <o:lock v:ext="edit" verticies="t"/>
              </v:shape>
            </w:pict>
          </mc:Fallback>
        </mc:AlternateContent>
      </w:r>
    </w:p>
    <w:p w:rsidR="0003051E" w:rsidRPr="00360481" w:rsidRDefault="0003051E" w:rsidP="0003051E"/>
    <w:p w:rsidR="0003051E" w:rsidRPr="00360481" w:rsidRDefault="00A64D5F" w:rsidP="0003051E">
      <w:r w:rsidRPr="0036048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D87010D" wp14:editId="4F4025F7">
                <wp:simplePos x="0" y="0"/>
                <wp:positionH relativeFrom="column">
                  <wp:posOffset>863600</wp:posOffset>
                </wp:positionH>
                <wp:positionV relativeFrom="paragraph">
                  <wp:posOffset>35560</wp:posOffset>
                </wp:positionV>
                <wp:extent cx="1158875" cy="539750"/>
                <wp:effectExtent l="0" t="0" r="0" b="0"/>
                <wp:wrapNone/>
                <wp:docPr id="2609" name="Text Box 2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blackWhite">
                        <a:xfrm>
                          <a:off x="0" y="0"/>
                          <a:ext cx="115887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7DBD" w:rsidRDefault="00287DBD" w:rsidP="000305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cs="Arial"/>
                                <w:b/>
                                <w:bCs/>
                              </w:rPr>
                            </w:pPr>
                            <w:r w:rsidRPr="00B4035E">
                              <w:rPr>
                                <w:rFonts w:ascii="Arial" w:cs="Arial"/>
                                <w:b/>
                                <w:bCs/>
                              </w:rPr>
                              <w:t>Phase de vie:</w:t>
                            </w:r>
                          </w:p>
                          <w:p w:rsidR="00287DBD" w:rsidRPr="00B4035E" w:rsidRDefault="00287DBD" w:rsidP="0003051E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cs="Arial"/>
                                <w:b/>
                                <w:bCs/>
                              </w:rPr>
                              <w:t>Maintenance</w:t>
                            </w:r>
                          </w:p>
                          <w:p w:rsidR="00287DBD" w:rsidRDefault="00287DBD" w:rsidP="0003051E"/>
                        </w:txbxContent>
                      </wps:txbx>
                      <wps:bodyPr rot="0" vert="horz" wrap="none" lIns="92075" tIns="46038" rIns="92075" bIns="4603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1" o:spid="_x0000_s1151" type="#_x0000_t202" style="position:absolute;left:0;text-align:left;margin-left:68pt;margin-top:2.8pt;width:91.25pt;height:42.5pt;z-index:2516536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" filled="f" fillcolor="silver" stroked="f">
                <v:textbox inset="7.25pt,1.2788mm,7.25pt,1.2788mm">
                  <w:txbxContent>
                    <w:p w:rsidR="00287DBD" w:rsidRDefault="00287DBD" w:rsidP="000305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cs="Arial"/>
                          <w:b/>
                          <w:bCs/>
                        </w:rPr>
                      </w:pPr>
                      <w:r w:rsidRPr="00B4035E">
                        <w:rPr>
                          <w:rFonts w:ascii="Arial" w:cs="Arial"/>
                          <w:b/>
                          <w:bCs/>
                        </w:rPr>
                        <w:t>Phase de vie:</w:t>
                      </w:r>
                    </w:p>
                    <w:p w:rsidR="00287DBD" w:rsidRPr="00B4035E" w:rsidRDefault="00287DBD" w:rsidP="0003051E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cs="Arial"/>
                          <w:b/>
                          <w:bCs/>
                        </w:rPr>
                      </w:pPr>
                      <w:r>
                        <w:rPr>
                          <w:rFonts w:ascii="Arial" w:cs="Arial"/>
                          <w:b/>
                          <w:bCs/>
                        </w:rPr>
                        <w:t>Maintenance</w:t>
                      </w:r>
                    </w:p>
                    <w:p w:rsidR="00287DBD" w:rsidRDefault="00287DBD" w:rsidP="0003051E"/>
                  </w:txbxContent>
                </v:textbox>
              </v:shape>
            </w:pict>
          </mc:Fallback>
        </mc:AlternateContent>
      </w:r>
    </w:p>
    <w:p w:rsidR="0003051E" w:rsidRPr="00360481" w:rsidRDefault="0003051E" w:rsidP="0003051E"/>
    <w:p w:rsidR="0003051E" w:rsidRPr="00360481" w:rsidRDefault="0003051E" w:rsidP="0003051E"/>
    <w:p w:rsidR="0003051E" w:rsidRPr="00360481" w:rsidRDefault="0003051E" w:rsidP="0003051E"/>
    <w:p w:rsidR="0003051E" w:rsidRPr="00360481" w:rsidRDefault="00A64D5F" w:rsidP="0003051E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6AFD5131" wp14:editId="1320A430">
                <wp:simplePos x="0" y="0"/>
                <wp:positionH relativeFrom="column">
                  <wp:posOffset>3077845</wp:posOffset>
                </wp:positionH>
                <wp:positionV relativeFrom="paragraph">
                  <wp:posOffset>79375</wp:posOffset>
                </wp:positionV>
                <wp:extent cx="1307465" cy="351790"/>
                <wp:effectExtent l="0" t="0" r="26035" b="10160"/>
                <wp:wrapNone/>
                <wp:docPr id="2606" name="Group 2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7465" cy="351790"/>
                          <a:chOff x="3651" y="2477"/>
                          <a:chExt cx="1179" cy="317"/>
                        </a:xfrm>
                      </wpg:grpSpPr>
                      <wps:wsp>
                        <wps:cNvPr id="2607" name="Oval 2471"/>
                        <wps:cNvSpPr>
                          <a:spLocks noChangeArrowheads="1"/>
                        </wps:cNvSpPr>
                        <wps:spPr bwMode="auto">
                          <a:xfrm>
                            <a:off x="3651" y="2477"/>
                            <a:ext cx="1179" cy="31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8" name="Text Box 2472"/>
                        <wps:cNvSpPr txBox="1">
                          <a:spLocks noChangeArrowheads="1"/>
                        </wps:cNvSpPr>
                        <wps:spPr bwMode="auto">
                          <a:xfrm>
                            <a:off x="3651" y="2560"/>
                            <a:ext cx="117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03051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70" o:spid="_x0000_s1152" style="position:absolute;left:0;text-align:left;margin-left:242.35pt;margin-top:6.25pt;width:102.95pt;height:27.7pt;z-index:251658752;mso-position-horizontal-relative:text;mso-position-vertical-relative:text" coordorigin="3651,2477" coordsize="117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">
                <v:oval id="Oval 2471" o:spid="_x0000_s1153" style="position:absolute;left:3651;top:247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rb0MgA&#10;AADdAAAADwAAAGRycy9kb3ducmV2LnhtbESPQWvCQBSE74L/YXmCF6mbRtSQukoRRKGIaFvI8ZF9&#10;JqHZtzG7auqv7xYKPQ4z8w2zWHWmFjdqXWVZwfM4AkGcW11xoeDjffOUgHAeWWNtmRR8k4PVst9b&#10;YKrtnY90O/lCBAi7FBWU3jeplC4vyaAb24Y4eGfbGvRBtoXULd4D3NQyjqKZNFhxWCixoXVJ+dfp&#10;ahRc3rbJ/DMbPfa6Ok4O0zh7nK87pYaD7vUFhKfO/4f/2jutIJ5Fc/h9E56AXP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+6tvQyAAAAN0AAAAPAAAAAAAAAAAAAAAAAJgCAABk&#10;cnMvZG93bnJldi54bWxQSwUGAAAAAAQABAD1AAAAjQMAAAAA&#10;" fillcolor="#f79646 [3209]"/>
                <v:shape id="Text Box 2472" o:spid="_x0000_s1154" type="#_x0000_t202" style="position:absolute;left:3651;top:2560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/q2MQA&#10;AADdAAAADwAAAGRycy9kb3ducmV2LnhtbERPz2vCMBS+C/sfwhvspsk8SOmMMgqdIkPQjbLjo3m2&#10;3ZqXrom27q9fDoLHj+/3cj3aVlyo941jDc8zBYK4dKbhSsPnRz5NQPiAbLB1TBqu5GG9epgsMTVu&#10;4ANdjqESMYR9ihrqELpUSl/WZNHPXEccuZPrLYYI+0qaHocYbls5V2ohLTYcG2rsKKup/DmerYZt&#10;lu9Of+pL7d4OxffGFu/hd59o/fQ4vr6ACDSGu/jm3hoN84WKc+Ob+AT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f6tjEAAAA3QAAAA8AAAAAAAAAAAAAAAAAmAIAAGRycy9k&#10;b3ducmV2LnhtbFBLBQYAAAAABAAEAPUAAACJAwAAAAA=&#10;" filled="f" fillcolor="#bbe0e3" stroked="f">
                  <v:textbox inset="1.05mm,.21mm,1.05mm,.21mm">
                    <w:txbxContent>
                      <w:p w:rsidR="00287DBD" w:rsidRPr="00F0500B" w:rsidRDefault="00287DBD" w:rsidP="0003051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Documentation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051E" w:rsidRPr="00360481" w:rsidRDefault="00A64D5F" w:rsidP="0003051E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664781C1" wp14:editId="6049AB6B">
                <wp:simplePos x="0" y="0"/>
                <wp:positionH relativeFrom="column">
                  <wp:posOffset>4768850</wp:posOffset>
                </wp:positionH>
                <wp:positionV relativeFrom="paragraph">
                  <wp:posOffset>71120</wp:posOffset>
                </wp:positionV>
                <wp:extent cx="1207770" cy="402590"/>
                <wp:effectExtent l="0" t="0" r="11430" b="16510"/>
                <wp:wrapNone/>
                <wp:docPr id="2600" name="Group 2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7770" cy="402590"/>
                          <a:chOff x="4240" y="3702"/>
                          <a:chExt cx="1089" cy="363"/>
                        </a:xfrm>
                      </wpg:grpSpPr>
                      <wps:wsp>
                        <wps:cNvPr id="2601" name="Oval 2465"/>
                        <wps:cNvSpPr>
                          <a:spLocks noChangeArrowheads="1"/>
                        </wps:cNvSpPr>
                        <wps:spPr bwMode="auto">
                          <a:xfrm>
                            <a:off x="4240" y="3702"/>
                            <a:ext cx="1089" cy="36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2" name="Text Box 2466"/>
                        <wps:cNvSpPr txBox="1">
                          <a:spLocks noChangeArrowheads="1"/>
                        </wps:cNvSpPr>
                        <wps:spPr bwMode="auto">
                          <a:xfrm>
                            <a:off x="4286" y="3793"/>
                            <a:ext cx="997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03051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Banc mat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riel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64" o:spid="_x0000_s1155" style="position:absolute;left:0;text-align:left;margin-left:375.5pt;margin-top:5.6pt;width:95.1pt;height:31.7pt;z-index:251656704;mso-position-horizontal-relative:text;mso-position-vertical-relative:text" coordorigin="4240,3702" coordsize="1089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">
                <v:oval id="Oval 2465" o:spid="_x0000_s1156" style="position:absolute;left:4240;top:3702;width:1089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/mP8gA&#10;AADdAAAADwAAAGRycy9kb3ducmV2LnhtbESPQWvCQBSE74X+h+UVvJS6MaKG6CpFEIUiolbI8ZF9&#10;JqHZtzG7auqv7xYKPQ4z8w0zW3SmFjdqXWVZwaAfgSDOra64UPB5XL0lIJxH1lhbJgXf5GAxf36a&#10;Yartnfd0O/hCBAi7FBWU3jeplC4vyaDr24Y4eGfbGvRBtoXULd4D3NQyjqKxNFhxWCixoWVJ+dfh&#10;ahRcPtbJ5JS9Pra62g93ozh7nK8bpXov3fsUhKfO/4f/2hutIB5HA/h9E56AnP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T+Y/yAAAAN0AAAAPAAAAAAAAAAAAAAAAAJgCAABk&#10;cnMvZG93bnJldi54bWxQSwUGAAAAAAQABAD1AAAAjQMAAAAA&#10;" fillcolor="#f79646 [3209]"/>
                <v:shape id="Text Box 2466" o:spid="_x0000_s1157" type="#_x0000_t202" style="position:absolute;left:4286;top:3793;width:997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fdMsYA&#10;AADdAAAADwAAAGRycy9kb3ducmV2LnhtbESPT4vCMBTE7wt+h/CEva2JPYhUo4igKyIL/kE8Pppn&#10;W21euk1W6356IyzscZiZ3zDjaWsrcaPGl4419HsKBHHmTMm5hsN+8TEE4QOywcoxaXiQh+mk8zbG&#10;1Lg7b+m2C7mIEPYpaihCqFMpfVaQRd9zNXH0zq6xGKJscmkavEe4rWSi1EBaLDkuFFjTvKDsuvux&#10;Glbzxfr8q05qvdweL5/2uAnfX0Ot37vtbAQiUBv+w3/tldGQDFQCrzfxCcjJ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fdMsYAAADdAAAADwAAAAAAAAAAAAAAAACYAgAAZHJz&#10;L2Rvd25yZXYueG1sUEsFBgAAAAAEAAQA9QAAAIsDAAAAAA==&#10;" filled="f" fillcolor="#bbe0e3" stroked="f">
                  <v:textbox inset="1.05mm,.21mm,1.05mm,.21mm">
                    <w:txbxContent>
                      <w:p w:rsidR="00287DBD" w:rsidRPr="00F0500B" w:rsidRDefault="00287DBD" w:rsidP="0003051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Banc mat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riel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051E" w:rsidRPr="00360481" w:rsidRDefault="0003051E" w:rsidP="0003051E"/>
    <w:p w:rsidR="0003051E" w:rsidRPr="00360481" w:rsidRDefault="00BA6EA8" w:rsidP="0003051E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05420DB4" wp14:editId="52146019">
                <wp:simplePos x="0" y="0"/>
                <wp:positionH relativeFrom="column">
                  <wp:posOffset>1651000</wp:posOffset>
                </wp:positionH>
                <wp:positionV relativeFrom="paragraph">
                  <wp:posOffset>113030</wp:posOffset>
                </wp:positionV>
                <wp:extent cx="1205865" cy="553085"/>
                <wp:effectExtent l="0" t="0" r="13335" b="18415"/>
                <wp:wrapNone/>
                <wp:docPr id="2603" name="Group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5865" cy="553085"/>
                          <a:chOff x="-159" y="2976"/>
                          <a:chExt cx="1088" cy="499"/>
                        </a:xfrm>
                      </wpg:grpSpPr>
                      <wps:wsp>
                        <wps:cNvPr id="2604" name="Oval 2474"/>
                        <wps:cNvSpPr>
                          <a:spLocks noChangeArrowheads="1"/>
                        </wps:cNvSpPr>
                        <wps:spPr bwMode="auto">
                          <a:xfrm>
                            <a:off x="-159" y="2976"/>
                            <a:ext cx="1088" cy="49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5" name="Text Box 2475"/>
                        <wps:cNvSpPr txBox="1">
                          <a:spLocks noChangeArrowheads="1"/>
                        </wps:cNvSpPr>
                        <wps:spPr bwMode="auto">
                          <a:xfrm>
                            <a:off x="-23" y="3022"/>
                            <a:ext cx="862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03051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Softwares / Outils / Licences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73" o:spid="_x0000_s1158" style="position:absolute;left:0;text-align:left;margin-left:130pt;margin-top:8.9pt;width:94.95pt;height:43.55pt;z-index:251659776;mso-position-horizontal-relative:text;mso-position-vertical-relative:text" coordorigin="-159,2976" coordsize="1088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">
                <v:oval id="Oval 2474" o:spid="_x0000_s1159" style="position:absolute;left:-159;top:2976;width:1088;height: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hFp8kA&#10;AADdAAAADwAAAGRycy9kb3ducmV2LnhtbESPW2vCQBSE3wv+h+UU+lLMprFaSV2lFEoFEfFS8PGQ&#10;Pblg9myaXTX667tCwcdhZr5hJrPO1OJErassK3iJYhDEmdUVFwp226/+GITzyBpry6TgQg5m097D&#10;BFNtz7ym08YXIkDYpaig9L5JpXRZSQZdZBvi4OW2NeiDbAupWzwHuKllEscjabDisFBiQ58lZYfN&#10;0Sj4XXyP3372z9elrtaD1TDZX/PjXKmnx+7jHYSnzt/D/+25VpCM4le4vQlPQE7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jjhFp8kAAADdAAAADwAAAAAAAAAAAAAAAACYAgAA&#10;ZHJzL2Rvd25yZXYueG1sUEsFBgAAAAAEAAQA9QAAAI4DAAAAAA==&#10;" fillcolor="#f79646 [3209]"/>
                <v:shape id="Text Box 2475" o:spid="_x0000_s1160" type="#_x0000_t202" style="position:absolute;left:-23;top:3022;width:862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5FRscA&#10;AADdAAAADwAAAGRycy9kb3ducmV2LnhtbESP3WrCQBSE7wu+w3KE3tXdChWJboIIWpEi+IN4ecge&#10;k9js2ZjdatqndwuFXg4z8w0zzTpbixu1vnKs4XWgQBDnzlRcaDjsFy9jED4gG6wdk4Zv8pClvacp&#10;JsbdeUu3XShEhLBPUEMZQpNI6fOSLPqBa4ijd3atxRBlW0jT4j3CbS2HSo2kxYrjQokNzUvKP3df&#10;VsNqvliff9RJrZfb4+XdHj/CdTPW+rnfzSYgAnXhP/zXXhkNw5F6g9838QnI9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eRUbHAAAA3Q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F0500B" w:rsidRDefault="00287DBD" w:rsidP="0003051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Softwares / Outils / Licences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051E" w:rsidRPr="00360481" w:rsidRDefault="00A25495" w:rsidP="0003051E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72B77147" wp14:editId="0281949A">
                <wp:simplePos x="0" y="0"/>
                <wp:positionH relativeFrom="column">
                  <wp:posOffset>5015230</wp:posOffset>
                </wp:positionH>
                <wp:positionV relativeFrom="paragraph">
                  <wp:posOffset>143394</wp:posOffset>
                </wp:positionV>
                <wp:extent cx="1508760" cy="583565"/>
                <wp:effectExtent l="0" t="0" r="15240" b="26035"/>
                <wp:wrapNone/>
                <wp:docPr id="2594" name="Group 2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583565"/>
                          <a:chOff x="4014" y="1751"/>
                          <a:chExt cx="1497" cy="409"/>
                        </a:xfrm>
                      </wpg:grpSpPr>
                      <wps:wsp>
                        <wps:cNvPr id="2595" name="Oval 2486"/>
                        <wps:cNvSpPr>
                          <a:spLocks noChangeArrowheads="1"/>
                        </wps:cNvSpPr>
                        <wps:spPr bwMode="auto">
                          <a:xfrm>
                            <a:off x="4014" y="1751"/>
                            <a:ext cx="1497" cy="40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96" name="Text Box 2487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1828"/>
                            <a:ext cx="131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03051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veloppeurs </w:t>
                              </w: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85" o:spid="_x0000_s1161" style="position:absolute;left:0;text-align:left;margin-left:394.9pt;margin-top:11.3pt;width:118.8pt;height:45.95pt;z-index:251662848;mso-position-horizontal-relative:text;mso-position-vertical-relative:text" coordorigin="4014,1751" coordsize="1497,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">
                <v:oval id="Oval 2486" o:spid="_x0000_s1162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sUx8gA&#10;AADdAAAADwAAAGRycy9kb3ducmV2LnhtbESPQWvCQBSE74L/YXlCL6KbRlI1ukopiEKRorbg8ZF9&#10;JqHZt2l21dRf7xYKHoeZ+YaZL1tTiQs1rrSs4HkYgSDOrC45V/B5WA0mIJxH1lhZJgW/5GC56Hbm&#10;mGp75R1d9j4XAcIuRQWF93UqpcsKMuiGtiYO3sk2Bn2QTS51g9cAN5WMo+hFGiw5LBRY01tB2ff+&#10;bBT8vK8n469j/7bV5W70kcTH2+m8Ueqp177OQHhq/SP8395oBXEyTeDvTXgCcn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SWxTHyAAAAN0AAAAPAAAAAAAAAAAAAAAAAJgCAABk&#10;cnMvZG93bnJldi54bWxQSwUGAAAAAAQABAD1AAAAjQMAAAAA&#10;" fillcolor="#f79646 [3209]"/>
                <v:shape id="Text Box 2487" o:spid="_x0000_s1163" type="#_x0000_t202" style="position:absolute;left:4105;top:1828;width:131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vyscA&#10;AADdAAAADwAAAGRycy9kb3ducmV2LnhtbESP3WoCMRSE7wt9h3AK3tWkQkVXoxTBVkQK2iJeHjZn&#10;f9rNyXYT19WnN0LBy2FmvmGm885WoqXGl441vPQVCOLUmZJzDd9fy+cRCB+QDVaOScOZPMxnjw9T&#10;TIw78ZbaXchFhLBPUEMRQp1I6dOCLPq+q4mjl7nGYoiyyaVp8BThtpIDpYbSYslxocCaFgWlv7uj&#10;1bBaLNfZRR3U+n27//mw+034+xxp3Xvq3iYgAnXhHv5vr4yGwet4CLc38QnI2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FjL8rHAAAA3Q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F0500B" w:rsidRDefault="00287DBD" w:rsidP="0003051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veloppeurs </w:t>
                        </w: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Software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051E" w:rsidRPr="00360481" w:rsidRDefault="0003051E" w:rsidP="0003051E"/>
    <w:p w:rsidR="0003051E" w:rsidRPr="00360481" w:rsidRDefault="0003051E" w:rsidP="0003051E"/>
    <w:p w:rsidR="0003051E" w:rsidRPr="00360481" w:rsidRDefault="00BE4227" w:rsidP="0003051E">
      <w:r w:rsidRPr="0036048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02E8953" wp14:editId="54570387">
                <wp:simplePos x="0" y="0"/>
                <wp:positionH relativeFrom="column">
                  <wp:posOffset>3186892</wp:posOffset>
                </wp:positionH>
                <wp:positionV relativeFrom="paragraph">
                  <wp:posOffset>129838</wp:posOffset>
                </wp:positionV>
                <wp:extent cx="1206500" cy="486888"/>
                <wp:effectExtent l="0" t="0" r="0" b="8890"/>
                <wp:wrapNone/>
                <wp:docPr id="3325" name="Text Box 2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868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DBD" w:rsidRPr="00A52177" w:rsidRDefault="00287DBD" w:rsidP="002E02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IHM </w:t>
                            </w:r>
                            <w:proofErr w:type="spellStart"/>
                            <w:r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  <w:t>mutl</w:t>
                            </w:r>
                            <w:proofErr w:type="spellEnd"/>
                            <w:r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  <w:t>-clients</w:t>
                            </w:r>
                          </w:p>
                          <w:p w:rsidR="00287DBD" w:rsidRPr="00F0500B" w:rsidRDefault="00287DBD" w:rsidP="0003051E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64008" tIns="32004" rIns="64008" bIns="3200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3" o:spid="_x0000_s1164" type="#_x0000_t202" style="position:absolute;left:0;text-align:left;margin-left:250.95pt;margin-top:10.2pt;width:95pt;height:38.3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" filled="f" fillcolor="#bbe0e3" stroked="f">
                <v:textbox inset="5.04pt,2.52pt,5.04pt,2.52pt">
                  <w:txbxContent>
                    <w:p w:rsidR="00287DBD" w:rsidRPr="00A52177" w:rsidRDefault="00287DBD" w:rsidP="002E02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  <w:t xml:space="preserve">IHM </w:t>
                      </w:r>
                      <w:proofErr w:type="spellStart"/>
                      <w:r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  <w:t>mutl</w:t>
                      </w:r>
                      <w:proofErr w:type="spellEnd"/>
                      <w:r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  <w:t>-clients</w:t>
                      </w:r>
                    </w:p>
                    <w:p w:rsidR="00287DBD" w:rsidRPr="00F0500B" w:rsidRDefault="00287DBD" w:rsidP="0003051E">
                      <w:pPr>
                        <w:autoSpaceDE w:val="0"/>
                        <w:autoSpaceDN w:val="0"/>
                        <w:adjustRightInd w:val="0"/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4D5F" w:rsidRPr="0036048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92F42BD" wp14:editId="15200755">
                <wp:simplePos x="0" y="0"/>
                <wp:positionH relativeFrom="column">
                  <wp:posOffset>3008762</wp:posOffset>
                </wp:positionH>
                <wp:positionV relativeFrom="paragraph">
                  <wp:posOffset>29286</wp:posOffset>
                </wp:positionV>
                <wp:extent cx="1558925" cy="594260"/>
                <wp:effectExtent l="0" t="0" r="22225" b="15875"/>
                <wp:wrapNone/>
                <wp:docPr id="2593" name="Oval 2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925" cy="594260"/>
                        </a:xfrm>
                        <a:prstGeom prst="ellipse">
                          <a:avLst/>
                        </a:prstGeom>
                        <a:solidFill>
                          <a:srgbClr val="BBE0E3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62" o:spid="_x0000_s1026" style="position:absolute;margin-left:236.9pt;margin-top:2.3pt;width:122.75pt;height:46.8pt;z-index:2516546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" fillcolor="#bbe0e3"/>
            </w:pict>
          </mc:Fallback>
        </mc:AlternateContent>
      </w:r>
    </w:p>
    <w:p w:rsidR="0003051E" w:rsidRPr="00360481" w:rsidRDefault="0003051E" w:rsidP="0003051E"/>
    <w:p w:rsidR="0003051E" w:rsidRPr="00360481" w:rsidRDefault="0003051E" w:rsidP="0003051E"/>
    <w:p w:rsidR="0003051E" w:rsidRPr="00360481" w:rsidRDefault="00BA6EA8" w:rsidP="0003051E">
      <w:r w:rsidRPr="00360481">
        <w:rPr>
          <w:b/>
          <w:bCs/>
          <w:i/>
          <w:iCs/>
          <w:noProof/>
          <w:u w:val="single"/>
          <w:lang w:eastAsia="fr-FR" w:bidi="ar-SA"/>
        </w:rPr>
        <mc:AlternateContent>
          <mc:Choice Requires="wpg">
            <w:drawing>
              <wp:anchor distT="0" distB="0" distL="114300" distR="114300" simplePos="0" relativeHeight="251667968" behindDoc="0" locked="0" layoutInCell="1" allowOverlap="1" wp14:anchorId="08C603FA" wp14:editId="2F9334DC">
                <wp:simplePos x="0" y="0"/>
                <wp:positionH relativeFrom="column">
                  <wp:posOffset>1447800</wp:posOffset>
                </wp:positionH>
                <wp:positionV relativeFrom="paragraph">
                  <wp:posOffset>85725</wp:posOffset>
                </wp:positionV>
                <wp:extent cx="1307465" cy="351790"/>
                <wp:effectExtent l="0" t="0" r="26035" b="10160"/>
                <wp:wrapNone/>
                <wp:docPr id="3326" name="Group 2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7465" cy="351790"/>
                          <a:chOff x="3651" y="2477"/>
                          <a:chExt cx="1179" cy="317"/>
                        </a:xfrm>
                      </wpg:grpSpPr>
                      <wps:wsp>
                        <wps:cNvPr id="3327" name="Oval 2507"/>
                        <wps:cNvSpPr>
                          <a:spLocks noChangeArrowheads="1"/>
                        </wps:cNvSpPr>
                        <wps:spPr bwMode="auto">
                          <a:xfrm>
                            <a:off x="3651" y="2477"/>
                            <a:ext cx="1179" cy="31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92" name="Text Box 2508"/>
                        <wps:cNvSpPr txBox="1">
                          <a:spLocks noChangeArrowheads="1"/>
                        </wps:cNvSpPr>
                        <wps:spPr bwMode="auto">
                          <a:xfrm>
                            <a:off x="3651" y="2560"/>
                            <a:ext cx="117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29333F" w:rsidRDefault="00287DBD" w:rsidP="0003051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Budget annuel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06" o:spid="_x0000_s1165" style="position:absolute;left:0;text-align:left;margin-left:114pt;margin-top:6.75pt;width:102.95pt;height:27.7pt;z-index:251667968;mso-position-horizontal-relative:text;mso-position-vertical-relative:text" coordorigin="3651,2477" coordsize="117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">
                <v:oval id="Oval 2507" o:spid="_x0000_s1166" style="position:absolute;left:3651;top:247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rfjcgA&#10;AADdAAAADwAAAGRycy9kb3ducmV2LnhtbESP3WrCQBSE7wXfYTlCb0Q3TWiV6CqlUBSKiH/g5SF7&#10;TILZs2l21ejTd4VCL4eZ+YaZzltTiSs1rrSs4HUYgSDOrC45V7DffQ3GIJxH1lhZJgV3cjCfdTtT&#10;TLW98YauW5+LAGGXooLC+zqV0mUFGXRDWxMH72Qbgz7IJpe6wVuAm0rGUfQuDZYcFgqs6bOg7Ly9&#10;GAU/34vx6HDsP1a63CTrt/j4OF2WSr302o8JCE+t/w//tZdaQZLEI3i+CU9Az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6t+NyAAAAN0AAAAPAAAAAAAAAAAAAAAAAJgCAABk&#10;cnMvZG93bnJldi54bWxQSwUGAAAAAAQABAD1AAAAjQMAAAAA&#10;" fillcolor="#f79646 [3209]"/>
                <v:shape id="Text Box 2508" o:spid="_x0000_s1167" type="#_x0000_t202" style="position:absolute;left:3651;top:2560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gpyccA&#10;AADdAAAADwAAAGRycy9kb3ducmV2LnhtbESPQWsCMRSE7wX/Q3iCt5q4YLGrUYpgKyIFrYjHx+a5&#10;u3bzsm5SXf31plDocZiZb5jJrLWVuFDjS8caBn0FgjhzpuRcw+5r8TwC4QOywcoxabiRh9m08zTB&#10;1Lgrb+iyDbmIEPYpaihCqFMpfVaQRd93NXH0jq6xGKJscmkavEa4rWSi1Iu0WHJcKLCmeUHZ9/bH&#10;aljOF6vjXR3U6n2zP33Y/TqcP0da97rt2xhEoDb8h//aS6MhGb4m8PsmPgE5f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5YKcnHAAAA3Q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29333F" w:rsidRDefault="00287DBD" w:rsidP="0003051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Budget annuel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25495"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 wp14:anchorId="3D5FA7C0" wp14:editId="19B343B3">
                <wp:simplePos x="0" y="0"/>
                <wp:positionH relativeFrom="column">
                  <wp:posOffset>4765675</wp:posOffset>
                </wp:positionH>
                <wp:positionV relativeFrom="paragraph">
                  <wp:posOffset>37465</wp:posOffset>
                </wp:positionV>
                <wp:extent cx="1508760" cy="453390"/>
                <wp:effectExtent l="0" t="0" r="15240" b="22860"/>
                <wp:wrapNone/>
                <wp:docPr id="3075" name="Group 2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453390"/>
                          <a:chOff x="4014" y="1751"/>
                          <a:chExt cx="1497" cy="409"/>
                        </a:xfrm>
                      </wpg:grpSpPr>
                      <wps:wsp>
                        <wps:cNvPr id="3076" name="Oval 2486"/>
                        <wps:cNvSpPr>
                          <a:spLocks noChangeArrowheads="1"/>
                        </wps:cNvSpPr>
                        <wps:spPr bwMode="auto">
                          <a:xfrm>
                            <a:off x="4014" y="1751"/>
                            <a:ext cx="1497" cy="40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77" name="Text Box 2487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1810"/>
                            <a:ext cx="1315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94D2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veloppeurs </w:t>
                              </w: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68" style="position:absolute;left:0;text-align:left;margin-left:375.25pt;margin-top:2.95pt;width:118.8pt;height:35.7pt;z-index:251670016;mso-position-horizontal-relative:text;mso-position-vertical-relative:text" coordorigin="4014,1751" coordsize="1497,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">
                <v:oval id="Oval 2486" o:spid="_x0000_s1169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A0d8cA&#10;AADdAAAADwAAAGRycy9kb3ducmV2LnhtbESP3YrCMBSE7wXfIRxhb0RTlVWpRhFBVliWxT/w8tAc&#10;22JzUpuoXZ/eCAteDjPzDTOd16YQN6pcbllBrxuBIE6szjlVsN+tOmMQziNrLCyTgj9yMJ81G1OM&#10;tb3zhm5bn4oAYRejgsz7MpbSJRkZdF1bEgfvZCuDPsgqlbrCe4CbQvajaCgN5hwWMixpmVFy3l6N&#10;gsv313h0OLYfPzrfDH4/+8fH6bpW6qNVLyYgPNX+Hf5vr7WCQTQawutNeAJy9gQ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wNHfHAAAA3QAAAA8AAAAAAAAAAAAAAAAAmAIAAGRy&#10;cy9kb3ducmV2LnhtbFBLBQYAAAAABAAEAPUAAACMAwAAAAA=&#10;" fillcolor="#f79646 [3209]"/>
                <v:shape id="Text Box 2487" o:spid="_x0000_s1170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Y0lsYA&#10;AADdAAAADwAAAGRycy9kb3ducmV2LnhtbESPQWsCMRSE74L/ITyhN020UGVrFBFsRURQi/T42Dx3&#10;t25etptUt/56Iwgeh5n5hhlPG1uKM9W+cKyh31MgiFNnCs40fO0X3REIH5ANlo5Jwz95mE7arTEm&#10;xl14S+ddyESEsE9QQx5ClUjp05ws+p6riKN3dLXFEGWdSVPjJcJtKQdKvUmLBceFHCua55Sedn9W&#10;w3K+WB2v6lutPraHn097WIffzUjrl04zewcRqAnP8KO9NBpe1XAI9zfxCcjJ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5Y0lsYAAADdAAAADwAAAAAAAAAAAAAAAACYAgAAZHJz&#10;L2Rvd25yZXYueG1sUEsFBgAAAAAEAAQA9QAAAIsDAAAAAA==&#10;" filled="f" fillcolor="#bbe0e3" stroked="f">
                  <v:textbox inset="1.05mm,.21mm,1.05mm,.21mm">
                    <w:txbxContent>
                      <w:p w:rsidR="00287DBD" w:rsidRPr="00F0500B" w:rsidRDefault="00287DBD" w:rsidP="00994D2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veloppeurs </w:t>
                        </w: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Hardware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051E" w:rsidRPr="00360481" w:rsidRDefault="0003051E" w:rsidP="0003051E"/>
    <w:p w:rsidR="0003051E" w:rsidRPr="00360481" w:rsidRDefault="00A64D5F" w:rsidP="0003051E">
      <w:r w:rsidRPr="0036048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D38E06E" wp14:editId="5A068A7D">
                <wp:simplePos x="0" y="0"/>
                <wp:positionH relativeFrom="column">
                  <wp:posOffset>5505450</wp:posOffset>
                </wp:positionH>
                <wp:positionV relativeFrom="paragraph">
                  <wp:posOffset>118745</wp:posOffset>
                </wp:positionV>
                <wp:extent cx="664210" cy="153035"/>
                <wp:effectExtent l="0" t="4445" r="2540" b="4445"/>
                <wp:wrapNone/>
                <wp:docPr id="3317" name="Text Box 2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DBD" w:rsidRPr="0003051E" w:rsidRDefault="00287DBD" w:rsidP="0003051E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37800" tIns="7560" rIns="37800" bIns="75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9" o:spid="_x0000_s1171" type="#_x0000_t202" style="position:absolute;left:0;text-align:left;margin-left:433.5pt;margin-top:9.35pt;width:52.3pt;height:12.0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" filled="f" fillcolor="#bbe0e3" stroked="f">
                <v:textbox inset="1.05mm,.21mm,1.05mm,.21mm">
                  <w:txbxContent>
                    <w:p w:rsidR="00287DBD" w:rsidRPr="0003051E" w:rsidRDefault="00287DBD" w:rsidP="0003051E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3051E" w:rsidRPr="00360481" w:rsidRDefault="00D21B71" w:rsidP="0003051E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47FBD5E5" wp14:editId="23498F08">
                <wp:simplePos x="0" y="0"/>
                <wp:positionH relativeFrom="column">
                  <wp:posOffset>3048635</wp:posOffset>
                </wp:positionH>
                <wp:positionV relativeFrom="paragraph">
                  <wp:posOffset>163830</wp:posOffset>
                </wp:positionV>
                <wp:extent cx="1508760" cy="452755"/>
                <wp:effectExtent l="0" t="0" r="15240" b="23495"/>
                <wp:wrapNone/>
                <wp:docPr id="3311" name="Group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452755"/>
                          <a:chOff x="4014" y="1751"/>
                          <a:chExt cx="1497" cy="409"/>
                        </a:xfrm>
                      </wpg:grpSpPr>
                      <wps:wsp>
                        <wps:cNvPr id="3312" name="Oval 2480"/>
                        <wps:cNvSpPr>
                          <a:spLocks noChangeArrowheads="1"/>
                        </wps:cNvSpPr>
                        <wps:spPr bwMode="auto">
                          <a:xfrm>
                            <a:off x="4014" y="1751"/>
                            <a:ext cx="1497" cy="40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13" name="Text Box 2481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1810"/>
                            <a:ext cx="1315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03051E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veloppeur IHM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79" o:spid="_x0000_s1172" style="position:absolute;left:0;text-align:left;margin-left:240.05pt;margin-top:12.9pt;width:118.8pt;height:35.65pt;z-index:251661824;mso-position-horizontal-relative:text;mso-position-vertical-relative:text" coordorigin="4014,1751" coordsize="1497,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">
                <v:oval id="Oval 2480" o:spid="_x0000_s1173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G2qMgA&#10;AADdAAAADwAAAGRycy9kb3ducmV2LnhtbESPQWvCQBSE7wX/w/KEXopuTLCV1FVEKBVERGvB4yP7&#10;TILZtzG7auqvdwWhx2FmvmHG09ZU4kKNKy0rGPQjEMSZ1SXnCnY/X70RCOeRNVaWScEfOZhOOi9j&#10;TLW98oYuW5+LAGGXooLC+zqV0mUFGXR9WxMH72Abgz7IJpe6wWuAm0rGUfQuDZYcFgqsaV5Qdtye&#10;jYLT8nv08bt/u610uUnWw3h/O5wXSr1229knCE+t/w8/2wutIEkGMTzehCcgJ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8baoyAAAAN0AAAAPAAAAAAAAAAAAAAAAAJgCAABk&#10;cnMvZG93bnJldi54bWxQSwUGAAAAAAQABAD1AAAAjQMAAAAA&#10;" fillcolor="#f79646 [3209]"/>
                <v:shape id="Text Box 2481" o:spid="_x0000_s1174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e2SccA&#10;AADdAAAADwAAAGRycy9kb3ducmV2LnhtbESP3WoCMRSE7wXfIZxC7zSxC0VWo4igFSmCP4iXh81x&#10;d+3mZLtJdevTG6HQy2FmvmHG09ZW4kqNLx1rGPQVCOLMmZJzDYf9ojcE4QOywcoxafglD9NJtzPG&#10;1Lgbb+m6C7mIEPYpaihCqFMpfVaQRd93NXH0zq6xGKJscmkavEW4reSbUu/SYslxocCa5gVlX7sf&#10;q2E1X6zPd3VS6+X2ePmwx8/wvRlq/frSzkYgArXhP/zXXhkNSTJI4PkmPgE5e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JXtknHAAAA3Q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F0500B" w:rsidRDefault="00287DBD" w:rsidP="0003051E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veloppeur IHM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03051E" w:rsidRPr="00360481" w:rsidRDefault="0003051E" w:rsidP="0003051E"/>
    <w:p w:rsidR="0003051E" w:rsidRPr="00360481" w:rsidRDefault="0003051E" w:rsidP="0003051E">
      <w:pPr>
        <w:rPr>
          <w:b/>
          <w:bCs/>
          <w:i/>
          <w:iCs/>
          <w:u w:val="single"/>
        </w:rPr>
      </w:pPr>
      <w:r w:rsidRPr="00360481">
        <w:rPr>
          <w:b/>
          <w:bCs/>
          <w:i/>
          <w:iCs/>
          <w:u w:val="single"/>
        </w:rPr>
        <w:t>Définitions :</w:t>
      </w:r>
    </w:p>
    <w:p w:rsidR="0003051E" w:rsidRPr="00360481" w:rsidRDefault="0003051E" w:rsidP="0003051E">
      <w:pPr>
        <w:rPr>
          <w:b/>
          <w:bCs/>
          <w:i/>
          <w:iCs/>
          <w:u w:val="single"/>
        </w:rPr>
      </w:pPr>
    </w:p>
    <w:tbl>
      <w:tblPr>
        <w:tblStyle w:val="Grilledutableau"/>
        <w:tblW w:w="0" w:type="auto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</w:tblBorders>
        <w:tblLook w:val="01E0" w:firstRow="1" w:lastRow="1" w:firstColumn="1" w:lastColumn="1" w:noHBand="0" w:noVBand="0"/>
      </w:tblPr>
      <w:tblGrid>
        <w:gridCol w:w="3508"/>
        <w:gridCol w:w="6413"/>
      </w:tblGrid>
      <w:tr w:rsidR="0003051E" w:rsidRPr="00360481" w:rsidTr="0003051E">
        <w:tc>
          <w:tcPr>
            <w:tcW w:w="3508" w:type="dxa"/>
            <w:vAlign w:val="center"/>
          </w:tcPr>
          <w:p w:rsidR="0003051E" w:rsidRPr="00360481" w:rsidRDefault="0003051E" w:rsidP="00BA6EA8">
            <w:r w:rsidRPr="00360481">
              <w:t xml:space="preserve">Développeurs </w:t>
            </w:r>
            <w:r w:rsidR="00BA6EA8" w:rsidRPr="00360481">
              <w:t>Software</w:t>
            </w:r>
          </w:p>
        </w:tc>
        <w:tc>
          <w:tcPr>
            <w:tcW w:w="6413" w:type="dxa"/>
            <w:vAlign w:val="center"/>
          </w:tcPr>
          <w:p w:rsidR="0003051E" w:rsidRPr="00360481" w:rsidRDefault="0003051E" w:rsidP="0003051E">
            <w:r w:rsidRPr="00360481">
              <w:t xml:space="preserve">Equipe </w:t>
            </w:r>
            <w:r w:rsidR="00157C6B" w:rsidRPr="00360481">
              <w:t>assurant la maintenance du</w:t>
            </w:r>
            <w:r w:rsidR="00BA6EA8" w:rsidRPr="00360481">
              <w:t xml:space="preserve"> soft logiciel embarqué.</w:t>
            </w:r>
            <w:r w:rsidR="00157C6B" w:rsidRPr="00360481">
              <w:t xml:space="preserve"> </w:t>
            </w:r>
          </w:p>
        </w:tc>
      </w:tr>
      <w:tr w:rsidR="0003051E" w:rsidRPr="00360481" w:rsidTr="0003051E">
        <w:tc>
          <w:tcPr>
            <w:tcW w:w="3508" w:type="dxa"/>
            <w:vAlign w:val="center"/>
          </w:tcPr>
          <w:p w:rsidR="0003051E" w:rsidRPr="00360481" w:rsidRDefault="0003051E" w:rsidP="00BA6EA8">
            <w:r w:rsidRPr="00360481">
              <w:t>Développeurs H</w:t>
            </w:r>
            <w:r w:rsidR="00BA6EA8" w:rsidRPr="00360481">
              <w:t>ardware</w:t>
            </w:r>
          </w:p>
        </w:tc>
        <w:tc>
          <w:tcPr>
            <w:tcW w:w="6413" w:type="dxa"/>
            <w:vAlign w:val="center"/>
          </w:tcPr>
          <w:p w:rsidR="0003051E" w:rsidRPr="00360481" w:rsidRDefault="0003051E" w:rsidP="00157C6B">
            <w:r w:rsidRPr="00360481">
              <w:t xml:space="preserve">Equipe </w:t>
            </w:r>
            <w:r w:rsidR="00157C6B" w:rsidRPr="00360481">
              <w:t>assurant la maintenance du Banc HIL et de la validation HIL</w:t>
            </w:r>
            <w:r w:rsidR="00BA6EA8" w:rsidRPr="00360481">
              <w:t>.</w:t>
            </w:r>
          </w:p>
        </w:tc>
      </w:tr>
      <w:tr w:rsidR="0003051E" w:rsidRPr="00360481" w:rsidTr="0003051E">
        <w:tc>
          <w:tcPr>
            <w:tcW w:w="3508" w:type="dxa"/>
            <w:vAlign w:val="center"/>
          </w:tcPr>
          <w:p w:rsidR="0003051E" w:rsidRPr="00360481" w:rsidRDefault="0003051E" w:rsidP="00BA6EA8">
            <w:r w:rsidRPr="00360481">
              <w:t>Déve</w:t>
            </w:r>
            <w:r w:rsidR="00F6793C" w:rsidRPr="00360481">
              <w:t xml:space="preserve">loppeurs </w:t>
            </w:r>
            <w:r w:rsidR="00BA6EA8" w:rsidRPr="00360481">
              <w:t>IHM</w:t>
            </w:r>
          </w:p>
        </w:tc>
        <w:tc>
          <w:tcPr>
            <w:tcW w:w="6413" w:type="dxa"/>
            <w:vAlign w:val="center"/>
          </w:tcPr>
          <w:p w:rsidR="0003051E" w:rsidRPr="00360481" w:rsidRDefault="0003051E" w:rsidP="00BA6EA8">
            <w:pPr>
              <w:jc w:val="left"/>
            </w:pPr>
            <w:r w:rsidRPr="00360481">
              <w:t xml:space="preserve">Equipe </w:t>
            </w:r>
            <w:r w:rsidR="00157C6B" w:rsidRPr="00360481">
              <w:t>assurant la maintenance de la</w:t>
            </w:r>
            <w:r w:rsidR="00994D22" w:rsidRPr="00360481">
              <w:t xml:space="preserve"> partie </w:t>
            </w:r>
            <w:r w:rsidR="00BA6EA8" w:rsidRPr="00360481">
              <w:t>IHM</w:t>
            </w:r>
            <w:r w:rsidR="00994D22" w:rsidRPr="00360481">
              <w:t>.</w:t>
            </w:r>
          </w:p>
        </w:tc>
      </w:tr>
      <w:tr w:rsidR="0003051E" w:rsidRPr="00360481" w:rsidTr="0003051E">
        <w:tc>
          <w:tcPr>
            <w:tcW w:w="3508" w:type="dxa"/>
            <w:vAlign w:val="center"/>
          </w:tcPr>
          <w:p w:rsidR="0003051E" w:rsidRPr="00360481" w:rsidRDefault="0003051E" w:rsidP="0003051E">
            <w:r w:rsidRPr="00360481">
              <w:t>Banc matériel</w:t>
            </w:r>
          </w:p>
        </w:tc>
        <w:tc>
          <w:tcPr>
            <w:tcW w:w="6413" w:type="dxa"/>
            <w:vAlign w:val="center"/>
          </w:tcPr>
          <w:p w:rsidR="0003051E" w:rsidRPr="00360481" w:rsidRDefault="0003051E" w:rsidP="0003051E">
            <w:r w:rsidRPr="00360481">
              <w:t>Ensemble des éléments matériels constitutifs, existants ou non, qui seront le support de la démonstration.</w:t>
            </w:r>
          </w:p>
        </w:tc>
      </w:tr>
      <w:tr w:rsidR="0003051E" w:rsidRPr="00360481" w:rsidTr="0003051E">
        <w:tc>
          <w:tcPr>
            <w:tcW w:w="3508" w:type="dxa"/>
            <w:vAlign w:val="center"/>
          </w:tcPr>
          <w:p w:rsidR="0003051E" w:rsidRPr="00360481" w:rsidRDefault="0003051E" w:rsidP="0003051E">
            <w:r w:rsidRPr="00360481">
              <w:t>Softwares / Outils / Licences</w:t>
            </w:r>
          </w:p>
        </w:tc>
        <w:tc>
          <w:tcPr>
            <w:tcW w:w="6413" w:type="dxa"/>
            <w:vAlign w:val="center"/>
          </w:tcPr>
          <w:p w:rsidR="0003051E" w:rsidRPr="00360481" w:rsidRDefault="0003051E" w:rsidP="00994D22">
            <w:r w:rsidRPr="00360481">
              <w:t xml:space="preserve">Ensemble des outils logiciels de développement du </w:t>
            </w:r>
            <w:r w:rsidR="00994D22" w:rsidRPr="00360481">
              <w:t>prototype</w:t>
            </w:r>
            <w:r w:rsidRPr="00360481">
              <w:t>.</w:t>
            </w:r>
          </w:p>
        </w:tc>
      </w:tr>
      <w:tr w:rsidR="0003051E" w:rsidRPr="00360481" w:rsidTr="0003051E">
        <w:tc>
          <w:tcPr>
            <w:tcW w:w="3508" w:type="dxa"/>
            <w:vAlign w:val="center"/>
          </w:tcPr>
          <w:p w:rsidR="0003051E" w:rsidRPr="00360481" w:rsidRDefault="0003051E" w:rsidP="0003051E">
            <w:r w:rsidRPr="00360481">
              <w:t>Documentations</w:t>
            </w:r>
          </w:p>
        </w:tc>
        <w:tc>
          <w:tcPr>
            <w:tcW w:w="6413" w:type="dxa"/>
            <w:vAlign w:val="center"/>
          </w:tcPr>
          <w:p w:rsidR="0003051E" w:rsidRPr="00360481" w:rsidRDefault="00994D22" w:rsidP="0003051E">
            <w:r w:rsidRPr="00360481">
              <w:t xml:space="preserve">Ensemble de documents décrivant le fonctionnement du système (CDCF, </w:t>
            </w:r>
            <w:proofErr w:type="spellStart"/>
            <w:r w:rsidRPr="00360481">
              <w:t>Spec</w:t>
            </w:r>
            <w:proofErr w:type="spellEnd"/>
            <w:r w:rsidRPr="00360481">
              <w:t>, SDD), de capitalisation ainsi que les guides d’utilisation et d’installation.</w:t>
            </w:r>
          </w:p>
        </w:tc>
      </w:tr>
      <w:tr w:rsidR="0029333F" w:rsidRPr="00360481" w:rsidTr="0003051E">
        <w:tc>
          <w:tcPr>
            <w:tcW w:w="3508" w:type="dxa"/>
            <w:vAlign w:val="center"/>
          </w:tcPr>
          <w:p w:rsidR="0029333F" w:rsidRPr="00360481" w:rsidRDefault="0029333F" w:rsidP="0003051E">
            <w:r w:rsidRPr="00360481">
              <w:t>Budget annuel</w:t>
            </w:r>
          </w:p>
        </w:tc>
        <w:tc>
          <w:tcPr>
            <w:tcW w:w="6413" w:type="dxa"/>
            <w:vAlign w:val="center"/>
          </w:tcPr>
          <w:p w:rsidR="0029333F" w:rsidRPr="00360481" w:rsidRDefault="0029333F" w:rsidP="00994D22">
            <w:r w:rsidRPr="00360481">
              <w:t>Somme nécessaire</w:t>
            </w:r>
            <w:r w:rsidR="003D55A3" w:rsidRPr="00360481">
              <w:t xml:space="preserve"> tous les ans</w:t>
            </w:r>
            <w:r w:rsidRPr="00360481">
              <w:t xml:space="preserve"> à la maintenance du </w:t>
            </w:r>
            <w:r w:rsidR="00994D22" w:rsidRPr="00360481">
              <w:t>prototype</w:t>
            </w:r>
            <w:r w:rsidRPr="00360481">
              <w:t xml:space="preserve"> à chiffrer</w:t>
            </w:r>
          </w:p>
        </w:tc>
      </w:tr>
    </w:tbl>
    <w:p w:rsidR="00C23693" w:rsidRPr="00360481" w:rsidRDefault="00C23693" w:rsidP="00765F87"/>
    <w:p w:rsidR="0012794B" w:rsidRPr="00360481" w:rsidRDefault="0012794B" w:rsidP="00765F87"/>
    <w:p w:rsidR="00A8038B" w:rsidRPr="00360481" w:rsidRDefault="00A8038B" w:rsidP="00765F87"/>
    <w:p w:rsidR="00A8038B" w:rsidRPr="00360481" w:rsidRDefault="00A8038B" w:rsidP="00765F87"/>
    <w:p w:rsidR="00A8038B" w:rsidRPr="00360481" w:rsidRDefault="00A8038B" w:rsidP="00765F87"/>
    <w:p w:rsidR="00A8038B" w:rsidRPr="00360481" w:rsidRDefault="00A8038B" w:rsidP="00765F87"/>
    <w:p w:rsidR="00A8038B" w:rsidRPr="00360481" w:rsidRDefault="00A8038B" w:rsidP="00765F87"/>
    <w:p w:rsidR="00994D22" w:rsidRPr="00360481" w:rsidRDefault="00994D22" w:rsidP="00994D22">
      <w:pPr>
        <w:pStyle w:val="Titre3"/>
      </w:pPr>
      <w:bookmarkStart w:id="15" w:name="_Toc382491794"/>
      <w:r w:rsidRPr="00360481">
        <w:t>Phase de vie Evolution.</w:t>
      </w:r>
      <w:bookmarkEnd w:id="15"/>
    </w:p>
    <w:p w:rsidR="00E906C2" w:rsidRPr="00360481" w:rsidRDefault="00E906C2" w:rsidP="00E906C2">
      <w:r w:rsidRPr="00360481">
        <w:t>Cette phase devra intégrer toutes les nouvelles applications qui pourront améliorer l’utilisation du système.</w:t>
      </w:r>
    </w:p>
    <w:p w:rsidR="00994D22" w:rsidRPr="00360481" w:rsidRDefault="00994D22" w:rsidP="00994D22"/>
    <w:p w:rsidR="00994D22" w:rsidRPr="00360481" w:rsidRDefault="00994D22" w:rsidP="00994D22">
      <w:r w:rsidRPr="0036048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800DB67" wp14:editId="33EDF2C8">
                <wp:simplePos x="0" y="0"/>
                <wp:positionH relativeFrom="column">
                  <wp:posOffset>215900</wp:posOffset>
                </wp:positionH>
                <wp:positionV relativeFrom="paragraph">
                  <wp:posOffset>65405</wp:posOffset>
                </wp:positionV>
                <wp:extent cx="2438400" cy="1219200"/>
                <wp:effectExtent l="15875" t="8255" r="79375" b="77470"/>
                <wp:wrapNone/>
                <wp:docPr id="3078" name="UpRibbonSharp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 noChangeArrowheads="1"/>
                      </wps:cNvSpPr>
                      <wps:spPr bwMode="auto">
                        <a:xfrm>
                          <a:off x="0" y="0"/>
                          <a:ext cx="2438400" cy="1219200"/>
                        </a:xfrm>
                        <a:custGeom>
                          <a:avLst/>
                          <a:gdLst>
                            <a:gd name="G0" fmla="+- 0 0 0"/>
                            <a:gd name="G1" fmla="+- 5400 0 0"/>
                            <a:gd name="G2" fmla="+- 5400 2700 0"/>
                            <a:gd name="G3" fmla="+- 21600 0 G2"/>
                            <a:gd name="G4" fmla="+- 21600 0 G1"/>
                            <a:gd name="G5" fmla="+- 21600 0 18900"/>
                            <a:gd name="G6" fmla="*/ 18900 1 2"/>
                            <a:gd name="G7" fmla="+- 21600 0 G6"/>
                            <a:gd name="G8" fmla="+- 18900 0 0"/>
                            <a:gd name="T0" fmla="*/ 10800 w 21600"/>
                            <a:gd name="T1" fmla="*/ 0 h 21600"/>
                            <a:gd name="T2" fmla="*/ 2700 w 21600"/>
                            <a:gd name="T3" fmla="*/ 12150 h 21600"/>
                            <a:gd name="T4" fmla="*/ 10800 w 21600"/>
                            <a:gd name="T5" fmla="*/ 18900 h 21600"/>
                            <a:gd name="T6" fmla="*/ 18900 w 21600"/>
                            <a:gd name="T7" fmla="*/ 1215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G1 w 21600"/>
                            <a:gd name="T13" fmla="*/ 0 h 21600"/>
                            <a:gd name="T14" fmla="*/ G4 w 21600"/>
                            <a:gd name="T15" fmla="*/ G8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 extrusionOk="0">
                              <a:moveTo>
                                <a:pt x="0" y="21600"/>
                              </a:moveTo>
                              <a:lnTo>
                                <a:pt x="8100" y="21600"/>
                              </a:lnTo>
                              <a:lnTo>
                                <a:pt x="8100" y="18900"/>
                              </a:lnTo>
                              <a:lnTo>
                                <a:pt x="13500" y="18900"/>
                              </a:lnTo>
                              <a:lnTo>
                                <a:pt x="13500" y="21600"/>
                              </a:lnTo>
                              <a:lnTo>
                                <a:pt x="21600" y="21600"/>
                              </a:lnTo>
                              <a:lnTo>
                                <a:pt x="18900" y="12150"/>
                              </a:lnTo>
                              <a:lnTo>
                                <a:pt x="21600" y="2700"/>
                              </a:lnTo>
                              <a:lnTo>
                                <a:pt x="16200" y="2700"/>
                              </a:lnTo>
                              <a:lnTo>
                                <a:pt x="16200" y="0"/>
                              </a:lnTo>
                              <a:lnTo>
                                <a:pt x="5400" y="0"/>
                              </a:lnTo>
                              <a:lnTo>
                                <a:pt x="5400" y="2700"/>
                              </a:lnTo>
                              <a:lnTo>
                                <a:pt x="0" y="2700"/>
                              </a:lnTo>
                              <a:lnTo>
                                <a:pt x="2700" y="12150"/>
                              </a:lnTo>
                              <a:close/>
                            </a:path>
                            <a:path w="21600" h="21600" fill="none" extrusionOk="0">
                              <a:moveTo>
                                <a:pt x="8100" y="18900"/>
                              </a:moveTo>
                              <a:lnTo>
                                <a:pt x="5400" y="18900"/>
                              </a:lnTo>
                              <a:lnTo>
                                <a:pt x="5400" y="2700"/>
                              </a:lnTo>
                            </a:path>
                            <a:path w="21600" h="21600" fill="none" extrusionOk="0">
                              <a:moveTo>
                                <a:pt x="5400" y="18900"/>
                              </a:moveTo>
                              <a:lnTo>
                                <a:pt x="8100" y="21600"/>
                              </a:lnTo>
                            </a:path>
                            <a:path w="21600" h="21600" fill="none" extrusionOk="0">
                              <a:moveTo>
                                <a:pt x="13500" y="18900"/>
                              </a:moveTo>
                              <a:lnTo>
                                <a:pt x="16200" y="18900"/>
                              </a:lnTo>
                              <a:lnTo>
                                <a:pt x="16200" y="2700"/>
                              </a:lnTo>
                            </a:path>
                            <a:path w="21600" h="21600" fill="none" extrusionOk="0">
                              <a:moveTo>
                                <a:pt x="16200" y="18900"/>
                              </a:moveTo>
                              <a:lnTo>
                                <a:pt x="13500" y="21600"/>
                              </a:lnTo>
                            </a:path>
                          </a:pathLst>
                        </a:custGeom>
                        <a:solidFill>
                          <a:srgbClr val="D8EBB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/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UpRibbonSharp" o:spid="_x0000_s1026" style="position:absolute;margin-left:17pt;margin-top:5.15pt;width:192pt;height:9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" path="m,21600r8100,l8100,18900r5400,l13500,21600r8100,l18900,12150,21600,2700r-5400,l16200,,5400,r,2700l,2700r2700,9450l,21600xem8100,18900nfl5400,18900r,-16200em5400,18900nfl8100,21600em13500,18900nfl16200,18900r,-16200em16200,18900nfl13500,21600e" fillcolor="#d8ebb3">
                <v:stroke joinstyle="miter"/>
                <v:shadow on="t" offset="6pt,6pt"/>
                <v:path o:extrusionok="f" o:connecttype="custom" o:connectlocs="1219200,0;304800,685800;1219200,1066800;2133600,685800" o:connectangles="270,180,90,0" textboxrect="5400,0,16200,18900"/>
                <o:lock v:ext="edit" verticies="t"/>
              </v:shape>
            </w:pict>
          </mc:Fallback>
        </mc:AlternateContent>
      </w:r>
    </w:p>
    <w:p w:rsidR="00994D22" w:rsidRPr="00360481" w:rsidRDefault="00994D22" w:rsidP="00994D22"/>
    <w:p w:rsidR="00994D22" w:rsidRPr="00360481" w:rsidRDefault="00994D22" w:rsidP="00994D22">
      <w:r w:rsidRPr="0036048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A87BFDE" wp14:editId="54D87FFD">
                <wp:simplePos x="0" y="0"/>
                <wp:positionH relativeFrom="column">
                  <wp:posOffset>863600</wp:posOffset>
                </wp:positionH>
                <wp:positionV relativeFrom="paragraph">
                  <wp:posOffset>35560</wp:posOffset>
                </wp:positionV>
                <wp:extent cx="1158875" cy="539750"/>
                <wp:effectExtent l="0" t="0" r="0" b="0"/>
                <wp:wrapNone/>
                <wp:docPr id="3079" name="Text Box 2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blackWhite">
                        <a:xfrm>
                          <a:off x="0" y="0"/>
                          <a:ext cx="1158875" cy="53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87DBD" w:rsidRDefault="00287DBD" w:rsidP="00994D2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cs="Arial"/>
                                <w:b/>
                                <w:bCs/>
                              </w:rPr>
                            </w:pPr>
                            <w:r w:rsidRPr="00B4035E">
                              <w:rPr>
                                <w:rFonts w:ascii="Arial" w:cs="Arial"/>
                                <w:b/>
                                <w:bCs/>
                              </w:rPr>
                              <w:t>Phase de vie:</w:t>
                            </w:r>
                          </w:p>
                          <w:p w:rsidR="00287DBD" w:rsidRPr="00B4035E" w:rsidRDefault="00287DBD" w:rsidP="00994D2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cs="Arial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" w:cs="Arial"/>
                                <w:b/>
                                <w:bCs/>
                              </w:rPr>
                              <w:t>Evolution</w:t>
                            </w:r>
                          </w:p>
                          <w:p w:rsidR="00287DBD" w:rsidRDefault="00287DBD" w:rsidP="00994D22"/>
                        </w:txbxContent>
                      </wps:txbx>
                      <wps:bodyPr rot="0" vert="horz" wrap="none" lIns="92075" tIns="46038" rIns="92075" bIns="46038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75" type="#_x0000_t202" style="position:absolute;left:0;text-align:left;margin-left:68pt;margin-top:2.8pt;width:91.25pt;height:42.5pt;z-index:251674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bwmode="highContras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" filled="f" fillcolor="silver" stroked="f">
                <v:textbox inset="7.25pt,1.2788mm,7.25pt,1.2788mm">
                  <w:txbxContent>
                    <w:p w:rsidR="00287DBD" w:rsidRDefault="00287DBD" w:rsidP="00994D2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cs="Arial"/>
                          <w:b/>
                          <w:bCs/>
                        </w:rPr>
                      </w:pPr>
                      <w:r w:rsidRPr="00B4035E">
                        <w:rPr>
                          <w:rFonts w:ascii="Arial" w:cs="Arial"/>
                          <w:b/>
                          <w:bCs/>
                        </w:rPr>
                        <w:t>Phase de vie:</w:t>
                      </w:r>
                    </w:p>
                    <w:p w:rsidR="00287DBD" w:rsidRPr="00B4035E" w:rsidRDefault="00287DBD" w:rsidP="00994D22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Arial" w:cs="Arial"/>
                          <w:b/>
                          <w:bCs/>
                        </w:rPr>
                      </w:pPr>
                      <w:r>
                        <w:rPr>
                          <w:rFonts w:ascii="Arial" w:cs="Arial"/>
                          <w:b/>
                          <w:bCs/>
                        </w:rPr>
                        <w:t>Evolution</w:t>
                      </w:r>
                    </w:p>
                    <w:p w:rsidR="00287DBD" w:rsidRDefault="00287DBD" w:rsidP="00994D22"/>
                  </w:txbxContent>
                </v:textbox>
              </v:shape>
            </w:pict>
          </mc:Fallback>
        </mc:AlternateContent>
      </w:r>
    </w:p>
    <w:p w:rsidR="00994D22" w:rsidRPr="00360481" w:rsidRDefault="00994D22" w:rsidP="00994D22"/>
    <w:p w:rsidR="00994D22" w:rsidRPr="00360481" w:rsidRDefault="00994D22" w:rsidP="00994D22"/>
    <w:p w:rsidR="00994D22" w:rsidRPr="00360481" w:rsidRDefault="00994D22" w:rsidP="00994D22"/>
    <w:p w:rsidR="00994D22" w:rsidRPr="00360481" w:rsidRDefault="00E906C2" w:rsidP="00994D22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77184" behindDoc="0" locked="0" layoutInCell="1" allowOverlap="1" wp14:anchorId="10B2ECAC" wp14:editId="3B2E3B35">
                <wp:simplePos x="0" y="0"/>
                <wp:positionH relativeFrom="column">
                  <wp:posOffset>4766310</wp:posOffset>
                </wp:positionH>
                <wp:positionV relativeFrom="paragraph">
                  <wp:posOffset>73660</wp:posOffset>
                </wp:positionV>
                <wp:extent cx="1207770" cy="580390"/>
                <wp:effectExtent l="0" t="0" r="11430" b="10160"/>
                <wp:wrapNone/>
                <wp:docPr id="3087" name="Group 2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7770" cy="580390"/>
                          <a:chOff x="4240" y="3702"/>
                          <a:chExt cx="1089" cy="363"/>
                        </a:xfrm>
                      </wpg:grpSpPr>
                      <wps:wsp>
                        <wps:cNvPr id="3088" name="Oval 2465"/>
                        <wps:cNvSpPr>
                          <a:spLocks noChangeArrowheads="1"/>
                        </wps:cNvSpPr>
                        <wps:spPr bwMode="auto">
                          <a:xfrm>
                            <a:off x="4240" y="3702"/>
                            <a:ext cx="1089" cy="363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9" name="Text Box 2466"/>
                        <wps:cNvSpPr txBox="1">
                          <a:spLocks noChangeArrowheads="1"/>
                        </wps:cNvSpPr>
                        <wps:spPr bwMode="auto">
                          <a:xfrm>
                            <a:off x="4286" y="3793"/>
                            <a:ext cx="997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94D2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Banc mat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riel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76" style="position:absolute;left:0;text-align:left;margin-left:375.3pt;margin-top:5.8pt;width:95.1pt;height:45.7pt;z-index:251677184;mso-position-horizontal-relative:text;mso-position-vertical-relative:text" coordorigin="4240,3702" coordsize="1089,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">
                <v:oval id="Oval 2465" o:spid="_x0000_s1177" style="position:absolute;left:4240;top:3702;width:1089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Z1ucQA&#10;AADdAAAADwAAAGRycy9kb3ducmV2LnhtbERPy4rCMBTdC/5DuMJsRFMVx1KNIoKMMAziC1xemmtb&#10;bG5qE7Xj108WwiwP5z1bNKYUD6pdYVnBoB+BIE6tLjhTcDysezEI55E1lpZJwS85WMzbrRkm2j55&#10;R4+9z0QIYZeggtz7KpHSpTkZdH1bEQfuYmuDPsA6k7rGZwg3pRxG0ac0WHBoyLGiVU7pdX83Cm7f&#10;X/HkdO6+fnSxG23Hw/Prct8o9dFpllMQnhr/L367N1rBKIrD3PAmPAE5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dbnEAAAA3QAAAA8AAAAAAAAAAAAAAAAAmAIAAGRycy9k&#10;b3ducmV2LnhtbFBLBQYAAAAABAAEAPUAAACJAwAAAAA=&#10;" fillcolor="#f79646 [3209]"/>
                <v:shape id="Text Box 2466" o:spid="_x0000_s1178" type="#_x0000_t202" style="position:absolute;left:4286;top:3793;width:997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B1WMcA&#10;AADdAAAADwAAAGRycy9kb3ducmV2LnhtbESP3WoCMRSE7wu+QziCdzWpQtmuRimCrUgR/EG8PGyO&#10;u6ubk3WT6rZP3whCL4eZ+YYZT1tbiSs1vnSs4aWvQBBnzpSca9ht588JCB+QDVaOScMPeZhOOk9j&#10;TI278Zqum5CLCGGfooYihDqV0mcFWfR9VxNH7+gaiyHKJpemwVuE20oOlHqVFkuOCwXWNCsoO2++&#10;rYbFbL48/qqDWn6s96dPu/8Kl1Wida/bvo9ABGrDf/jRXhgNQ5W8wf1NfAJy8g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CQdVjHAAAA3Q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F0500B" w:rsidRDefault="00287DBD" w:rsidP="00994D2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Banc mat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riel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4D22"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77A226FC" wp14:editId="22BE7D5F">
                <wp:simplePos x="0" y="0"/>
                <wp:positionH relativeFrom="column">
                  <wp:posOffset>3077845</wp:posOffset>
                </wp:positionH>
                <wp:positionV relativeFrom="paragraph">
                  <wp:posOffset>79375</wp:posOffset>
                </wp:positionV>
                <wp:extent cx="1307465" cy="351790"/>
                <wp:effectExtent l="0" t="0" r="26035" b="10160"/>
                <wp:wrapNone/>
                <wp:docPr id="3080" name="Group 2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7465" cy="351790"/>
                          <a:chOff x="3651" y="2477"/>
                          <a:chExt cx="1179" cy="317"/>
                        </a:xfrm>
                      </wpg:grpSpPr>
                      <wps:wsp>
                        <wps:cNvPr id="3081" name="Oval 2471"/>
                        <wps:cNvSpPr>
                          <a:spLocks noChangeArrowheads="1"/>
                        </wps:cNvSpPr>
                        <wps:spPr bwMode="auto">
                          <a:xfrm>
                            <a:off x="3651" y="2477"/>
                            <a:ext cx="1179" cy="31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2" name="Text Box 2472"/>
                        <wps:cNvSpPr txBox="1">
                          <a:spLocks noChangeArrowheads="1"/>
                        </wps:cNvSpPr>
                        <wps:spPr bwMode="auto">
                          <a:xfrm>
                            <a:off x="3651" y="2560"/>
                            <a:ext cx="117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94D2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Documentation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79" style="position:absolute;left:0;text-align:left;margin-left:242.35pt;margin-top:6.25pt;width:102.95pt;height:27.7pt;z-index:251679232;mso-position-horizontal-relative:text;mso-position-vertical-relative:text" coordorigin="3651,2477" coordsize="117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">
                <v:oval id="Oval 2471" o:spid="_x0000_s1180" style="position:absolute;left:3651;top:247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zcJMgA&#10;AADdAAAADwAAAGRycy9kb3ducmV2LnhtbESPQWvCQBSE7wX/w/KEXkrdqGhDdBURSgUpoq3g8ZF9&#10;JsHs25jdaOqvdwuCx2FmvmGm89aU4kK1Kywr6PciEMSp1QVnCn5/Pt9jEM4jaywtk4I/cjCfdV6m&#10;mGh75S1ddj4TAcIuQQW591UipUtzMuh6tiIO3tHWBn2QdSZ1jdcAN6UcRNFYGiw4LORY0TKn9LRr&#10;jILz+iv+2B/ebt+62A43o8HhdmxWSr1228UEhKfWP8OP9korGEZxH/7fhCcgZ3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tDNwkyAAAAN0AAAAPAAAAAAAAAAAAAAAAAJgCAABk&#10;cnMvZG93bnJldi54bWxQSwUGAAAAAAQABAD1AAAAjQMAAAAA&#10;" fillcolor="#f79646 [3209]"/>
                <v:shape id="Text Box 2472" o:spid="_x0000_s1181" type="#_x0000_t202" style="position:absolute;left:3651;top:2560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TnKcYA&#10;AADdAAAADwAAAGRycy9kb3ducmV2LnhtbESPQWsCMRSE7wX/Q3iCt5qoUJatUYqgFZGCWsTjY/Pc&#10;Xbt52W6ibv31jSB4HGbmG2Y8bW0lLtT40rGGQV+BIM6cKTnX8L2bvyYgfEA2WDkmDX/kYTrpvIwx&#10;Ne7KG7psQy4ihH2KGooQ6lRKnxVk0fddTRy9o2sshiibXJoGrxFuKzlU6k1aLDkuFFjTrKDsZ3u2&#10;Gpaz+ep4Uwe1Wmz2p0+7X4ffr0TrXrf9eAcRqA3P8KO9NBpGKhnC/U18AnL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TnKcYAAADdAAAADwAAAAAAAAAAAAAAAACYAgAAZHJz&#10;L2Rvd25yZXYueG1sUEsFBgAAAAAEAAQA9QAAAIsDAAAAAA==&#10;" filled="f" fillcolor="#bbe0e3" stroked="f">
                  <v:textbox inset="1.05mm,.21mm,1.05mm,.21mm">
                    <w:txbxContent>
                      <w:p w:rsidR="00287DBD" w:rsidRPr="00F0500B" w:rsidRDefault="00287DBD" w:rsidP="00994D2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Documentation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4D22" w:rsidRPr="00360481" w:rsidRDefault="00994D22" w:rsidP="00994D22"/>
    <w:p w:rsidR="00994D22" w:rsidRPr="00360481" w:rsidRDefault="00994D22" w:rsidP="00994D22"/>
    <w:p w:rsidR="00994D22" w:rsidRPr="00360481" w:rsidRDefault="00994D22" w:rsidP="00994D22"/>
    <w:p w:rsidR="00994D22" w:rsidRPr="00360481" w:rsidRDefault="00BA6EA8" w:rsidP="00994D22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00DC67AD" wp14:editId="22821A3C">
                <wp:simplePos x="0" y="0"/>
                <wp:positionH relativeFrom="column">
                  <wp:posOffset>1584960</wp:posOffset>
                </wp:positionH>
                <wp:positionV relativeFrom="paragraph">
                  <wp:posOffset>8255</wp:posOffset>
                </wp:positionV>
                <wp:extent cx="1205865" cy="553085"/>
                <wp:effectExtent l="0" t="0" r="13335" b="18415"/>
                <wp:wrapNone/>
                <wp:docPr id="3083" name="Group 2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5865" cy="553085"/>
                          <a:chOff x="-159" y="2976"/>
                          <a:chExt cx="1088" cy="499"/>
                        </a:xfrm>
                      </wpg:grpSpPr>
                      <wps:wsp>
                        <wps:cNvPr id="3085" name="Oval 2474"/>
                        <wps:cNvSpPr>
                          <a:spLocks noChangeArrowheads="1"/>
                        </wps:cNvSpPr>
                        <wps:spPr bwMode="auto">
                          <a:xfrm>
                            <a:off x="-159" y="2976"/>
                            <a:ext cx="1088" cy="49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86" name="Text Box 2475"/>
                        <wps:cNvSpPr txBox="1">
                          <a:spLocks noChangeArrowheads="1"/>
                        </wps:cNvSpPr>
                        <wps:spPr bwMode="auto">
                          <a:xfrm>
                            <a:off x="-23" y="3022"/>
                            <a:ext cx="862" cy="4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94D2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Softwares / Outils / Licences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82" style="position:absolute;left:0;text-align:left;margin-left:124.8pt;margin-top:.65pt;width:94.95pt;height:43.55pt;z-index:251680256;mso-position-horizontal-relative:text;mso-position-vertical-relative:text" coordorigin="-159,2976" coordsize="1088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">
                <v:oval id="Oval 2474" o:spid="_x0000_s1183" style="position:absolute;left:-159;top:2976;width:1088;height: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faJ8cA&#10;AADdAAAADwAAAGRycy9kb3ducmV2LnhtbESPQWvCQBSE74L/YXlCL1I3KtoQXUUEqVCKaCt4fGSf&#10;STD7NmZXTf31rlDwOMzMN8x03phSXKl2hWUF/V4Egji1uuBMwe/P6j0G4TyyxtIyKfgjB/NZuzXF&#10;RNsbb+m685kIEHYJKsi9rxIpXZqTQdezFXHwjrY26IOsM6lrvAW4KeUgisbSYMFhIceKljmlp93F&#10;KDh/fcYf+0P3/q2L7XAzGhzux8taqbdOs5iA8NT4V/i/vdYKhlE8gueb8ATk7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I32ifHAAAA3QAAAA8AAAAAAAAAAAAAAAAAmAIAAGRy&#10;cy9kb3ducmV2LnhtbFBLBQYAAAAABAAEAPUAAACMAwAAAAA=&#10;" fillcolor="#f79646 [3209]"/>
                <v:shape id="Text Box 2475" o:spid="_x0000_s1184" type="#_x0000_t202" style="position:absolute;left:-23;top:3022;width:862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/hKscA&#10;AADdAAAADwAAAGRycy9kb3ducmV2LnhtbESP3WoCMRSE7wu+QzhC72piC7KsRhFBK1IK/iBeHjbH&#10;3dXNyXaT6tanbwTBy2FmvmFGk9ZW4kKNLx1r6PcUCOLMmZJzDbvt/C0B4QOywcoxafgjD5Nx52WE&#10;qXFXXtNlE3IRIexT1FCEUKdS+qwgi77nauLoHV1jMUTZ5NI0eI1wW8l3pQbSYslxocCaZgVl582v&#10;1bCczVfHmzqo1WK9P33a/Vf4+U60fu220yGIQG14hh/tpdHwoZIB3N/EJyDH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EP4SrHAAAA3Q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F0500B" w:rsidRDefault="00287DBD" w:rsidP="00994D2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Softwares / Outils / Licences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4D22" w:rsidRPr="00360481" w:rsidRDefault="00994D22" w:rsidP="00994D22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82304" behindDoc="0" locked="0" layoutInCell="1" allowOverlap="1" wp14:anchorId="74354716" wp14:editId="3AF513C9">
                <wp:simplePos x="0" y="0"/>
                <wp:positionH relativeFrom="column">
                  <wp:posOffset>5020945</wp:posOffset>
                </wp:positionH>
                <wp:positionV relativeFrom="paragraph">
                  <wp:posOffset>-7620</wp:posOffset>
                </wp:positionV>
                <wp:extent cx="1508760" cy="453390"/>
                <wp:effectExtent l="0" t="0" r="15240" b="22860"/>
                <wp:wrapNone/>
                <wp:docPr id="3093" name="Group 2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453390"/>
                          <a:chOff x="4014" y="1751"/>
                          <a:chExt cx="1497" cy="409"/>
                        </a:xfrm>
                      </wpg:grpSpPr>
                      <wps:wsp>
                        <wps:cNvPr id="3094" name="Oval 2486"/>
                        <wps:cNvSpPr>
                          <a:spLocks noChangeArrowheads="1"/>
                        </wps:cNvSpPr>
                        <wps:spPr bwMode="auto">
                          <a:xfrm>
                            <a:off x="4014" y="1751"/>
                            <a:ext cx="1497" cy="40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95" name="Text Box 2487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1810"/>
                            <a:ext cx="1315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94D2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veloppeurs </w:t>
                              </w: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Software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85" style="position:absolute;left:0;text-align:left;margin-left:395.35pt;margin-top:-.6pt;width:118.8pt;height:35.7pt;z-index:251682304;mso-position-horizontal-relative:text;mso-position-vertical-relative:text" coordorigin="4014,1751" coordsize="1497,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">
                <v:oval id="Oval 2486" o:spid="_x0000_s1186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LpYckA&#10;AADdAAAADwAAAGRycy9kb3ducmV2LnhtbESP3WrCQBSE74W+w3IKvZG68afVpq5SClJBpKgteHnI&#10;HpNg9mya3Wiap3cFwcthZr5hpvPGFOJElcstK+j3IhDEidU5pwp+dovnCQjnkTUWlknBPzmYzx46&#10;U4y1PfOGTlufigBhF6OCzPsyltIlGRl0PVsSB+9gK4M+yCqVusJzgJtCDqLoVRrMOSxkWNJnRslx&#10;WxsFf6uvyfh3323XOt8Mv18G+/ZQL5V6emw+3kF4avw9fGsvtYJh9DaC65vwBOTsAg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KLpYckAAADdAAAADwAAAAAAAAAAAAAAAACYAgAA&#10;ZHJzL2Rvd25yZXYueG1sUEsFBgAAAAAEAAQA9QAAAI4DAAAAAA==&#10;" fillcolor="#f79646 [3209]"/>
                <v:shape id="Text Box 2487" o:spid="_x0000_s1187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ATpgMcA&#10;AADdAAAADwAAAGRycy9kb3ducmV2LnhtbESPQWsCMRSE74L/ITzBm5tYsdjVKEXQipSCtkiPj81z&#10;d3Xzsm6ibvvrm0Khx2FmvmFmi9ZW4kaNLx1rGCYKBHHmTMm5ho/31WACwgdkg5Vj0vBFHhbzbmeG&#10;qXF33tFtH3IRIexT1FCEUKdS+qwgiz5xNXH0jq6xGKJscmkavEe4reSDUo/SYslxocCalgVl5/3V&#10;atgsV9vjt/pU2/XucHqxh9dweZto3e+1z1MQgdrwH/5rb4yGkXoaw++b+ATk/A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QE6YDHAAAA3Q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F0500B" w:rsidRDefault="00287DBD" w:rsidP="00994D2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veloppeurs </w:t>
                        </w: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Software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4D22" w:rsidRPr="00360481" w:rsidRDefault="00BF2EE0" w:rsidP="00994D22">
      <w:r w:rsidRPr="0036048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704E0C1" wp14:editId="412F4B0B">
                <wp:simplePos x="0" y="0"/>
                <wp:positionH relativeFrom="column">
                  <wp:posOffset>3008630</wp:posOffset>
                </wp:positionH>
                <wp:positionV relativeFrom="paragraph">
                  <wp:posOffset>128270</wp:posOffset>
                </wp:positionV>
                <wp:extent cx="1558925" cy="676275"/>
                <wp:effectExtent l="0" t="0" r="22225" b="28575"/>
                <wp:wrapNone/>
                <wp:docPr id="3097" name="Oval 2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8925" cy="676275"/>
                        </a:xfrm>
                        <a:prstGeom prst="ellipse">
                          <a:avLst/>
                        </a:prstGeom>
                        <a:solidFill>
                          <a:srgbClr val="BBE0E3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62" o:spid="_x0000_s1026" style="position:absolute;margin-left:236.9pt;margin-top:10.1pt;width:122.75pt;height:53.25pt;z-index:2516751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" fillcolor="#bbe0e3"/>
            </w:pict>
          </mc:Fallback>
        </mc:AlternateContent>
      </w:r>
    </w:p>
    <w:p w:rsidR="00994D22" w:rsidRPr="00360481" w:rsidRDefault="00994D22" w:rsidP="00994D22">
      <w:r w:rsidRPr="0036048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4E5EB34C" wp14:editId="22113D55">
                <wp:simplePos x="0" y="0"/>
                <wp:positionH relativeFrom="column">
                  <wp:posOffset>3186430</wp:posOffset>
                </wp:positionH>
                <wp:positionV relativeFrom="paragraph">
                  <wp:posOffset>109458</wp:posOffset>
                </wp:positionV>
                <wp:extent cx="1206500" cy="473959"/>
                <wp:effectExtent l="0" t="0" r="0" b="2540"/>
                <wp:wrapNone/>
                <wp:docPr id="3096" name="Text Box 2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4739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DBD" w:rsidRPr="00A52177" w:rsidRDefault="00287DBD" w:rsidP="002E029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  <w:t xml:space="preserve">IHM </w:t>
                            </w:r>
                            <w:proofErr w:type="spellStart"/>
                            <w:r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  <w:t>mutl</w:t>
                            </w:r>
                            <w:proofErr w:type="spellEnd"/>
                            <w:r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  <w:t>-clients</w:t>
                            </w:r>
                          </w:p>
                          <w:p w:rsidR="00287DBD" w:rsidRPr="00F0500B" w:rsidRDefault="00287DBD" w:rsidP="00994D22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cs="Arial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64008" tIns="32004" rIns="64008" bIns="32004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88" type="#_x0000_t202" style="position:absolute;left:0;text-align:left;margin-left:250.9pt;margin-top:8.6pt;width:95pt;height:37.3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" filled="f" fillcolor="#bbe0e3" stroked="f">
                <v:textbox inset="5.04pt,2.52pt,5.04pt,2.52pt">
                  <w:txbxContent>
                    <w:p w:rsidR="00287DBD" w:rsidRPr="00A52177" w:rsidRDefault="00287DBD" w:rsidP="002E029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  <w:t xml:space="preserve">IHM </w:t>
                      </w:r>
                      <w:proofErr w:type="spellStart"/>
                      <w:r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  <w:t>mutl</w:t>
                      </w:r>
                      <w:proofErr w:type="spellEnd"/>
                      <w:r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  <w:t>-clients</w:t>
                      </w:r>
                    </w:p>
                    <w:p w:rsidR="00287DBD" w:rsidRPr="00F0500B" w:rsidRDefault="00287DBD" w:rsidP="00994D22">
                      <w:pPr>
                        <w:autoSpaceDE w:val="0"/>
                        <w:autoSpaceDN w:val="0"/>
                        <w:adjustRightInd w:val="0"/>
                        <w:rPr>
                          <w:rFonts w:ascii="Arial" w:cs="Arial"/>
                          <w:color w:val="000000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4D22" w:rsidRPr="00360481" w:rsidRDefault="00994D22" w:rsidP="00994D22"/>
    <w:p w:rsidR="00994D22" w:rsidRPr="00360481" w:rsidRDefault="00994D22" w:rsidP="00994D22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86400" behindDoc="0" locked="0" layoutInCell="1" allowOverlap="1" wp14:anchorId="0A6AADBD" wp14:editId="3997E68E">
                <wp:simplePos x="0" y="0"/>
                <wp:positionH relativeFrom="column">
                  <wp:posOffset>5122545</wp:posOffset>
                </wp:positionH>
                <wp:positionV relativeFrom="paragraph">
                  <wp:posOffset>86995</wp:posOffset>
                </wp:positionV>
                <wp:extent cx="1508760" cy="453390"/>
                <wp:effectExtent l="0" t="0" r="15240" b="22860"/>
                <wp:wrapNone/>
                <wp:docPr id="3098" name="Group 2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453390"/>
                          <a:chOff x="4014" y="1751"/>
                          <a:chExt cx="1497" cy="409"/>
                        </a:xfrm>
                      </wpg:grpSpPr>
                      <wps:wsp>
                        <wps:cNvPr id="3099" name="Oval 2486"/>
                        <wps:cNvSpPr>
                          <a:spLocks noChangeArrowheads="1"/>
                        </wps:cNvSpPr>
                        <wps:spPr bwMode="auto">
                          <a:xfrm>
                            <a:off x="4014" y="1751"/>
                            <a:ext cx="1497" cy="40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0" name="Text Box 2487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1810"/>
                            <a:ext cx="1315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94D2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veloppeurs </w:t>
                              </w: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89" style="position:absolute;left:0;text-align:left;margin-left:403.35pt;margin-top:6.85pt;width:118.8pt;height:35.7pt;z-index:251686400;mso-position-horizontal-relative:text;mso-position-vertical-relative:text" coordorigin="4014,1751" coordsize="1497,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">
                <v:oval id="Oval 2486" o:spid="_x0000_s1190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NG/8kA&#10;AADdAAAADwAAAGRycy9kb3ducmV2LnhtbESPQWvCQBSE74L/YXlCL1I3KrUmdZVSKBWkFKOFHB/Z&#10;ZxLMvk2zq6b++q5Q8DjMzDfMYtWZWpypdZVlBeNRBII4t7riQsF+9/44B+E8ssbaMin4JQerZb+3&#10;wETbC2/pnPpCBAi7BBWU3jeJlC4vyaAb2YY4eAfbGvRBtoXULV4C3NRyEkUzabDisFBiQ28l5cf0&#10;ZBT8bD7mz9/Z8Pqpq+3062mSXQ+ntVIPg+71BYSnzt/D/+21VjCN4hhub8ITkMs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1qNG/8kAAADdAAAADwAAAAAAAAAAAAAAAACYAgAA&#10;ZHJzL2Rvd25yZXYueG1sUEsFBgAAAAAEAAQA9QAAAI4DAAAAAA==&#10;" fillcolor="#f79646 [3209]"/>
                <v:shape id="Text Box 2487" o:spid="_x0000_s1191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QAsMA&#10;AADdAAAADwAAAGRycy9kb3ducmV2LnhtbERPy4rCMBTdC/MP4Q7MThNnQKQaRQRHERnwgbi8NNe2&#10;2tzUJmqdrzcLweXhvIfjxpbiRrUvHGvodhQI4tSZgjMNu+2s3QfhA7LB0jFpeJCH8eijNcTEuDuv&#10;6bYJmYgh7BPUkIdQJVL6NCeLvuMq4sgdXW0xRFhn0tR4j+G2lN9K9aTFgmNDjhVNc0rPm6vVsJjO&#10;lsd/dVDL3/X+NLf7Vbj89bX++mwmAxCBmvAWv9wLo+Gnq+L++CY+AT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pjQAsMAAADdAAAADwAAAAAAAAAAAAAAAACYAgAAZHJzL2Rv&#10;d25yZXYueG1sUEsFBgAAAAAEAAQA9QAAAIgDAAAAAA==&#10;" filled="f" fillcolor="#bbe0e3" stroked="f">
                  <v:textbox inset="1.05mm,.21mm,1.05mm,.21mm">
                    <w:txbxContent>
                      <w:p w:rsidR="00287DBD" w:rsidRPr="00F0500B" w:rsidRDefault="00287DBD" w:rsidP="00994D2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veloppeurs </w:t>
                        </w: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Hardware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4D22" w:rsidRPr="00360481" w:rsidRDefault="00994D22" w:rsidP="00994D22">
      <w:r w:rsidRPr="00360481">
        <w:rPr>
          <w:b/>
          <w:bCs/>
          <w:i/>
          <w:iCs/>
          <w:noProof/>
          <w:u w:val="single"/>
          <w:lang w:eastAsia="fr-FR" w:bidi="ar-SA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1374A696" wp14:editId="7D278987">
                <wp:simplePos x="0" y="0"/>
                <wp:positionH relativeFrom="column">
                  <wp:posOffset>1378819</wp:posOffset>
                </wp:positionH>
                <wp:positionV relativeFrom="paragraph">
                  <wp:posOffset>123025</wp:posOffset>
                </wp:positionV>
                <wp:extent cx="1307465" cy="351790"/>
                <wp:effectExtent l="0" t="0" r="26035" b="10160"/>
                <wp:wrapNone/>
                <wp:docPr id="3101" name="Group 2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07465" cy="351790"/>
                          <a:chOff x="3651" y="2477"/>
                          <a:chExt cx="1179" cy="317"/>
                        </a:xfrm>
                      </wpg:grpSpPr>
                      <wps:wsp>
                        <wps:cNvPr id="3102" name="Oval 2507"/>
                        <wps:cNvSpPr>
                          <a:spLocks noChangeArrowheads="1"/>
                        </wps:cNvSpPr>
                        <wps:spPr bwMode="auto">
                          <a:xfrm>
                            <a:off x="3651" y="2477"/>
                            <a:ext cx="1179" cy="317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103" name="Text Box 2508"/>
                        <wps:cNvSpPr txBox="1">
                          <a:spLocks noChangeArrowheads="1"/>
                        </wps:cNvSpPr>
                        <wps:spPr bwMode="auto">
                          <a:xfrm>
                            <a:off x="3651" y="2560"/>
                            <a:ext cx="117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29333F" w:rsidRDefault="00287DBD" w:rsidP="00994D2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Budget annuel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92" style="position:absolute;left:0;text-align:left;margin-left:108.55pt;margin-top:9.7pt;width:102.95pt;height:27.7pt;z-index:251685376;mso-position-horizontal-relative:text;mso-position-vertical-relative:text" coordorigin="3651,2477" coordsize="1179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">
                <v:oval id="Oval 2507" o:spid="_x0000_s1193" style="position:absolute;left:3651;top:247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xOlMgA&#10;AADdAAAADwAAAGRycy9kb3ducmV2LnhtbESPQWvCQBSE70L/w/IKXqTZGLENqasUQSpIEW0LHh/Z&#10;ZxKafRuzG0399W5B6HGYmW+Y2aI3tThT6yrLCsZRDII4t7riQsHX5+opBeE8ssbaMin4JQeL+cNg&#10;hpm2F97Ree8LESDsMlRQet9kUrq8JIMusg1x8I62NeiDbAupW7wEuKllEsfP0mDFYaHEhpYl5T/7&#10;zig4bd7Tl+/D6Pqhq91kO00O12O3Vmr42L+9gvDU+//wvb3WCibjOIG/N+EJyPkN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7E6UyAAAAN0AAAAPAAAAAAAAAAAAAAAAAJgCAABk&#10;cnMvZG93bnJldi54bWxQSwUGAAAAAAQABAD1AAAAjQMAAAAA&#10;" fillcolor="#f79646 [3209]"/>
                <v:shape id="Text Box 2508" o:spid="_x0000_s1194" type="#_x0000_t202" style="position:absolute;left:3651;top:2560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pOdccA&#10;AADdAAAADwAAAGRycy9kb3ducmV2LnhtbESP3WrCQBSE7wu+w3KE3tVdKxSJboIIWpFS8Afx8pA9&#10;JtHs2TS71dSn7wqFXg4z8w0zzTpbiyu1vnKsYThQIIhzZyouNOx3i5cxCB+QDdaOScMPecjS3tMU&#10;E+NuvKHrNhQiQtgnqKEMoUmk9HlJFv3ANcTRO7nWYoiyLaRp8RbhtpavSr1JixXHhRIbmpeUX7bf&#10;VsNqvlif7uqo1svN4fxuDx/h63Os9XO/m01ABOrCf/ivvTIaRkM1gseb+ARk+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pKTnXHAAAA3Q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29333F" w:rsidRDefault="00287DBD" w:rsidP="00994D2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Budget annuel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94D22" w:rsidRPr="00360481" w:rsidRDefault="00994D22" w:rsidP="00994D22"/>
    <w:p w:rsidR="00994D22" w:rsidRPr="00360481" w:rsidRDefault="00BA6EA8" w:rsidP="00994D22">
      <w:r w:rsidRPr="00360481">
        <w:rPr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81280" behindDoc="0" locked="0" layoutInCell="1" allowOverlap="1" wp14:anchorId="70D3F35B" wp14:editId="0E2BD8E2">
                <wp:simplePos x="0" y="0"/>
                <wp:positionH relativeFrom="column">
                  <wp:posOffset>3186430</wp:posOffset>
                </wp:positionH>
                <wp:positionV relativeFrom="paragraph">
                  <wp:posOffset>124460</wp:posOffset>
                </wp:positionV>
                <wp:extent cx="1508760" cy="452755"/>
                <wp:effectExtent l="0" t="0" r="15240" b="23495"/>
                <wp:wrapNone/>
                <wp:docPr id="485" name="Group 2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8760" cy="452755"/>
                          <a:chOff x="4014" y="1751"/>
                          <a:chExt cx="1497" cy="409"/>
                        </a:xfrm>
                      </wpg:grpSpPr>
                      <wps:wsp>
                        <wps:cNvPr id="486" name="Oval 2480"/>
                        <wps:cNvSpPr>
                          <a:spLocks noChangeArrowheads="1"/>
                        </wps:cNvSpPr>
                        <wps:spPr bwMode="auto">
                          <a:xfrm>
                            <a:off x="4014" y="1751"/>
                            <a:ext cx="1497" cy="409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87" name="Text Box 2481"/>
                        <wps:cNvSpPr txBox="1">
                          <a:spLocks noChangeArrowheads="1"/>
                        </wps:cNvSpPr>
                        <wps:spPr bwMode="auto">
                          <a:xfrm>
                            <a:off x="4105" y="1810"/>
                            <a:ext cx="1315" cy="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F0500B" w:rsidRDefault="00287DBD" w:rsidP="00994D2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F0500B"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D</w:t>
                              </w:r>
                              <w:r w:rsidRPr="00F0500B">
                                <w:rPr>
                                  <w:rFonts w:ascii="Arial"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veloppeurs IHM</w:t>
                              </w:r>
                            </w:p>
                          </w:txbxContent>
                        </wps:txbx>
                        <wps:bodyPr rot="0" vert="horz" wrap="square" lIns="37800" tIns="7560" rIns="37800" bIns="756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195" style="position:absolute;left:0;text-align:left;margin-left:250.9pt;margin-top:9.8pt;width:118.8pt;height:35.65pt;z-index:251681280;mso-position-horizontal-relative:text;mso-position-vertical-relative:text" coordorigin="4014,1751" coordsize="1497,4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">
                <v:oval id="Oval 2480" o:spid="_x0000_s1196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yyTMcA&#10;AADcAAAADwAAAGRycy9kb3ducmV2LnhtbESP3WrCQBSE7wu+w3IK3pS6qb8hdZVSEAUR0Vbw8pA9&#10;JsHs2TS7avTpXUHo5TAz3zDjaWNKcabaFZYVfHQiEMSp1QVnCn5/Zu8xCOeRNZaWScGVHEwnrZcx&#10;JtpeeEPnrc9EgLBLUEHufZVI6dKcDLqOrYiDd7C1QR9knUld4yXATSm7UTSUBgsOCzlW9J1Tetye&#10;jIK/5Twe7fZvt5UuNr31oLu/HU4LpdqvzdcnCE+N/w8/2wutoB8P4XEmHAE5u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MskzHAAAA3AAAAA8AAAAAAAAAAAAAAAAAmAIAAGRy&#10;cy9kb3ducmV2LnhtbFBLBQYAAAAABAAEAPUAAACMAwAAAAA=&#10;" fillcolor="#f79646 [3209]"/>
                <v:shape id="Text Box 2481" o:spid="_x0000_s1197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unGMcA&#10;AADcAAAADwAAAGRycy9kb3ducmV2LnhtbESPQWvCQBSE7wX/w/KE3ppdpbQhuooItiJS0Bbx+Mg+&#10;k7TZtzG71eivd4VCj8PMfMOMp52txYlaXznWMEgUCOLcmYoLDV+fi6cUhA/IBmvHpOFCHqaT3sMY&#10;M+POvKHTNhQiQthnqKEMocmk9HlJFn3iGuLoHVxrMUTZFtK0eI5wW8uhUi/SYsVxocSG5iXlP9tf&#10;q2E5X6wOV7VXq7fN7vvd7tbh+JFq/djvZiMQgbrwH/5rL42G5/QV7mfiEZC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LpxjHAAAA3AAAAA8AAAAAAAAAAAAAAAAAmAIAAGRy&#10;cy9kb3ducmV2LnhtbFBLBQYAAAAABAAEAPUAAACMAwAAAAA=&#10;" filled="f" fillcolor="#bbe0e3" stroked="f">
                  <v:textbox inset="1.05mm,.21mm,1.05mm,.21mm">
                    <w:txbxContent>
                      <w:p w:rsidR="00287DBD" w:rsidRPr="00F0500B" w:rsidRDefault="00287DBD" w:rsidP="00994D2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 w:rsidRPr="00F0500B"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D</w:t>
                        </w:r>
                        <w:r w:rsidRPr="00F0500B">
                          <w:rPr>
                            <w:rFonts w:ascii="Arial"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veloppeurs IHM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94D22" w:rsidRPr="00360481"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432BFC17" wp14:editId="0972DBB8">
                <wp:simplePos x="0" y="0"/>
                <wp:positionH relativeFrom="column">
                  <wp:posOffset>5505450</wp:posOffset>
                </wp:positionH>
                <wp:positionV relativeFrom="paragraph">
                  <wp:posOffset>118745</wp:posOffset>
                </wp:positionV>
                <wp:extent cx="664210" cy="153035"/>
                <wp:effectExtent l="0" t="4445" r="2540" b="4445"/>
                <wp:wrapNone/>
                <wp:docPr id="480" name="Text Box 2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" cy="153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BBE0E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87DBD" w:rsidRPr="0003051E" w:rsidRDefault="00287DBD" w:rsidP="00994D22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37800" tIns="7560" rIns="37800" bIns="756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198" type="#_x0000_t202" style="position:absolute;left:0;text-align:left;margin-left:433.5pt;margin-top:9.35pt;width:52.3pt;height:12.0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" filled="f" fillcolor="#bbe0e3" stroked="f">
                <v:textbox inset="1.05mm,.21mm,1.05mm,.21mm">
                  <w:txbxContent>
                    <w:p w:rsidR="00287DBD" w:rsidRPr="0003051E" w:rsidRDefault="00287DBD" w:rsidP="00994D22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94D22" w:rsidRPr="00360481" w:rsidRDefault="00994D22" w:rsidP="00994D22"/>
    <w:p w:rsidR="00994D22" w:rsidRPr="00360481" w:rsidRDefault="00994D22" w:rsidP="00994D22"/>
    <w:p w:rsidR="00994D22" w:rsidRPr="00360481" w:rsidRDefault="00994D22" w:rsidP="00994D22"/>
    <w:p w:rsidR="00994D22" w:rsidRPr="00360481" w:rsidRDefault="00994D22" w:rsidP="00994D22">
      <w:pPr>
        <w:rPr>
          <w:b/>
          <w:bCs/>
          <w:i/>
          <w:iCs/>
          <w:u w:val="single"/>
        </w:rPr>
      </w:pPr>
      <w:r w:rsidRPr="00360481">
        <w:rPr>
          <w:b/>
          <w:bCs/>
          <w:i/>
          <w:iCs/>
          <w:u w:val="single"/>
        </w:rPr>
        <w:t>Définitions :</w:t>
      </w:r>
    </w:p>
    <w:p w:rsidR="00994D22" w:rsidRPr="00360481" w:rsidRDefault="00994D22" w:rsidP="00994D22">
      <w:pPr>
        <w:rPr>
          <w:b/>
          <w:bCs/>
          <w:i/>
          <w:iCs/>
          <w:u w:val="single"/>
        </w:rPr>
      </w:pPr>
    </w:p>
    <w:tbl>
      <w:tblPr>
        <w:tblStyle w:val="Grilledutableau"/>
        <w:tblW w:w="0" w:type="auto"/>
        <w:tblBorders>
          <w:top w:val="double" w:sz="2" w:space="0" w:color="auto"/>
          <w:left w:val="double" w:sz="2" w:space="0" w:color="auto"/>
          <w:bottom w:val="double" w:sz="2" w:space="0" w:color="auto"/>
          <w:right w:val="double" w:sz="2" w:space="0" w:color="auto"/>
        </w:tblBorders>
        <w:tblLook w:val="01E0" w:firstRow="1" w:lastRow="1" w:firstColumn="1" w:lastColumn="1" w:noHBand="0" w:noVBand="0"/>
      </w:tblPr>
      <w:tblGrid>
        <w:gridCol w:w="3508"/>
        <w:gridCol w:w="6413"/>
      </w:tblGrid>
      <w:tr w:rsidR="00994D22" w:rsidRPr="00360481" w:rsidTr="00D44333">
        <w:tc>
          <w:tcPr>
            <w:tcW w:w="3508" w:type="dxa"/>
            <w:vAlign w:val="center"/>
          </w:tcPr>
          <w:p w:rsidR="00994D22" w:rsidRPr="00360481" w:rsidRDefault="00994D22" w:rsidP="00BA6EA8">
            <w:r w:rsidRPr="00360481">
              <w:t>Développeurs S</w:t>
            </w:r>
            <w:r w:rsidR="00BA6EA8" w:rsidRPr="00360481">
              <w:t>oftware</w:t>
            </w:r>
          </w:p>
        </w:tc>
        <w:tc>
          <w:tcPr>
            <w:tcW w:w="6413" w:type="dxa"/>
            <w:vAlign w:val="center"/>
          </w:tcPr>
          <w:p w:rsidR="00994D22" w:rsidRPr="00360481" w:rsidRDefault="00BA6EA8" w:rsidP="00BA6EA8">
            <w:r w:rsidRPr="00360481">
              <w:t>Equipe assurant la mise à jour du soft logiciel embarqué.</w:t>
            </w:r>
          </w:p>
        </w:tc>
      </w:tr>
      <w:tr w:rsidR="00994D22" w:rsidRPr="00360481" w:rsidTr="00D44333">
        <w:tc>
          <w:tcPr>
            <w:tcW w:w="3508" w:type="dxa"/>
            <w:vAlign w:val="center"/>
          </w:tcPr>
          <w:p w:rsidR="00994D22" w:rsidRPr="00360481" w:rsidRDefault="00BA6EA8" w:rsidP="00D44333">
            <w:r w:rsidRPr="00360481">
              <w:t>Développeurs Hardware</w:t>
            </w:r>
          </w:p>
        </w:tc>
        <w:tc>
          <w:tcPr>
            <w:tcW w:w="6413" w:type="dxa"/>
            <w:vAlign w:val="center"/>
          </w:tcPr>
          <w:p w:rsidR="00994D22" w:rsidRPr="00360481" w:rsidRDefault="00994D22" w:rsidP="00E906C2">
            <w:r w:rsidRPr="00360481">
              <w:t xml:space="preserve">Equipe assurant la </w:t>
            </w:r>
            <w:r w:rsidR="00E906C2" w:rsidRPr="00360481">
              <w:t>mise à jour</w:t>
            </w:r>
            <w:r w:rsidRPr="00360481">
              <w:t xml:space="preserve"> du Banc HIL et de la validation HIL</w:t>
            </w:r>
          </w:p>
        </w:tc>
      </w:tr>
      <w:tr w:rsidR="004F7652" w:rsidRPr="00360481" w:rsidTr="00D44333">
        <w:tc>
          <w:tcPr>
            <w:tcW w:w="3508" w:type="dxa"/>
            <w:vAlign w:val="center"/>
          </w:tcPr>
          <w:p w:rsidR="004F7652" w:rsidRPr="00360481" w:rsidRDefault="004F7652" w:rsidP="00BA6EA8">
            <w:r w:rsidRPr="00360481">
              <w:t xml:space="preserve">Développeurs </w:t>
            </w:r>
            <w:r w:rsidR="00BA6EA8" w:rsidRPr="00360481">
              <w:t>IHM</w:t>
            </w:r>
          </w:p>
        </w:tc>
        <w:tc>
          <w:tcPr>
            <w:tcW w:w="6413" w:type="dxa"/>
            <w:vAlign w:val="center"/>
          </w:tcPr>
          <w:p w:rsidR="004F7652" w:rsidRPr="00360481" w:rsidRDefault="004F7652" w:rsidP="00BA6EA8">
            <w:pPr>
              <w:jc w:val="left"/>
            </w:pPr>
            <w:r w:rsidRPr="00360481">
              <w:t xml:space="preserve">Equipe assurant la mise à jour de la partie </w:t>
            </w:r>
            <w:r w:rsidR="00BA6EA8" w:rsidRPr="00360481">
              <w:t>IHM</w:t>
            </w:r>
            <w:r w:rsidRPr="00360481">
              <w:t>.</w:t>
            </w:r>
          </w:p>
        </w:tc>
      </w:tr>
      <w:tr w:rsidR="00994D22" w:rsidRPr="00360481" w:rsidTr="00D44333">
        <w:tc>
          <w:tcPr>
            <w:tcW w:w="3508" w:type="dxa"/>
            <w:vAlign w:val="center"/>
          </w:tcPr>
          <w:p w:rsidR="00994D22" w:rsidRPr="00360481" w:rsidRDefault="00994D22" w:rsidP="00D44333">
            <w:r w:rsidRPr="00360481">
              <w:t>Banc matériel</w:t>
            </w:r>
          </w:p>
        </w:tc>
        <w:tc>
          <w:tcPr>
            <w:tcW w:w="6413" w:type="dxa"/>
            <w:vAlign w:val="center"/>
          </w:tcPr>
          <w:p w:rsidR="00994D22" w:rsidRPr="00360481" w:rsidRDefault="00994D22" w:rsidP="00D44333">
            <w:r w:rsidRPr="00360481">
              <w:t>Ensemble des éléments matériels constitutifs, existants ou non, qui seront le support de la démonstration.</w:t>
            </w:r>
          </w:p>
        </w:tc>
      </w:tr>
      <w:tr w:rsidR="00994D22" w:rsidRPr="00360481" w:rsidTr="00D44333">
        <w:tc>
          <w:tcPr>
            <w:tcW w:w="3508" w:type="dxa"/>
            <w:vAlign w:val="center"/>
          </w:tcPr>
          <w:p w:rsidR="00994D22" w:rsidRPr="00360481" w:rsidRDefault="00994D22" w:rsidP="00D44333">
            <w:r w:rsidRPr="00360481">
              <w:t>Softwares / Outils / Licences</w:t>
            </w:r>
          </w:p>
        </w:tc>
        <w:tc>
          <w:tcPr>
            <w:tcW w:w="6413" w:type="dxa"/>
            <w:vAlign w:val="center"/>
          </w:tcPr>
          <w:p w:rsidR="00994D22" w:rsidRPr="00360481" w:rsidRDefault="00994D22" w:rsidP="00D44333">
            <w:r w:rsidRPr="00360481">
              <w:t>Ensemble des outils logiciels de développement du prototype.</w:t>
            </w:r>
          </w:p>
        </w:tc>
      </w:tr>
      <w:tr w:rsidR="00994D22" w:rsidRPr="00360481" w:rsidTr="00D44333">
        <w:tc>
          <w:tcPr>
            <w:tcW w:w="3508" w:type="dxa"/>
            <w:vAlign w:val="center"/>
          </w:tcPr>
          <w:p w:rsidR="00994D22" w:rsidRPr="00360481" w:rsidRDefault="00994D22" w:rsidP="00D44333">
            <w:r w:rsidRPr="00360481">
              <w:t>Documentations</w:t>
            </w:r>
          </w:p>
        </w:tc>
        <w:tc>
          <w:tcPr>
            <w:tcW w:w="6413" w:type="dxa"/>
            <w:vAlign w:val="center"/>
          </w:tcPr>
          <w:p w:rsidR="00994D22" w:rsidRPr="00360481" w:rsidRDefault="00994D22" w:rsidP="00D44333">
            <w:r w:rsidRPr="00360481">
              <w:t xml:space="preserve">Ensemble de documents décrivant le fonctionnement du système (CDCF, </w:t>
            </w:r>
            <w:proofErr w:type="spellStart"/>
            <w:r w:rsidRPr="00360481">
              <w:t>Spec</w:t>
            </w:r>
            <w:proofErr w:type="spellEnd"/>
            <w:r w:rsidRPr="00360481">
              <w:t>, SDD), de capitalisation ainsi que les guides d’utilisation et d’installation</w:t>
            </w:r>
            <w:r w:rsidR="00E906C2" w:rsidRPr="00360481">
              <w:t xml:space="preserve"> qui seront mis à jour</w:t>
            </w:r>
            <w:r w:rsidRPr="00360481">
              <w:t>.</w:t>
            </w:r>
          </w:p>
        </w:tc>
      </w:tr>
      <w:tr w:rsidR="00994D22" w:rsidRPr="00360481" w:rsidTr="00D44333">
        <w:tc>
          <w:tcPr>
            <w:tcW w:w="3508" w:type="dxa"/>
            <w:vAlign w:val="center"/>
          </w:tcPr>
          <w:p w:rsidR="00994D22" w:rsidRPr="00360481" w:rsidRDefault="00994D22" w:rsidP="00D44333">
            <w:r w:rsidRPr="00360481">
              <w:t>Budget annuel</w:t>
            </w:r>
          </w:p>
        </w:tc>
        <w:tc>
          <w:tcPr>
            <w:tcW w:w="6413" w:type="dxa"/>
            <w:vAlign w:val="center"/>
          </w:tcPr>
          <w:p w:rsidR="00994D22" w:rsidRPr="00360481" w:rsidRDefault="00994D22" w:rsidP="00E906C2">
            <w:r w:rsidRPr="00360481">
              <w:t xml:space="preserve">Somme nécessaire tous les ans à la </w:t>
            </w:r>
            <w:r w:rsidR="00E906C2" w:rsidRPr="00360481">
              <w:t xml:space="preserve">mise à jour </w:t>
            </w:r>
            <w:r w:rsidRPr="00360481">
              <w:t>du</w:t>
            </w:r>
            <w:r w:rsidR="00E906C2" w:rsidRPr="00360481">
              <w:t xml:space="preserve"> système final.</w:t>
            </w:r>
          </w:p>
        </w:tc>
      </w:tr>
    </w:tbl>
    <w:p w:rsidR="0012794B" w:rsidRPr="00360481" w:rsidRDefault="0012794B" w:rsidP="00765F87">
      <w:r w:rsidRPr="00360481">
        <w:br w:type="page"/>
      </w:r>
    </w:p>
    <w:p w:rsidR="00B41A45" w:rsidRPr="00360481" w:rsidRDefault="00B41A45" w:rsidP="00B41A45">
      <w:pPr>
        <w:pStyle w:val="Titre2"/>
      </w:pPr>
      <w:bookmarkStart w:id="16" w:name="_Toc382491795"/>
      <w:r w:rsidRPr="00360481">
        <w:lastRenderedPageBreak/>
        <w:t>Les fonctions du système.</w:t>
      </w:r>
      <w:bookmarkEnd w:id="16"/>
    </w:p>
    <w:p w:rsidR="00B41A45" w:rsidRPr="00360481" w:rsidRDefault="00B41A45" w:rsidP="00B41A45">
      <w:r w:rsidRPr="00360481">
        <w:t>Comme décrit précédemment, les diagrammes pieuvres, en plus de définir le système dans les différents éléments de son environnement permet de définir les fonctions principales et le</w:t>
      </w:r>
      <w:r w:rsidR="001F22AE" w:rsidRPr="00360481">
        <w:t>s fonctions de contraintes</w:t>
      </w:r>
      <w:r w:rsidR="00F6092C" w:rsidRPr="00360481">
        <w:t>,</w:t>
      </w:r>
      <w:r w:rsidR="001F22AE" w:rsidRPr="00360481">
        <w:t xml:space="preserve"> soit entre le produit et </w:t>
      </w:r>
      <w:r w:rsidR="00523887" w:rsidRPr="00360481">
        <w:t>l’EME</w:t>
      </w:r>
      <w:r w:rsidR="001F22AE" w:rsidRPr="00360481">
        <w:t xml:space="preserve"> soit entre deux </w:t>
      </w:r>
      <w:proofErr w:type="spellStart"/>
      <w:r w:rsidR="001F22AE" w:rsidRPr="00360481">
        <w:t>EMEs</w:t>
      </w:r>
      <w:proofErr w:type="spellEnd"/>
      <w:r w:rsidR="001F22AE" w:rsidRPr="00360481">
        <w:t>.</w:t>
      </w:r>
    </w:p>
    <w:p w:rsidR="003D55A3" w:rsidRPr="00360481" w:rsidRDefault="003D55A3" w:rsidP="00B41A45"/>
    <w:p w:rsidR="00B41A45" w:rsidRPr="00360481" w:rsidRDefault="00B41A45" w:rsidP="00B41A45">
      <w:pPr>
        <w:pStyle w:val="Titre3"/>
      </w:pPr>
      <w:bookmarkStart w:id="17" w:name="_Toc382491796"/>
      <w:r w:rsidRPr="00360481">
        <w:t xml:space="preserve">Phase de vie </w:t>
      </w:r>
      <w:r w:rsidR="00DD3E80" w:rsidRPr="00360481">
        <w:t>Prototype</w:t>
      </w:r>
      <w:bookmarkEnd w:id="17"/>
    </w:p>
    <w:p w:rsidR="00523887" w:rsidRPr="00360481" w:rsidRDefault="00523887" w:rsidP="00523887"/>
    <w:p w:rsidR="00523887" w:rsidRPr="00360481" w:rsidRDefault="00523887" w:rsidP="00523887">
      <w:r w:rsidRPr="00360481">
        <w:rPr>
          <w:noProof/>
          <w:lang w:eastAsia="fr-FR" w:bidi="ar-SA"/>
        </w:rPr>
        <mc:AlternateContent>
          <mc:Choice Requires="wpc">
            <w:drawing>
              <wp:inline distT="0" distB="0" distL="0" distR="0" wp14:anchorId="1663E1C3" wp14:editId="10D8A6FF">
                <wp:extent cx="7132405" cy="4096987"/>
                <wp:effectExtent l="0" t="0" r="0" b="0"/>
                <wp:docPr id="2227" name="Zone de dessin 2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88" name="UpRibbonShar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446597" y="107950"/>
                            <a:ext cx="2438400" cy="1219200"/>
                          </a:xfrm>
                          <a:custGeom>
                            <a:avLst/>
                            <a:gdLst>
                              <a:gd name="G0" fmla="+- 0 0 0"/>
                              <a:gd name="G1" fmla="+- 5400 0 0"/>
                              <a:gd name="G2" fmla="+- 5400 2700 0"/>
                              <a:gd name="G3" fmla="+- 21600 0 G2"/>
                              <a:gd name="G4" fmla="+- 21600 0 G1"/>
                              <a:gd name="G5" fmla="+- 21600 0 18900"/>
                              <a:gd name="G6" fmla="*/ 18900 1 2"/>
                              <a:gd name="G7" fmla="+- 21600 0 G6"/>
                              <a:gd name="G8" fmla="+- 18900 0 0"/>
                              <a:gd name="T0" fmla="*/ 10800 w 21600"/>
                              <a:gd name="T1" fmla="*/ 0 h 21600"/>
                              <a:gd name="T2" fmla="*/ 2700 w 21600"/>
                              <a:gd name="T3" fmla="*/ 12150 h 21600"/>
                              <a:gd name="T4" fmla="*/ 10800 w 21600"/>
                              <a:gd name="T5" fmla="*/ 18900 h 21600"/>
                              <a:gd name="T6" fmla="*/ 18900 w 21600"/>
                              <a:gd name="T7" fmla="*/ 1215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G1 w 21600"/>
                              <a:gd name="T13" fmla="*/ 0 h 21600"/>
                              <a:gd name="T14" fmla="*/ G4 w 21600"/>
                              <a:gd name="T15" fmla="*/ G8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8100" y="21600"/>
                                </a:lnTo>
                                <a:lnTo>
                                  <a:pt x="8100" y="18900"/>
                                </a:lnTo>
                                <a:lnTo>
                                  <a:pt x="13500" y="18900"/>
                                </a:lnTo>
                                <a:lnTo>
                                  <a:pt x="135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8900" y="12150"/>
                                </a:lnTo>
                                <a:lnTo>
                                  <a:pt x="21600" y="2700"/>
                                </a:lnTo>
                                <a:lnTo>
                                  <a:pt x="16200" y="2700"/>
                                </a:lnTo>
                                <a:lnTo>
                                  <a:pt x="16200" y="0"/>
                                </a:lnTo>
                                <a:lnTo>
                                  <a:pt x="5400" y="0"/>
                                </a:lnTo>
                                <a:lnTo>
                                  <a:pt x="5400" y="2700"/>
                                </a:lnTo>
                                <a:lnTo>
                                  <a:pt x="0" y="2700"/>
                                </a:lnTo>
                                <a:lnTo>
                                  <a:pt x="2700" y="12150"/>
                                </a:lnTo>
                                <a:close/>
                              </a:path>
                              <a:path w="21600" h="21600" fill="none" extrusionOk="0">
                                <a:moveTo>
                                  <a:pt x="8100" y="18900"/>
                                </a:moveTo>
                                <a:lnTo>
                                  <a:pt x="5400" y="18900"/>
                                </a:lnTo>
                                <a:lnTo>
                                  <a:pt x="5400" y="2700"/>
                                </a:lnTo>
                              </a:path>
                              <a:path w="21600" h="21600" fill="none" extrusionOk="0">
                                <a:moveTo>
                                  <a:pt x="5400" y="18900"/>
                                </a:moveTo>
                                <a:lnTo>
                                  <a:pt x="8100" y="21600"/>
                                </a:lnTo>
                              </a:path>
                              <a:path w="21600" h="21600" fill="none" extrusionOk="0">
                                <a:moveTo>
                                  <a:pt x="13500" y="18900"/>
                                </a:moveTo>
                                <a:lnTo>
                                  <a:pt x="16200" y="18900"/>
                                </a:lnTo>
                                <a:lnTo>
                                  <a:pt x="16200" y="2700"/>
                                </a:lnTo>
                              </a:path>
                              <a:path w="21600" h="21600" fill="none" extrusionOk="0">
                                <a:moveTo>
                                  <a:pt x="16200" y="18900"/>
                                </a:moveTo>
                                <a:lnTo>
                                  <a:pt x="13500" y="21600"/>
                                </a:lnTo>
                              </a:path>
                            </a:pathLst>
                          </a:custGeom>
                          <a:solidFill>
                            <a:srgbClr val="D8EB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Oval 2177"/>
                        <wps:cNvSpPr>
                          <a:spLocks noChangeArrowheads="1"/>
                        </wps:cNvSpPr>
                        <wps:spPr bwMode="auto">
                          <a:xfrm>
                            <a:off x="3196348" y="1846525"/>
                            <a:ext cx="1522095" cy="798171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90" name="Text Box 2178"/>
                        <wps:cNvSpPr txBox="1">
                          <a:spLocks noChangeArrowheads="1"/>
                        </wps:cNvSpPr>
                        <wps:spPr bwMode="auto">
                          <a:xfrm>
                            <a:off x="3308554" y="1954014"/>
                            <a:ext cx="1409930" cy="51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Default="00287DBD" w:rsidP="002E029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Prototype </w:t>
                              </w:r>
                            </w:p>
                            <w:p w:rsidR="00287DBD" w:rsidRPr="00A52177" w:rsidRDefault="00287DBD" w:rsidP="002E029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IHM </w:t>
                              </w:r>
                              <w:proofErr w:type="spellStart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mutl</w:t>
                              </w:r>
                              <w:proofErr w:type="spellEnd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-clients</w:t>
                              </w:r>
                            </w:p>
                            <w:p w:rsidR="00287DBD" w:rsidRPr="00A52177" w:rsidRDefault="00287DBD" w:rsidP="00523887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noAutofit/>
                        </wps:bodyPr>
                      </wps:wsp>
                      <wpg:wgp>
                        <wpg:cNvPr id="491" name="Group 2179"/>
                        <wpg:cNvGrpSpPr>
                          <a:grpSpLocks/>
                        </wpg:cNvGrpSpPr>
                        <wpg:grpSpPr bwMode="auto">
                          <a:xfrm>
                            <a:off x="4389012" y="713857"/>
                            <a:ext cx="1662544" cy="393700"/>
                            <a:chOff x="612" y="980"/>
                            <a:chExt cx="953" cy="363"/>
                          </a:xfrm>
                        </wpg:grpSpPr>
                        <wps:wsp>
                          <wps:cNvPr id="492" name="Oval 2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" y="980"/>
                              <a:ext cx="953" cy="36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93" name="Text Box 2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" y="1017"/>
                              <a:ext cx="816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8411E4" w:rsidRDefault="00287DBD" w:rsidP="00523887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Conditions environnementales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494" name="Group 2185"/>
                        <wpg:cNvGrpSpPr>
                          <a:grpSpLocks/>
                        </wpg:cNvGrpSpPr>
                        <wpg:grpSpPr bwMode="auto">
                          <a:xfrm>
                            <a:off x="700637" y="1520124"/>
                            <a:ext cx="2054406" cy="440848"/>
                            <a:chOff x="3016" y="572"/>
                            <a:chExt cx="1089" cy="408"/>
                          </a:xfrm>
                        </wpg:grpSpPr>
                        <wps:wsp>
                          <wps:cNvPr id="495" name="Oval 2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6" y="572"/>
                              <a:ext cx="1089" cy="408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99" name="Text Box 2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2" y="626"/>
                              <a:ext cx="997" cy="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Default="00287DBD" w:rsidP="00523887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Calculateur simul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é</w:t>
                                </w:r>
                              </w:p>
                              <w:p w:rsidR="00287DBD" w:rsidRPr="00A52177" w:rsidRDefault="00287DBD" w:rsidP="00523887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(</w:t>
                                </w:r>
                                <w:proofErr w:type="gramStart"/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entr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é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es</w:t>
                                </w:r>
                                <w:proofErr w:type="gramEnd"/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 et Sorties)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500" name="Group 2188"/>
                        <wpg:cNvGrpSpPr>
                          <a:grpSpLocks/>
                        </wpg:cNvGrpSpPr>
                        <wpg:grpSpPr bwMode="auto">
                          <a:xfrm>
                            <a:off x="5395161" y="1327148"/>
                            <a:ext cx="1178560" cy="502909"/>
                            <a:chOff x="3878" y="1071"/>
                            <a:chExt cx="1089" cy="363"/>
                          </a:xfrm>
                        </wpg:grpSpPr>
                        <wps:wsp>
                          <wps:cNvPr id="501" name="Oval 2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" y="1071"/>
                              <a:ext cx="1089" cy="36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2" name="Text Box 2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4" y="1108"/>
                              <a:ext cx="997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B4035E" w:rsidRDefault="00287DBD" w:rsidP="00523887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 w:rsidRPr="00B4035E"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N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ormes  &amp; R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è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glements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503" name="Group 2194"/>
                        <wpg:cNvGrpSpPr>
                          <a:grpSpLocks/>
                        </wpg:cNvGrpSpPr>
                        <wpg:grpSpPr bwMode="auto">
                          <a:xfrm>
                            <a:off x="3589457" y="3613902"/>
                            <a:ext cx="1129030" cy="343535"/>
                            <a:chOff x="2426" y="2795"/>
                            <a:chExt cx="1043" cy="317"/>
                          </a:xfrm>
                        </wpg:grpSpPr>
                        <wps:wsp>
                          <wps:cNvPr id="504" name="Oval 2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6" y="2795"/>
                              <a:ext cx="1043" cy="317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5" name="Text Box 2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2" y="2878"/>
                              <a:ext cx="952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A52177" w:rsidRDefault="00287DBD" w:rsidP="00523887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Alimentation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506" name="Group 2197"/>
                        <wpg:cNvGrpSpPr>
                          <a:grpSpLocks/>
                        </wpg:cNvGrpSpPr>
                        <wpg:grpSpPr bwMode="auto">
                          <a:xfrm>
                            <a:off x="1906932" y="3184687"/>
                            <a:ext cx="1289455" cy="519916"/>
                            <a:chOff x="930" y="2763"/>
                            <a:chExt cx="1043" cy="258"/>
                          </a:xfrm>
                        </wpg:grpSpPr>
                        <wps:wsp>
                          <wps:cNvPr id="507" name="Oval 2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" y="2763"/>
                              <a:ext cx="1043" cy="21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08" name="Text Box 2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76" y="2808"/>
                              <a:ext cx="997" cy="2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A52177" w:rsidRDefault="00287DBD" w:rsidP="00523887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Ergonomie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509" name="Group 2200"/>
                        <wpg:cNvGrpSpPr>
                          <a:grpSpLocks/>
                        </wpg:cNvGrpSpPr>
                        <wpg:grpSpPr bwMode="auto">
                          <a:xfrm>
                            <a:off x="5444880" y="2644692"/>
                            <a:ext cx="1276350" cy="531131"/>
                            <a:chOff x="3651" y="2477"/>
                            <a:chExt cx="1179" cy="317"/>
                          </a:xfrm>
                        </wpg:grpSpPr>
                        <wps:wsp>
                          <wps:cNvPr id="510" name="Oval 2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1" y="2477"/>
                              <a:ext cx="1179" cy="317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11" name="Text Box 2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1" y="2560"/>
                              <a:ext cx="1179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8411E4" w:rsidRDefault="00287DBD" w:rsidP="00523887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Types de support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s:wsp>
                        <wps:cNvPr id="2222" name="Text Box 2228"/>
                        <wps:cNvSpPr txBox="1">
                          <a:spLocks noChangeArrowheads="1"/>
                        </wps:cNvSpPr>
                        <wps:spPr bwMode="blackWhite">
                          <a:xfrm>
                            <a:off x="986323" y="431674"/>
                            <a:ext cx="1158875" cy="539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7DBD" w:rsidRDefault="00287DBD" w:rsidP="0052388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B4035E">
                                <w:rPr>
                                  <w:rFonts w:ascii="Arial" w:cs="Arial"/>
                                  <w:b/>
                                  <w:bCs/>
                                </w:rPr>
                                <w:t>Phase de vie:</w:t>
                              </w:r>
                            </w:p>
                            <w:p w:rsidR="00287DBD" w:rsidRPr="00B4035E" w:rsidRDefault="00287DBD" w:rsidP="00523887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B4035E">
                                <w:rPr>
                                  <w:rFonts w:ascii="Arial" w:cs="Arial"/>
                                  <w:b/>
                                  <w:bCs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</w:rPr>
                                <w:t xml:space="preserve">Prototype </w:t>
                              </w:r>
                            </w:p>
                            <w:p w:rsidR="00287DBD" w:rsidRDefault="00287DBD" w:rsidP="00523887"/>
                          </w:txbxContent>
                        </wps:txbx>
                        <wps:bodyPr rot="0" vert="horz" wrap="none" lIns="92075" tIns="46038" rIns="92075" bIns="46038" anchor="ctr" anchorCtr="0" upright="1">
                          <a:noAutofit/>
                        </wps:bodyPr>
                      </wps:wsp>
                      <wpg:wgp>
                        <wpg:cNvPr id="2223" name="Group 2497"/>
                        <wpg:cNvGrpSpPr>
                          <a:grpSpLocks/>
                        </wpg:cNvGrpSpPr>
                        <wpg:grpSpPr bwMode="auto">
                          <a:xfrm>
                            <a:off x="871778" y="2465536"/>
                            <a:ext cx="1619885" cy="443230"/>
                            <a:chOff x="3534" y="1713"/>
                            <a:chExt cx="1497" cy="409"/>
                          </a:xfrm>
                        </wpg:grpSpPr>
                        <wps:wsp>
                          <wps:cNvPr id="2224" name="Oval 2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34" y="1713"/>
                              <a:ext cx="1497" cy="40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6" name="Text Box 2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0" y="1791"/>
                              <a:ext cx="1315" cy="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157C6B" w:rsidRDefault="00287DBD" w:rsidP="00523887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Utilisateur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s:wsp>
                        <wps:cNvPr id="2228" name="Connecteur droit avec flèche 2228"/>
                        <wps:cNvCnPr>
                          <a:stCxn id="492" idx="4"/>
                        </wps:cNvCnPr>
                        <wps:spPr>
                          <a:xfrm flipH="1">
                            <a:off x="4388960" y="1107557"/>
                            <a:ext cx="831324" cy="77318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Freeform 2586"/>
                        <wps:cNvSpPr>
                          <a:spLocks/>
                        </wps:cNvSpPr>
                        <wps:spPr bwMode="auto">
                          <a:xfrm rot="5918491">
                            <a:off x="3748007" y="1122993"/>
                            <a:ext cx="413770" cy="3071138"/>
                          </a:xfrm>
                          <a:custGeom>
                            <a:avLst/>
                            <a:gdLst>
                              <a:gd name="T0" fmla="*/ 413 w 413"/>
                              <a:gd name="T1" fmla="*/ 1611 h 1611"/>
                              <a:gd name="T2" fmla="*/ 33 w 413"/>
                              <a:gd name="T3" fmla="*/ 1043 h 1611"/>
                              <a:gd name="T4" fmla="*/ 215 w 413"/>
                              <a:gd name="T5" fmla="*/ 0 h 1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3" h="1611">
                                <a:moveTo>
                                  <a:pt x="413" y="1611"/>
                                </a:moveTo>
                                <a:cubicBezTo>
                                  <a:pt x="351" y="1516"/>
                                  <a:pt x="66" y="1311"/>
                                  <a:pt x="33" y="1043"/>
                                </a:cubicBezTo>
                                <a:cubicBezTo>
                                  <a:pt x="0" y="775"/>
                                  <a:pt x="230" y="351"/>
                                  <a:pt x="215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7DBD" w:rsidRDefault="00287DBD" w:rsidP="00B61D7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4" name="Freeform 2586"/>
                        <wps:cNvSpPr>
                          <a:spLocks/>
                        </wps:cNvSpPr>
                        <wps:spPr bwMode="auto">
                          <a:xfrm rot="17065804" flipH="1">
                            <a:off x="3986243" y="707322"/>
                            <a:ext cx="399187" cy="3010434"/>
                          </a:xfrm>
                          <a:custGeom>
                            <a:avLst/>
                            <a:gdLst>
                              <a:gd name="T0" fmla="*/ 413 w 413"/>
                              <a:gd name="T1" fmla="*/ 1611 h 1611"/>
                              <a:gd name="T2" fmla="*/ 33 w 413"/>
                              <a:gd name="T3" fmla="*/ 1043 h 1611"/>
                              <a:gd name="T4" fmla="*/ 215 w 413"/>
                              <a:gd name="T5" fmla="*/ 0 h 1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3" h="1611">
                                <a:moveTo>
                                  <a:pt x="413" y="1611"/>
                                </a:moveTo>
                                <a:cubicBezTo>
                                  <a:pt x="351" y="1516"/>
                                  <a:pt x="66" y="1311"/>
                                  <a:pt x="33" y="1043"/>
                                </a:cubicBezTo>
                                <a:cubicBezTo>
                                  <a:pt x="0" y="775"/>
                                  <a:pt x="230" y="351"/>
                                  <a:pt x="215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7DBD" w:rsidRDefault="00287DBD" w:rsidP="00DD735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4" name="Connecteur droit avec flèche 2234"/>
                        <wps:cNvCnPr>
                          <a:stCxn id="501" idx="2"/>
                        </wps:cNvCnPr>
                        <wps:spPr>
                          <a:xfrm flipH="1">
                            <a:off x="4583821" y="1578603"/>
                            <a:ext cx="811340" cy="38230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5" name="Connecteur droit avec flèche 2235"/>
                        <wps:cNvCnPr/>
                        <wps:spPr>
                          <a:xfrm flipV="1">
                            <a:off x="4087407" y="2601318"/>
                            <a:ext cx="0" cy="10120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36" name="Zone de texte 2236"/>
                        <wps:cNvSpPr txBox="1"/>
                        <wps:spPr>
                          <a:xfrm>
                            <a:off x="4291990" y="1097264"/>
                            <a:ext cx="566613" cy="28094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>
                              <w:pPr>
                                <w:rPr>
                                  <w:color w:val="92D050"/>
                                </w:rPr>
                              </w:pPr>
                              <w:r w:rsidRPr="00DF13EA">
                                <w:rPr>
                                  <w:color w:val="92D050"/>
                                </w:rPr>
                                <w:t>FCp1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7" name="Zone de texte 2237"/>
                        <wps:cNvSpPr txBox="1"/>
                        <wps:spPr>
                          <a:xfrm>
                            <a:off x="5011454" y="1805454"/>
                            <a:ext cx="688901" cy="3336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>
                              <w:pPr>
                                <w:rPr>
                                  <w:color w:val="92D050"/>
                                </w:rPr>
                              </w:pPr>
                              <w:r w:rsidRPr="00DF13EA">
                                <w:rPr>
                                  <w:color w:val="92D050"/>
                                </w:rPr>
                                <w:t>FCp2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Zone de texte 2237"/>
                        <wps:cNvSpPr txBox="1"/>
                        <wps:spPr>
                          <a:xfrm>
                            <a:off x="4096435" y="3176177"/>
                            <a:ext cx="68834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 w:rsidP="00DD7355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color w:val="92D050"/>
                                </w:rPr>
                              </w:pPr>
                              <w:r w:rsidRPr="00DF13EA">
                                <w:rPr>
                                  <w:rFonts w:ascii="Trebuchet MS" w:hAnsi="Trebuchet MS"/>
                                  <w:color w:val="92D050"/>
                                </w:rPr>
                                <w:t>FCp3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8" name="Zone de texte 2238"/>
                        <wps:cNvSpPr txBox="1"/>
                        <wps:spPr>
                          <a:xfrm>
                            <a:off x="2755075" y="1520569"/>
                            <a:ext cx="724395" cy="25935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DF13EA">
                                <w:rPr>
                                  <w:color w:val="1F497D" w:themeColor="text2"/>
                                </w:rPr>
                                <w:t>FPp1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Zone de texte 544"/>
                        <wps:cNvSpPr txBox="1"/>
                        <wps:spPr>
                          <a:xfrm>
                            <a:off x="2234719" y="2119360"/>
                            <a:ext cx="693539" cy="34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DF13EA">
                                <w:rPr>
                                  <w:color w:val="1F497D" w:themeColor="text2"/>
                                </w:rPr>
                                <w:t>FPp2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Zone de texte 545"/>
                        <wps:cNvSpPr txBox="1"/>
                        <wps:spPr>
                          <a:xfrm>
                            <a:off x="2594095" y="2818037"/>
                            <a:ext cx="648507" cy="2996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DF13EA">
                                <w:rPr>
                                  <w:color w:val="1F497D" w:themeColor="text2"/>
                                </w:rPr>
                                <w:t>FPp3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Freeform 2586"/>
                        <wps:cNvSpPr>
                          <a:spLocks/>
                        </wps:cNvSpPr>
                        <wps:spPr bwMode="auto">
                          <a:xfrm rot="5918491">
                            <a:off x="3748007" y="1122992"/>
                            <a:ext cx="413770" cy="3071138"/>
                          </a:xfrm>
                          <a:custGeom>
                            <a:avLst/>
                            <a:gdLst>
                              <a:gd name="T0" fmla="*/ 413 w 413"/>
                              <a:gd name="T1" fmla="*/ 1611 h 1611"/>
                              <a:gd name="T2" fmla="*/ 33 w 413"/>
                              <a:gd name="T3" fmla="*/ 1043 h 1611"/>
                              <a:gd name="T4" fmla="*/ 215 w 413"/>
                              <a:gd name="T5" fmla="*/ 0 h 1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3" h="1611">
                                <a:moveTo>
                                  <a:pt x="413" y="1611"/>
                                </a:moveTo>
                                <a:cubicBezTo>
                                  <a:pt x="351" y="1516"/>
                                  <a:pt x="66" y="1311"/>
                                  <a:pt x="33" y="1043"/>
                                </a:cubicBezTo>
                                <a:cubicBezTo>
                                  <a:pt x="0" y="775"/>
                                  <a:pt x="230" y="351"/>
                                  <a:pt x="215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7DBD" w:rsidRDefault="00287DBD" w:rsidP="00B61D7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6" name="Freeform 2607"/>
                        <wps:cNvSpPr>
                          <a:spLocks/>
                        </wps:cNvSpPr>
                        <wps:spPr bwMode="auto">
                          <a:xfrm rot="10490589">
                            <a:off x="2826720" y="2372485"/>
                            <a:ext cx="2648003" cy="694134"/>
                          </a:xfrm>
                          <a:custGeom>
                            <a:avLst/>
                            <a:gdLst>
                              <a:gd name="T0" fmla="*/ 1316 w 1316"/>
                              <a:gd name="T1" fmla="*/ 0 h 598"/>
                              <a:gd name="T2" fmla="*/ 1089 w 1316"/>
                              <a:gd name="T3" fmla="*/ 318 h 598"/>
                              <a:gd name="T4" fmla="*/ 908 w 1316"/>
                              <a:gd name="T5" fmla="*/ 499 h 598"/>
                              <a:gd name="T6" fmla="*/ 726 w 1316"/>
                              <a:gd name="T7" fmla="*/ 590 h 598"/>
                              <a:gd name="T8" fmla="*/ 590 w 1316"/>
                              <a:gd name="T9" fmla="*/ 545 h 598"/>
                              <a:gd name="T10" fmla="*/ 273 w 1316"/>
                              <a:gd name="T11" fmla="*/ 318 h 598"/>
                              <a:gd name="T12" fmla="*/ 0 w 1316"/>
                              <a:gd name="T13" fmla="*/ 91 h 5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16" h="598">
                                <a:moveTo>
                                  <a:pt x="1316" y="0"/>
                                </a:moveTo>
                                <a:cubicBezTo>
                                  <a:pt x="1236" y="117"/>
                                  <a:pt x="1157" y="235"/>
                                  <a:pt x="1089" y="318"/>
                                </a:cubicBezTo>
                                <a:cubicBezTo>
                                  <a:pt x="1021" y="401"/>
                                  <a:pt x="968" y="454"/>
                                  <a:pt x="908" y="499"/>
                                </a:cubicBezTo>
                                <a:cubicBezTo>
                                  <a:pt x="848" y="544"/>
                                  <a:pt x="779" y="582"/>
                                  <a:pt x="726" y="590"/>
                                </a:cubicBezTo>
                                <a:cubicBezTo>
                                  <a:pt x="673" y="598"/>
                                  <a:pt x="665" y="590"/>
                                  <a:pt x="590" y="545"/>
                                </a:cubicBezTo>
                                <a:cubicBezTo>
                                  <a:pt x="515" y="500"/>
                                  <a:pt x="371" y="394"/>
                                  <a:pt x="273" y="318"/>
                                </a:cubicBezTo>
                                <a:cubicBezTo>
                                  <a:pt x="175" y="242"/>
                                  <a:pt x="87" y="166"/>
                                  <a:pt x="0" y="91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7DBD" w:rsidRDefault="00287DBD" w:rsidP="00CE1F8E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Connecteur droit avec flèche 587"/>
                        <wps:cNvCnPr/>
                        <wps:spPr>
                          <a:xfrm flipV="1">
                            <a:off x="3028208" y="2600864"/>
                            <a:ext cx="638196" cy="6767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7" name="Zone de texte 547"/>
                        <wps:cNvSpPr txBox="1"/>
                        <wps:spPr>
                          <a:xfrm>
                            <a:off x="3359123" y="3024793"/>
                            <a:ext cx="549169" cy="3223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>
                              <w:pPr>
                                <w:rPr>
                                  <w:color w:val="92D050"/>
                                </w:rPr>
                              </w:pPr>
                              <w:r w:rsidRPr="00DF13EA">
                                <w:rPr>
                                  <w:color w:val="92D050"/>
                                </w:rPr>
                                <w:t>FCp4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88" name="Group 2185"/>
                        <wpg:cNvGrpSpPr>
                          <a:grpSpLocks/>
                        </wpg:cNvGrpSpPr>
                        <wpg:grpSpPr bwMode="auto">
                          <a:xfrm>
                            <a:off x="2815040" y="537648"/>
                            <a:ext cx="1467485" cy="789434"/>
                            <a:chOff x="-7" y="-46"/>
                            <a:chExt cx="1089" cy="405"/>
                          </a:xfrm>
                        </wpg:grpSpPr>
                        <wps:wsp>
                          <wps:cNvPr id="589" name="Oval 2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-7" y="-46"/>
                              <a:ext cx="1089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7DBD" w:rsidRDefault="00287DBD" w:rsidP="0045629A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rebuchet MS" w:hAnsi="Trebuchet MS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0" name="Text Box 2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" y="91"/>
                              <a:ext cx="997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CC3151" w:rsidRDefault="00287DBD" w:rsidP="004562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  <w:rPr>
                                    <w:b/>
                                  </w:rPr>
                                </w:pPr>
                                <w:proofErr w:type="spellStart"/>
                                <w:r w:rsidRPr="00CC3151">
                                  <w:rPr>
                                    <w:rFonts w:ascii="Arial" w:hAnsi="Arial"/>
                                    <w:b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Servic</w:t>
                                </w:r>
                                <w:proofErr w:type="spellEnd"/>
                                <w:r>
                                  <w:rPr>
                                    <w:rFonts w:ascii="Arial" w:hAnsi="Arial"/>
                                    <w:b/>
                                    <w:color w:val="000000"/>
                                    <w:sz w:val="22"/>
                                    <w:szCs w:val="22"/>
                                  </w:rPr>
                                  <w:t>e info divertissement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s:wsp>
                        <wps:cNvPr id="591" name="Freeform 2586"/>
                        <wps:cNvSpPr>
                          <a:spLocks/>
                        </wps:cNvSpPr>
                        <wps:spPr bwMode="auto">
                          <a:xfrm rot="7321900" flipH="1">
                            <a:off x="4633971" y="807615"/>
                            <a:ext cx="308960" cy="2385878"/>
                          </a:xfrm>
                          <a:custGeom>
                            <a:avLst/>
                            <a:gdLst>
                              <a:gd name="T0" fmla="*/ 413 w 413"/>
                              <a:gd name="T1" fmla="*/ 1611 h 1611"/>
                              <a:gd name="T2" fmla="*/ 33 w 413"/>
                              <a:gd name="T3" fmla="*/ 1043 h 1611"/>
                              <a:gd name="T4" fmla="*/ 215 w 413"/>
                              <a:gd name="T5" fmla="*/ 0 h 1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3" h="1611">
                                <a:moveTo>
                                  <a:pt x="413" y="1611"/>
                                </a:moveTo>
                                <a:cubicBezTo>
                                  <a:pt x="351" y="1516"/>
                                  <a:pt x="66" y="1311"/>
                                  <a:pt x="33" y="1043"/>
                                </a:cubicBezTo>
                                <a:cubicBezTo>
                                  <a:pt x="0" y="775"/>
                                  <a:pt x="230" y="351"/>
                                  <a:pt x="215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7DBD" w:rsidRDefault="00287DBD" w:rsidP="0045629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rebuchet MS" w:hAnsi="Trebuchet MS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2" name="Zone de texte 2238"/>
                        <wps:cNvSpPr txBox="1"/>
                        <wps:spPr>
                          <a:xfrm>
                            <a:off x="3359053" y="1344075"/>
                            <a:ext cx="549240" cy="2344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Default="00287DBD" w:rsidP="0045629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rebuchet MS" w:hAnsi="Trebuchet MS"/>
                                  <w:color w:val="1F497D"/>
                                </w:rPr>
                                <w:t>FPp4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227" o:spid="_x0000_s1199" editas="canvas" style="width:561.6pt;height:322.6pt;mso-position-horizontal-relative:char;mso-position-vertical-relative:line" coordsize="71323,40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">
                <v:shape id="_x0000_s1200" type="#_x0000_t75" style="position:absolute;width:71323;height:40963;visibility:visible;mso-wrap-style:square">
                  <v:fill o:detectmouseclick="t"/>
                  <v:path o:connecttype="none"/>
                </v:shape>
                <v:shape id="UpRibbonSharp" o:spid="_x0000_s1201" style="position:absolute;left:4465;top:1079;width:24384;height:121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z+0cEA&#10;AADcAAAADwAAAGRycy9kb3ducmV2LnhtbERPy2oCMRTdF/yHcAV3NaNIldEoIpSWduU44PY6uc7D&#10;yc2YpDr+fbMQXB7Oe7XpTStu5HxtWcFknIAgLqyuuVSQHz7fFyB8QNbYWiYFD/KwWQ/eVphqe+c9&#10;3bJQihjCPkUFVQhdKqUvKjLox7YjjtzZOoMhQldK7fAew00rp0nyIQ3WHBsq7GhXUXHJ/owC98iP&#10;xTab7t319LWb5z9NM/9tlBoN++0SRKA+vMRP97dWMFvEt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2c/tHBAAAA3AAAAA8AAAAAAAAAAAAAAAAAmAIAAGRycy9kb3du&#10;cmV2LnhtbFBLBQYAAAAABAAEAPUAAACGAwAAAAA=&#10;" path="m,21600r8100,l8100,18900r5400,l13500,21600r8100,l18900,12150,21600,2700r-5400,l16200,,5400,r,2700l,2700r2700,9450l,21600xem8100,18900nfl5400,18900r,-16200em5400,18900nfl8100,21600em13500,18900nfl16200,18900r,-16200em16200,18900nfl13500,21600e" fillcolor="#d8ebb3">
                  <v:stroke joinstyle="miter"/>
                  <v:shadow on="t" offset="6pt,6pt"/>
                  <v:path o:extrusionok="f" o:connecttype="custom" o:connectlocs="1219200,0;304800,685800;1219200,1066800;2133600,685800" o:connectangles="270,180,90,0" textboxrect="5400,0,16200,18900"/>
                  <o:lock v:ext="edit" verticies="t"/>
                </v:shape>
                <v:oval id="Oval 2177" o:spid="_x0000_s1202" style="position:absolute;left:31963;top:18465;width:15221;height:798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oq8QA&#10;AADcAAAADwAAAGRycy9kb3ducmV2LnhtbESP3WoCMRSE7wu+QzhC72pWK0VXo4gQ2npT/x7guDnu&#10;Lm5OwibV9e2NUOjlMDPfMPNlZxtxpTbUjhUMBxkI4sKZmksFx4N+m4AIEdlg45gU3CnActF7mWNu&#10;3I13dN3HUiQIhxwVVDH6XMpQVGQxDJwnTt7ZtRZjkm0pTYu3BLeNHGXZh7RYc1qo0NO6ouKy/7UK&#10;/M82G2rjL+8rvfnU5XezPt21Uq/9bjUDEamL/+G/9pdRMJ5M4XkmHQG5e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gTaKvEAAAA3AAAAA8AAAAAAAAAAAAAAAAAmAIAAGRycy9k&#10;b3ducmV2LnhtbFBLBQYAAAAABAAEAPUAAACJAwAAAAA=&#10;" fillcolor="#bbe0e3"/>
                <v:shape id="Text Box 2178" o:spid="_x0000_s1203" type="#_x0000_t202" style="position:absolute;left:33085;top:19540;width:14099;height:5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VWd8MA&#10;AADcAAAADwAAAGRycy9kb3ducmV2LnhtbERPz2vCMBS+C/4P4Q12GZrq3NBqFBlMxJPrBK/P5tl0&#10;bV5Kk9nuvzeHgceP7/dq09ta3Kj1pWMFk3ECgjh3uuRCwen7czQH4QOyxtoxKfgjD5v1cLDCVLuO&#10;v+iWhULEEPYpKjAhNKmUPjdk0Y9dQxy5q2sthgjbQuoWuxhuazlNkndpseTYYLChD0N5lf1aBdns&#10;9fqz304vptq9HHdvi+TQnSulnp/67RJEoD48xP/uvVYwW8T58Uw8An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VWd8MAAADcAAAADwAAAAAAAAAAAAAAAACYAgAAZHJzL2Rv&#10;d25yZXYueG1sUEsFBgAAAAAEAAQA9QAAAIgDAAAAAA==&#10;" filled="f" fillcolor="#bbe0e3" stroked="f">
                  <v:textbox inset="1.72719mm,.86361mm,1.72719mm,.86361mm">
                    <w:txbxContent>
                      <w:p w:rsidR="00287DBD" w:rsidRDefault="00287DBD" w:rsidP="002E02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Prototype </w:t>
                        </w:r>
                      </w:p>
                      <w:p w:rsidR="00287DBD" w:rsidRPr="00A52177" w:rsidRDefault="00287DBD" w:rsidP="002E029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IHM </w:t>
                        </w:r>
                        <w:proofErr w:type="spellStart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mutl</w:t>
                        </w:r>
                        <w:proofErr w:type="spellEnd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-clients</w:t>
                        </w:r>
                      </w:p>
                      <w:p w:rsidR="00287DBD" w:rsidRPr="00A52177" w:rsidRDefault="00287DBD" w:rsidP="00523887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group id="Group 2179" o:spid="_x0000_s1204" style="position:absolute;left:43890;top:7138;width:16625;height:3937" coordorigin="612,980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7AnExgAAANwA&#10;AAAPAAAAAAAAAAAAAAAAAKoCAABkcnMvZG93bnJldi54bWxQSwUGAAAAAAQABAD6AAAAnQMAAAAA&#10;">
                  <v:oval id="Oval 2180" o:spid="_x0000_s1205" style="position:absolute;left:612;top:980;width:953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hFB7cQA&#10;AADcAAAADwAAAGRycy9kb3ducmV2LnhtbESP3WrCQBSE7wu+w3IE7+rGYEuNrhJFoSAU/EFvD9lj&#10;EsyeDdlV17d3C4VeDjPzDTNbBNOIO3WutqxgNExAEBdW11wqOB42718gnEfW2FgmBU9ysJj33maY&#10;afvgHd33vhQRwi5DBZX3bSalKyoy6Ia2JY7exXYGfZRdKXWHjwg3jUyT5FMarDkuVNjSqqLiur8Z&#10;Befwc9odr2mdJx/LfLs+hNDaoNSgH/IpCE/B/4f/2t9awXiSwu+ZeATk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RQe3EAAAA3AAAAA8AAAAAAAAAAAAAAAAAmAIAAGRycy9k&#10;b3ducmV2LnhtbFBLBQYAAAAABAAEAPUAAACJAwAAAAA=&#10;" fillcolor="#fffd63"/>
                  <v:shape id="Text Box 2181" o:spid="_x0000_s1206" type="#_x0000_t202" style="position:absolute;left:681;top:1017;width:816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7HSMEA&#10;AADcAAAADwAAAGRycy9kb3ducmV2LnhtbESPS4vCMBSF94L/IdyB2Wk6Wnx0jCIyikutur8017ZM&#10;c1OSjHb+vREEl4fz+DiLVWcacSPna8sKvoYJCOLC6ppLBefTdjAD4QOyxsYyKfgnD6tlv7fATNs7&#10;H+mWh1LEEfYZKqhCaDMpfVGRQT+0LXH0rtYZDFG6UmqH9zhuGjlKkok0WHMkVNjSpqLiN/8zEVKe&#10;0/FPmx4a56e62J52/rLfKfX50a2/QQTqwjv8au+1gnQ+hueZeAT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ux0jBAAAA3AAAAA8AAAAAAAAAAAAAAAAAmAIAAGRycy9kb3du&#10;cmV2LnhtbFBLBQYAAAAABAAEAPUAAACGAwAAAAA=&#10;" filled="f" fillcolor="#bbe0e3" stroked="f">
                    <v:textbox inset="1.02mm,.204mm,1.02mm,.204mm">
                      <w:txbxContent>
                        <w:p w:rsidR="00287DBD" w:rsidRPr="008411E4" w:rsidRDefault="00287DBD" w:rsidP="0052388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Conditions environnementales</w:t>
                          </w:r>
                        </w:p>
                      </w:txbxContent>
                    </v:textbox>
                  </v:shape>
                </v:group>
                <v:group id="Group 2185" o:spid="_x0000_s1207" style="position:absolute;left:7006;top:15201;width:20544;height:4408" coordorigin="3016,572" coordsize="108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ZuqXM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rwv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m6pcxgAAANwA&#10;AAAPAAAAAAAAAAAAAAAAAKoCAABkcnMvZG93bnJldi54bWxQSwUGAAAAAAQABAD6AAAAnQMAAAAA&#10;">
                  <v:oval id="Oval 2186" o:spid="_x0000_s1208" style="position:absolute;left:3016;top:572;width:1089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jZmcQA&#10;AADcAAAADwAAAGRycy9kb3ducmV2LnhtbESP3YrCMBSE74V9h3AWvNN0RWW3GqUrCoIg+MPu7aE5&#10;tsXmpDRR49sbQfBymJlvmOk8mFpcqXWVZQVf/QQEcW51xYWC42HV+wbhPLLG2jIpuJOD+eyjM8VU&#10;2xvv6Lr3hYgQdikqKL1vUildXpJB17cNcfROtjXoo2wLqVu8Rbip5SBJxtJgxXGhxIYWJeXn/cUo&#10;+A/bv93xPKiyZPSbbZaHEBoblOp+hmwCwlPw7/CrvdYKhj8j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42ZnEAAAA3AAAAA8AAAAAAAAAAAAAAAAAmAIAAGRycy9k&#10;b3ducmV2LnhtbFBLBQYAAAAABAAEAPUAAACJAwAAAAA=&#10;" fillcolor="#fffd63"/>
                  <v:shape id="Text Box 2187" o:spid="_x0000_s1209" type="#_x0000_t202" style="position:absolute;left:3062;top:626;width:997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bwosEA&#10;AADcAAAADwAAAGRycy9kb3ducmV2LnhtbESPzYrCMBSF94LvEK4wO03VMmo1ioiKy7Hq/tJc22Jz&#10;U5KonbefDAzM8nB+Ps5q05lGvMj52rKC8SgBQVxYXXOp4Ho5DOcgfEDW2FgmBd/kYbPu91aYafvm&#10;M73yUIo4wj5DBVUIbSalLyoy6Ee2JY7e3TqDIUpXSu3wHcdNIydJ8ikN1hwJFba0q6h45E8TIeU1&#10;ne7b9KtxfqaLw+Xob6ejUh+DbrsEEagL/+G/9kkrSBcL+D0Tj4B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G8KLBAAAA3AAAAA8AAAAAAAAAAAAAAAAAmAIAAGRycy9kb3du&#10;cmV2LnhtbFBLBQYAAAAABAAEAPUAAACGAwAAAAA=&#10;" filled="f" fillcolor="#bbe0e3" stroked="f">
                    <v:textbox inset="1.02mm,.204mm,1.02mm,.204mm">
                      <w:txbxContent>
                        <w:p w:rsidR="00287DBD" w:rsidRDefault="00287DBD" w:rsidP="0052388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Calculateur simul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é</w:t>
                          </w:r>
                        </w:p>
                        <w:p w:rsidR="00287DBD" w:rsidRPr="00A52177" w:rsidRDefault="00287DBD" w:rsidP="0052388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(</w:t>
                          </w:r>
                          <w:proofErr w:type="gramStart"/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entr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é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es</w:t>
                          </w:r>
                          <w:proofErr w:type="gramEnd"/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 xml:space="preserve"> et Sorties)</w:t>
                          </w:r>
                        </w:p>
                      </w:txbxContent>
                    </v:textbox>
                  </v:shape>
                </v:group>
                <v:group id="Group 2188" o:spid="_x0000_s1210" style="position:absolute;left:53951;top:13271;width:11786;height:5029" coordorigin="3878,1071" coordsize="1089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SzZFwwAAANwAAAAP&#10;AAAAAAAAAAAAAAAAAKoCAABkcnMvZG93bnJldi54bWxQSwUGAAAAAAQABAD6AAAAmgMAAAAA&#10;">
                  <v:oval id="Oval 2189" o:spid="_x0000_s1211" style="position:absolute;left:3878;top:1071;width:1089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hFgMMA&#10;AADcAAAADwAAAGRycy9kb3ducmV2LnhtbESP3YrCMBSE7xd8h3AE79ZEwUWqUaqsIAgL/rB7e2iO&#10;bbE5KU1W49sbQfBymJlvmPky2kZcqfO1Yw2joQJBXDhTc6nhdNx8TkH4gGywcUwa7uRhueh9zDEz&#10;7sZ7uh5CKRKEfYYaqhDaTEpfVGTRD11LnLyz6yyGJLtSmg5vCW4bOVbqS1qsOS1U2NK6ouJy+Lca&#10;/uLP7/50Gde5mqzy3fcxxtZFrQf9mM9ABIrhHX61t0bDRI3geSYdAb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hFgMMAAADcAAAADwAAAAAAAAAAAAAAAACYAgAAZHJzL2Rv&#10;d25yZXYueG1sUEsFBgAAAAAEAAQA9QAAAIgDAAAAAA==&#10;" fillcolor="#fffd63"/>
                  <v:shape id="Text Box 2190" o:spid="_x0000_s1212" type="#_x0000_t202" style="position:absolute;left:3924;top:1108;width:99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n4ycAA&#10;AADcAAAADwAAAGRycy9kb3ducmV2LnhtbESPS4vCMBSF9wP+h3AFd2PqY1SqUURUXI6v/aW5tsXm&#10;piRR6783guDycB4fZ7ZoTCXu5HxpWUGvm4AgzqwuOVdwOm5+JyB8QNZYWSYFT/KwmLd+Zphq++A9&#10;3Q8hF3GEfYoKihDqVEqfFWTQd21NHL2LdQZDlC6X2uEjjptK9pNkJA2WHAkF1rQqKLsebiZC8tNw&#10;sK6H/5XzY51tjlt/3m2V6rSb5RREoCZ8w5/2Tiv4S/rwPhOP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n4ycAAAADcAAAADwAAAAAAAAAAAAAAAACYAgAAZHJzL2Rvd25y&#10;ZXYueG1sUEsFBgAAAAAEAAQA9QAAAIUDAAAAAA==&#10;" filled="f" fillcolor="#bbe0e3" stroked="f">
                    <v:textbox inset="1.02mm,.204mm,1.02mm,.204mm">
                      <w:txbxContent>
                        <w:p w:rsidR="00287DBD" w:rsidRPr="00B4035E" w:rsidRDefault="00287DBD" w:rsidP="0052388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 w:rsidRPr="00B4035E"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ormes  &amp; R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è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glements</w:t>
                          </w:r>
                        </w:p>
                      </w:txbxContent>
                    </v:textbox>
                  </v:shape>
                </v:group>
                <v:group id="Group 2194" o:spid="_x0000_s1213" style="position:absolute;left:35894;top:36139;width:11290;height:3435" coordorigin="2426,2795" coordsize="1043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moMs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XLeAG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gmagyxgAAANwA&#10;AAAPAAAAAAAAAAAAAAAAAKoCAABkcnMvZG93bnJldi54bWxQSwUGAAAAAAQABAD6AAAAnQMAAAAA&#10;">
                  <v:oval id="Oval 2195" o:spid="_x0000_s1214" style="position:absolute;left:2426;top:2795;width:1043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/mGMQA&#10;AADcAAAADwAAAGRycy9kb3ducmV2LnhtbESPQWsCMRSE7wX/Q3iCt5pUtMjWKKtUEATBVez1sXnd&#10;Xdy8LJtU03/fCEKPw8x8wyxW0bbiRr1vHGt4GysQxKUzDVcazqft6xyED8gGW8ek4Zc8rJaDlwVm&#10;xt35SLciVCJB2GeooQ6hy6T0ZU0W/dh1xMn7dr3FkGRfSdPjPcFtKydKvUuLDaeFGjva1FReix+r&#10;4SseLsfzddLkarbO95+nGDsXtR4NY/4BIlAM/+Fne2c0zNQUHmfSEZ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f5hjEAAAA3AAAAA8AAAAAAAAAAAAAAAAAmAIAAGRycy9k&#10;b3ducmV2LnhtbFBLBQYAAAAABAAEAPUAAACJAwAAAAA=&#10;" fillcolor="#fffd63"/>
                  <v:shape id="Text Box 2196" o:spid="_x0000_s1215" type="#_x0000_t202" style="position:absolute;left:2472;top:2878;width:952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gvcMA&#10;AADcAAAADwAAAGRycy9kb3ducmV2LnhtbESPX2vCMBTF3wd+h3CFvc3UrW7SNYqMWXx0rXu/NNe2&#10;rLkpSWbrtzeDgY+H8+fHybeT6cWFnO8sK1guEhDEtdUdNwpO1f5pDcIHZI29ZVJwJQ/bzewhx0zb&#10;kb/oUoZGxBH2GSpoQxgyKX3dkkG/sANx9M7WGQxRukZqh2McN718TpJXabDjSGhxoI+W6p/y10RI&#10;c0pfPof02Dv/put9VfjvQ6HU43zavYMINIV7+L990ApWyQr+zs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BgvcMAAADcAAAADwAAAAAAAAAAAAAAAACYAgAAZHJzL2Rv&#10;d25yZXYueG1sUEsFBgAAAAAEAAQA9QAAAIgDAAAAAA==&#10;" filled="f" fillcolor="#bbe0e3" stroked="f">
                    <v:textbox inset="1.02mm,.204mm,1.02mm,.204mm">
                      <w:txbxContent>
                        <w:p w:rsidR="00287DBD" w:rsidRPr="00A52177" w:rsidRDefault="00287DBD" w:rsidP="0052388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Alimentation</w:t>
                          </w:r>
                        </w:p>
                      </w:txbxContent>
                    </v:textbox>
                  </v:shape>
                </v:group>
                <v:group id="Group 2197" o:spid="_x0000_s1216" style="position:absolute;left:19069;top:31846;width:12894;height:5200" coordorigin="930,2763" coordsize="1043,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O4LqsQAAADcAAAA&#10;DwAAAAAAAAAAAAAAAACqAgAAZHJzL2Rvd25yZXYueG1sUEsFBgAAAAAEAAQA+gAAAJsDAAAAAA==&#10;">
                  <v:oval id="Oval 2198" o:spid="_x0000_s1217" style="position:absolute;left:930;top:2763;width:1043;height: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14b8QA&#10;AADcAAAADwAAAGRycy9kb3ducmV2LnhtbESP3WoCMRSE7wXfIRzBO00UbMtqlFUqCAXBH+rtYXPc&#10;XdycLJtU49s3BaGXw8x8wyxW0TbiTp2vHWuYjBUI4sKZmksN59N29AHCB2SDjWPS8CQPq2W/t8DM&#10;uAcf6H4MpUgQ9hlqqEJoMyl9UZFFP3YtcfKurrMYkuxKaTp8JLht5FSpN2mx5rRQYUubiorb8cdq&#10;uMT99+F8m9a5mq3zr89TjK2LWg8HMZ+DCBTDf/jV3hkNM/UOf2fSEZ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NeG/EAAAA3AAAAA8AAAAAAAAAAAAAAAAAmAIAAGRycy9k&#10;b3ducmV2LnhtbFBLBQYAAAAABAAEAPUAAACJAwAAAAA=&#10;" fillcolor="#fffd63"/>
                  <v:shape id="Text Box 2199" o:spid="_x0000_s1218" type="#_x0000_t202" style="position:absolute;left:976;top:2808;width:997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HPI78A&#10;AADcAAAADwAAAGRycy9kb3ducmV2LnhtbERPTWvCQBC9C/0Pywi96UarbYmuUqSKRxvtfchOk2B2&#10;NuxuNf575yB4fLzv5bp3rbpQiI1nA5NxBoq49LbhysDpuB19gooJ2WLrmQzcKMJ69TJYYm79lX/o&#10;UqRKSQjHHA3UKXW51rGsyWEc+45YuD8fHCaBodI24FXCXaunWfauHTYsDTV2tKmpPBf/Tkqq0+zt&#10;u5sd2hA/bLk97uLvfmfM67D/WoBK1Ken+OHeWwPzTNbKGTkCenU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4c8jvwAAANwAAAAPAAAAAAAAAAAAAAAAAJgCAABkcnMvZG93bnJl&#10;di54bWxQSwUGAAAAAAQABAD1AAAAhAMAAAAA&#10;" filled="f" fillcolor="#bbe0e3" stroked="f">
                    <v:textbox inset="1.02mm,.204mm,1.02mm,.204mm">
                      <w:txbxContent>
                        <w:p w:rsidR="00287DBD" w:rsidRPr="00A52177" w:rsidRDefault="00287DBD" w:rsidP="0052388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Ergonomie</w:t>
                          </w:r>
                        </w:p>
                      </w:txbxContent>
                    </v:textbox>
                  </v:shape>
                </v:group>
                <v:group id="Group 2200" o:spid="_x0000_s1219" style="position:absolute;left:54448;top:26446;width:12764;height:5312" coordorigin="3651,2477" coordsize="1179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XGf2MUAAADcAAAADwAAAGRycy9kb3ducmV2LnhtbESPT4vCMBTE7wt+h/AE&#10;b5pWUdyuUURUPIjgH1j29miebbF5KU1s67ffLAh7HGbmN8xi1ZlSNFS7wrKCeBSBIE6tLjhTcLvu&#10;hnMQziNrLC2Tghc5WC17HwtMtG35TM3FZyJA2CWoIPe+SqR0aU4G3chWxMG729qgD7LOpK6xDXBT&#10;ynEUzaTBgsNCjhVtckofl6dRsG+xXU/ibXN83Devn+v09H2MSalBv1t/gfDU+f/wu33QCqbRJ/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Fxn9jFAAAA3AAA&#10;AA8AAAAAAAAAAAAAAAAAqgIAAGRycy9kb3ducmV2LnhtbFBLBQYAAAAABAAEAPoAAACcAwAAAAA=&#10;">
                  <v:oval id="Oval 2201" o:spid="_x0000_s1220" style="position:absolute;left:3651;top:247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12xsIA&#10;AADcAAAADwAAAGRycy9kb3ducmV2LnhtbERPXWvCMBR9F/wP4Qp707SFjtEZSx0bDAZCVdzrpbm2&#10;pc1NaTLN/r15GOzxcL63ZTCjuNHsessK0k0CgrixuudWwfn0sX4B4TyyxtEyKfglB+Vuudhioe2d&#10;a7odfStiCLsCFXTeT4WUrunIoNvYiThyVzsb9BHOrdQz3mO4GWWWJM/SYM+xocOJ3jpqhuOPUfAd&#10;Dpf6PGR9leT76uv9FMJkg1JPq1C9gvAU/L/4z/2pFeRpnB/PxCMgd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vXbGwgAAANwAAAAPAAAAAAAAAAAAAAAAAJgCAABkcnMvZG93&#10;bnJldi54bWxQSwUGAAAAAAQABAD1AAAAhwMAAAAA&#10;" fillcolor="#fffd63"/>
                  <v:shape id="Text Box 2202" o:spid="_x0000_s1221" type="#_x0000_t202" style="position:absolute;left:3651;top:2560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LwY8EA&#10;AADcAAAADwAAAGRycy9kb3ducmV2LnhtbESPS4vCMBSF98L8h3AHZqdpHV90jCIyikutur8017ZM&#10;c1OSqJ1/bwTB5eE8Ps582ZlG3Mj52rKCdJCAIC6srrlUcDpu+jMQPiBrbCyTgn/ysFx89OaYaXvn&#10;A93yUIo4wj5DBVUIbSalLyoy6Ae2JY7exTqDIUpXSu3wHsdNI4dJMpEGa46ECltaV1T85VcTIeVp&#10;9P3bjvaN81NdbI5bf95tlfr67FY/IAJ14R1+tXdawThN4XkmHgG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C8GPBAAAA3AAAAA8AAAAAAAAAAAAAAAAAmAIAAGRycy9kb3du&#10;cmV2LnhtbFBLBQYAAAAABAAEAPUAAACGAwAAAAA=&#10;" filled="f" fillcolor="#bbe0e3" stroked="f">
                    <v:textbox inset="1.02mm,.204mm,1.02mm,.204mm">
                      <w:txbxContent>
                        <w:p w:rsidR="00287DBD" w:rsidRPr="008411E4" w:rsidRDefault="00287DBD" w:rsidP="0052388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Types de support</w:t>
                          </w:r>
                        </w:p>
                      </w:txbxContent>
                    </v:textbox>
                  </v:shape>
                </v:group>
                <v:shape id="Text Box 2228" o:spid="_x0000_s1222" type="#_x0000_t202" style="position:absolute;left:9863;top:4316;width:11588;height:5391;visibility:visible;mso-wrap-style:none;v-text-anchor:middle" o:bwmode="highContras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ULeMEA&#10;AADdAAAADwAAAGRycy9kb3ducmV2LnhtbERPy2qEMBTdF/oP4Ra6q3FmUQdnMiIDxW66qPUDruaO&#10;ypgbSTJq/74pFHp2h/PinIrNTGIh50fLCnZJCoK4s3rkXkHz9fZyAOEDssbJMin4Jg/F+fHhhLm2&#10;K3/SUodexBL2OSoYQphzKX03kEGf2Jk4alfrDIZIXS+1wzWWm0nu0/RVGhw5Lgw402Wg7lbfjQLt&#10;2qZ32VLJpso+7uTXtjqUSj0/beURRKAt/Jv/0u9awT4Cft/EJyDP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VC3jBAAAA3QAAAA8AAAAAAAAAAAAAAAAAmAIAAGRycy9kb3du&#10;cmV2LnhtbFBLBQYAAAAABAAEAPUAAACGAwAAAAA=&#10;" filled="f" fillcolor="silver" stroked="f">
                  <v:textbox inset="7.25pt,1.2788mm,7.25pt,1.2788mm">
                    <w:txbxContent>
                      <w:p w:rsidR="00287DBD" w:rsidRDefault="00287DBD" w:rsidP="0052388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B4035E">
                          <w:rPr>
                            <w:rFonts w:ascii="Arial" w:cs="Arial"/>
                            <w:b/>
                            <w:bCs/>
                          </w:rPr>
                          <w:t>Phase de vie:</w:t>
                        </w:r>
                      </w:p>
                      <w:p w:rsidR="00287DBD" w:rsidRPr="00B4035E" w:rsidRDefault="00287DBD" w:rsidP="00523887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B4035E">
                          <w:rPr>
                            <w:rFonts w:ascii="Arial" w:cs="Arial"/>
                            <w:b/>
                            <w:bCs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b/>
                            <w:bCs/>
                          </w:rPr>
                          <w:t xml:space="preserve">Prototype </w:t>
                        </w:r>
                      </w:p>
                      <w:p w:rsidR="00287DBD" w:rsidRDefault="00287DBD" w:rsidP="00523887"/>
                    </w:txbxContent>
                  </v:textbox>
                </v:shape>
                <v:group id="Group 2497" o:spid="_x0000_s1223" style="position:absolute;left:8717;top:24655;width:16199;height:4432" coordorigin="3534,1713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FO4hM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mSTO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BTuITFAAAA3QAA&#10;AA8AAAAAAAAAAAAAAAAAqgIAAGRycy9kb3ducmV2LnhtbFBLBQYAAAAABAAEAPoAAACcAwAAAAA=&#10;">
                  <v:oval id="Oval 2498" o:spid="_x0000_s1224" style="position:absolute;left:3534;top:1713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p6hv8UA&#10;AADdAAAADwAAAGRycy9kb3ducmV2LnhtbESPzWrDMBCE74G+g9hCb4lc0ZbgWA5uSKBQKOSH5LpY&#10;G9vEWhlLSdS3rwqFHoeZ+YYpltH24kaj7xxreJ5lIIhrZzpuNBz2m+kchA/IBnvHpOGbPCzLh0mB&#10;uXF33tJtFxqRIOxz1NCGMORS+roli37mBuLknd1oMSQ5NtKMeE9w20uVZW/SYsdpocWBVi3Vl93V&#10;ajjFr+P2cFFdlb2+V5/rfYyDi1o/PcZqASJQDP/hv/aH0aCUeoHfN+kJy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nqG/xQAAAN0AAAAPAAAAAAAAAAAAAAAAAJgCAABkcnMv&#10;ZG93bnJldi54bWxQSwUGAAAAAAQABAD1AAAAigMAAAAA&#10;" fillcolor="#fffd63"/>
                  <v:shape id="Text Box 2499" o:spid="_x0000_s1225" type="#_x0000_t202" style="position:absolute;left:3640;top:1791;width:1315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egGMMA&#10;AADdAAAADwAAAGRycy9kb3ducmV2LnhtbESPzWrDMBCE74G8g9hAb4kcN6TFtRxCaYyPjZ3eF2tr&#10;m1orI6mJ+/ZVoZDjMD8fkx9mM4orOT9YVrDdJCCIW6sH7hRcmtP6GYQPyBpHy6TghzwciuUix0zb&#10;G5/pWodOxBH2GSroQ5gyKX3bk0G/sRNx9D6tMxiidJ3UDm9x3IwyTZK9NDhwJPQ40WtP7Vf9bSKk&#10;u+we36bd++j8k25PTek/qlKph9V8fAERaA738H+70grSNN3D35v4BG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egGMMAAADdAAAADwAAAAAAAAAAAAAAAACYAgAAZHJzL2Rv&#10;d25yZXYueG1sUEsFBgAAAAAEAAQA9QAAAIgDAAAAAA==&#10;" filled="f" fillcolor="#bbe0e3" stroked="f">
                    <v:textbox inset="1.02mm,.204mm,1.02mm,.204mm">
                      <w:txbxContent>
                        <w:p w:rsidR="00287DBD" w:rsidRPr="00157C6B" w:rsidRDefault="00287DBD" w:rsidP="00523887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Utilisateur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2228" o:spid="_x0000_s1226" type="#_x0000_t32" style="position:absolute;left:43889;top:11075;width:8313;height:77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fjysMAAADdAAAADwAAAGRycy9kb3ducmV2LnhtbERPz2uDMBS+D/o/hFfYbcbKEHGmZR0M&#10;CuuhdTu0t4d5U5l5kSRV9983h8GOH9/vareYQUzkfG9ZwSZJQRA3VvfcKvj6fH8qQPiArHGwTAp+&#10;ycNuu3qosNR25jNNdWhFDGFfooIuhLGU0jcdGfSJHYkj922dwRCha6V2OMdwM8gsTXNpsOfY0OFI&#10;bx01P/XNKMgPF1NgfXy+7o/n5fRx83XuCqUe18vrC4hAS/gX/7kPWkGWZXFufBOfgNz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5348rDAAAA3QAAAA8AAAAAAAAAAAAA&#10;AAAAoQIAAGRycy9kb3ducmV2LnhtbFBLBQYAAAAABAAEAPkAAACRAwAAAAA=&#10;" strokecolor="#9bbb59 [3206]" strokeweight="2pt">
                  <v:stroke endarrow="open"/>
                  <v:shadow on="t" color="black" opacity="24903f" origin=",.5" offset="0,.55556mm"/>
                </v:shape>
                <v:shape id="Freeform 2586" o:spid="_x0000_s1227" style="position:absolute;left:37480;top:11229;width:4138;height:30711;rotation:6464570fd;visibility:visible;mso-wrap-style:square;v-text-anchor:top" coordsize="413,16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oNnMYA&#10;AADcAAAADwAAAGRycy9kb3ducmV2LnhtbESPT2vCQBTE7wW/w/KE3uomtvVPzCpSEApeavSgt0f2&#10;mQ1m34bsNqbfvlsoeBxm5jdMvhlsI3rqfO1YQTpJQBCXTtdcKTgddy8LED4ga2wck4If8rBZj55y&#10;zLS784H6IlQiQthnqMCE0GZS+tKQRT9xLXH0rq6zGKLsKqk7vEe4beQ0SWbSYs1xwWBLH4bKW/Ft&#10;FezD7vT6ZZZ2tt0Xb5fzsTEmTZV6Hg/bFYhAQ3iE/9ufWsH7PIW/M/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ooNnMYAAADcAAAADwAAAAAAAAAAAAAAAACYAgAAZHJz&#10;L2Rvd25yZXYueG1sUEsFBgAAAAAEAAQA9QAAAIsDAAAAAA==&#10;" adj="-11796480,,5400" path="m413,1611c351,1516,66,1311,33,1043,,775,230,351,215,e" filled="f" fillcolor="#bbe0e3" strokecolor="blue" strokeweight="2pt">
                  <v:stroke startarrow="classic" startarrowwidth="wide" startarrowlength="long" endarrow="classic" endarrowwidth="wide" endarrowlength="long" joinstyle="round"/>
                  <v:formulas/>
                  <v:path arrowok="t" o:connecttype="custom" o:connectlocs="413770,3071138;33062,1988328;215401,0" o:connectangles="0,0,0" textboxrect="0,0,413,1611"/>
                  <v:textbox>
                    <w:txbxContent>
                      <w:p w:rsidR="00287DBD" w:rsidRDefault="00287DBD" w:rsidP="00B61D75"/>
                    </w:txbxContent>
                  </v:textbox>
                </v:shape>
                <v:shape id="Freeform 2586" o:spid="_x0000_s1228" style="position:absolute;left:39862;top:7073;width:3992;height:30104;rotation:4952551fd;flip:x;visibility:visible;mso-wrap-style:square;v-text-anchor:top" coordsize="413,16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ysa8YA&#10;AADcAAAADwAAAGRycy9kb3ducmV2LnhtbESPQWvCQBSE7wX/w/IEb3XTYluJriIVpaBQqqXnZ/aZ&#10;Tc2+Ddk1if56Vyj0OMzMN8x03tlSNFT7wrGCp2ECgjhzuuBcwfd+9TgG4QOyxtIxKbiQh/ms9zDF&#10;VLuWv6jZhVxECPsUFZgQqlRKnxmy6IeuIo7e0dUWQ5R1LnWNbYTbUj4nyau0WHBcMFjRu6HstDtb&#10;Bf5zOWaz3jer7vdnc9ict9dDu1Vq0O8WExCBuvAf/mt/aAUvbyO4n4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ysa8YAAADcAAAADwAAAAAAAAAAAAAAAACYAgAAZHJz&#10;L2Rvd25yZXYueG1sUEsFBgAAAAAEAAQA9QAAAIsDAAAAAA==&#10;" adj="-11796480,,5400" path="m413,1611c351,1516,66,1311,33,1043,,775,230,351,215,e" filled="f" fillcolor="#bbe0e3" strokecolor="blue" strokeweight="2pt">
                  <v:stroke startarrow="classic" startarrowwidth="wide" startarrowlength="long" endarrow="classic" endarrowwidth="wide" endarrowlength="long" joinstyle="round"/>
                  <v:formulas/>
                  <v:path arrowok="t" o:connecttype="custom" o:connectlocs="399187,3010434;31896,1949027;207809,0" o:connectangles="0,0,0" textboxrect="0,0,413,1611"/>
                  <v:textbox>
                    <w:txbxContent>
                      <w:p w:rsidR="00287DBD" w:rsidRDefault="00287DBD" w:rsidP="00DD7355"/>
                    </w:txbxContent>
                  </v:textbox>
                </v:shape>
                <v:shape id="Connecteur droit avec flèche 2234" o:spid="_x0000_s1229" type="#_x0000_t32" style="position:absolute;left:45838;top:15786;width:8113;height:382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uN/EsYAAADdAAAADwAAAGRycy9kb3ducmV2LnhtbESPQWvCQBSE7wX/w/KE3urGKCGkrqKC&#10;INRDjR7s7ZF9TUKzb8Puqum/7xYEj8PMfMMsVoPpxI2cby0rmE4SEMSV1S3XCs6n3VsOwgdkjZ1l&#10;UvBLHlbL0csCC23vfKRbGWoRIewLVNCE0BdS+qohg35ie+LofVtnMETpaqkd3iPcdDJNkkwabDku&#10;NNjTtqHqp7waBdn+YnIsD/OvzeE4fH5cfZm5XKnX8bB+BxFoCM/wo73XCtJ0Nof/N/EJ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rjfxLGAAAA3Q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Connecteur droit avec flèche 2235" o:spid="_x0000_s1230" type="#_x0000_t32" style="position:absolute;left:40874;top:26013;width:0;height:10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a/aicYAAADdAAAADwAAAGRycy9kb3ducmV2LnhtbESPQWvCQBSE70L/w/IKvemmaQ0hdRUV&#10;BKEeNHpob4/saxKafRt2V03/fVcQPA4z8w0zWwymExdyvrWs4HWSgCCurG65VnA6bsY5CB+QNXaW&#10;ScEfeVjMn0YzLLS98oEuZahFhLAvUEETQl9I6auGDPqJ7Ymj92OdwRClq6V2eI1w08k0STJpsOW4&#10;0GBP64aq3/JsFGTbL5NjuXv/Xu0Ow/7z7MvM5Uq9PA/LDxCBhvAI39tbrSBN36ZwexOfgJz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Wv2onGAAAA3Q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Zone de texte 2236" o:spid="_x0000_s1231" type="#_x0000_t202" style="position:absolute;left:42919;top:10972;width:5667;height:2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xfkcUA&#10;AADdAAAADwAAAGRycy9kb3ducmV2LnhtbESPQWvCQBSE70L/w/IKvemmUURSVwmKtLSCqL309si+&#10;JqHZtyH71Pjvu4LgcZiZb5j5sneNOlMXas8GXkcJKOLC25pLA9/HzXAGKgiyxcYzGbhSgOXiaTDH&#10;zPoL7+l8kFJFCIcMDVQibaZ1KCpyGEa+JY7er+8cSpRdqW2Hlwh3jU6TZKod1hwXKmxpVVHxdzg5&#10;A5+TH1yP5Yuuwv0uz99n7SRsjXl57vM3UEK9PML39oc1kKbjKdzexCe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7F+RxQAAAN0AAAAPAAAAAAAAAAAAAAAAAJgCAABkcnMv&#10;ZG93bnJldi54bWxQSwUGAAAAAAQABAD1AAAAigMAAAAA&#10;" fillcolor="white [3201]" strokecolor="white [3212]" strokeweight=".5pt">
                  <v:textbox>
                    <w:txbxContent>
                      <w:p w:rsidR="00287DBD" w:rsidRPr="00DF13EA" w:rsidRDefault="00287DBD">
                        <w:pPr>
                          <w:rPr>
                            <w:color w:val="92D050"/>
                          </w:rPr>
                        </w:pPr>
                        <w:r w:rsidRPr="00DF13EA">
                          <w:rPr>
                            <w:color w:val="92D050"/>
                          </w:rPr>
                          <w:t>FCp1</w:t>
                        </w:r>
                      </w:p>
                    </w:txbxContent>
                  </v:textbox>
                </v:shape>
                <v:shape id="Zone de texte 2237" o:spid="_x0000_s1232" type="#_x0000_t202" style="position:absolute;left:50114;top:18054;width:6889;height:3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D6CsUA&#10;AADdAAAADwAAAGRycy9kb3ducmV2LnhtbESPQWvCQBSE7wX/w/IEb7ppFCupqwRFLFUotb309si+&#10;JqHZtyH71PjvuwWhx2FmvmGW69416kJdqD0beJwkoIgLb2suDXx+7MYLUEGQLTaeycCNAqxXg4cl&#10;ZtZf+Z0uJylVhHDI0EAl0mZah6Iih2HiW+LoffvOoUTZldp2eI1w1+g0SebaYc1xocKWNhUVP6ez&#10;M/A6+8LtVA50E+7f8ny/aGfhaMxo2OfPoIR6+Q/f2y/WQJpOn+DvTXwCe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oPoKxQAAAN0AAAAPAAAAAAAAAAAAAAAAAJgCAABkcnMv&#10;ZG93bnJldi54bWxQSwUGAAAAAAQABAD1AAAAigMAAAAA&#10;" fillcolor="white [3201]" strokecolor="white [3212]" strokeweight=".5pt">
                  <v:textbox>
                    <w:txbxContent>
                      <w:p w:rsidR="00287DBD" w:rsidRPr="00DF13EA" w:rsidRDefault="00287DBD">
                        <w:pPr>
                          <w:rPr>
                            <w:color w:val="92D050"/>
                          </w:rPr>
                        </w:pPr>
                        <w:r w:rsidRPr="00DF13EA">
                          <w:rPr>
                            <w:color w:val="92D050"/>
                          </w:rPr>
                          <w:t>FCp2</w:t>
                        </w:r>
                      </w:p>
                    </w:txbxContent>
                  </v:textbox>
                </v:shape>
                <v:shape id="Zone de texte 2237" o:spid="_x0000_s1233" type="#_x0000_t202" style="position:absolute;left:40964;top:31761;width:688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GMcsYA&#10;AADcAAAADwAAAGRycy9kb3ducmV2LnhtbESPQWvCQBSE70L/w/IK3ppN1VaNrhIspcUWirYXb4/s&#10;MwnNvg3ZV43/vlsoeBxm5htmue5do07UhdqzgfskBUVceFtzaeDr8/luBioIssXGMxm4UID16maw&#10;xMz6M+/otJdSRQiHDA1UIm2mdSgqchgS3xJH7+g7hxJlV2rb4TnCXaNHafqoHdYcFypsaVNR8b3/&#10;cQa2kwM+jeWNLsL9R56/zNpJeDdmeNvnC1BCvVzD/+1Xa+BhOoe/M/EI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GMcsYAAADcAAAADwAAAAAAAAAAAAAAAACYAgAAZHJz&#10;L2Rvd25yZXYueG1sUEsFBgAAAAAEAAQA9QAAAIsDAAAAAA==&#10;" fillcolor="white [3201]" strokecolor="white [3212]" strokeweight=".5pt">
                  <v:textbox>
                    <w:txbxContent>
                      <w:p w:rsidR="00287DBD" w:rsidRPr="00DF13EA" w:rsidRDefault="00287DBD" w:rsidP="00DD7355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color w:val="92D050"/>
                          </w:rPr>
                        </w:pPr>
                        <w:r w:rsidRPr="00DF13EA">
                          <w:rPr>
                            <w:rFonts w:ascii="Trebuchet MS" w:hAnsi="Trebuchet MS"/>
                            <w:color w:val="92D050"/>
                          </w:rPr>
                          <w:t>FCp3</w:t>
                        </w:r>
                      </w:p>
                    </w:txbxContent>
                  </v:textbox>
                </v:shape>
                <v:shape id="Zone de texte 2238" o:spid="_x0000_s1234" type="#_x0000_t202" style="position:absolute;left:27550;top:15205;width:7244;height:2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9ueMIA&#10;AADdAAAADwAAAGRycy9kb3ducmV2LnhtbERPS2vCQBC+F/wPywje6sYoRaKrBKVY2oL4uHgbsmMS&#10;zM6G7FTjv+8eCj1+fO/luneNulMXas8GJuMEFHHhbc2lgfPp/XUOKgiyxcYzGXhSgPVq8LLEzPoH&#10;H+h+lFLFEA4ZGqhE2kzrUFTkMIx9Sxy5q+8cSoRdqW2HjxjuGp0myZt2WHNsqLClTUXF7fjjDHzO&#10;Lridyhc9hft9nu/m7Sx8GzMa9vkClFAv/+I/94c1kKbTODe+iU9Ar3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P254wgAAAN0AAAAPAAAAAAAAAAAAAAAAAJgCAABkcnMvZG93&#10;bnJldi54bWxQSwUGAAAAAAQABAD1AAAAhwMAAAAA&#10;" fillcolor="white [3201]" strokecolor="white [3212]" strokeweight=".5pt">
                  <v:textbox>
                    <w:txbxContent>
                      <w:p w:rsidR="00287DBD" w:rsidRPr="00DF13EA" w:rsidRDefault="00287DBD">
                        <w:pPr>
                          <w:rPr>
                            <w:color w:val="1F497D" w:themeColor="text2"/>
                          </w:rPr>
                        </w:pPr>
                        <w:r w:rsidRPr="00DF13EA">
                          <w:rPr>
                            <w:color w:val="1F497D" w:themeColor="text2"/>
                          </w:rPr>
                          <w:t>FPp1</w:t>
                        </w:r>
                      </w:p>
                    </w:txbxContent>
                  </v:textbox>
                </v:shape>
                <v:shape id="Zone de texte 544" o:spid="_x0000_s1235" type="#_x0000_t202" style="position:absolute;left:22347;top:21193;width:6935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zpUcUA&#10;AADcAAAADwAAAGRycy9kb3ducmV2LnhtbESPX2vCQBDE3wt+h2OFvtWLbVokekqoSIsVin9efFty&#10;axLM7YXcVuO37wmFPg4z8xtmtuhdoy7UhdqzgfEoAUVceFtzaeCwXz1NQAVBtth4JgM3CrCYDx5m&#10;mFl/5S1ddlKqCOGQoYFKpM20DkVFDsPIt8TRO/nOoUTZldp2eI1w1+jnJHnTDmuOCxW29F5Rcd79&#10;OAPr9IjLF/mim3D/necfkzYNG2Meh30+BSXUy3/4r/1pDbymKdzPxCO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3OlRxQAAANwAAAAPAAAAAAAAAAAAAAAAAJgCAABkcnMv&#10;ZG93bnJldi54bWxQSwUGAAAAAAQABAD1AAAAigMAAAAA&#10;" fillcolor="white [3201]" strokecolor="white [3212]" strokeweight=".5pt">
                  <v:textbox>
                    <w:txbxContent>
                      <w:p w:rsidR="00287DBD" w:rsidRPr="00DF13EA" w:rsidRDefault="00287DBD">
                        <w:pPr>
                          <w:rPr>
                            <w:color w:val="1F497D" w:themeColor="text2"/>
                          </w:rPr>
                        </w:pPr>
                        <w:r w:rsidRPr="00DF13EA">
                          <w:rPr>
                            <w:color w:val="1F497D" w:themeColor="text2"/>
                          </w:rPr>
                          <w:t>FPp2</w:t>
                        </w:r>
                      </w:p>
                    </w:txbxContent>
                  </v:textbox>
                </v:shape>
                <v:shape id="Zone de texte 545" o:spid="_x0000_s1236" type="#_x0000_t202" style="position:absolute;left:25940;top:28180;width:6486;height:2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BMysUA&#10;AADcAAAADwAAAGRycy9kb3ducmV2LnhtbESPX2vCQBDE3wv9DscWfKuXtlEkekpoKUotFP+8+Lbk&#10;1iSY2wu5VeO37wmFPg4z8xtmtuhdoy7UhdqzgZdhAoq48Lbm0sB+9/k8ARUE2WLjmQzcKMBi/vgw&#10;w8z6K2/ospVSRQiHDA1UIm2mdSgqchiGviWO3tF3DiXKrtS2w2uEu0a/JslYO6w5LlTY0ntFxWl7&#10;dga+0gN+vMmabsL9T54vJ20avo0ZPPX5FJRQL//hv/bKGhilI7ifiUdAz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kEzKxQAAANwAAAAPAAAAAAAAAAAAAAAAAJgCAABkcnMv&#10;ZG93bnJldi54bWxQSwUGAAAAAAQABAD1AAAAigMAAAAA&#10;" fillcolor="white [3201]" strokecolor="white [3212]" strokeweight=".5pt">
                  <v:textbox>
                    <w:txbxContent>
                      <w:p w:rsidR="00287DBD" w:rsidRPr="00DF13EA" w:rsidRDefault="00287DBD">
                        <w:pPr>
                          <w:rPr>
                            <w:color w:val="1F497D" w:themeColor="text2"/>
                          </w:rPr>
                        </w:pPr>
                        <w:r w:rsidRPr="00DF13EA">
                          <w:rPr>
                            <w:color w:val="1F497D" w:themeColor="text2"/>
                          </w:rPr>
                          <w:t>FPp3</w:t>
                        </w:r>
                      </w:p>
                    </w:txbxContent>
                  </v:textbox>
                </v:shape>
                <v:shape id="Freeform 2586" o:spid="_x0000_s1237" style="position:absolute;left:37480;top:11229;width:4138;height:30711;rotation:6464570fd;visibility:visible;mso-wrap-style:square;v-text-anchor:top" coordsize="413,16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jeI8UA&#10;AADcAAAADwAAAGRycy9kb3ducmV2LnhtbESPQWvCQBSE74X+h+UVvNVNNA02dRURBCEXm3hob4/s&#10;azY0+zZkV03/fVco9DjMzDfMejvZXlxp9J1jBek8AUHcON1xq+BcH55XIHxA1tg7JgU/5GG7eXxY&#10;Y6Hdjd/pWoVWRAj7AhWYEIZCSt8YsujnbiCO3pcbLYYox1bqEW8Rbnu5SJJcWuw4LhgcaG+o+a4u&#10;VkEZDuflybzafFdW2edH3RuTpkrNnqbdG4hAU/gP/7WPWsHLKoP7mXgE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KN4jxQAAANwAAAAPAAAAAAAAAAAAAAAAAJgCAABkcnMv&#10;ZG93bnJldi54bWxQSwUGAAAAAAQABAD1AAAAigMAAAAA&#10;" adj="-11796480,,5400" path="m413,1611c351,1516,66,1311,33,1043,,775,230,351,215,e" filled="f" fillcolor="#bbe0e3" strokecolor="blue" strokeweight="2pt">
                  <v:stroke startarrow="classic" startarrowwidth="wide" startarrowlength="long" endarrow="classic" endarrowwidth="wide" endarrowlength="long" joinstyle="round"/>
                  <v:formulas/>
                  <v:path arrowok="t" o:connecttype="custom" o:connectlocs="413770,3071138;33062,1988328;215401,0" o:connectangles="0,0,0" textboxrect="0,0,413,1611"/>
                  <v:textbox>
                    <w:txbxContent>
                      <w:p w:rsidR="00287DBD" w:rsidRDefault="00287DBD" w:rsidP="00B61D75"/>
                    </w:txbxContent>
                  </v:textbox>
                </v:shape>
                <v:shape id="Freeform 2607" o:spid="_x0000_s1238" style="position:absolute;left:28267;top:23724;width:26480;height:6942;rotation:11458521fd;visibility:visible;mso-wrap-style:square;v-text-anchor:top" coordsize="1316,5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tURcQA&#10;AADcAAAADwAAAGRycy9kb3ducmV2LnhtbESPS2vDMBCE74X8B7GF3hrZhYTgWDElNNBAL3mQ82Kt&#10;H8RaOZJqu/31VSGQ4zAz3zB5MZlODOR8a1lBOk9AEJdWt1wrOJ92rysQPiBr7CyTgh/yUGxmTzlm&#10;2o58oOEYahEh7DNU0ITQZ1L6siGDfm574uhV1hkMUbpaaodjhJtOviXJUhpsOS402NO2ofJ6/DYK&#10;rjs/Dlz1l9PtazhsP+rU7X87pV6ep/c1iEBTeITv7U+tYLFawv+ZeATk5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bVEXEAAAA3AAAAA8AAAAAAAAAAAAAAAAAmAIAAGRycy9k&#10;b3ducmV2LnhtbFBLBQYAAAAABAAEAPUAAACJAwAAAAA=&#10;" adj="-11796480,,5400" path="m1316,v-80,117,-159,235,-227,318c1021,401,968,454,908,499v-60,45,-129,83,-182,91c673,598,665,590,590,545,515,500,371,394,273,318,175,242,87,166,,91e" filled="f" fillcolor="#bbe0e3" strokecolor="blue" strokeweight="2.25pt">
                  <v:stroke startarrow="classic" startarrowwidth="wide" startarrowlength="long" endarrow="classic" endarrowwidth="wide" endarrowlength="long" joinstyle="round"/>
                  <v:formulas/>
                  <v:path arrowok="t" o:connecttype="custom" o:connectlocs="2648003,0;2191243,369121;1827042,579219;1460828,684848;1187175,632614;549320,369121;0,105629" o:connectangles="0,0,0,0,0,0,0" textboxrect="0,0,1316,598"/>
                  <v:textbox>
                    <w:txbxContent>
                      <w:p w:rsidR="00287DBD" w:rsidRDefault="00287DBD" w:rsidP="00CE1F8E"/>
                    </w:txbxContent>
                  </v:textbox>
                </v:shape>
                <v:shape id="Connecteur droit avec flèche 587" o:spid="_x0000_s1239" type="#_x0000_t32" style="position:absolute;left:30282;top:26008;width:6382;height:67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wrF8YAAADcAAAADwAAAGRycy9kb3ducmV2LnhtbESPQWvCQBSE70L/w/IK3nRTaWNI3YRW&#10;KAj1oGkP7e2RfU1Cs2/D7qrx37uC4HGYmW+YVTmaXhzJ+c6ygqd5AoK4trrjRsH318csA+EDssbe&#10;Mik4k4eyeJisMNf2xHs6VqEREcI+RwVtCEMupa9bMujndiCO3p91BkOUrpHa4SnCTS8XSZJKgx3H&#10;hRYHWrdU/1cHoyDd/JgMq+3z7/t2P+4+D75KXabU9HF8ewURaAz38K290QpesiVcz8QjIIs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TMKxfGAAAA3A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Zone de texte 547" o:spid="_x0000_s1240" type="#_x0000_t202" style="position:absolute;left:33591;top:30247;width:5491;height:32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53JsUA&#10;AADcAAAADwAAAGRycy9kb3ducmV2LnhtbESPX2vCQBDE3wv9DscW+lYvtqlK9JTQUlpUEP+8+Lbk&#10;1iQ0txdyW43f3isU+jjMzG+Y2aJ3jTpTF2rPBoaDBBRx4W3NpYHD/uNpAioIssXGMxm4UoDF/P5u&#10;hpn1F97SeSelihAOGRqoRNpM61BU5DAMfEscvZPvHEqUXalth5cId41+TpKRdlhzXKiwpbeKiu/d&#10;jzOwTI/4/iIrugr3mzz/nLRpWBvz+NDnU1BCvfyH/9pf1sBrOobfM/EI6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DncmxQAAANwAAAAPAAAAAAAAAAAAAAAAAJgCAABkcnMv&#10;ZG93bnJldi54bWxQSwUGAAAAAAQABAD1AAAAigMAAAAA&#10;" fillcolor="white [3201]" strokecolor="white [3212]" strokeweight=".5pt">
                  <v:textbox>
                    <w:txbxContent>
                      <w:p w:rsidR="00287DBD" w:rsidRPr="00DF13EA" w:rsidRDefault="00287DBD">
                        <w:pPr>
                          <w:rPr>
                            <w:color w:val="92D050"/>
                          </w:rPr>
                        </w:pPr>
                        <w:r w:rsidRPr="00DF13EA">
                          <w:rPr>
                            <w:color w:val="92D050"/>
                          </w:rPr>
                          <w:t>FCp4</w:t>
                        </w:r>
                      </w:p>
                    </w:txbxContent>
                  </v:textbox>
                </v:shape>
                <v:group id="Group 2185" o:spid="_x0000_s1241" style="position:absolute;left:28150;top:5376;width:14675;height:7894" coordorigin="-7,-46" coordsize="1089,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+45GcIAAADc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YhbXhTDgC&#10;Mn0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PuORnCAAAA3AAAAA8A&#10;AAAAAAAAAAAAAAAAqgIAAGRycy9kb3ducmV2LnhtbFBLBQYAAAAABAAEAPoAAACZAwAAAAA=&#10;">
                  <v:oval id="Oval 2186" o:spid="_x0000_s1242" style="position:absolute;left:-7;top:-46;width:1089;height: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1K3MMA&#10;AADcAAAADwAAAGRycy9kb3ducmV2LnhtbESPQYvCMBSE78L+h/AW9qbpCopWo3RFYUEQrLJ7fTTP&#10;tti8lCZq/PdGEDwOM/MNM18G04grda62rOB7kIAgLqyuuVRwPGz6ExDOI2tsLJOCOzlYLj56c0y1&#10;vfGerrkvRYSwS1FB5X2bSumKigy6gW2Jo3eynUEfZVdK3eEtwk0jh0kylgZrjgsVtrSqqDjnF6Pg&#10;P+z+9sfzsM6S0U+2XR9CaG1Q6uszZDMQnoJ/h1/tX61gNJnC80w8An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41K3MMAAADcAAAADwAAAAAAAAAAAAAAAACYAgAAZHJzL2Rv&#10;d25yZXYueG1sUEsFBgAAAAAEAAQA9QAAAIgDAAAAAA==&#10;" fillcolor="#fffd63">
                    <v:textbox>
                      <w:txbxContent>
                        <w:p w:rsidR="00287DBD" w:rsidRDefault="00287DBD" w:rsidP="0045629A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rebuchet MS" w:hAnsi="Trebuchet MS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xt Box 2187" o:spid="_x0000_s1243" type="#_x0000_t202" style="position:absolute;left:74;top:91;width:997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1WosAA&#10;AADcAAAADwAAAGRycy9kb3ducmV2LnhtbERPyW7CMBC9I/EP1iD1Bk5bKBAwqKoK4khZ7qN4SKLG&#10;48h2If175oDE8enty3XnGnWlEGvPBl5HGSjiwtuaSwOn42Y4AxUTssXGMxn4pwjrVb+3xNz6G//Q&#10;9ZBKJSEcczRQpdTmWseiIodx5Fti4S4+OEwCQ6ltwJuEu0a/ZdmHdlizNFTY0ldFxe/hz0lJeRq/&#10;f7fjfRPi1Bab4zaed1tjXgbd5wJUoi49xQ/3zhqYzGW+nJEjoF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p1WosAAAADcAAAADwAAAAAAAAAAAAAAAACYAgAAZHJzL2Rvd25y&#10;ZXYueG1sUEsFBgAAAAAEAAQA9QAAAIUDAAAAAA==&#10;" filled="f" fillcolor="#bbe0e3" stroked="f">
                    <v:textbox inset="1.02mm,.204mm,1.02mm,.204mm">
                      <w:txbxContent>
                        <w:p w:rsidR="00287DBD" w:rsidRPr="00CC3151" w:rsidRDefault="00287DBD" w:rsidP="004562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  <w:rPr>
                              <w:b/>
                            </w:rPr>
                          </w:pPr>
                          <w:proofErr w:type="spellStart"/>
                          <w:r w:rsidRPr="00CC3151">
                            <w:rPr>
                              <w:rFonts w:ascii="Arial" w:hAnsi="Arial"/>
                              <w:b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Servic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color w:val="000000"/>
                              <w:sz w:val="22"/>
                              <w:szCs w:val="22"/>
                            </w:rPr>
                            <w:t>e info divertissement</w:t>
                          </w:r>
                        </w:p>
                      </w:txbxContent>
                    </v:textbox>
                  </v:shape>
                </v:group>
                <v:shape id="Freeform 2586" o:spid="_x0000_s1244" style="position:absolute;left:46339;top:8076;width:3090;height:23858;rotation:-7997467fd;flip:x;visibility:visible;mso-wrap-style:square;v-text-anchor:top" coordsize="413,16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St9sUA&#10;AADcAAAADwAAAGRycy9kb3ducmV2LnhtbESPQWvCQBSE70L/w/IKvYhuFJQaXSUUxF48aArt8ZF9&#10;JsHs27C7TdL+elcQPA4z8w2z2Q2mER05X1tWMJsmIIgLq2suFXzl+8k7CB+QNTaWScEfedhtX0Yb&#10;TLXt+UTdOZQiQtinqKAKoU2l9EVFBv3UtsTRu1hnMETpSqkd9hFuGjlPkqU0WHNcqLClj4qK6/nX&#10;KBiOP959H1bcd0l+COP/Ms/aTKm31yFbgwg0hGf40f7UCharGdzPxCMgt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ZK32xQAAANwAAAAPAAAAAAAAAAAAAAAAAJgCAABkcnMv&#10;ZG93bnJldi54bWxQSwUGAAAAAAQABAD1AAAAigMAAAAA&#10;" adj="-11796480,,5400" path="m413,1611c351,1516,66,1311,33,1043,,775,230,351,215,e" filled="f" fillcolor="#bbe0e3" strokecolor="blue" strokeweight="2pt">
                  <v:stroke startarrow="classic" startarrowwidth="wide" startarrowlength="long" endarrow="classic" endarrowwidth="wide" endarrowlength="long" joinstyle="round"/>
                  <v:formulas/>
                  <v:path arrowok="t" o:connecttype="custom" o:connectlocs="308960,2385878;24687,1544675;160839,0" o:connectangles="0,0,0" textboxrect="0,0,413,1611"/>
                  <v:textbox>
                    <w:txbxContent>
                      <w:p w:rsidR="00287DBD" w:rsidRDefault="00287DBD" w:rsidP="0045629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rebuchet MS" w:hAnsi="Trebuchet MS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Zone de texte 2238" o:spid="_x0000_s1245" type="#_x0000_t202" style="position:absolute;left:33590;top:13440;width:5492;height:23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n4+cUA&#10;AADcAAAADwAAAGRycy9kb3ducmV2LnhtbESPX2vCQBDE3wv9DscW+lYvtSoaPSW0lBYVxD8vvi25&#10;NQnN7YXcVuO394RCH4eZ+Q0zW3SuVmdqQ+XZwGsvAUWce1txYeCw/3wZgwqCbLH2TAauFGAxf3yY&#10;YWr9hbd03kmhIoRDigZKkSbVOuQlOQw93xBH7+RbhxJlW2jb4iXCXa37STLSDiuOCyU29F5S/rP7&#10;dQaWgyN+vMmKrsLdJsu+xs0grI15fuqyKSihTv7Df+1va2A46cP9TDwCe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Gfj5xQAAANwAAAAPAAAAAAAAAAAAAAAAAJgCAABkcnMv&#10;ZG93bnJldi54bWxQSwUGAAAAAAQABAD1AAAAigMAAAAA&#10;" fillcolor="white [3201]" strokecolor="white [3212]" strokeweight=".5pt">
                  <v:textbox>
                    <w:txbxContent>
                      <w:p w:rsidR="00287DBD" w:rsidRDefault="00287DBD" w:rsidP="0045629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rebuchet MS" w:hAnsi="Trebuchet MS"/>
                            <w:color w:val="1F497D"/>
                          </w:rPr>
                          <w:t>FPp4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23887" w:rsidRPr="00360481" w:rsidRDefault="00523887" w:rsidP="00523887"/>
    <w:p w:rsidR="00523887" w:rsidRPr="00360481" w:rsidRDefault="00523887" w:rsidP="00523887"/>
    <w:p w:rsidR="00662184" w:rsidRPr="00360481" w:rsidRDefault="00DD3E80" w:rsidP="00662184">
      <w:r w:rsidRPr="00360481">
        <w:t>Définition des différentes fonctions établies :</w:t>
      </w:r>
    </w:p>
    <w:p w:rsidR="00DD3E80" w:rsidRPr="00360481" w:rsidRDefault="00DD3E80" w:rsidP="00662184">
      <w:r w:rsidRPr="00360481">
        <w:t xml:space="preserve">FCp1 : </w:t>
      </w:r>
      <w:r w:rsidR="00360082" w:rsidRPr="00360481">
        <w:t>Respecter les conditions environnementales dans lesquelles doit fon</w:t>
      </w:r>
      <w:r w:rsidR="00CE1F8E" w:rsidRPr="00360481">
        <w:t>ctionner le système.</w:t>
      </w:r>
    </w:p>
    <w:p w:rsidR="00DD3E80" w:rsidRPr="00360481" w:rsidRDefault="00DD3E80" w:rsidP="00662184">
      <w:r w:rsidRPr="00360481">
        <w:t>FCp2 :</w:t>
      </w:r>
      <w:r w:rsidR="00360082" w:rsidRPr="00360481">
        <w:t xml:space="preserve"> Assurer la sécurité lors du fonctionnement du système.</w:t>
      </w:r>
    </w:p>
    <w:p w:rsidR="00DD3E80" w:rsidRPr="00360481" w:rsidRDefault="00DD3E80" w:rsidP="00662184">
      <w:r w:rsidRPr="00360481">
        <w:t>FCp3 :</w:t>
      </w:r>
      <w:r w:rsidR="00360082" w:rsidRPr="00360481">
        <w:t xml:space="preserve"> Alimenter le système.</w:t>
      </w:r>
    </w:p>
    <w:p w:rsidR="00CE1F8E" w:rsidRPr="00360481" w:rsidRDefault="00CE1F8E" w:rsidP="00662184">
      <w:r w:rsidRPr="00360481">
        <w:t xml:space="preserve">FCp4 : Respecter les règles </w:t>
      </w:r>
      <w:r w:rsidR="00DF13EA" w:rsidRPr="00360481">
        <w:t>d’esthétique  pour un affichage clair.</w:t>
      </w:r>
    </w:p>
    <w:p w:rsidR="00DD3E80" w:rsidRPr="00360481" w:rsidRDefault="00DD3E80" w:rsidP="00662184">
      <w:r w:rsidRPr="00360481">
        <w:t>FPp1 :</w:t>
      </w:r>
      <w:r w:rsidR="00360082" w:rsidRPr="00360481">
        <w:t xml:space="preserve"> Assurer la communication entre le calculateur</w:t>
      </w:r>
      <w:r w:rsidR="00EB6037" w:rsidRPr="00360481">
        <w:t xml:space="preserve"> simulé</w:t>
      </w:r>
      <w:r w:rsidR="00360082" w:rsidRPr="00360481">
        <w:t xml:space="preserve"> et la cible.</w:t>
      </w:r>
    </w:p>
    <w:p w:rsidR="00DD3E80" w:rsidRPr="00360481" w:rsidRDefault="00DD3E80" w:rsidP="00662184">
      <w:r w:rsidRPr="00360481">
        <w:t>FPp2 :</w:t>
      </w:r>
      <w:r w:rsidR="00C63ABE" w:rsidRPr="00360481">
        <w:t xml:space="preserve"> Utiliser l’IHM.</w:t>
      </w:r>
    </w:p>
    <w:p w:rsidR="00DD3E80" w:rsidRPr="00360481" w:rsidRDefault="00DD3E80" w:rsidP="00662184">
      <w:r w:rsidRPr="00360481">
        <w:t>FPp3 :</w:t>
      </w:r>
      <w:r w:rsidR="00CE1F8E" w:rsidRPr="00360481">
        <w:t xml:space="preserve"> Adapter l’affichage au type de support.</w:t>
      </w:r>
    </w:p>
    <w:p w:rsidR="0045629A" w:rsidRPr="00360481" w:rsidRDefault="0045629A" w:rsidP="00662184">
      <w:r w:rsidRPr="00360481">
        <w:t xml:space="preserve">FPp4 : Afficher les </w:t>
      </w:r>
      <w:r w:rsidR="00E47908" w:rsidRPr="00360481">
        <w:t xml:space="preserve">infos divertissement </w:t>
      </w:r>
      <w:r w:rsidRPr="00360481">
        <w:t>sur l’IHM.</w:t>
      </w:r>
    </w:p>
    <w:p w:rsidR="00B41A45" w:rsidRPr="00360481" w:rsidRDefault="00B41A45" w:rsidP="00B41A45"/>
    <w:p w:rsidR="002E0299" w:rsidRPr="00360481" w:rsidRDefault="002E0299" w:rsidP="00B41A45"/>
    <w:p w:rsidR="002E0299" w:rsidRPr="00360481" w:rsidRDefault="002E0299" w:rsidP="00B41A45"/>
    <w:p w:rsidR="002E0299" w:rsidRPr="00360481" w:rsidRDefault="002E0299" w:rsidP="00B41A45"/>
    <w:p w:rsidR="002E0299" w:rsidRPr="00360481" w:rsidRDefault="002E0299" w:rsidP="00B41A45"/>
    <w:p w:rsidR="002E0299" w:rsidRPr="00360481" w:rsidRDefault="002E0299" w:rsidP="00B41A45"/>
    <w:p w:rsidR="002E0299" w:rsidRPr="00360481" w:rsidRDefault="002E0299" w:rsidP="002E0299">
      <w:pPr>
        <w:pStyle w:val="Titre3"/>
      </w:pPr>
      <w:bookmarkStart w:id="18" w:name="_Toc382491797"/>
      <w:r w:rsidRPr="00360481">
        <w:t>Phase de vie Prototype embarqué</w:t>
      </w:r>
      <w:bookmarkEnd w:id="18"/>
    </w:p>
    <w:p w:rsidR="002E0299" w:rsidRPr="00360481" w:rsidRDefault="002E0299" w:rsidP="002E0299"/>
    <w:p w:rsidR="002E0299" w:rsidRPr="00360481" w:rsidRDefault="002E0299" w:rsidP="002E0299">
      <w:r w:rsidRPr="00360481">
        <w:rPr>
          <w:noProof/>
          <w:lang w:eastAsia="fr-FR" w:bidi="ar-SA"/>
        </w:rPr>
        <mc:AlternateContent>
          <mc:Choice Requires="wpc">
            <w:drawing>
              <wp:inline distT="0" distB="0" distL="0" distR="0" wp14:anchorId="628B3E1B" wp14:editId="12DA77DD">
                <wp:extent cx="7132405" cy="4096987"/>
                <wp:effectExtent l="0" t="0" r="0" b="0"/>
                <wp:docPr id="2908" name="Zone de dessin 29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5" name="UpRibbonShar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446597" y="107950"/>
                            <a:ext cx="2438400" cy="1219200"/>
                          </a:xfrm>
                          <a:custGeom>
                            <a:avLst/>
                            <a:gdLst>
                              <a:gd name="G0" fmla="+- 0 0 0"/>
                              <a:gd name="G1" fmla="+- 5400 0 0"/>
                              <a:gd name="G2" fmla="+- 5400 2700 0"/>
                              <a:gd name="G3" fmla="+- 21600 0 G2"/>
                              <a:gd name="G4" fmla="+- 21600 0 G1"/>
                              <a:gd name="G5" fmla="+- 21600 0 18900"/>
                              <a:gd name="G6" fmla="*/ 18900 1 2"/>
                              <a:gd name="G7" fmla="+- 21600 0 G6"/>
                              <a:gd name="G8" fmla="+- 18900 0 0"/>
                              <a:gd name="T0" fmla="*/ 10800 w 21600"/>
                              <a:gd name="T1" fmla="*/ 0 h 21600"/>
                              <a:gd name="T2" fmla="*/ 2700 w 21600"/>
                              <a:gd name="T3" fmla="*/ 12150 h 21600"/>
                              <a:gd name="T4" fmla="*/ 10800 w 21600"/>
                              <a:gd name="T5" fmla="*/ 18900 h 21600"/>
                              <a:gd name="T6" fmla="*/ 18900 w 21600"/>
                              <a:gd name="T7" fmla="*/ 1215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G1 w 21600"/>
                              <a:gd name="T13" fmla="*/ 0 h 21600"/>
                              <a:gd name="T14" fmla="*/ G4 w 21600"/>
                              <a:gd name="T15" fmla="*/ G8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8100" y="21600"/>
                                </a:lnTo>
                                <a:lnTo>
                                  <a:pt x="8100" y="18900"/>
                                </a:lnTo>
                                <a:lnTo>
                                  <a:pt x="13500" y="18900"/>
                                </a:lnTo>
                                <a:lnTo>
                                  <a:pt x="135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8900" y="12150"/>
                                </a:lnTo>
                                <a:lnTo>
                                  <a:pt x="21600" y="2700"/>
                                </a:lnTo>
                                <a:lnTo>
                                  <a:pt x="16200" y="2700"/>
                                </a:lnTo>
                                <a:lnTo>
                                  <a:pt x="16200" y="0"/>
                                </a:lnTo>
                                <a:lnTo>
                                  <a:pt x="5400" y="0"/>
                                </a:lnTo>
                                <a:lnTo>
                                  <a:pt x="5400" y="2700"/>
                                </a:lnTo>
                                <a:lnTo>
                                  <a:pt x="0" y="2700"/>
                                </a:lnTo>
                                <a:lnTo>
                                  <a:pt x="2700" y="12150"/>
                                </a:lnTo>
                                <a:close/>
                              </a:path>
                              <a:path w="21600" h="21600" fill="none" extrusionOk="0">
                                <a:moveTo>
                                  <a:pt x="8100" y="18900"/>
                                </a:moveTo>
                                <a:lnTo>
                                  <a:pt x="5400" y="18900"/>
                                </a:lnTo>
                                <a:lnTo>
                                  <a:pt x="5400" y="2700"/>
                                </a:lnTo>
                              </a:path>
                              <a:path w="21600" h="21600" fill="none" extrusionOk="0">
                                <a:moveTo>
                                  <a:pt x="5400" y="18900"/>
                                </a:moveTo>
                                <a:lnTo>
                                  <a:pt x="8100" y="21600"/>
                                </a:lnTo>
                              </a:path>
                              <a:path w="21600" h="21600" fill="none" extrusionOk="0">
                                <a:moveTo>
                                  <a:pt x="13500" y="18900"/>
                                </a:moveTo>
                                <a:lnTo>
                                  <a:pt x="16200" y="18900"/>
                                </a:lnTo>
                                <a:lnTo>
                                  <a:pt x="16200" y="2700"/>
                                </a:lnTo>
                              </a:path>
                              <a:path w="21600" h="21600" fill="none" extrusionOk="0">
                                <a:moveTo>
                                  <a:pt x="16200" y="18900"/>
                                </a:moveTo>
                                <a:lnTo>
                                  <a:pt x="13500" y="21600"/>
                                </a:lnTo>
                              </a:path>
                            </a:pathLst>
                          </a:custGeom>
                          <a:solidFill>
                            <a:srgbClr val="D8EB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Oval 2177"/>
                        <wps:cNvSpPr>
                          <a:spLocks noChangeArrowheads="1"/>
                        </wps:cNvSpPr>
                        <wps:spPr bwMode="auto">
                          <a:xfrm>
                            <a:off x="3196386" y="1795225"/>
                            <a:ext cx="1522095" cy="833120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" name="Text Box 2178"/>
                        <wps:cNvSpPr txBox="1">
                          <a:spLocks noChangeArrowheads="1"/>
                        </wps:cNvSpPr>
                        <wps:spPr bwMode="auto">
                          <a:xfrm>
                            <a:off x="3308554" y="1954014"/>
                            <a:ext cx="1409930" cy="5116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Default="00287DBD" w:rsidP="002E029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Prototype </w:t>
                              </w:r>
                            </w:p>
                            <w:p w:rsidR="00287DBD" w:rsidRPr="00A52177" w:rsidRDefault="00287DBD" w:rsidP="002E029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IHM </w:t>
                              </w:r>
                              <w:proofErr w:type="spellStart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mutl</w:t>
                              </w:r>
                              <w:proofErr w:type="spellEnd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-clients</w:t>
                              </w:r>
                            </w:p>
                            <w:p w:rsidR="00287DBD" w:rsidRPr="00A52177" w:rsidRDefault="00287DBD" w:rsidP="002E029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62179" tIns="31090" rIns="62179" bIns="31090" anchor="t" anchorCtr="0" upright="1">
                          <a:noAutofit/>
                        </wps:bodyPr>
                      </wps:wsp>
                      <wpg:wgp>
                        <wpg:cNvPr id="53" name="Group 2179"/>
                        <wpg:cNvGrpSpPr>
                          <a:grpSpLocks/>
                        </wpg:cNvGrpSpPr>
                        <wpg:grpSpPr bwMode="auto">
                          <a:xfrm>
                            <a:off x="4552969" y="770922"/>
                            <a:ext cx="1662544" cy="393700"/>
                            <a:chOff x="612" y="980"/>
                            <a:chExt cx="953" cy="363"/>
                          </a:xfrm>
                        </wpg:grpSpPr>
                        <wps:wsp>
                          <wps:cNvPr id="54" name="Oval 2180"/>
                          <wps:cNvSpPr>
                            <a:spLocks noChangeArrowheads="1"/>
                          </wps:cNvSpPr>
                          <wps:spPr bwMode="auto">
                            <a:xfrm>
                              <a:off x="612" y="980"/>
                              <a:ext cx="953" cy="36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5" name="Text Box 2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1" y="1017"/>
                              <a:ext cx="816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8411E4" w:rsidRDefault="00287DBD" w:rsidP="002E029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Conditions environnementales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59" name="Group 2185"/>
                        <wpg:cNvGrpSpPr>
                          <a:grpSpLocks/>
                        </wpg:cNvGrpSpPr>
                        <wpg:grpSpPr bwMode="auto">
                          <a:xfrm>
                            <a:off x="1614609" y="1520792"/>
                            <a:ext cx="1178560" cy="440690"/>
                            <a:chOff x="3016" y="572"/>
                            <a:chExt cx="1089" cy="408"/>
                          </a:xfrm>
                        </wpg:grpSpPr>
                        <wps:wsp>
                          <wps:cNvPr id="72" name="Oval 2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3016" y="572"/>
                              <a:ext cx="1089" cy="408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8" name="Text Box 2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62" y="632"/>
                              <a:ext cx="997" cy="3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A52177" w:rsidRDefault="00287DBD" w:rsidP="002E029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Calculateur embarqu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é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79" name="Group 2188"/>
                        <wpg:cNvGrpSpPr>
                          <a:grpSpLocks/>
                        </wpg:cNvGrpSpPr>
                        <wpg:grpSpPr bwMode="auto">
                          <a:xfrm>
                            <a:off x="5395161" y="1327148"/>
                            <a:ext cx="1178560" cy="502909"/>
                            <a:chOff x="3878" y="1071"/>
                            <a:chExt cx="1089" cy="363"/>
                          </a:xfrm>
                        </wpg:grpSpPr>
                        <wps:wsp>
                          <wps:cNvPr id="80" name="Oval 2189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" y="1071"/>
                              <a:ext cx="1089" cy="36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0" name="Text Box 2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4" y="1108"/>
                              <a:ext cx="997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B4035E" w:rsidRDefault="00287DBD" w:rsidP="002E029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 w:rsidRPr="00B4035E"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N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ormes  &amp; R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è</w:t>
                                </w: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glements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91" name="Group 2194"/>
                        <wpg:cNvGrpSpPr>
                          <a:grpSpLocks/>
                        </wpg:cNvGrpSpPr>
                        <wpg:grpSpPr bwMode="auto">
                          <a:xfrm>
                            <a:off x="3589457" y="3613902"/>
                            <a:ext cx="1129030" cy="343535"/>
                            <a:chOff x="2426" y="2795"/>
                            <a:chExt cx="1043" cy="317"/>
                          </a:xfrm>
                        </wpg:grpSpPr>
                        <wps:wsp>
                          <wps:cNvPr id="92" name="Oval 219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6" y="2795"/>
                              <a:ext cx="1043" cy="317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1" name="Text Box 219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2" y="2878"/>
                              <a:ext cx="952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A52177" w:rsidRDefault="00287DBD" w:rsidP="002E029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Alimentation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2882" name="Group 2197"/>
                        <wpg:cNvGrpSpPr>
                          <a:grpSpLocks/>
                        </wpg:cNvGrpSpPr>
                        <wpg:grpSpPr bwMode="auto">
                          <a:xfrm>
                            <a:off x="1906932" y="3184687"/>
                            <a:ext cx="1289455" cy="429233"/>
                            <a:chOff x="930" y="2763"/>
                            <a:chExt cx="1043" cy="213"/>
                          </a:xfrm>
                        </wpg:grpSpPr>
                        <wps:wsp>
                          <wps:cNvPr id="2883" name="Oval 21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30" y="2763"/>
                              <a:ext cx="1043" cy="21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4" name="Text Box 21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3" y="2763"/>
                              <a:ext cx="997" cy="2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Default="00287DBD" w:rsidP="007260A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</w:p>
                              <w:p w:rsidR="00287DBD" w:rsidRPr="00A52177" w:rsidRDefault="00287DBD" w:rsidP="007260A1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   Ergonomie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g:wgp>
                        <wpg:cNvPr id="2885" name="Group 2200"/>
                        <wpg:cNvGrpSpPr>
                          <a:grpSpLocks/>
                        </wpg:cNvGrpSpPr>
                        <wpg:grpSpPr bwMode="auto">
                          <a:xfrm>
                            <a:off x="5444945" y="2645081"/>
                            <a:ext cx="1276350" cy="531131"/>
                            <a:chOff x="3651" y="2477"/>
                            <a:chExt cx="1179" cy="317"/>
                          </a:xfrm>
                        </wpg:grpSpPr>
                        <wps:wsp>
                          <wps:cNvPr id="2886" name="Oval 2201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1" y="2477"/>
                              <a:ext cx="1179" cy="317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7" name="Text Box 2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1" y="2560"/>
                              <a:ext cx="1179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8411E4" w:rsidRDefault="00287DBD" w:rsidP="002E029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Types de support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s:wsp>
                        <wps:cNvPr id="2888" name="Text Box 2228"/>
                        <wps:cNvSpPr txBox="1">
                          <a:spLocks noChangeArrowheads="1"/>
                        </wps:cNvSpPr>
                        <wps:spPr bwMode="blackWhite">
                          <a:xfrm>
                            <a:off x="986275" y="249308"/>
                            <a:ext cx="1158875" cy="721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7DBD" w:rsidRPr="00F6092C" w:rsidRDefault="00287DBD" w:rsidP="002E029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F6092C">
                                <w:rPr>
                                  <w:rFonts w:ascii="Arial" w:cs="Arial"/>
                                  <w:b/>
                                  <w:bCs/>
                                </w:rPr>
                                <w:t>Phase de vie:</w:t>
                              </w:r>
                            </w:p>
                            <w:p w:rsidR="00287DBD" w:rsidRPr="00F6092C" w:rsidRDefault="00287DBD" w:rsidP="002E029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F6092C">
                                <w:rPr>
                                  <w:rFonts w:ascii="Arial" w:cs="Arial"/>
                                  <w:b/>
                                  <w:bCs/>
                                </w:rPr>
                                <w:t xml:space="preserve"> Prototype</w:t>
                              </w:r>
                            </w:p>
                            <w:p w:rsidR="00287DBD" w:rsidRPr="00F6092C" w:rsidRDefault="00287DBD" w:rsidP="002E0299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cs="Arial"/>
                                  <w:b/>
                                  <w:bCs/>
                                </w:rPr>
                              </w:pPr>
                              <w:r w:rsidRPr="00F6092C">
                                <w:rPr>
                                  <w:rFonts w:ascii="Arial" w:cs="Arial"/>
                                  <w:b/>
                                  <w:bCs/>
                                </w:rPr>
                                <w:t xml:space="preserve"> Embarqu</w:t>
                              </w:r>
                              <w:r w:rsidRPr="00F6092C">
                                <w:rPr>
                                  <w:rFonts w:ascii="Arial" w:cs="Arial"/>
                                  <w:b/>
                                  <w:bCs/>
                                </w:rPr>
                                <w:t>é</w:t>
                              </w:r>
                            </w:p>
                            <w:p w:rsidR="00287DBD" w:rsidRPr="00F6092C" w:rsidRDefault="00287DBD" w:rsidP="002E0299"/>
                          </w:txbxContent>
                        </wps:txbx>
                        <wps:bodyPr rot="0" vert="horz" wrap="none" lIns="92075" tIns="46038" rIns="92075" bIns="46038" anchor="ctr" anchorCtr="0" upright="1">
                          <a:noAutofit/>
                        </wps:bodyPr>
                      </wps:wsp>
                      <wpg:wgp>
                        <wpg:cNvPr id="2889" name="Group 2497"/>
                        <wpg:cNvGrpSpPr>
                          <a:grpSpLocks/>
                        </wpg:cNvGrpSpPr>
                        <wpg:grpSpPr bwMode="auto">
                          <a:xfrm>
                            <a:off x="871778" y="2465536"/>
                            <a:ext cx="1619885" cy="443230"/>
                            <a:chOff x="3534" y="1713"/>
                            <a:chExt cx="1497" cy="409"/>
                          </a:xfrm>
                        </wpg:grpSpPr>
                        <wps:wsp>
                          <wps:cNvPr id="2890" name="Oval 2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34" y="1713"/>
                              <a:ext cx="1497" cy="40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1" name="Text Box 24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40" y="1791"/>
                              <a:ext cx="1315" cy="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157C6B" w:rsidRDefault="00287DBD" w:rsidP="002E0299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Utilisateur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s:wsp>
                        <wps:cNvPr id="2892" name="Connecteur droit avec flèche 2892"/>
                        <wps:cNvCnPr>
                          <a:stCxn id="54" idx="4"/>
                          <a:endCxn id="36" idx="7"/>
                        </wps:cNvCnPr>
                        <wps:spPr>
                          <a:xfrm flipH="1">
                            <a:off x="4495575" y="1164622"/>
                            <a:ext cx="888666" cy="75261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3" name="Freeform 2586"/>
                        <wps:cNvSpPr>
                          <a:spLocks/>
                        </wps:cNvSpPr>
                        <wps:spPr bwMode="auto">
                          <a:xfrm rot="5918491">
                            <a:off x="3748007" y="1122993"/>
                            <a:ext cx="413770" cy="3071138"/>
                          </a:xfrm>
                          <a:custGeom>
                            <a:avLst/>
                            <a:gdLst>
                              <a:gd name="T0" fmla="*/ 413 w 413"/>
                              <a:gd name="T1" fmla="*/ 1611 h 1611"/>
                              <a:gd name="T2" fmla="*/ 33 w 413"/>
                              <a:gd name="T3" fmla="*/ 1043 h 1611"/>
                              <a:gd name="T4" fmla="*/ 215 w 413"/>
                              <a:gd name="T5" fmla="*/ 0 h 1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3" h="1611">
                                <a:moveTo>
                                  <a:pt x="413" y="1611"/>
                                </a:moveTo>
                                <a:cubicBezTo>
                                  <a:pt x="351" y="1516"/>
                                  <a:pt x="66" y="1311"/>
                                  <a:pt x="33" y="1043"/>
                                </a:cubicBezTo>
                                <a:cubicBezTo>
                                  <a:pt x="0" y="775"/>
                                  <a:pt x="230" y="351"/>
                                  <a:pt x="215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7DBD" w:rsidRDefault="00287DBD" w:rsidP="002E02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4" name="Freeform 2586"/>
                        <wps:cNvSpPr>
                          <a:spLocks/>
                        </wps:cNvSpPr>
                        <wps:spPr bwMode="auto">
                          <a:xfrm rot="17065804" flipH="1">
                            <a:off x="3979402" y="697050"/>
                            <a:ext cx="420002" cy="3011589"/>
                          </a:xfrm>
                          <a:custGeom>
                            <a:avLst/>
                            <a:gdLst>
                              <a:gd name="T0" fmla="*/ 413 w 413"/>
                              <a:gd name="T1" fmla="*/ 1611 h 1611"/>
                              <a:gd name="T2" fmla="*/ 33 w 413"/>
                              <a:gd name="T3" fmla="*/ 1043 h 1611"/>
                              <a:gd name="T4" fmla="*/ 215 w 413"/>
                              <a:gd name="T5" fmla="*/ 0 h 1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3" h="1611">
                                <a:moveTo>
                                  <a:pt x="413" y="1611"/>
                                </a:moveTo>
                                <a:cubicBezTo>
                                  <a:pt x="351" y="1516"/>
                                  <a:pt x="66" y="1311"/>
                                  <a:pt x="33" y="1043"/>
                                </a:cubicBezTo>
                                <a:cubicBezTo>
                                  <a:pt x="0" y="775"/>
                                  <a:pt x="230" y="351"/>
                                  <a:pt x="215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7DBD" w:rsidRDefault="00287DBD" w:rsidP="002E02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5" name="Connecteur droit avec flèche 2895"/>
                        <wps:cNvCnPr>
                          <a:stCxn id="80" idx="2"/>
                        </wps:cNvCnPr>
                        <wps:spPr>
                          <a:xfrm flipH="1">
                            <a:off x="4673286" y="1578603"/>
                            <a:ext cx="721875" cy="382591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6" name="Connecteur droit avec flèche 2896"/>
                        <wps:cNvCnPr/>
                        <wps:spPr>
                          <a:xfrm flipV="1">
                            <a:off x="4087407" y="2601318"/>
                            <a:ext cx="0" cy="101205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8" name="Zone de texte 2898"/>
                        <wps:cNvSpPr txBox="1"/>
                        <wps:spPr>
                          <a:xfrm>
                            <a:off x="4380383" y="1164633"/>
                            <a:ext cx="631067" cy="28100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 w:rsidP="002E0299">
                              <w:pPr>
                                <w:rPr>
                                  <w:color w:val="92D050"/>
                                </w:rPr>
                              </w:pPr>
                              <w:r w:rsidRPr="00DF13EA">
                                <w:rPr>
                                  <w:color w:val="92D050"/>
                                </w:rPr>
                                <w:t>FCp</w:t>
                              </w:r>
                              <w:r>
                                <w:rPr>
                                  <w:color w:val="92D050"/>
                                </w:rPr>
                                <w:t>e</w:t>
                              </w:r>
                              <w:r w:rsidRPr="00DF13EA">
                                <w:rPr>
                                  <w:color w:val="92D050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9" name="Zone de texte 2899"/>
                        <wps:cNvSpPr txBox="1"/>
                        <wps:spPr>
                          <a:xfrm>
                            <a:off x="5011454" y="1805454"/>
                            <a:ext cx="688901" cy="3336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 w:rsidP="002E0299">
                              <w:pPr>
                                <w:rPr>
                                  <w:color w:val="92D050"/>
                                </w:rPr>
                              </w:pPr>
                              <w:r w:rsidRPr="00DF13EA">
                                <w:rPr>
                                  <w:color w:val="92D050"/>
                                </w:rPr>
                                <w:t>FCp</w:t>
                              </w:r>
                              <w:r>
                                <w:rPr>
                                  <w:color w:val="92D050"/>
                                </w:rPr>
                                <w:t>e</w:t>
                              </w:r>
                              <w:r w:rsidRPr="00DF13EA">
                                <w:rPr>
                                  <w:color w:val="92D050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0" name="Zone de texte 2237"/>
                        <wps:cNvSpPr txBox="1"/>
                        <wps:spPr>
                          <a:xfrm>
                            <a:off x="4096435" y="3176177"/>
                            <a:ext cx="68834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 w:rsidP="002E0299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  <w:rPr>
                                  <w:color w:val="92D050"/>
                                </w:rPr>
                              </w:pPr>
                              <w:r w:rsidRPr="00DF13EA">
                                <w:rPr>
                                  <w:rFonts w:ascii="Trebuchet MS" w:hAnsi="Trebuchet MS"/>
                                  <w:color w:val="92D050"/>
                                </w:rPr>
                                <w:t>FCp</w:t>
                              </w:r>
                              <w:r>
                                <w:rPr>
                                  <w:rFonts w:ascii="Trebuchet MS" w:hAnsi="Trebuchet MS"/>
                                  <w:color w:val="92D050"/>
                                </w:rPr>
                                <w:t>e</w:t>
                              </w:r>
                              <w:r w:rsidRPr="00DF13EA">
                                <w:rPr>
                                  <w:rFonts w:ascii="Trebuchet MS" w:hAnsi="Trebuchet MS"/>
                                  <w:color w:val="92D050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1" name="Zone de texte 2901"/>
                        <wps:cNvSpPr txBox="1"/>
                        <wps:spPr>
                          <a:xfrm>
                            <a:off x="2860772" y="1585605"/>
                            <a:ext cx="605760" cy="25131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 w:rsidP="002E0299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DF13EA">
                                <w:rPr>
                                  <w:color w:val="1F497D" w:themeColor="text2"/>
                                </w:rPr>
                                <w:t>FPp</w:t>
                              </w:r>
                              <w:r>
                                <w:rPr>
                                  <w:color w:val="1F497D" w:themeColor="text2"/>
                                </w:rPr>
                                <w:t>e</w:t>
                              </w:r>
                              <w:r w:rsidRPr="00DF13EA">
                                <w:rPr>
                                  <w:color w:val="1F497D" w:themeColor="text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2" name="Zone de texte 2902"/>
                        <wps:cNvSpPr txBox="1"/>
                        <wps:spPr>
                          <a:xfrm>
                            <a:off x="2234719" y="2119360"/>
                            <a:ext cx="693539" cy="34322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 w:rsidP="002E0299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DF13EA">
                                <w:rPr>
                                  <w:color w:val="1F497D" w:themeColor="text2"/>
                                </w:rPr>
                                <w:t>FPp</w:t>
                              </w:r>
                              <w:r>
                                <w:rPr>
                                  <w:color w:val="1F497D" w:themeColor="text2"/>
                                </w:rPr>
                                <w:t>e</w:t>
                              </w:r>
                              <w:r w:rsidRPr="00DF13EA">
                                <w:rPr>
                                  <w:color w:val="1F497D" w:themeColor="text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3" name="Zone de texte 2903"/>
                        <wps:cNvSpPr txBox="1"/>
                        <wps:spPr>
                          <a:xfrm>
                            <a:off x="2594095" y="2711600"/>
                            <a:ext cx="648507" cy="2996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 w:rsidP="002E0299">
                              <w:pPr>
                                <w:rPr>
                                  <w:color w:val="1F497D" w:themeColor="text2"/>
                                </w:rPr>
                              </w:pPr>
                              <w:r w:rsidRPr="00DF13EA">
                                <w:rPr>
                                  <w:color w:val="1F497D" w:themeColor="text2"/>
                                </w:rPr>
                                <w:t>FPp</w:t>
                              </w:r>
                              <w:r>
                                <w:rPr>
                                  <w:color w:val="1F497D" w:themeColor="text2"/>
                                </w:rPr>
                                <w:t>e</w:t>
                              </w:r>
                              <w:r w:rsidRPr="00DF13EA">
                                <w:rPr>
                                  <w:color w:val="1F497D" w:themeColor="text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4" name="Freeform 2586"/>
                        <wps:cNvSpPr>
                          <a:spLocks/>
                        </wps:cNvSpPr>
                        <wps:spPr bwMode="auto">
                          <a:xfrm rot="5918491">
                            <a:off x="3748007" y="1122992"/>
                            <a:ext cx="413770" cy="3071138"/>
                          </a:xfrm>
                          <a:custGeom>
                            <a:avLst/>
                            <a:gdLst>
                              <a:gd name="T0" fmla="*/ 413 w 413"/>
                              <a:gd name="T1" fmla="*/ 1611 h 1611"/>
                              <a:gd name="T2" fmla="*/ 33 w 413"/>
                              <a:gd name="T3" fmla="*/ 1043 h 1611"/>
                              <a:gd name="T4" fmla="*/ 215 w 413"/>
                              <a:gd name="T5" fmla="*/ 0 h 1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3" h="1611">
                                <a:moveTo>
                                  <a:pt x="413" y="1611"/>
                                </a:moveTo>
                                <a:cubicBezTo>
                                  <a:pt x="351" y="1516"/>
                                  <a:pt x="66" y="1311"/>
                                  <a:pt x="33" y="1043"/>
                                </a:cubicBezTo>
                                <a:cubicBezTo>
                                  <a:pt x="0" y="775"/>
                                  <a:pt x="230" y="351"/>
                                  <a:pt x="215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7DBD" w:rsidRDefault="00287DBD" w:rsidP="002E02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5" name="Freeform 2607"/>
                        <wps:cNvSpPr>
                          <a:spLocks/>
                        </wps:cNvSpPr>
                        <wps:spPr bwMode="auto">
                          <a:xfrm rot="10490589">
                            <a:off x="2826720" y="2372485"/>
                            <a:ext cx="2648003" cy="694134"/>
                          </a:xfrm>
                          <a:custGeom>
                            <a:avLst/>
                            <a:gdLst>
                              <a:gd name="T0" fmla="*/ 1316 w 1316"/>
                              <a:gd name="T1" fmla="*/ 0 h 598"/>
                              <a:gd name="T2" fmla="*/ 1089 w 1316"/>
                              <a:gd name="T3" fmla="*/ 318 h 598"/>
                              <a:gd name="T4" fmla="*/ 908 w 1316"/>
                              <a:gd name="T5" fmla="*/ 499 h 598"/>
                              <a:gd name="T6" fmla="*/ 726 w 1316"/>
                              <a:gd name="T7" fmla="*/ 590 h 598"/>
                              <a:gd name="T8" fmla="*/ 590 w 1316"/>
                              <a:gd name="T9" fmla="*/ 545 h 598"/>
                              <a:gd name="T10" fmla="*/ 273 w 1316"/>
                              <a:gd name="T11" fmla="*/ 318 h 598"/>
                              <a:gd name="T12" fmla="*/ 0 w 1316"/>
                              <a:gd name="T13" fmla="*/ 91 h 59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316" h="598">
                                <a:moveTo>
                                  <a:pt x="1316" y="0"/>
                                </a:moveTo>
                                <a:cubicBezTo>
                                  <a:pt x="1236" y="117"/>
                                  <a:pt x="1157" y="235"/>
                                  <a:pt x="1089" y="318"/>
                                </a:cubicBezTo>
                                <a:cubicBezTo>
                                  <a:pt x="1021" y="401"/>
                                  <a:pt x="968" y="454"/>
                                  <a:pt x="908" y="499"/>
                                </a:cubicBezTo>
                                <a:cubicBezTo>
                                  <a:pt x="848" y="544"/>
                                  <a:pt x="779" y="582"/>
                                  <a:pt x="726" y="590"/>
                                </a:cubicBezTo>
                                <a:cubicBezTo>
                                  <a:pt x="673" y="598"/>
                                  <a:pt x="665" y="590"/>
                                  <a:pt x="590" y="545"/>
                                </a:cubicBezTo>
                                <a:cubicBezTo>
                                  <a:pt x="515" y="500"/>
                                  <a:pt x="371" y="394"/>
                                  <a:pt x="273" y="318"/>
                                </a:cubicBezTo>
                                <a:cubicBezTo>
                                  <a:pt x="175" y="242"/>
                                  <a:pt x="87" y="166"/>
                                  <a:pt x="0" y="91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7DBD" w:rsidRDefault="00287DBD" w:rsidP="002E029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6" name="Connecteur droit avec flèche 2906"/>
                        <wps:cNvCnPr/>
                        <wps:spPr>
                          <a:xfrm flipV="1">
                            <a:off x="3028208" y="2600864"/>
                            <a:ext cx="638196" cy="67672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7" name="Zone de texte 2907"/>
                        <wps:cNvSpPr txBox="1"/>
                        <wps:spPr>
                          <a:xfrm>
                            <a:off x="3359043" y="3023905"/>
                            <a:ext cx="663508" cy="32234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Pr="00DF13EA" w:rsidRDefault="00287DBD" w:rsidP="002E0299">
                              <w:pPr>
                                <w:rPr>
                                  <w:color w:val="92D050"/>
                                </w:rPr>
                              </w:pPr>
                              <w:r w:rsidRPr="00DF13EA">
                                <w:rPr>
                                  <w:color w:val="92D050"/>
                                </w:rPr>
                                <w:t>FCp</w:t>
                              </w:r>
                              <w:r>
                                <w:rPr>
                                  <w:color w:val="92D050"/>
                                </w:rPr>
                                <w:t>e</w:t>
                              </w:r>
                              <w:r w:rsidRPr="00DF13EA">
                                <w:rPr>
                                  <w:color w:val="92D050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593" name="Group 2185"/>
                        <wpg:cNvGrpSpPr>
                          <a:grpSpLocks/>
                        </wpg:cNvGrpSpPr>
                        <wpg:grpSpPr bwMode="auto">
                          <a:xfrm>
                            <a:off x="2884965" y="627947"/>
                            <a:ext cx="1466850" cy="699135"/>
                            <a:chOff x="0" y="0"/>
                            <a:chExt cx="1089" cy="359"/>
                          </a:xfrm>
                        </wpg:grpSpPr>
                        <wps:wsp>
                          <wps:cNvPr id="594" name="Oval 218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89" cy="35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87DBD" w:rsidRDefault="00287DBD" w:rsidP="0045629A">
                                <w:pPr>
                                  <w:pStyle w:val="NormalWeb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ascii="Trebuchet MS" w:hAnsi="Trebuchet MS"/>
                                    <w:lang w:val="en-U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595" name="Text Box 2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" y="91"/>
                              <a:ext cx="997" cy="2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Default="00287DBD" w:rsidP="0045629A">
                                <w:pPr>
                                  <w:pStyle w:val="NormalWeb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="Arial" w:hAnsi="Arial"/>
                                    <w:color w:val="000000"/>
                                    <w:sz w:val="22"/>
                                    <w:szCs w:val="22"/>
                                    <w:lang w:val="en-US"/>
                                  </w:rPr>
                                  <w:t>Service</w:t>
                                </w:r>
                                <w:r>
                                  <w:rPr>
                                    <w:rFonts w:ascii="Arial" w:hAnsi="Arial"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 info divertissement</w:t>
                                </w:r>
                              </w:p>
                            </w:txbxContent>
                          </wps:txbx>
                          <wps:bodyPr rot="0" vert="horz" wrap="square" lIns="36720" tIns="7344" rIns="36720" bIns="7344" anchor="t" anchorCtr="0" upright="1">
                            <a:noAutofit/>
                          </wps:bodyPr>
                        </wps:wsp>
                      </wpg:wgp>
                      <wps:wsp>
                        <wps:cNvPr id="640" name="Freeform 2586"/>
                        <wps:cNvSpPr>
                          <a:spLocks/>
                        </wps:cNvSpPr>
                        <wps:spPr bwMode="auto">
                          <a:xfrm rot="7321900" flipH="1">
                            <a:off x="4630342" y="828035"/>
                            <a:ext cx="308610" cy="2385060"/>
                          </a:xfrm>
                          <a:custGeom>
                            <a:avLst/>
                            <a:gdLst>
                              <a:gd name="T0" fmla="*/ 413 w 413"/>
                              <a:gd name="T1" fmla="*/ 1611 h 1611"/>
                              <a:gd name="T2" fmla="*/ 33 w 413"/>
                              <a:gd name="T3" fmla="*/ 1043 h 1611"/>
                              <a:gd name="T4" fmla="*/ 215 w 413"/>
                              <a:gd name="T5" fmla="*/ 0 h 16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3" h="1611">
                                <a:moveTo>
                                  <a:pt x="413" y="1611"/>
                                </a:moveTo>
                                <a:cubicBezTo>
                                  <a:pt x="351" y="1516"/>
                                  <a:pt x="66" y="1311"/>
                                  <a:pt x="33" y="1043"/>
                                </a:cubicBezTo>
                                <a:cubicBezTo>
                                  <a:pt x="0" y="775"/>
                                  <a:pt x="230" y="351"/>
                                  <a:pt x="215" y="0"/>
                                </a:cubicBez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287DBD" w:rsidRDefault="00287DBD" w:rsidP="0045629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rebuchet MS" w:hAnsi="Trebuchet MS"/>
                                  <w:lang w:val="en-US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Zone de texte 2901"/>
                        <wps:cNvSpPr txBox="1"/>
                        <wps:spPr>
                          <a:xfrm>
                            <a:off x="3237384" y="1373392"/>
                            <a:ext cx="605155" cy="2508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87DBD" w:rsidRDefault="00287DBD" w:rsidP="0045629A">
                              <w:pPr>
                                <w:pStyle w:val="NormalWeb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Trebuchet MS" w:hAnsi="Trebuchet MS"/>
                                  <w:color w:val="1F497D"/>
                                </w:rPr>
                                <w:t>FPpe4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908" o:spid="_x0000_s1246" editas="canvas" style="width:561.6pt;height:322.6pt;mso-position-horizontal-relative:char;mso-position-vertical-relative:line" coordsize="71323,409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">
                <v:shape id="_x0000_s1247" type="#_x0000_t75" style="position:absolute;width:71323;height:40963;visibility:visible;mso-wrap-style:square">
                  <v:fill o:detectmouseclick="t"/>
                  <v:path o:connecttype="none"/>
                </v:shape>
                <v:shape id="UpRibbonSharp" o:spid="_x0000_s1248" style="position:absolute;left:4465;top:1079;width:24384;height:121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IL8QA&#10;AADbAAAADwAAAGRycy9kb3ducmV2LnhtbESPT2sCMRTE70K/Q3gFb5qtxVq2RhFBKnpyu9Dr6+Z1&#10;/3TzsiZR129vhILHYWZ+w8yXvWnFmZyvLSt4GScgiAuray4V5F+b0TsIH5A1tpZJwZU8LBdPgzmm&#10;2l74QOcslCJC2KeooAqhS6X0RUUG/dh2xNH7tc5giNKVUju8RLhp5SRJ3qTBmuNChR2tKyr+spNR&#10;4K75d7HKJgd3/Plcz/Jd08z2jVLD5371ASJQHx7h//ZWK3idwv1L/AFyc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IiC/EAAAA2wAAAA8AAAAAAAAAAAAAAAAAmAIAAGRycy9k&#10;b3ducmV2LnhtbFBLBQYAAAAABAAEAPUAAACJAwAAAAA=&#10;" path="m,21600r8100,l8100,18900r5400,l13500,21600r8100,l18900,12150,21600,2700r-5400,l16200,,5400,r,2700l,2700r2700,9450l,21600xem8100,18900nfl5400,18900r,-16200em5400,18900nfl8100,21600em13500,18900nfl16200,18900r,-16200em16200,18900nfl13500,21600e" fillcolor="#d8ebb3">
                  <v:stroke joinstyle="miter"/>
                  <v:shadow on="t" offset="6pt,6pt"/>
                  <v:path o:extrusionok="f" o:connecttype="custom" o:connectlocs="1219200,0;304800,685800;1219200,1066800;2133600,685800" o:connectangles="270,180,90,0" textboxrect="5400,0,16200,18900"/>
                  <o:lock v:ext="edit" verticies="t"/>
                </v:shape>
                <v:oval id="Oval 2177" o:spid="_x0000_s1249" style="position:absolute;left:31963;top:17952;width:15221;height:8331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NZcIA&#10;AADbAAAADwAAAGRycy9kb3ducmV2LnhtbESP3YrCMBSE7xd8h3AE79bUFWSpRhEh+HOj6+4DHJtj&#10;W2xOQpPV+vZGELwcZuYbZrbobCOu1IbasYLRMANBXDhTc6ng71d/foMIEdlg45gU3CnAYt77mGFu&#10;3I1/6HqMpUgQDjkqqGL0uZShqMhiGDpPnLyzay3GJNtSmhZvCW4b+ZVlE2mx5rRQoadVRcXl+G8V&#10;+P0hG2njL+Ol3q11uW1Wp7tWatDvllMQkbr4Dr/aG6NgPIHnl/QD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CE1lwgAAANsAAAAPAAAAAAAAAAAAAAAAAJgCAABkcnMvZG93&#10;bnJldi54bWxQSwUGAAAAAAQABAD1AAAAhwMAAAAA&#10;" fillcolor="#bbe0e3"/>
                <v:shape id="Text Box 2178" o:spid="_x0000_s1250" type="#_x0000_t202" style="position:absolute;left:33085;top:19540;width:14099;height:5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WL9sYA&#10;AADbAAAADwAAAGRycy9kb3ducmV2LnhtbESPQWvCQBSE7wX/w/IEL6VuqrXV6CoiKNJTTQu9PrPP&#10;bJrs25BdTfrvu4VCj8PMfMOsNr2txY1aXzpW8DhOQBDnTpdcKPh43z/MQfiArLF2TAq+ycNmPbhb&#10;Yapdxye6ZaEQEcI+RQUmhCaV0ueGLPqxa4ijd3GtxRBlW0jdYhfhtpaTJHmWFkuOCwYb2hnKq+xq&#10;FWRP08vXcTs5m+pw/3aYLZLX7rNSajTst0sQgfrwH/5rH7WC6Qv8fok/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WWL9sYAAADbAAAADwAAAAAAAAAAAAAAAACYAgAAZHJz&#10;L2Rvd25yZXYueG1sUEsFBgAAAAAEAAQA9QAAAIsDAAAAAA==&#10;" filled="f" fillcolor="#bbe0e3" stroked="f">
                  <v:textbox inset="1.72719mm,.86361mm,1.72719mm,.86361mm">
                    <w:txbxContent>
                      <w:p w:rsidR="00287DBD" w:rsidRDefault="00287DBD" w:rsidP="002E02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Prototype </w:t>
                        </w:r>
                      </w:p>
                      <w:p w:rsidR="00287DBD" w:rsidRPr="00A52177" w:rsidRDefault="00287DBD" w:rsidP="002E029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IHM </w:t>
                        </w:r>
                        <w:proofErr w:type="spellStart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mutl</w:t>
                        </w:r>
                        <w:proofErr w:type="spellEnd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-clients</w:t>
                        </w:r>
                      </w:p>
                      <w:p w:rsidR="00287DBD" w:rsidRPr="00A52177" w:rsidRDefault="00287DBD" w:rsidP="002E029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group id="Group 2179" o:spid="_x0000_s1251" style="position:absolute;left:45529;top:7709;width:16626;height:3937" coordorigin="612,980" coordsize="953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oval id="Oval 2180" o:spid="_x0000_s1252" style="position:absolute;left:612;top:980;width:953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Gr0cIA&#10;AADbAAAADwAAAGRycy9kb3ducmV2LnhtbESP3YrCMBSE7xd8h3AE79ZU0UWqUaooCMKCP+jtoTm2&#10;xeakNFHj2xthYS+HmfmGmS2CqcWDWldZVjDoJyCIc6srLhScjpvvCQjnkTXWlknBixws5p2vGaba&#10;PnlPj4MvRISwS1FB6X2TSunykgy6vm2Io3e1rUEfZVtI3eIzwk0th0nyIw1WHBdKbGhVUn473I2C&#10;S/g970+3YZUl42W2Wx9DaGxQqtcN2RSEp+D/w3/trVYwHsHnS/w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wavRwgAAANsAAAAPAAAAAAAAAAAAAAAAAJgCAABkcnMvZG93&#10;bnJldi54bWxQSwUGAAAAAAQABAD1AAAAhwMAAAAA&#10;" fillcolor="#fffd63"/>
                  <v:shape id="Text Box 2181" o:spid="_x0000_s1253" type="#_x0000_t202" style="position:absolute;left:681;top:1017;width:816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OKB74A&#10;AADbAAAADwAAAGRycy9kb3ducmV2LnhtbESPS4vCMBSF94L/IVzBnaa+pRpFRMXl+NpfmmtbbG5K&#10;ErXz7yeCMMvDeXyc5boxlXiR86VlBYN+AoI4s7rkXMH1su/NQfiArLGyTAp+ycN61W4tMdX2zSd6&#10;nUMu4gj7FBUUIdSplD4ryKDv25o4enfrDIYoXS61w3ccN5UcJslUGiw5EgqsaVtQ9jg/TYTk1/Fo&#10;V49/KudnOttfDv52PCjV7TSbBYhATfgPf9tHrWAygc+X+APk6g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zige+AAAA2wAAAA8AAAAAAAAAAAAAAAAAmAIAAGRycy9kb3ducmV2&#10;LnhtbFBLBQYAAAAABAAEAPUAAACDAwAAAAA=&#10;" filled="f" fillcolor="#bbe0e3" stroked="f">
                    <v:textbox inset="1.02mm,.204mm,1.02mm,.204mm">
                      <w:txbxContent>
                        <w:p w:rsidR="00287DBD" w:rsidRPr="008411E4" w:rsidRDefault="00287DBD" w:rsidP="002E029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Conditions environnementales</w:t>
                          </w:r>
                        </w:p>
                      </w:txbxContent>
                    </v:textbox>
                  </v:shape>
                </v:group>
                <v:group id="Group 2185" o:spid="_x0000_s1254" style="position:absolute;left:16146;top:15207;width:11785;height:4407" coordorigin="3016,572" coordsize="108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<v:oval id="Oval 2186" o:spid="_x0000_s1255" style="position:absolute;left:3016;top:572;width:1089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HKXsMA&#10;AADbAAAADwAAAGRycy9kb3ducmV2LnhtbESP3YrCMBSE7xd8h3AE79bUgq5Uo9RlBWFB8Ae9PTTH&#10;tticlCZqfPuNIOzlMDPfMPNlMI24U+dqywpGwwQEcWF1zaWC42H9OQXhPLLGxjIpeJKD5aL3McdM&#10;2wfv6L73pYgQdhkqqLxvMyldUZFBN7QtcfQutjPoo+xKqTt8RLhpZJokE2mw5rhQYUvfFRXX/c0o&#10;OIftaXe8pnWejFf5788hhNYGpQb9kM9AeAr+P/xub7SCrxRe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9HKXsMAAADbAAAADwAAAAAAAAAAAAAAAACYAgAAZHJzL2Rv&#10;d25yZXYueG1sUEsFBgAAAAAEAAQA9QAAAIgDAAAAAA==&#10;" fillcolor="#fffd63"/>
                  <v:shape id="Text Box 2187" o:spid="_x0000_s1256" type="#_x0000_t202" style="position:absolute;left:3062;top:632;width:997;height:3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5+b0A&#10;AADbAAAADwAAAGRycy9kb3ducmV2LnhtbERPS4vCMBC+L/gfwgje1nRVVukaRUTFo8/70My2ZZtJ&#10;SaLWf+8chD1+fO/5snONulOItWcDX8MMFHHhbc2lgct5+zkDFROyxcYzGXhShOWi9zHH3PoHH+l+&#10;SqWSEI45GqhSanOtY1GRwzj0LbFwvz44TAJDqW3Ah4S7Ro+y7Fs7rFkaKmxpXVHxd7o5KSkvk/Gm&#10;nRyaEKe22J538brfGTPod6sfUIm69C9+u/fWwFTGyhf5AXrx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cd5+b0AAADbAAAADwAAAAAAAAAAAAAAAACYAgAAZHJzL2Rvd25yZXYu&#10;eG1sUEsFBgAAAAAEAAQA9QAAAIIDAAAAAA==&#10;" filled="f" fillcolor="#bbe0e3" stroked="f">
                    <v:textbox inset="1.02mm,.204mm,1.02mm,.204mm">
                      <w:txbxContent>
                        <w:p w:rsidR="00287DBD" w:rsidRPr="00A52177" w:rsidRDefault="00287DBD" w:rsidP="002E029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Calculateur embarqu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é</w:t>
                          </w:r>
                        </w:p>
                      </w:txbxContent>
                    </v:textbox>
                  </v:shape>
                </v:group>
                <v:group id="Group 2188" o:spid="_x0000_s1257" style="position:absolute;left:53951;top:13271;width:11786;height:5029" coordorigin="3878,1071" coordsize="1089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iOJ8YAAADbAAAADwAAAGRycy9kb3ducmV2LnhtbESPW2vCQBSE3wv+h+UI&#10;faubWFo1ZhURW/ogghcQ3w7Zkwtmz4bsNon/vlso9HGYmW+YdD2YWnTUusqygngSgSDOrK64UHA5&#10;f7zMQTiPrLG2TAoe5GC9Gj2lmGjb85G6ky9EgLBLUEHpfZNI6bKSDLqJbYiDl9vWoA+yLaRusQ9w&#10;U8tpFL1LgxWHhRIb2paU3U/fRsFnj/3mNd51+3u+fdzOb4frPialnsfDZgnC0+D/w3/tL61g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2I4nxgAAANsA&#10;AAAPAAAAAAAAAAAAAAAAAKoCAABkcnMvZG93bnJldi54bWxQSwUGAAAAAAQABAD6AAAAnQMAAAAA&#10;">
                  <v:oval id="Oval 2189" o:spid="_x0000_s1258" style="position:absolute;left:3878;top:1071;width:1089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qBlcAA&#10;AADbAAAADwAAAGRycy9kb3ducmV2LnhtbERPXWvCMBR9F/Yfwh3sTVMLinRGqeJAGAha0ddLc9cW&#10;m5uSZDX798vDYI+H873eRtOLkZzvLCuYzzIQxLXVHTcKrtXHdAXCB2SNvWVS8EMetpuXyRoLbZ98&#10;pvESGpFC2BeooA1hKKT0dUsG/cwOxIn7ss5gSNA1Ujt8pnDTyzzLltJgx6mhxYH2LdWPy7dRcI+n&#10;2/n6yLsyW+zKz0MV42CjUm+vsXwHESiGf/Gf+6gVrNL69CX9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qBlcAAAADbAAAADwAAAAAAAAAAAAAAAACYAgAAZHJzL2Rvd25y&#10;ZXYueG1sUEsFBgAAAAAEAAQA9QAAAIUDAAAAAA==&#10;" fillcolor="#fffd63"/>
                  <v:shape id="Text Box 2190" o:spid="_x0000_s1259" type="#_x0000_t202" style="position:absolute;left:3924;top:1108;width:99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2TBb8A&#10;AADbAAAADwAAAGRycy9kb3ducmV2LnhtbERPTU/CQBC9m/gfNkPiTbYoQS1sG2OEcMSC90l3bBu6&#10;s83uCuXfMwcSji/ve1WOrlcnCrHzbGA2zUAR19523Bg47NfP76BiQrbYeyYDF4pQFo8PK8ytP/MP&#10;narUKAnhmKOBNqUh1zrWLTmMUz8QC/fng8MkMDTaBjxLuOv1S5YttMOOpaHFgb5aqo/Vv5OS5jB/&#10;/R7muz7EN1uv95v4u90Y8zQZP5egEo3pLr65t9bAh6yXL/IDdHE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vZMFvwAAANsAAAAPAAAAAAAAAAAAAAAAAJgCAABkcnMvZG93bnJl&#10;di54bWxQSwUGAAAAAAQABAD1AAAAhAMAAAAA&#10;" filled="f" fillcolor="#bbe0e3" stroked="f">
                    <v:textbox inset="1.02mm,.204mm,1.02mm,.204mm">
                      <w:txbxContent>
                        <w:p w:rsidR="00287DBD" w:rsidRPr="00B4035E" w:rsidRDefault="00287DBD" w:rsidP="002E029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 w:rsidRPr="00B4035E"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ormes  &amp; R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è</w:t>
                          </w: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glements</w:t>
                          </w:r>
                        </w:p>
                      </w:txbxContent>
                    </v:textbox>
                  </v:shape>
                </v:group>
                <v:group id="Group 2194" o:spid="_x0000_s1260" style="position:absolute;left:35894;top:36139;width:11290;height:3435" coordorigin="2426,2795" coordsize="1043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oval id="Oval 2195" o:spid="_x0000_s1261" style="position:absolute;left:2426;top:2795;width:1043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0spMMA&#10;AADbAAAADwAAAGRycy9kb3ducmV2LnhtbESP3YrCMBSE7xd8h3AE79bUgrJWo9RlBWFB8Ae9PTTH&#10;tticlCZqfPuNIOzlMDPfMPNlMI24U+dqywpGwwQEcWF1zaWC42H9+QXCeWSNjWVS8CQHy0XvY46Z&#10;tg/e0X3vSxEh7DJUUHnfZlK6oiKDbmhb4uhdbGfQR9mVUnf4iHDTyDRJJtJgzXGhwpa+Kyqu+5tR&#10;cA7b0+54Tes8Ga/y359DCK0NSg36IZ+B8BT8f/jd3mgF0xRe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90spMMAAADbAAAADwAAAAAAAAAAAAAAAACYAgAAZHJzL2Rv&#10;d25yZXYueG1sUEsFBgAAAAAEAAQA9QAAAIgDAAAAAA==&#10;" fillcolor="#fffd63"/>
                  <v:shape id="Text Box 2196" o:spid="_x0000_s1262" type="#_x0000_t202" style="position:absolute;left:2472;top:2878;width:952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JQhMEA&#10;AADdAAAADwAAAGRycy9kb3ducmV2LnhtbESPS4vCMBSF9wP+h3AFd2Pqg7FUo4iouHR87C/NtS02&#10;NyWJWv+9EQSXh/P4OLNFa2pxJ+crywoG/QQEcW51xYWC03Hzm4LwAVljbZkUPMnDYt75mWGm7YP/&#10;6X4IhYgj7DNUUIbQZFL6vCSDvm8b4uhdrDMYonSF1A4fcdzUcpgkf9JgxZFQYkOrkvLr4WYipDiN&#10;R+tmvK+dn+h8c9z6826rVK/bLqcgArXhG/60d1rBME0H8H4Tn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iUITBAAAA3QAAAA8AAAAAAAAAAAAAAAAAmAIAAGRycy9kb3du&#10;cmV2LnhtbFBLBQYAAAAABAAEAPUAAACGAwAAAAA=&#10;" filled="f" fillcolor="#bbe0e3" stroked="f">
                    <v:textbox inset="1.02mm,.204mm,1.02mm,.204mm">
                      <w:txbxContent>
                        <w:p w:rsidR="00287DBD" w:rsidRPr="00A52177" w:rsidRDefault="00287DBD" w:rsidP="002E029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Alimentation</w:t>
                          </w:r>
                        </w:p>
                      </w:txbxContent>
                    </v:textbox>
                  </v:shape>
                </v:group>
                <v:group id="Group 2197" o:spid="_x0000_s1263" style="position:absolute;left:19069;top:31846;width:12894;height:4293" coordorigin="930,2763" coordsize="1043,2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o3X3xgAAAN0A&#10;AAAPAAAAAAAAAAAAAAAAAKoCAABkcnMvZG93bnJldi54bWxQSwUGAAAAAAQABAD6AAAAnQMAAAAA&#10;">
                  <v:oval id="Oval 2198" o:spid="_x0000_s1264" style="position:absolute;left:930;top:2763;width:1043;height: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tRI8YA&#10;AADdAAAADwAAAGRycy9kb3ducmV2LnhtbESPzWrDMBCE74G8g9hCb4lclxTjRg5OSKBQCOSH9rpY&#10;W9vYWhlLSdS3rwKBHoeZ+YZZroLpxZVG11pW8DJPQBBXVrdcKzifdrMMhPPIGnvLpOCXHKyK6WSJ&#10;ubY3PtD16GsRIexyVNB4P+RSuqohg25uB+Lo/djRoI9yrKUe8RbhppdpkrxJgy3HhQYH2jRUdceL&#10;UfAd9l+Hc5e2ZbJYl5/bUwiDDUo9P4XyHYSn4P/Dj/aHVpBm2Svc38Qn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tRI8YAAADdAAAADwAAAAAAAAAAAAAAAACYAgAAZHJz&#10;L2Rvd25yZXYueG1sUEsFBgAAAAAEAAQA9QAAAIsDAAAAAA==&#10;" fillcolor="#fffd63"/>
                  <v:shape id="Text Box 2199" o:spid="_x0000_s1265" type="#_x0000_t202" style="position:absolute;left:953;top:2763;width:997;height: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XzHMEA&#10;AADdAAAADwAAAGRycy9kb3ducmV2LnhtbESPzYrCMBSF9wO+Q7iCuzFVy0ypRhFRcemos78017bY&#10;3JQkan17IwguD+fn48wWnWnEjZyvLSsYDRMQxIXVNZcKTsfNdwbCB2SNjWVS8CAPi3nva4a5tnf+&#10;o9shlCKOsM9RQRVCm0vpi4oM+qFtiaN3ts5giNKVUju8x3HTyHGS/EiDNUdChS2tKiouh6uJkPKU&#10;TtZtum+c/9XF5rj1/7utUoN+t5yCCNSFT/jd3mkF4yxL4fUmPgE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vV8xzBAAAA3QAAAA8AAAAAAAAAAAAAAAAAmAIAAGRycy9kb3du&#10;cmV2LnhtbFBLBQYAAAAABAAEAPUAAACGAwAAAAA=&#10;" filled="f" fillcolor="#bbe0e3" stroked="f">
                    <v:textbox inset="1.02mm,.204mm,1.02mm,.204mm">
                      <w:txbxContent>
                        <w:p w:rsidR="00287DBD" w:rsidRDefault="00287DBD" w:rsidP="007260A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</w:p>
                        <w:p w:rsidR="00287DBD" w:rsidRPr="00A52177" w:rsidRDefault="00287DBD" w:rsidP="007260A1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 xml:space="preserve">   Ergonomie</w:t>
                          </w:r>
                        </w:p>
                      </w:txbxContent>
                    </v:textbox>
                  </v:shape>
                </v:group>
                <v:group id="Group 2200" o:spid="_x0000_s1266" style="position:absolute;left:54449;top:26450;width:12763;height:5312" coordorigin="3651,2477" coordsize="1179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1K7YPFAAAA3QAA&#10;AA8AAAAAAAAAAAAAAAAAqgIAAGRycy9kb3ducmV2LnhtbFBLBQYAAAAABAAEAPoAAACcAwAAAAA=&#10;">
                  <v:oval id="Oval 2201" o:spid="_x0000_s1267" style="position:absolute;left:3651;top:247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zyu8QA&#10;AADdAAAADwAAAGRycy9kb3ducmV2LnhtbESP3YrCMBSE7wXfIRzBO023oJSuUbrigiAI/qC3h+Zs&#10;W2xOSpPV+PZGWNjLYWa+YRarYFpxp941lhV8TBMQxKXVDVcKzqfvSQbCeWSNrWVS8CQHq+VwsMBc&#10;2wcf6H70lYgQdjkqqL3vcildWZNBN7UdcfR+bG/QR9lXUvf4iHDTyjRJ5tJgw3Ghxo7WNZW3469R&#10;cA37y+F8S5simX0Vu80phM4GpcajUHyC8BT8f/ivvdUK0iybw/tNfAJy+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88rvEAAAA3QAAAA8AAAAAAAAAAAAAAAAAmAIAAGRycy9k&#10;b3ducmV2LnhtbFBLBQYAAAAABAAEAPUAAACJAwAAAAA=&#10;" fillcolor="#fffd63"/>
                  <v:shape id="Text Box 2202" o:spid="_x0000_s1268" type="#_x0000_t202" style="position:absolute;left:3651;top:2560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dta8EA&#10;AADdAAAADwAAAGRycy9kb3ducmV2LnhtbESPS4vCMBSF9wP+h3AFd2Pqg7FUo4iouHR87C/NtS02&#10;NyWJWv+9EQSXh/P4OLNFa2pxJ+crywoG/QQEcW51xYWC03Hzm4LwAVljbZkUPMnDYt75mWGm7YP/&#10;6X4IhYgj7DNUUIbQZFL6vCSDvm8b4uhdrDMYonSF1A4fcdzUcpgkf9JgxZFQYkOrkvLr4WYipDiN&#10;R+tmvK+dn+h8c9z6826rVK/bLqcgArXhG/60d1rBME0n8H4Tn4C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sHbWvBAAAA3QAAAA8AAAAAAAAAAAAAAAAAmAIAAGRycy9kb3du&#10;cmV2LnhtbFBLBQYAAAAABAAEAPUAAACGAwAAAAA=&#10;" filled="f" fillcolor="#bbe0e3" stroked="f">
                    <v:textbox inset="1.02mm,.204mm,1.02mm,.204mm">
                      <w:txbxContent>
                        <w:p w:rsidR="00287DBD" w:rsidRPr="008411E4" w:rsidRDefault="00287DBD" w:rsidP="002E029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Types de support</w:t>
                          </w:r>
                        </w:p>
                      </w:txbxContent>
                    </v:textbox>
                  </v:shape>
                </v:group>
                <v:shape id="Text Box 2228" o:spid="_x0000_s1269" type="#_x0000_t202" style="position:absolute;left:9862;top:2493;width:11589;height:7213;visibility:visible;mso-wrap-style:none;v-text-anchor:middle" o:bwmode="highContras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UesAA&#10;AADdAAAADwAAAGRycy9kb3ducmV2LnhtbERPzY6CMBC+b+I7NLOJt7WsByVoJcTE4GUPujzASEcg&#10;0ilpK+Dbbw8me/zy/e/z2fRiJOc7ywq+VwkI4trqjhsF1e/pKwXhA7LG3jIpeJGH/LD42GOm7cQX&#10;Gq+hETGEfYYK2hCGTEpft2TQr+xAHLm7dQZDhK6R2uEUw00v10mykQY7jg0tDnRsqX5cn0aBdreq&#10;cduxlFW5/XmSn25lWii1/JyLHYhAc/gXv91nrWCdpnFufBOfgD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4FUesAAAADdAAAADwAAAAAAAAAAAAAAAACYAgAAZHJzL2Rvd25y&#10;ZXYueG1sUEsFBgAAAAAEAAQA9QAAAIUDAAAAAA==&#10;" filled="f" fillcolor="silver" stroked="f">
                  <v:textbox inset="7.25pt,1.2788mm,7.25pt,1.2788mm">
                    <w:txbxContent>
                      <w:p w:rsidR="00287DBD" w:rsidRPr="00F6092C" w:rsidRDefault="00287DBD" w:rsidP="002E029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F6092C">
                          <w:rPr>
                            <w:rFonts w:ascii="Arial" w:cs="Arial"/>
                            <w:b/>
                            <w:bCs/>
                          </w:rPr>
                          <w:t>Phase de vie:</w:t>
                        </w:r>
                      </w:p>
                      <w:p w:rsidR="00287DBD" w:rsidRPr="00F6092C" w:rsidRDefault="00287DBD" w:rsidP="002E029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F6092C">
                          <w:rPr>
                            <w:rFonts w:ascii="Arial" w:cs="Arial"/>
                            <w:b/>
                            <w:bCs/>
                          </w:rPr>
                          <w:t xml:space="preserve"> Prototype</w:t>
                        </w:r>
                      </w:p>
                      <w:p w:rsidR="00287DBD" w:rsidRPr="00F6092C" w:rsidRDefault="00287DBD" w:rsidP="002E0299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cs="Arial"/>
                            <w:b/>
                            <w:bCs/>
                          </w:rPr>
                        </w:pPr>
                        <w:r w:rsidRPr="00F6092C">
                          <w:rPr>
                            <w:rFonts w:ascii="Arial" w:cs="Arial"/>
                            <w:b/>
                            <w:bCs/>
                          </w:rPr>
                          <w:t xml:space="preserve"> Embarqu</w:t>
                        </w:r>
                        <w:r w:rsidRPr="00F6092C">
                          <w:rPr>
                            <w:rFonts w:ascii="Arial" w:cs="Arial"/>
                            <w:b/>
                            <w:bCs/>
                          </w:rPr>
                          <w:t>é</w:t>
                        </w:r>
                      </w:p>
                      <w:p w:rsidR="00287DBD" w:rsidRPr="00F6092C" w:rsidRDefault="00287DBD" w:rsidP="002E0299"/>
                    </w:txbxContent>
                  </v:textbox>
                </v:shape>
                <v:group id="Group 2497" o:spid="_x0000_s1270" style="position:absolute;left:8717;top:24655;width:16199;height:4432" coordorigin="3534,1713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+eGxgAAAN0A&#10;AAAPAAAAAAAAAAAAAAAAAKoCAABkcnMvZG93bnJldi54bWxQSwUGAAAAAAQABAD6AAAAnQMAAAAA&#10;">
                  <v:oval id="Oval 2498" o:spid="_x0000_s1271" style="position:absolute;left:3534;top:1713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BZicEA&#10;AADdAAAADwAAAGRycy9kb3ducmV2LnhtbERPy4rCMBTdD/gP4QruxtSCotUodRhBGBB8oNtLc22L&#10;zU1posa/nywEl4fzXqyCacSDOldbVjAaJiCIC6trLhWcjpvvKQjnkTU2lknBixyslr2vBWbaPnlP&#10;j4MvRQxhl6GCyvs2k9IVFRl0Q9sSR+5qO4M+wq6UusNnDDeNTJNkIg3WHBsqbOmnouJ2uBsFl7A7&#10;70+3tM6T8Tr/+z2G0Nqg1KAf8jkIT8F/xG/3VitIp7O4P76JT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XAWYnBAAAA3QAAAA8AAAAAAAAAAAAAAAAAmAIAAGRycy9kb3du&#10;cmV2LnhtbFBLBQYAAAAABAAEAPUAAACGAwAAAAA=&#10;" fillcolor="#fffd63"/>
                  <v:shape id="Text Box 2499" o:spid="_x0000_s1272" type="#_x0000_t202" style="position:absolute;left:3640;top:1791;width:1315;height: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vGWcMA&#10;AADdAAAADwAAAGRycy9kb3ducmV2LnhtbESPX2vCMBTF3wW/Q7jC3jS1E9d1jSJjio9O3fsluWuL&#10;zU1Jstp9+2Uw2OPh/Plxqu1oOzGQD61jBctFBoJYO9NyreB62c8LECEiG+wck4JvCrDdTCcVlsbd&#10;+Z2Gc6xFGuFQooImxr6UMuiGLIaF64mT9+m8xZikr6XxeE/jtpN5lq2lxZYTocGeXhvSt/OXTZD6&#10;unp861enzocno/eXQ/g4HpR6mI27FxCRxvgf/msfjYK8eF7C75v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nvGWcMAAADdAAAADwAAAAAAAAAAAAAAAACYAgAAZHJzL2Rv&#10;d25yZXYueG1sUEsFBgAAAAAEAAQA9QAAAIgDAAAAAA==&#10;" filled="f" fillcolor="#bbe0e3" stroked="f">
                    <v:textbox inset="1.02mm,.204mm,1.02mm,.204mm">
                      <w:txbxContent>
                        <w:p w:rsidR="00287DBD" w:rsidRPr="00157C6B" w:rsidRDefault="00287DBD" w:rsidP="002E0299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Utilisateur</w:t>
                          </w:r>
                        </w:p>
                      </w:txbxContent>
                    </v:textbox>
                  </v:shape>
                </v:group>
                <v:shape id="Connecteur droit avec flèche 2892" o:spid="_x0000_s1273" type="#_x0000_t32" style="position:absolute;left:44955;top:11646;width:8887;height:75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/oqFcUAAADdAAAADwAAAGRycy9kb3ducmV2LnhtbESPQWvCQBSE70L/w/IKvemmQUKMrtIW&#10;BKEeavSgt0f2mQSzb8Puqum/7xYEj8PMfMMsVoPpxI2cby0reJ8kIIgrq1uuFRz263EOwgdkjZ1l&#10;UvBLHlbLl9ECC23vvKNbGWoRIewLVNCE0BdS+qohg35ie+Lona0zGKJ0tdQO7xFuOpkmSSYNthwX&#10;Guzpq6HqUl6NgmxzNDmW2+npc7sbfr6vvsxcrtTb6/AxBxFoCM/wo73RCtJ8lsL/m/gE5P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/oqFcUAAADd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Freeform 2586" o:spid="_x0000_s1274" style="position:absolute;left:37480;top:11229;width:4138;height:30711;rotation:6464570fd;visibility:visible;mso-wrap-style:square;v-text-anchor:top" coordsize="413,16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zFF8QA&#10;AADdAAAADwAAAGRycy9kb3ducmV2LnhtbESPQYvCMBSE7wv+h/AEb2taXUSrUUQQBC+71YPeHs2z&#10;KTYvpYla/70RhD0OM/MNs1h1thZ3an3lWEE6TEAQF05XXCo4HrbfUxA+IGusHZOCJ3lYLXtfC8y0&#10;e/Af3fNQighhn6ECE0KTSekLQxb90DXE0bu41mKIsi2lbvER4baWoySZSIsVxwWDDW0MFdf8ZhXs&#10;w/Y4/jUzO1nv85/z6VAbk6ZKDfrdeg4iUBf+w5/2TisYTWdjeL+JT0Au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MxRfEAAAA3QAAAA8AAAAAAAAAAAAAAAAAmAIAAGRycy9k&#10;b3ducmV2LnhtbFBLBQYAAAAABAAEAPUAAACJAwAAAAA=&#10;" adj="-11796480,,5400" path="m413,1611c351,1516,66,1311,33,1043,,775,230,351,215,e" filled="f" fillcolor="#bbe0e3" strokecolor="blue" strokeweight="2pt">
                  <v:stroke startarrow="classic" startarrowwidth="wide" startarrowlength="long" endarrow="classic" endarrowwidth="wide" endarrowlength="long" joinstyle="round"/>
                  <v:formulas/>
                  <v:path arrowok="t" o:connecttype="custom" o:connectlocs="413770,3071138;33062,1988328;215401,0" o:connectangles="0,0,0" textboxrect="0,0,413,1611"/>
                  <v:textbox>
                    <w:txbxContent>
                      <w:p w:rsidR="00287DBD" w:rsidRDefault="00287DBD" w:rsidP="002E0299"/>
                    </w:txbxContent>
                  </v:textbox>
                </v:shape>
                <v:shape id="Freeform 2586" o:spid="_x0000_s1275" style="position:absolute;left:39794;top:6970;width:4200;height:30115;rotation:4952551fd;flip:x;visibility:visible;mso-wrap-style:square;v-text-anchor:top" coordsize="413,16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k518YA&#10;AADdAAAADwAAAGRycy9kb3ducmV2LnhtbESPQWvCQBSE74L/YXlCb7pRSklTVxGLpaAgaun5mX3N&#10;pmbfhuyapP313YLgcZiZb5j5sreVaKnxpWMF00kCgjh3uuRCwcdpM05B+ICssXJMCn7Iw3IxHMwx&#10;067jA7XHUIgIYZ+hAhNCnUnpc0MW/cTVxNH7co3FEGVTSN1gF+G2krMkeZIWS44LBmtaG8ovx6tV&#10;4PevKZu3U7vpvz+35+1193vudko9jPrVC4hAfbiHb+13rWCWPj/C/5v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dk518YAAADdAAAADwAAAAAAAAAAAAAAAACYAgAAZHJz&#10;L2Rvd25yZXYueG1sUEsFBgAAAAAEAAQA9QAAAIsDAAAAAA==&#10;" adj="-11796480,,5400" path="m413,1611c351,1516,66,1311,33,1043,,775,230,351,215,e" filled="f" fillcolor="#bbe0e3" strokecolor="blue" strokeweight="2pt">
                  <v:stroke startarrow="classic" startarrowwidth="wide" startarrowlength="long" endarrow="classic" endarrowwidth="wide" endarrowlength="long" joinstyle="round"/>
                  <v:formulas/>
                  <v:path arrowok="t" o:connecttype="custom" o:connectlocs="420002,3011589;33559,1949775;218645,0" o:connectangles="0,0,0" textboxrect="0,0,413,1611"/>
                  <v:textbox>
                    <w:txbxContent>
                      <w:p w:rsidR="00287DBD" w:rsidRDefault="00287DBD" w:rsidP="002E0299"/>
                    </w:txbxContent>
                  </v:textbox>
                </v:shape>
                <v:shape id="Connecteur droit avec flèche 2895" o:spid="_x0000_s1276" type="#_x0000_t32" style="position:absolute;left:46732;top:15786;width:7219;height:382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OyYcYAAADdAAAADwAAAGRycy9kb3ducmV2LnhtbESPQWvCQBSE74L/YXlCb7pR2pBGV1Gh&#10;INSDpj3U2yP7moRm34bdVdN/7wqCx2FmvmEWq9604kLON5YVTCcJCOLS6oYrBd9fH+MMhA/IGlvL&#10;pOCfPKyWw8ECc22vfKRLESoRIexzVFCH0OVS+rImg35iO+Lo/VpnMETpKqkdXiPctHKWJKk02HBc&#10;qLGjbU3lX3E2CtLdj8mw2L+eNvtjf/g8+yJ1mVIvo349BxGoD8/wo73TCmbZ+xvc38QnIJ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gTsmHGAAAA3QAAAA8AAAAAAAAA&#10;AAAAAAAAoQIAAGRycy9kb3ducmV2LnhtbFBLBQYAAAAABAAEAPkAAACUAwAAAAA=&#10;" strokecolor="#9bbb59 [3206]" strokeweight="2pt">
                  <v:stroke endarrow="open"/>
                  <v:shadow on="t" color="black" opacity="24903f" origin=",.5" offset="0,.55556mm"/>
                </v:shape>
                <v:shape id="Connecteur droit avec flèche 2896" o:spid="_x0000_s1277" type="#_x0000_t32" style="position:absolute;left:40874;top:26013;width:0;height:1012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EsFsUAAADdAAAADwAAAGRycy9kb3ducmV2LnhtbESPQWvCQBSE70L/w/IK3sxGKSGmrqJC&#10;QdCDxh7a2yP7moRm34bdVeO/d4VCj8PMfMMsVoPpxJWcby0rmCYpCOLK6pZrBZ/nj0kOwgdkjZ1l&#10;UnAnD6vly2iBhbY3PtG1DLWIEPYFKmhC6AspfdWQQZ/Ynjh6P9YZDFG6WmqHtwg3nZylaSYNthwX&#10;Guxp21D1W16Mgmz3ZXIsD2/fm8NpOO4vvsxcrtT4dVi/gwg0hP/wX3unFczyeQbPN/EJy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EsFsUAAADd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Zone de texte 2898" o:spid="_x0000_s1278" type="#_x0000_t202" style="position:absolute;left:43803;top:11646;width:6311;height:2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MGkMIA&#10;AADdAAAADwAAAGRycy9kb3ducmV2LnhtbERPTWvCQBC9F/wPywjedFMrkkZXCUppsUKp9eJtyI5J&#10;aHY2ZEeN/949FHp8vO/luneNulIXas8GnicJKOLC25pLA8eft3EKKgiyxcYzGbhTgPVq8LTEzPob&#10;f9P1IKWKIRwyNFCJtJnWoajIYZj4ljhyZ985lAi7UtsObzHcNXqaJHPtsObYUGFLm4qK38PFGdjN&#10;Trh9kU+6C/dfef6etrOwN2Y07PMFKKFe/sV/7g9rYJq+xrnxTXwCevU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gwaQwgAAAN0AAAAPAAAAAAAAAAAAAAAAAJgCAABkcnMvZG93&#10;bnJldi54bWxQSwUGAAAAAAQABAD1AAAAhwMAAAAA&#10;" fillcolor="white [3201]" strokecolor="white [3212]" strokeweight=".5pt">
                  <v:textbox>
                    <w:txbxContent>
                      <w:p w:rsidR="00287DBD" w:rsidRPr="00DF13EA" w:rsidRDefault="00287DBD" w:rsidP="002E0299">
                        <w:pPr>
                          <w:rPr>
                            <w:color w:val="92D050"/>
                          </w:rPr>
                        </w:pPr>
                        <w:r w:rsidRPr="00DF13EA">
                          <w:rPr>
                            <w:color w:val="92D050"/>
                          </w:rPr>
                          <w:t>FCp</w:t>
                        </w:r>
                        <w:r>
                          <w:rPr>
                            <w:color w:val="92D050"/>
                          </w:rPr>
                          <w:t>e</w:t>
                        </w:r>
                        <w:r w:rsidRPr="00DF13EA">
                          <w:rPr>
                            <w:color w:val="92D050"/>
                          </w:rPr>
                          <w:t>1</w:t>
                        </w:r>
                      </w:p>
                    </w:txbxContent>
                  </v:textbox>
                </v:shape>
                <v:shape id="Zone de texte 2899" o:spid="_x0000_s1279" type="#_x0000_t202" style="position:absolute;left:50114;top:18054;width:6889;height:33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+jC8UA&#10;AADdAAAADwAAAGRycy9kb3ducmV2LnhtbESPQWvCQBSE7wX/w/IKvemmViSmrhIUsahQanvp7ZF9&#10;TUKzb0P2qfHfdwWhx2FmvmHmy9416kxdqD0beB4loIgLb2suDXx9boYpqCDIFhvPZOBKAZaLwcMc&#10;M+sv/EHno5QqQjhkaKASaTOtQ1GRwzDyLXH0fnznUKLsSm07vES4a/Q4SabaYc1xocKWVhUVv8eT&#10;M7CbfOP6RfZ0Fe7f83ybtpNwMObpsc9fQQn18h++t9+sgXE6m8HtTXwC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6MLxQAAAN0AAAAPAAAAAAAAAAAAAAAAAJgCAABkcnMv&#10;ZG93bnJldi54bWxQSwUGAAAAAAQABAD1AAAAigMAAAAA&#10;" fillcolor="white [3201]" strokecolor="white [3212]" strokeweight=".5pt">
                  <v:textbox>
                    <w:txbxContent>
                      <w:p w:rsidR="00287DBD" w:rsidRPr="00DF13EA" w:rsidRDefault="00287DBD" w:rsidP="002E0299">
                        <w:pPr>
                          <w:rPr>
                            <w:color w:val="92D050"/>
                          </w:rPr>
                        </w:pPr>
                        <w:r w:rsidRPr="00DF13EA">
                          <w:rPr>
                            <w:color w:val="92D050"/>
                          </w:rPr>
                          <w:t>FCp</w:t>
                        </w:r>
                        <w:r>
                          <w:rPr>
                            <w:color w:val="92D050"/>
                          </w:rPr>
                          <w:t>e</w:t>
                        </w:r>
                        <w:r w:rsidRPr="00DF13EA">
                          <w:rPr>
                            <w:color w:val="92D050"/>
                          </w:rPr>
                          <w:t>2</w:t>
                        </w:r>
                      </w:p>
                    </w:txbxContent>
                  </v:textbox>
                </v:shape>
                <v:shape id="Zone de texte 2237" o:spid="_x0000_s1280" type="#_x0000_t202" style="position:absolute;left:40964;top:31761;width:688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6QjMIA&#10;AADdAAAADwAAAGRycy9kb3ducmV2LnhtbERPS2vCQBC+F/wPywi91Y0Pio2uEhRpUUG0vfQ2ZMck&#10;mJ0N2anGf+8ehB4/vvd82blaXakNlWcDw0ECijj3tuLCwM/35m0KKgiyxdozGbhTgOWi9zLH1Pob&#10;H+l6kkLFEA4pGihFmlTrkJfkMAx8Qxy5s28dSoRtoW2Ltxjuaj1KknftsOLYUGJDq5Lyy+nPGdhO&#10;fnE9lh3dhbtDln1Om0nYG/Pa77IZKKFO/sVP95c1MPpI4v74Jj4Bv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HpCMwgAAAN0AAAAPAAAAAAAAAAAAAAAAAJgCAABkcnMvZG93&#10;bnJldi54bWxQSwUGAAAAAAQABAD1AAAAhwMAAAAA&#10;" fillcolor="white [3201]" strokecolor="white [3212]" strokeweight=".5pt">
                  <v:textbox>
                    <w:txbxContent>
                      <w:p w:rsidR="00287DBD" w:rsidRPr="00DF13EA" w:rsidRDefault="00287DBD" w:rsidP="002E0299">
                        <w:pPr>
                          <w:pStyle w:val="NormalWeb"/>
                          <w:spacing w:before="0" w:beforeAutospacing="0" w:after="0" w:afterAutospacing="0"/>
                          <w:jc w:val="both"/>
                          <w:rPr>
                            <w:color w:val="92D050"/>
                          </w:rPr>
                        </w:pPr>
                        <w:r w:rsidRPr="00DF13EA">
                          <w:rPr>
                            <w:rFonts w:ascii="Trebuchet MS" w:hAnsi="Trebuchet MS"/>
                            <w:color w:val="92D050"/>
                          </w:rPr>
                          <w:t>FCp</w:t>
                        </w:r>
                        <w:r>
                          <w:rPr>
                            <w:rFonts w:ascii="Trebuchet MS" w:hAnsi="Trebuchet MS"/>
                            <w:color w:val="92D050"/>
                          </w:rPr>
                          <w:t>e</w:t>
                        </w:r>
                        <w:r w:rsidRPr="00DF13EA">
                          <w:rPr>
                            <w:rFonts w:ascii="Trebuchet MS" w:hAnsi="Trebuchet MS"/>
                            <w:color w:val="92D050"/>
                          </w:rPr>
                          <w:t>3</w:t>
                        </w:r>
                      </w:p>
                    </w:txbxContent>
                  </v:textbox>
                </v:shape>
                <v:shape id="Zone de texte 2901" o:spid="_x0000_s1281" type="#_x0000_t202" style="position:absolute;left:28607;top:15856;width:6058;height:25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I1F8UA&#10;AADdAAAADwAAAGRycy9kb3ducmV2LnhtbESPX2vCQBDE34V+h2MLvunFP4hNPSVUxFKFUuuLb0tu&#10;m4Tm9kJu1fjtewXBx2FmfsMsVp2r1YXaUHk2MBomoIhzbysuDBy/N4M5qCDIFmvPZOBGAVbLp94C&#10;U+uv/EWXgxQqQjikaKAUaVKtQ16SwzD0DXH0fnzrUKJsC21bvEa4q/U4SWbaYcVxocSG3krKfw9n&#10;Z+BjesL1RHZ0E+4+s2w7b6Zhb0z/ucteQQl18gjf2+/WwPglGcH/m/gE9P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UjUXxQAAAN0AAAAPAAAAAAAAAAAAAAAAAJgCAABkcnMv&#10;ZG93bnJldi54bWxQSwUGAAAAAAQABAD1AAAAigMAAAAA&#10;" fillcolor="white [3201]" strokecolor="white [3212]" strokeweight=".5pt">
                  <v:textbox>
                    <w:txbxContent>
                      <w:p w:rsidR="00287DBD" w:rsidRPr="00DF13EA" w:rsidRDefault="00287DBD" w:rsidP="002E0299">
                        <w:pPr>
                          <w:rPr>
                            <w:color w:val="1F497D" w:themeColor="text2"/>
                          </w:rPr>
                        </w:pPr>
                        <w:r w:rsidRPr="00DF13EA">
                          <w:rPr>
                            <w:color w:val="1F497D" w:themeColor="text2"/>
                          </w:rPr>
                          <w:t>FPp</w:t>
                        </w:r>
                        <w:r>
                          <w:rPr>
                            <w:color w:val="1F497D" w:themeColor="text2"/>
                          </w:rPr>
                          <w:t>e</w:t>
                        </w:r>
                        <w:r w:rsidRPr="00DF13EA">
                          <w:rPr>
                            <w:color w:val="1F497D" w:themeColor="text2"/>
                          </w:rPr>
                          <w:t>1</w:t>
                        </w:r>
                      </w:p>
                    </w:txbxContent>
                  </v:textbox>
                </v:shape>
                <v:shape id="Zone de texte 2902" o:spid="_x0000_s1282" type="#_x0000_t202" style="position:absolute;left:22347;top:21193;width:6935;height:3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CrYMUA&#10;AADdAAAADwAAAGRycy9kb3ducmV2LnhtbESPQWvCQBSE74X+h+UJvenGVMSmrhIq0lIFqXrp7ZF9&#10;JsHs25B91fjvuwWhx2FmvmHmy9416kJdqD0bGI8SUMSFtzWXBo6H9XAGKgiyxcYzGbhRgOXi8WGO&#10;mfVX/qLLXkoVIRwyNFCJtJnWoajIYRj5ljh6J985lCi7UtsOrxHuGp0myVQ7rDkuVNjSW0XFef/j&#10;DHxOvnH1LBu6Cfe7PH+ftZOwNeZp0OevoIR6+Q/f2x/WQPqSpPD3Jj4Bv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gKtgxQAAAN0AAAAPAAAAAAAAAAAAAAAAAJgCAABkcnMv&#10;ZG93bnJldi54bWxQSwUGAAAAAAQABAD1AAAAigMAAAAA&#10;" fillcolor="white [3201]" strokecolor="white [3212]" strokeweight=".5pt">
                  <v:textbox>
                    <w:txbxContent>
                      <w:p w:rsidR="00287DBD" w:rsidRPr="00DF13EA" w:rsidRDefault="00287DBD" w:rsidP="002E0299">
                        <w:pPr>
                          <w:rPr>
                            <w:color w:val="1F497D" w:themeColor="text2"/>
                          </w:rPr>
                        </w:pPr>
                        <w:r w:rsidRPr="00DF13EA">
                          <w:rPr>
                            <w:color w:val="1F497D" w:themeColor="text2"/>
                          </w:rPr>
                          <w:t>FPp</w:t>
                        </w:r>
                        <w:r>
                          <w:rPr>
                            <w:color w:val="1F497D" w:themeColor="text2"/>
                          </w:rPr>
                          <w:t>e</w:t>
                        </w:r>
                        <w:r w:rsidRPr="00DF13EA">
                          <w:rPr>
                            <w:color w:val="1F497D" w:themeColor="text2"/>
                          </w:rPr>
                          <w:t>2</w:t>
                        </w:r>
                      </w:p>
                    </w:txbxContent>
                  </v:textbox>
                </v:shape>
                <v:shape id="Zone de texte 2903" o:spid="_x0000_s1283" type="#_x0000_t202" style="position:absolute;left:25940;top:27116;width:6486;height:29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O+8YA&#10;AADdAAAADwAAAGRycy9kb3ducmV2LnhtbESPW2vCQBSE3wv9D8sp+KYbLxRNXSW0iKUVxMuLb4fs&#10;aRLMng3Zo8Z/3y0IfRxm5htmvuxcra7UhsqzgeEgAUWce1txYeB4WPWnoIIgW6w9k4E7BVgunp/m&#10;mFp/4x1d91KoCOGQooFSpEm1DnlJDsPAN8TR+/GtQ4myLbRt8RbhrtajJHnVDiuOCyU29F5Sft5f&#10;nIGvyQk/xvJNd+Fum2XraTMJG2N6L132Bkqok//wo/1pDYxmyRj+3sQn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MwO+8YAAADdAAAADwAAAAAAAAAAAAAAAACYAgAAZHJz&#10;L2Rvd25yZXYueG1sUEsFBgAAAAAEAAQA9QAAAIsDAAAAAA==&#10;" fillcolor="white [3201]" strokecolor="white [3212]" strokeweight=".5pt">
                  <v:textbox>
                    <w:txbxContent>
                      <w:p w:rsidR="00287DBD" w:rsidRPr="00DF13EA" w:rsidRDefault="00287DBD" w:rsidP="002E0299">
                        <w:pPr>
                          <w:rPr>
                            <w:color w:val="1F497D" w:themeColor="text2"/>
                          </w:rPr>
                        </w:pPr>
                        <w:r w:rsidRPr="00DF13EA">
                          <w:rPr>
                            <w:color w:val="1F497D" w:themeColor="text2"/>
                          </w:rPr>
                          <w:t>FPp</w:t>
                        </w:r>
                        <w:r>
                          <w:rPr>
                            <w:color w:val="1F497D" w:themeColor="text2"/>
                          </w:rPr>
                          <w:t>e</w:t>
                        </w:r>
                        <w:r w:rsidRPr="00DF13EA">
                          <w:rPr>
                            <w:color w:val="1F497D" w:themeColor="text2"/>
                          </w:rPr>
                          <w:t>3</w:t>
                        </w:r>
                      </w:p>
                    </w:txbxContent>
                  </v:textbox>
                </v:shape>
                <v:shape id="Freeform 2586" o:spid="_x0000_s1284" style="position:absolute;left:37480;top:11229;width:4138;height:30711;rotation:6464570fd;visibility:visible;mso-wrap-style:square;v-text-anchor:top" coordsize="413,16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7HecYA&#10;AADdAAAADwAAAGRycy9kb3ducmV2LnhtbESPQWvCQBSE74X+h+UVvNVNNIQaXUUEQciljR7q7ZF9&#10;zYZm34bsauK/7xYKPQ4z8w2z2U22E3cafOtYQTpPQBDXTrfcKLicj69vIHxA1tg5JgUP8rDbPj9t&#10;sNBu5A+6V6EREcK+QAUmhL6Q0teGLPq564mj9+UGiyHKoZF6wDHCbScXSZJLiy3HBYM9HQzV39XN&#10;KijD8bJ8Nyub78squ36eO2PSVKnZy7Rfgwg0hf/wX/ukFSxWSQa/b+ITkN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7HecYAAADdAAAADwAAAAAAAAAAAAAAAACYAgAAZHJz&#10;L2Rvd25yZXYueG1sUEsFBgAAAAAEAAQA9QAAAIsDAAAAAA==&#10;" adj="-11796480,,5400" path="m413,1611c351,1516,66,1311,33,1043,,775,230,351,215,e" filled="f" fillcolor="#bbe0e3" strokecolor="blue" strokeweight="2pt">
                  <v:stroke startarrow="classic" startarrowwidth="wide" startarrowlength="long" endarrow="classic" endarrowwidth="wide" endarrowlength="long" joinstyle="round"/>
                  <v:formulas/>
                  <v:path arrowok="t" o:connecttype="custom" o:connectlocs="413770,3071138;33062,1988328;215401,0" o:connectangles="0,0,0" textboxrect="0,0,413,1611"/>
                  <v:textbox>
                    <w:txbxContent>
                      <w:p w:rsidR="00287DBD" w:rsidRDefault="00287DBD" w:rsidP="002E0299"/>
                    </w:txbxContent>
                  </v:textbox>
                </v:shape>
                <v:shape id="Freeform 2607" o:spid="_x0000_s1285" style="position:absolute;left:28267;top:23724;width:26480;height:6942;rotation:11458521fd;visibility:visible;mso-wrap-style:square;v-text-anchor:top" coordsize="1316,59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VWY8YA&#10;AADdAAAADwAAAGRycy9kb3ducmV2LnhtbESPQWvCQBSE74X+h+UVems2ChWbukqRBlrwEiM9P7LP&#10;JJh9m+5uk9Rf7wqCx2FmvmFWm8l0YiDnW8sKZkkKgriyuuVawaHMX5YgfEDW2FkmBf/kYbN+fFhh&#10;pu3IBQ37UIsIYZ+hgiaEPpPSVw0Z9IntiaN3tM5giNLVUjscI9x0cp6mC2mw5bjQYE/bhqrT/s8o&#10;OOV+HPjY/5S/u6HYftYz933ulHp+mj7eQQSawj18a39pBfO39BWub+ITkO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VWY8YAAADdAAAADwAAAAAAAAAAAAAAAACYAgAAZHJz&#10;L2Rvd25yZXYueG1sUEsFBgAAAAAEAAQA9QAAAIsDAAAAAA==&#10;" adj="-11796480,,5400" path="m1316,v-80,117,-159,235,-227,318c1021,401,968,454,908,499v-60,45,-129,83,-182,91c673,598,665,590,590,545,515,500,371,394,273,318,175,242,87,166,,91e" filled="f" fillcolor="#bbe0e3" strokecolor="blue" strokeweight="2.25pt">
                  <v:stroke startarrow="classic" startarrowwidth="wide" startarrowlength="long" endarrow="classic" endarrowwidth="wide" endarrowlength="long" joinstyle="round"/>
                  <v:formulas/>
                  <v:path arrowok="t" o:connecttype="custom" o:connectlocs="2648003,0;2191243,369121;1827042,579219;1460828,684848;1187175,632614;549320,369121;0,105629" o:connectangles="0,0,0,0,0,0,0" textboxrect="0,0,1316,598"/>
                  <v:textbox>
                    <w:txbxContent>
                      <w:p w:rsidR="00287DBD" w:rsidRDefault="00287DBD" w:rsidP="002E0299"/>
                    </w:txbxContent>
                  </v:textbox>
                </v:shape>
                <v:shape id="Connecteur droit avec flèche 2906" o:spid="_x0000_s1286" type="#_x0000_t32" style="position:absolute;left:30282;top:26008;width:6382;height:67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q2DMUAAADdAAAADwAAAGRycy9kb3ducmV2LnhtbESPQWvCQBSE7wX/w/KE3uqmIiFGV2kL&#10;glAPGj3o7ZF9JsHs27C7avrvu4LgcZiZb5j5sjetuJHzjWUFn6MEBHFpdcOVgsN+9ZGB8AFZY2uZ&#10;FPyRh+Vi8DbHXNs77+hWhEpECPscFdQhdLmUvqzJoB/Zjjh6Z+sMhihdJbXDe4SbVo6TJJUGG44L&#10;NXb0U1N5Ka5GQbo+mgyLzeT0vdn129+rL1KXKfU+7L9mIAL14RV+ttdawXiapPB4E5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iq2DMUAAADdAAAADwAAAAAAAAAA&#10;AAAAAAChAgAAZHJzL2Rvd25yZXYueG1sUEsFBgAAAAAEAAQA+QAAAJMDAAAAAA==&#10;" strokecolor="#9bbb59 [3206]" strokeweight="2pt">
                  <v:stroke endarrow="open"/>
                  <v:shadow on="t" color="black" opacity="24903f" origin=",.5" offset="0,.55556mm"/>
                </v:shape>
                <v:shape id="Zone de texte 2907" o:spid="_x0000_s1287" type="#_x0000_t202" style="position:absolute;left:33590;top:30239;width:6635;height:3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cI+MUA&#10;AADdAAAADwAAAGRycy9kb3ducmV2LnhtbESPQWvCQBSE74L/YXmF3uqmVqpGVwlKUapQqr309sg+&#10;k2D2bci+avz33ULB4zAz3zDzZedqdaE2VJ4NPA8SUMS5txUXBr6Ob08TUEGQLdaeycCNAiwX/d4c&#10;U+uv/EmXgxQqQjikaKAUaVKtQ16SwzDwDXH0Tr51KFG2hbYtXiPc1XqYJK/aYcVxocSGViXl58OP&#10;M/A++sb1i+zoJtx9ZNlm0ozC3pjHhy6bgRLq5B7+b2+tgeE0GcPfm/gE9OI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9wj4xQAAAN0AAAAPAAAAAAAAAAAAAAAAAJgCAABkcnMv&#10;ZG93bnJldi54bWxQSwUGAAAAAAQABAD1AAAAigMAAAAA&#10;" fillcolor="white [3201]" strokecolor="white [3212]" strokeweight=".5pt">
                  <v:textbox>
                    <w:txbxContent>
                      <w:p w:rsidR="00287DBD" w:rsidRPr="00DF13EA" w:rsidRDefault="00287DBD" w:rsidP="002E0299">
                        <w:pPr>
                          <w:rPr>
                            <w:color w:val="92D050"/>
                          </w:rPr>
                        </w:pPr>
                        <w:r w:rsidRPr="00DF13EA">
                          <w:rPr>
                            <w:color w:val="92D050"/>
                          </w:rPr>
                          <w:t>FCp</w:t>
                        </w:r>
                        <w:r>
                          <w:rPr>
                            <w:color w:val="92D050"/>
                          </w:rPr>
                          <w:t>e</w:t>
                        </w:r>
                        <w:r w:rsidRPr="00DF13EA">
                          <w:rPr>
                            <w:color w:val="92D050"/>
                          </w:rPr>
                          <w:t>4</w:t>
                        </w:r>
                      </w:p>
                    </w:txbxContent>
                  </v:textbox>
                </v:shape>
                <v:group id="Group 2185" o:spid="_x0000_s1288" style="position:absolute;left:28849;top:6279;width:14669;height:6991" coordsize="1089,3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M9tc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Qrp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kz21xgAAANwA&#10;AAAPAAAAAAAAAAAAAAAAAKoCAABkcnMvZG93bnJldi54bWxQSwUGAAAAAAQABAD6AAAAnQMAAAAA&#10;">
                  <v:oval id="Oval 2186" o:spid="_x0000_s1289" style="position:absolute;width:1089;height: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Vzn8QA&#10;AADcAAAADwAAAGRycy9kb3ducmV2LnhtbESP3YrCMBSE74V9h3AWvNN0RWW3GqUrCoIg+MPu7aE5&#10;tsXmpDRR49sbQfBymJlvmOk8mFpcqXWVZQVf/QQEcW51xYWC42HV+wbhPLLG2jIpuJOD+eyjM8VU&#10;2xvv6Lr3hYgQdikqKL1vUildXpJB17cNcfROtjXoo2wLqVu8Rbip5SBJxtJgxXGhxIYWJeXn/cUo&#10;+A/bv93xPKiyZPSbbZaHEBoblOp+hmwCwlPw7/CrvdYKRj9D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RVc5/EAAAA3AAAAA8AAAAAAAAAAAAAAAAAmAIAAGRycy9k&#10;b3ducmV2LnhtbFBLBQYAAAAABAAEAPUAAACJAwAAAAA=&#10;" fillcolor="#fffd63">
                    <v:textbox>
                      <w:txbxContent>
                        <w:p w:rsidR="00287DBD" w:rsidRDefault="00287DBD" w:rsidP="0045629A">
                          <w:pPr>
                            <w:pStyle w:val="NormalWeb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ascii="Trebuchet MS" w:hAnsi="Trebuchet MS"/>
                              <w:lang w:val="en-US"/>
                            </w:rPr>
                            <w:t> </w:t>
                          </w:r>
                        </w:p>
                      </w:txbxContent>
                    </v:textbox>
                  </v:oval>
                  <v:shape id="Text Box 2187" o:spid="_x0000_s1290" type="#_x0000_t202" style="position:absolute;left:74;top:91;width:997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r1OsMA&#10;AADcAAAADwAAAGRycy9kb3ducmV2LnhtbESPy2rDMBBF94X+g5hCd7Hc1nm5UUIpdcgysZP9YE1t&#10;U2tkJDVx/z4KBLq83Mfhrjaj6cWZnO8sK3hJUhDEtdUdNwqOVTFZgPABWWNvmRT8kYfN+vFhhbm2&#10;Fz7QuQyNiCPsc1TQhjDkUvq6JYM+sQNx9L6tMxiidI3UDi9x3PTyNU1n0mDHkdDiQJ8t1T/lr4mQ&#10;5pi9fQ3Zvnd+ruui2vrTbqvU89P48Q4i0Bj+w/f2TiuYLqd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r1OsMAAADcAAAADwAAAAAAAAAAAAAAAACYAgAAZHJzL2Rv&#10;d25yZXYueG1sUEsFBgAAAAAEAAQA9QAAAIgDAAAAAA==&#10;" filled="f" fillcolor="#bbe0e3" stroked="f">
                    <v:textbox inset="1.02mm,.204mm,1.02mm,.204mm">
                      <w:txbxContent>
                        <w:p w:rsidR="00287DBD" w:rsidRDefault="00287DBD" w:rsidP="0045629A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" w:hAnsi="Arial"/>
                              <w:color w:val="000000"/>
                              <w:sz w:val="22"/>
                              <w:szCs w:val="22"/>
                              <w:lang w:val="en-US"/>
                            </w:rPr>
                            <w:t>Service</w:t>
                          </w:r>
                          <w:r>
                            <w:rPr>
                              <w:rFonts w:ascii="Arial" w:hAnsi="Arial"/>
                              <w:color w:val="000000"/>
                              <w:sz w:val="22"/>
                              <w:szCs w:val="22"/>
                            </w:rPr>
                            <w:t xml:space="preserve"> info divertissement</w:t>
                          </w:r>
                        </w:p>
                      </w:txbxContent>
                    </v:textbox>
                  </v:shape>
                </v:group>
                <v:shape id="Freeform 2586" o:spid="_x0000_s1291" style="position:absolute;left:46303;top:8280;width:3086;height:23850;rotation:-7997467fd;flip:x;visibility:visible;mso-wrap-style:square;v-text-anchor:top" coordsize="413,161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1FVsIA&#10;AADcAAAADwAAAGRycy9kb3ducmV2LnhtbERPz2vCMBS+C/4P4Q28iKaKyOyMUgTRyw6zAz0+mre2&#10;rHkpSWyrf/1yEHb8+H5v94NpREfO15YVLOYJCOLC6ppLBd/5cfYOwgdkjY1lUvAgD/vdeLTFVNue&#10;v6i7hFLEEPYpKqhCaFMpfVGRQT+3LXHkfqwzGCJ0pdQO+xhuGrlMkrU0WHNsqLClQ0XF7+VuFAyf&#10;N++upw33XZKfwvRZ5lmbKTV5G7IPEIGG8C9+uc9awXoV58cz8Qj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UVWwgAAANwAAAAPAAAAAAAAAAAAAAAAAJgCAABkcnMvZG93&#10;bnJldi54bWxQSwUGAAAAAAQABAD1AAAAhwMAAAAA&#10;" adj="-11796480,,5400" path="m413,1611c351,1516,66,1311,33,1043,,775,230,351,215,e" filled="f" fillcolor="#bbe0e3" strokecolor="blue" strokeweight="2pt">
                  <v:stroke startarrow="classic" startarrowwidth="wide" startarrowlength="long" endarrow="classic" endarrowwidth="wide" endarrowlength="long" joinstyle="round"/>
                  <v:formulas/>
                  <v:path arrowok="t" o:connecttype="custom" o:connectlocs="308610,2385060;24659,1544145;160657,0" o:connectangles="0,0,0" textboxrect="0,0,413,1611"/>
                  <v:textbox>
                    <w:txbxContent>
                      <w:p w:rsidR="00287DBD" w:rsidRDefault="00287DBD" w:rsidP="0045629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rebuchet MS" w:hAnsi="Trebuchet MS"/>
                            <w:lang w:val="en-US"/>
                          </w:rPr>
                          <w:t> </w:t>
                        </w:r>
                      </w:p>
                    </w:txbxContent>
                  </v:textbox>
                </v:shape>
                <v:shape id="Zone de texte 2901" o:spid="_x0000_s1292" type="#_x0000_t202" style="position:absolute;left:32373;top:13733;width:6052;height:25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4rtcQA&#10;AADcAAAADwAAAGRycy9kb3ducmV2LnhtbESPQWvCQBSE74L/YXlCb3VjGyREVwktpaKFUtuLt0f2&#10;NQnNvg3ZV43/3hUEj8PMfMMs14Nr1ZH60Hg2MJsmoIhLbxuuDPx8vz1moIIgW2w9k4EzBVivxqMl&#10;5taf+IuOe6lUhHDI0UAt0uVah7Imh2HqO+Lo/freoUTZV9r2eIpw1+qnJJlrhw3HhRo7eqmp/Nv/&#10;OwPb9ICvz7Kjs/DwWRTvWZeGD2MeJkOxACU0yD18a2+sgXk6g+uZeAT06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OK7XEAAAA3AAAAA8AAAAAAAAAAAAAAAAAmAIAAGRycy9k&#10;b3ducmV2LnhtbFBLBQYAAAAABAAEAPUAAACJAwAAAAA=&#10;" fillcolor="white [3201]" strokecolor="white [3212]" strokeweight=".5pt">
                  <v:textbox>
                    <w:txbxContent>
                      <w:p w:rsidR="00287DBD" w:rsidRDefault="00287DBD" w:rsidP="0045629A">
                        <w:pPr>
                          <w:pStyle w:val="NormalWeb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Trebuchet MS" w:hAnsi="Trebuchet MS"/>
                            <w:color w:val="1F497D"/>
                          </w:rPr>
                          <w:t>FPpe4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E0299" w:rsidRPr="00360481" w:rsidRDefault="002E0299" w:rsidP="002E0299"/>
    <w:p w:rsidR="002E0299" w:rsidRPr="00360481" w:rsidRDefault="002E0299" w:rsidP="002E0299"/>
    <w:p w:rsidR="002E0299" w:rsidRPr="00360481" w:rsidRDefault="002E0299" w:rsidP="002E0299">
      <w:r w:rsidRPr="00360481">
        <w:t>Définition des différentes fonctions établies :</w:t>
      </w:r>
    </w:p>
    <w:p w:rsidR="002E0299" w:rsidRPr="00360481" w:rsidRDefault="002E0299" w:rsidP="002E0299">
      <w:r w:rsidRPr="00360481">
        <w:t>FCp</w:t>
      </w:r>
      <w:r w:rsidR="00CA22A7" w:rsidRPr="00360481">
        <w:t>e</w:t>
      </w:r>
      <w:r w:rsidRPr="00360481">
        <w:t>1 : Respecter les conditions environnementales dans lesquelles doit fonctionner le système.</w:t>
      </w:r>
    </w:p>
    <w:p w:rsidR="002E0299" w:rsidRPr="00360481" w:rsidRDefault="002E0299" w:rsidP="002E0299">
      <w:r w:rsidRPr="00360481">
        <w:t>FCp</w:t>
      </w:r>
      <w:r w:rsidR="00CA22A7" w:rsidRPr="00360481">
        <w:t>e</w:t>
      </w:r>
      <w:r w:rsidRPr="00360481">
        <w:t>2 : Assurer la sécurité lors du fonctionnement du système.</w:t>
      </w:r>
    </w:p>
    <w:p w:rsidR="002E0299" w:rsidRPr="00360481" w:rsidRDefault="002E0299" w:rsidP="002E0299">
      <w:r w:rsidRPr="00360481">
        <w:t>FCp</w:t>
      </w:r>
      <w:r w:rsidR="00CA22A7" w:rsidRPr="00360481">
        <w:t>e</w:t>
      </w:r>
      <w:r w:rsidRPr="00360481">
        <w:t>3 : Alimenter le système.</w:t>
      </w:r>
    </w:p>
    <w:p w:rsidR="002E0299" w:rsidRPr="00360481" w:rsidRDefault="002E0299" w:rsidP="002E0299">
      <w:r w:rsidRPr="00360481">
        <w:t>FCp</w:t>
      </w:r>
      <w:r w:rsidR="00CA22A7" w:rsidRPr="00360481">
        <w:t>e</w:t>
      </w:r>
      <w:r w:rsidRPr="00360481">
        <w:t>4 : Respecter les règles d’esthétique  pour un affichage clair.</w:t>
      </w:r>
    </w:p>
    <w:p w:rsidR="002E0299" w:rsidRPr="00360481" w:rsidRDefault="002E0299" w:rsidP="002E0299">
      <w:r w:rsidRPr="00360481">
        <w:t>FPp</w:t>
      </w:r>
      <w:r w:rsidR="00CA22A7" w:rsidRPr="00360481">
        <w:t>e</w:t>
      </w:r>
      <w:r w:rsidRPr="00360481">
        <w:t>1 : Assurer la communication entre le calculateur</w:t>
      </w:r>
      <w:r w:rsidR="00CA22A7" w:rsidRPr="00360481">
        <w:t xml:space="preserve"> réel du véhicule</w:t>
      </w:r>
      <w:r w:rsidRPr="00360481">
        <w:t xml:space="preserve"> et la cible.</w:t>
      </w:r>
    </w:p>
    <w:p w:rsidR="002E0299" w:rsidRPr="00360481" w:rsidRDefault="002E0299" w:rsidP="002E0299">
      <w:r w:rsidRPr="00360481">
        <w:t>FPp</w:t>
      </w:r>
      <w:r w:rsidR="00CA22A7" w:rsidRPr="00360481">
        <w:t>e</w:t>
      </w:r>
      <w:r w:rsidRPr="00360481">
        <w:t>2 : Utiliser l’IHM.</w:t>
      </w:r>
    </w:p>
    <w:p w:rsidR="002E0299" w:rsidRPr="00360481" w:rsidRDefault="002E0299" w:rsidP="002E0299">
      <w:r w:rsidRPr="00360481">
        <w:t>FPp</w:t>
      </w:r>
      <w:r w:rsidR="00CA22A7" w:rsidRPr="00360481">
        <w:t>e</w:t>
      </w:r>
      <w:r w:rsidRPr="00360481">
        <w:t>3 : Adapter l’affichage au type de support.</w:t>
      </w:r>
    </w:p>
    <w:p w:rsidR="0045629A" w:rsidRPr="00360481" w:rsidRDefault="0045629A" w:rsidP="002E0299">
      <w:r w:rsidRPr="00360481">
        <w:t xml:space="preserve">FPpe4 : </w:t>
      </w:r>
      <w:r w:rsidR="00E47908" w:rsidRPr="00360481">
        <w:t>Afficher les infos divertissement sur l’IHM.</w:t>
      </w:r>
    </w:p>
    <w:p w:rsidR="002E0299" w:rsidRPr="00360481" w:rsidRDefault="002E0299" w:rsidP="00B41A45"/>
    <w:p w:rsidR="003D55A3" w:rsidRPr="00360481" w:rsidRDefault="003D55A3" w:rsidP="00B41A45"/>
    <w:p w:rsidR="00A952F6" w:rsidRPr="00360481" w:rsidRDefault="003D55A3" w:rsidP="003D55A3">
      <w:r w:rsidRPr="00360481">
        <w:br w:type="page"/>
      </w:r>
    </w:p>
    <w:p w:rsidR="00A952F6" w:rsidRPr="00360481" w:rsidRDefault="00A952F6" w:rsidP="003D55A3"/>
    <w:p w:rsidR="00A952F6" w:rsidRPr="00360481" w:rsidRDefault="00A952F6" w:rsidP="003D55A3"/>
    <w:p w:rsidR="007F4022" w:rsidRPr="00360481" w:rsidRDefault="00B41A45" w:rsidP="004C0AC4">
      <w:pPr>
        <w:pStyle w:val="Titre3"/>
      </w:pPr>
      <w:bookmarkStart w:id="19" w:name="_Toc382491798"/>
      <w:r w:rsidRPr="00360481">
        <w:t>Phase de vie Développement</w:t>
      </w:r>
      <w:r w:rsidR="00EF49DE" w:rsidRPr="00360481">
        <w:t xml:space="preserve"> et Validation</w:t>
      </w:r>
      <w:bookmarkEnd w:id="19"/>
    </w:p>
    <w:p w:rsidR="00A952F6" w:rsidRPr="00360481" w:rsidRDefault="00A64D5F" w:rsidP="004C0AC4">
      <w:r w:rsidRPr="00360481">
        <w:rPr>
          <w:noProof/>
          <w:lang w:eastAsia="fr-FR" w:bidi="ar-SA"/>
        </w:rPr>
        <mc:AlternateContent>
          <mc:Choice Requires="wpc">
            <w:drawing>
              <wp:inline distT="0" distB="0" distL="0" distR="0" wp14:anchorId="62351BE5" wp14:editId="2A7C0C64">
                <wp:extent cx="2438400" cy="1219200"/>
                <wp:effectExtent l="19050" t="9525" r="76200" b="76200"/>
                <wp:docPr id="2897" name="Zone de dessin 28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287" name="UpRibbonShar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0" y="0"/>
                            <a:ext cx="2438400" cy="1219200"/>
                          </a:xfrm>
                          <a:custGeom>
                            <a:avLst/>
                            <a:gdLst>
                              <a:gd name="G0" fmla="+- 0 0 0"/>
                              <a:gd name="G1" fmla="+- 5400 0 0"/>
                              <a:gd name="G2" fmla="+- 5400 2700 0"/>
                              <a:gd name="G3" fmla="+- 21600 0 G2"/>
                              <a:gd name="G4" fmla="+- 21600 0 G1"/>
                              <a:gd name="G5" fmla="+- 21600 0 18900"/>
                              <a:gd name="G6" fmla="*/ 18900 1 2"/>
                              <a:gd name="G7" fmla="+- 21600 0 G6"/>
                              <a:gd name="G8" fmla="+- 18900 0 0"/>
                              <a:gd name="T0" fmla="*/ 10800 w 21600"/>
                              <a:gd name="T1" fmla="*/ 0 h 21600"/>
                              <a:gd name="T2" fmla="*/ 2700 w 21600"/>
                              <a:gd name="T3" fmla="*/ 12150 h 21600"/>
                              <a:gd name="T4" fmla="*/ 10800 w 21600"/>
                              <a:gd name="T5" fmla="*/ 18900 h 21600"/>
                              <a:gd name="T6" fmla="*/ 18900 w 21600"/>
                              <a:gd name="T7" fmla="*/ 1215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G1 w 21600"/>
                              <a:gd name="T13" fmla="*/ 0 h 21600"/>
                              <a:gd name="T14" fmla="*/ G4 w 21600"/>
                              <a:gd name="T15" fmla="*/ G8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8100" y="21600"/>
                                </a:lnTo>
                                <a:lnTo>
                                  <a:pt x="8100" y="18900"/>
                                </a:lnTo>
                                <a:lnTo>
                                  <a:pt x="13500" y="18900"/>
                                </a:lnTo>
                                <a:lnTo>
                                  <a:pt x="135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8900" y="12150"/>
                                </a:lnTo>
                                <a:lnTo>
                                  <a:pt x="21600" y="2700"/>
                                </a:lnTo>
                                <a:lnTo>
                                  <a:pt x="16200" y="2700"/>
                                </a:lnTo>
                                <a:lnTo>
                                  <a:pt x="16200" y="0"/>
                                </a:lnTo>
                                <a:lnTo>
                                  <a:pt x="5400" y="0"/>
                                </a:lnTo>
                                <a:lnTo>
                                  <a:pt x="5400" y="2700"/>
                                </a:lnTo>
                                <a:lnTo>
                                  <a:pt x="0" y="2700"/>
                                </a:lnTo>
                                <a:lnTo>
                                  <a:pt x="2700" y="12150"/>
                                </a:lnTo>
                                <a:close/>
                              </a:path>
                              <a:path w="21600" h="21600" fill="none" extrusionOk="0">
                                <a:moveTo>
                                  <a:pt x="8100" y="18900"/>
                                </a:moveTo>
                                <a:lnTo>
                                  <a:pt x="5400" y="18900"/>
                                </a:lnTo>
                                <a:lnTo>
                                  <a:pt x="5400" y="2700"/>
                                </a:lnTo>
                              </a:path>
                              <a:path w="21600" h="21600" fill="none" extrusionOk="0">
                                <a:moveTo>
                                  <a:pt x="5400" y="18900"/>
                                </a:moveTo>
                                <a:lnTo>
                                  <a:pt x="8100" y="21600"/>
                                </a:lnTo>
                              </a:path>
                              <a:path w="21600" h="21600" fill="none" extrusionOk="0">
                                <a:moveTo>
                                  <a:pt x="13500" y="18900"/>
                                </a:moveTo>
                                <a:lnTo>
                                  <a:pt x="16200" y="18900"/>
                                </a:lnTo>
                                <a:lnTo>
                                  <a:pt x="16200" y="2700"/>
                                </a:lnTo>
                              </a:path>
                              <a:path w="21600" h="21600" fill="none" extrusionOk="0">
                                <a:moveTo>
                                  <a:pt x="16200" y="18900"/>
                                </a:moveTo>
                                <a:lnTo>
                                  <a:pt x="13500" y="21600"/>
                                </a:lnTo>
                              </a:path>
                            </a:pathLst>
                          </a:custGeom>
                          <a:solidFill>
                            <a:srgbClr val="D8EB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8" name="Text Box 2895"/>
                        <wps:cNvSpPr txBox="1">
                          <a:spLocks noChangeArrowheads="1"/>
                        </wps:cNvSpPr>
                        <wps:spPr bwMode="blackWhite">
                          <a:xfrm>
                            <a:off x="539568" y="323796"/>
                            <a:ext cx="1364435" cy="53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7DBD" w:rsidRPr="00A952F6" w:rsidRDefault="00287DBD" w:rsidP="00A952F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MS Mincho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A952F6">
                                <w:rPr>
                                  <w:rFonts w:asci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Phase de vie:</w:t>
                              </w:r>
                            </w:p>
                            <w:p w:rsidR="00287DBD" w:rsidRPr="00A952F6" w:rsidRDefault="00287DBD" w:rsidP="00A952F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MS Mincho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 w:rsidRPr="00A952F6">
                                <w:rPr>
                                  <w:rFonts w:asci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D</w:t>
                              </w:r>
                              <w:r w:rsidRPr="00A952F6">
                                <w:rPr>
                                  <w:rFonts w:ascii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é</w:t>
                              </w:r>
                              <w:r w:rsidRPr="00A952F6">
                                <w:rPr>
                                  <w:rFonts w:asci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>veloppement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</w:rPr>
                                <w:t xml:space="preserve"> &amp;Validation</w:t>
                              </w:r>
                            </w:p>
                            <w:p w:rsidR="00287DBD" w:rsidRPr="00A952F6" w:rsidRDefault="00287DBD" w:rsidP="00A952F6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2075" tIns="46038" rIns="92075" bIns="46038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2897" o:spid="_x0000_s1293" editas="canvas" style="width:192pt;height:96pt;mso-position-horizontal-relative:char;mso-position-vertical-relative:line" coordsize="24384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">
                <v:shape id="_x0000_s1294" type="#_x0000_t75" style="position:absolute;width:24384;height:12192;visibility:visible;mso-wrap-style:square">
                  <v:fill o:detectmouseclick="t"/>
                  <v:path o:connecttype="none"/>
                </v:shape>
                <v:shape id="UpRibbonSharp" o:spid="_x0000_s1295" style="position:absolute;width:24384;height:1219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dHjMYA&#10;AADdAAAADwAAAGRycy9kb3ducmV2LnhtbESPT2vCQBTE7wW/w/IK3uqmERpJXUWE0qInY8Dra/Y1&#10;f5p9G3e3Gr99t1DwOMzMb5jlejS9uJDzrWUFz7MEBHFldcu1gvL49rQA4QOyxt4yKbiRh/Vq8rDE&#10;XNsrH+hShFpECPscFTQhDLmUvmrIoJ/ZgTh6X9YZDFG6WmqH1wg3vUyT5EUabDkuNDjQtqHqu/gx&#10;CtytPFWbIj248+f7Nit3XZftO6Wmj+PmFUSgMdzD/+0PrWCeLjL4exOf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dHjMYAAADdAAAADwAAAAAAAAAAAAAAAACYAgAAZHJz&#10;L2Rvd25yZXYueG1sUEsFBgAAAAAEAAQA9QAAAIsDAAAAAA==&#10;" path="m,21600r8100,l8100,18900r5400,l13500,21600r8100,l18900,12150,21600,2700r-5400,l16200,,5400,r,2700l,2700r2700,9450l,21600xem8100,18900nfl5400,18900r,-16200em5400,18900nfl8100,21600em13500,18900nfl16200,18900r,-16200em16200,18900nfl13500,21600e" fillcolor="#d8ebb3">
                  <v:stroke joinstyle="miter"/>
                  <v:shadow on="t" offset="6pt,6pt"/>
                  <v:path o:extrusionok="f" o:connecttype="custom" o:connectlocs="1219200,0;304800,685800;1219200,1066800;2133600,685800" o:connectangles="270,180,90,0" textboxrect="5400,0,16200,18900"/>
                  <o:lock v:ext="edit" verticies="t"/>
                </v:shape>
                <v:shape id="Text Box 2895" o:spid="_x0000_s1296" type="#_x0000_t202" style="position:absolute;left:5395;top:3237;width:13645;height:5397;visibility:visible;mso-wrap-style:square;v-text-anchor:middle" o:bwmode="highContras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ZpfcAA&#10;AADdAAAADwAAAGRycy9kb3ducmV2LnhtbERPS0sDMRC+C/0PYQrebNIKUrZNi9QHgifr4zxsppvg&#10;ZrJuYrP+e+cgePz43tv9FHt1pjGHxBaWCwOKuE0ucGfh7fXhag0qF2SHfWKy8EMZ9rvZxRYblyq/&#10;0PlYOiUhnBu04EsZGq1z6yliXqSBWLhTGiMWgWOn3YhVwmOvV8bc6IiBpcHjQAdP7efxO1q4Hkz7&#10;8fju777YhHDPtWb9XK29nE+3G1CFpvIv/nM/OfGt1jJX3sgT0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0ZpfcAAAADdAAAADwAAAAAAAAAAAAAAAACYAgAAZHJzL2Rvd25y&#10;ZXYueG1sUEsFBgAAAAAEAAQA9QAAAIUDAAAAAA==&#10;" filled="f" fillcolor="silver" stroked="f">
                  <v:textbox inset="7.25pt,1.2788mm,7.25pt,1.2788mm">
                    <w:txbxContent>
                      <w:p w:rsidR="00287DBD" w:rsidRPr="00A952F6" w:rsidRDefault="00287DBD" w:rsidP="00A952F6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MS Mincho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A952F6">
                          <w:rPr>
                            <w:rFonts w:asci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Phase de vie:</w:t>
                        </w:r>
                      </w:p>
                      <w:p w:rsidR="00287DBD" w:rsidRPr="00A952F6" w:rsidRDefault="00287DBD" w:rsidP="00A952F6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MS Mincho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</w:pPr>
                        <w:r w:rsidRPr="00A952F6">
                          <w:rPr>
                            <w:rFonts w:asci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D</w:t>
                        </w:r>
                        <w:r w:rsidRPr="00A952F6">
                          <w:rPr>
                            <w:rFonts w:ascii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é</w:t>
                        </w:r>
                        <w:r w:rsidRPr="00A952F6">
                          <w:rPr>
                            <w:rFonts w:asci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>veloppement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000000"/>
                            <w:sz w:val="22"/>
                            <w:szCs w:val="22"/>
                          </w:rPr>
                          <w:t xml:space="preserve"> &amp;Validation</w:t>
                        </w:r>
                      </w:p>
                      <w:p w:rsidR="00287DBD" w:rsidRPr="00A952F6" w:rsidRDefault="00287DBD" w:rsidP="00A952F6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E0299" w:rsidRPr="00360481" w:rsidRDefault="002E0299" w:rsidP="004C0AC4"/>
    <w:p w:rsidR="00A952F6" w:rsidRPr="00360481" w:rsidRDefault="00A952F6" w:rsidP="00B41A45"/>
    <w:p w:rsidR="008D086C" w:rsidRPr="00360481" w:rsidRDefault="00A64D5F" w:rsidP="00B41A45">
      <w:r w:rsidRPr="00360481">
        <w:rPr>
          <w:noProof/>
          <w:lang w:eastAsia="fr-FR" w:bidi="ar-SA"/>
        </w:rPr>
        <mc:AlternateContent>
          <mc:Choice Requires="wpc">
            <w:drawing>
              <wp:inline distT="0" distB="0" distL="0" distR="0" wp14:anchorId="73F416E4" wp14:editId="761F1C5D">
                <wp:extent cx="6210935" cy="3119120"/>
                <wp:effectExtent l="0" t="38100" r="18415" b="24130"/>
                <wp:docPr id="3214" name="Zone de dessin 3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3061" name="Oval 3149"/>
                        <wps:cNvSpPr>
                          <a:spLocks noChangeArrowheads="1"/>
                        </wps:cNvSpPr>
                        <wps:spPr bwMode="auto">
                          <a:xfrm>
                            <a:off x="2341585" y="1296815"/>
                            <a:ext cx="1696630" cy="601774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62" name="Text Box 3150"/>
                        <wps:cNvSpPr txBox="1">
                          <a:spLocks noChangeArrowheads="1"/>
                        </wps:cNvSpPr>
                        <wps:spPr bwMode="auto">
                          <a:xfrm>
                            <a:off x="2517115" y="1325037"/>
                            <a:ext cx="1312252" cy="364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Default="00287DBD" w:rsidP="002E0299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Prototype </w:t>
                              </w:r>
                            </w:p>
                            <w:p w:rsidR="00287DBD" w:rsidRPr="00A52177" w:rsidRDefault="00287DBD" w:rsidP="002E029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IHM </w:t>
                              </w:r>
                              <w:proofErr w:type="spellStart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mutl</w:t>
                              </w:r>
                              <w:proofErr w:type="spellEnd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-clients</w:t>
                              </w:r>
                            </w:p>
                            <w:p w:rsidR="00287DBD" w:rsidRPr="00EF49DE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69494" tIns="34747" rIns="69494" bIns="34747" anchor="t" anchorCtr="0" upright="1">
                          <a:noAutofit/>
                        </wps:bodyPr>
                      </wps:wsp>
                      <wpg:wgp>
                        <wpg:cNvPr id="3063" name="Group 3151"/>
                        <wpg:cNvGrpSpPr>
                          <a:grpSpLocks/>
                        </wpg:cNvGrpSpPr>
                        <wpg:grpSpPr bwMode="auto">
                          <a:xfrm>
                            <a:off x="4295597" y="217872"/>
                            <a:ext cx="1313562" cy="438370"/>
                            <a:chOff x="4240" y="3702"/>
                            <a:chExt cx="1089" cy="363"/>
                          </a:xfrm>
                        </wpg:grpSpPr>
                        <wps:wsp>
                          <wps:cNvPr id="3064" name="Oval 3152"/>
                          <wps:cNvSpPr>
                            <a:spLocks noChangeArrowheads="1"/>
                          </wps:cNvSpPr>
                          <wps:spPr bwMode="auto">
                            <a:xfrm>
                              <a:off x="4240" y="3702"/>
                              <a:ext cx="1089" cy="36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5" name="Text Box 315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6" y="3793"/>
                              <a:ext cx="997" cy="1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536EE4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Banc matériel</w:t>
                                </w:r>
                              </w:p>
                            </w:txbxContent>
                          </wps:txbx>
                          <wps:bodyPr rot="0" vert="horz" wrap="square" lIns="41040" tIns="8208" rIns="41040" bIns="8208" anchor="t" anchorCtr="0" upright="1">
                            <a:noAutofit/>
                          </wps:bodyPr>
                        </wps:wsp>
                      </wpg:wgp>
                      <wpg:wgp>
                        <wpg:cNvPr id="3066" name="Group 3154"/>
                        <wpg:cNvGrpSpPr>
                          <a:grpSpLocks/>
                        </wpg:cNvGrpSpPr>
                        <wpg:grpSpPr bwMode="auto">
                          <a:xfrm>
                            <a:off x="4569310" y="1968071"/>
                            <a:ext cx="1641625" cy="494151"/>
                            <a:chOff x="4014" y="1751"/>
                            <a:chExt cx="1497" cy="409"/>
                          </a:xfrm>
                        </wpg:grpSpPr>
                        <wps:wsp>
                          <wps:cNvPr id="3068" name="Oval 315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1751"/>
                              <a:ext cx="1497" cy="40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9" name="Text Box 31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810"/>
                              <a:ext cx="1315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27"/>
                                    <w:szCs w:val="27"/>
                                  </w:rPr>
                                </w:pPr>
                                <w:r w:rsidRPr="00536EE4">
                                  <w:rPr>
                                    <w:rFonts w:ascii="Arial" w:hAnsi="Arial" w:cs="Arial"/>
                                    <w:color w:val="000000"/>
                                    <w:sz w:val="27"/>
                                    <w:szCs w:val="27"/>
                                  </w:rPr>
                                  <w:t>Développeurs HIL</w:t>
                                </w:r>
                              </w:p>
                            </w:txbxContent>
                          </wps:txbx>
                          <wps:bodyPr rot="0" vert="horz" wrap="square" lIns="41040" tIns="8208" rIns="41040" bIns="8208" anchor="t" anchorCtr="0" upright="1">
                            <a:noAutofit/>
                          </wps:bodyPr>
                        </wps:wsp>
                      </wpg:wgp>
                      <wpg:wgp>
                        <wpg:cNvPr id="3070" name="Group 3157"/>
                        <wpg:cNvGrpSpPr>
                          <a:grpSpLocks/>
                        </wpg:cNvGrpSpPr>
                        <wpg:grpSpPr bwMode="auto">
                          <a:xfrm>
                            <a:off x="2517115" y="0"/>
                            <a:ext cx="1422916" cy="381933"/>
                            <a:chOff x="3651" y="2477"/>
                            <a:chExt cx="1179" cy="317"/>
                          </a:xfrm>
                        </wpg:grpSpPr>
                        <wps:wsp>
                          <wps:cNvPr id="3071" name="Oval 31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651" y="2477"/>
                              <a:ext cx="1179" cy="317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32" name="Text Box 315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51" y="2560"/>
                              <a:ext cx="1179" cy="1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536EE4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Documentation</w:t>
                                </w:r>
                              </w:p>
                            </w:txbxContent>
                          </wps:txbx>
                          <wps:bodyPr rot="0" vert="horz" wrap="square" lIns="41040" tIns="8208" rIns="41040" bIns="8208" anchor="t" anchorCtr="0" upright="1">
                            <a:noAutofit/>
                          </wps:bodyPr>
                        </wps:wsp>
                      </wpg:wgp>
                      <wpg:wgp>
                        <wpg:cNvPr id="3233" name="Group 3160"/>
                        <wpg:cNvGrpSpPr>
                          <a:grpSpLocks/>
                        </wpg:cNvGrpSpPr>
                        <wpg:grpSpPr bwMode="auto">
                          <a:xfrm>
                            <a:off x="629934" y="414090"/>
                            <a:ext cx="1312907" cy="602430"/>
                            <a:chOff x="-159" y="2976"/>
                            <a:chExt cx="1088" cy="499"/>
                          </a:xfrm>
                        </wpg:grpSpPr>
                        <wps:wsp>
                          <wps:cNvPr id="3234" name="Oval 3161"/>
                          <wps:cNvSpPr>
                            <a:spLocks noChangeArrowheads="1"/>
                          </wps:cNvSpPr>
                          <wps:spPr bwMode="auto">
                            <a:xfrm>
                              <a:off x="-159" y="2976"/>
                              <a:ext cx="1088" cy="49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35" name="Text Box 3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3" y="3096"/>
                              <a:ext cx="862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536EE4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Softwares / Outils / Licences</w:t>
                                </w:r>
                              </w:p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41040" tIns="8208" rIns="41040" bIns="8208" anchor="t" anchorCtr="0" upright="1">
                            <a:noAutofit/>
                          </wps:bodyPr>
                        </wps:wsp>
                      </wpg:wgp>
                      <wpg:wgp>
                        <wpg:cNvPr id="3239" name="Group 3166"/>
                        <wpg:cNvGrpSpPr>
                          <a:grpSpLocks/>
                        </wpg:cNvGrpSpPr>
                        <wpg:grpSpPr bwMode="auto">
                          <a:xfrm>
                            <a:off x="1444077" y="2459994"/>
                            <a:ext cx="1642280" cy="492838"/>
                            <a:chOff x="4014" y="1751"/>
                            <a:chExt cx="1497" cy="409"/>
                          </a:xfrm>
                        </wpg:grpSpPr>
                        <wps:wsp>
                          <wps:cNvPr id="3240" name="Oval 316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1751"/>
                              <a:ext cx="1497" cy="40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41" name="Text Box 316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32" y="1916"/>
                              <a:ext cx="1315" cy="1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536EE4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Développeurs IHM</w:t>
                                </w:r>
                              </w:p>
                            </w:txbxContent>
                          </wps:txbx>
                          <wps:bodyPr rot="0" vert="horz" wrap="square" lIns="41040" tIns="8208" rIns="41040" bIns="8208" anchor="t" anchorCtr="0" upright="1">
                            <a:noAutofit/>
                          </wps:bodyPr>
                        </wps:wsp>
                      </wpg:wgp>
                      <wpg:wgp>
                        <wpg:cNvPr id="3242" name="Group 3169"/>
                        <wpg:cNvGrpSpPr>
                          <a:grpSpLocks/>
                        </wpg:cNvGrpSpPr>
                        <wpg:grpSpPr bwMode="auto">
                          <a:xfrm>
                            <a:off x="3747515" y="2516033"/>
                            <a:ext cx="1642280" cy="602430"/>
                            <a:chOff x="1020" y="2205"/>
                            <a:chExt cx="1361" cy="499"/>
                          </a:xfrm>
                        </wpg:grpSpPr>
                        <wps:wsp>
                          <wps:cNvPr id="3243" name="Oval 3170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0" y="2205"/>
                              <a:ext cx="1361" cy="49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44" name="Text Box 3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3" y="2370"/>
                              <a:ext cx="1195" cy="2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536EE4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Modèle d’environnement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 xml:space="preserve"> véhicule</w:t>
                                </w:r>
                              </w:p>
                            </w:txbxContent>
                          </wps:txbx>
                          <wps:bodyPr rot="0" vert="horz" wrap="square" lIns="41040" tIns="8208" rIns="41040" bIns="8208" anchor="t" anchorCtr="0" upright="1">
                            <a:noAutofit/>
                          </wps:bodyPr>
                        </wps:wsp>
                      </wpg:wgp>
                      <wps:wsp>
                        <wps:cNvPr id="3246" name="Freeform 3173"/>
                        <wps:cNvSpPr>
                          <a:spLocks/>
                        </wps:cNvSpPr>
                        <wps:spPr bwMode="auto">
                          <a:xfrm>
                            <a:off x="2572775" y="1148424"/>
                            <a:ext cx="1999156" cy="1314454"/>
                          </a:xfrm>
                          <a:custGeom>
                            <a:avLst/>
                            <a:gdLst>
                              <a:gd name="T0" fmla="*/ 1318 w 1318"/>
                              <a:gd name="T1" fmla="*/ 0 h 1218"/>
                              <a:gd name="T2" fmla="*/ 725 w 1318"/>
                              <a:gd name="T3" fmla="*/ 472 h 1218"/>
                              <a:gd name="T4" fmla="*/ 0 w 1318"/>
                              <a:gd name="T5" fmla="*/ 1218 h 1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318" h="1218">
                                <a:moveTo>
                                  <a:pt x="1318" y="0"/>
                                </a:moveTo>
                                <a:cubicBezTo>
                                  <a:pt x="1218" y="79"/>
                                  <a:pt x="945" y="269"/>
                                  <a:pt x="725" y="472"/>
                                </a:cubicBezTo>
                                <a:cubicBezTo>
                                  <a:pt x="505" y="675"/>
                                  <a:pt x="151" y="1063"/>
                                  <a:pt x="0" y="1218"/>
                                </a:cubicBez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stealth" w="lg" len="lg"/>
                            <a:tailEnd type="stealth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7" name="Freeform 3174"/>
                        <wps:cNvSpPr>
                          <a:spLocks/>
                        </wps:cNvSpPr>
                        <wps:spPr bwMode="auto">
                          <a:xfrm>
                            <a:off x="3016146" y="1653731"/>
                            <a:ext cx="1630432" cy="1026363"/>
                          </a:xfrm>
                          <a:custGeom>
                            <a:avLst/>
                            <a:gdLst>
                              <a:gd name="T0" fmla="*/ 1107 w 1107"/>
                              <a:gd name="T1" fmla="*/ 367 h 851"/>
                              <a:gd name="T2" fmla="*/ 536 w 1107"/>
                              <a:gd name="T3" fmla="*/ 81 h 851"/>
                              <a:gd name="T4" fmla="*/ 0 w 1107"/>
                              <a:gd name="T5" fmla="*/ 851 h 8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107" h="851">
                                <a:moveTo>
                                  <a:pt x="1107" y="367"/>
                                </a:moveTo>
                                <a:cubicBezTo>
                                  <a:pt x="1011" y="319"/>
                                  <a:pt x="720" y="0"/>
                                  <a:pt x="536" y="81"/>
                                </a:cubicBezTo>
                                <a:cubicBezTo>
                                  <a:pt x="352" y="162"/>
                                  <a:pt x="112" y="691"/>
                                  <a:pt x="0" y="851"/>
                                </a:cubicBez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00FF"/>
                            </a:solidFill>
                            <a:prstDash val="solid"/>
                            <a:round/>
                            <a:headEnd type="stealth" w="lg" len="lg"/>
                            <a:tailEnd type="stealth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8" name="Freeform 3175"/>
                        <wps:cNvSpPr>
                          <a:spLocks/>
                        </wps:cNvSpPr>
                        <wps:spPr bwMode="auto">
                          <a:xfrm>
                            <a:off x="3568095" y="359621"/>
                            <a:ext cx="1059493" cy="1412234"/>
                          </a:xfrm>
                          <a:custGeom>
                            <a:avLst/>
                            <a:gdLst>
                              <a:gd name="T0" fmla="*/ 0 w 878"/>
                              <a:gd name="T1" fmla="*/ 0 h 1171"/>
                              <a:gd name="T2" fmla="*/ 340 w 878"/>
                              <a:gd name="T3" fmla="*/ 1042 h 1171"/>
                              <a:gd name="T4" fmla="*/ 878 w 878"/>
                              <a:gd name="T5" fmla="*/ 777 h 11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878" h="1171">
                                <a:moveTo>
                                  <a:pt x="0" y="0"/>
                                </a:moveTo>
                                <a:cubicBezTo>
                                  <a:pt x="55" y="174"/>
                                  <a:pt x="194" y="913"/>
                                  <a:pt x="340" y="1042"/>
                                </a:cubicBezTo>
                                <a:cubicBezTo>
                                  <a:pt x="486" y="1171"/>
                                  <a:pt x="766" y="832"/>
                                  <a:pt x="878" y="777"/>
                                </a:cubicBez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CCFF"/>
                            </a:solidFill>
                            <a:prstDash val="solid"/>
                            <a:round/>
                            <a:headEnd type="stealth" w="lg" len="lg"/>
                            <a:tailEnd type="stealth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9" name="Freeform 3176"/>
                        <wps:cNvSpPr>
                          <a:spLocks/>
                        </wps:cNvSpPr>
                        <wps:spPr bwMode="auto">
                          <a:xfrm>
                            <a:off x="3348732" y="395714"/>
                            <a:ext cx="1223852" cy="1787604"/>
                          </a:xfrm>
                          <a:custGeom>
                            <a:avLst/>
                            <a:gdLst>
                              <a:gd name="T0" fmla="*/ 0 w 1015"/>
                              <a:gd name="T1" fmla="*/ 0 h 1482"/>
                              <a:gd name="T2" fmla="*/ 471 w 1015"/>
                              <a:gd name="T3" fmla="*/ 1119 h 1482"/>
                              <a:gd name="T4" fmla="*/ 1015 w 1015"/>
                              <a:gd name="T5" fmla="*/ 1482 h 14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015" h="1482">
                                <a:moveTo>
                                  <a:pt x="0" y="0"/>
                                </a:moveTo>
                                <a:cubicBezTo>
                                  <a:pt x="79" y="185"/>
                                  <a:pt x="302" y="872"/>
                                  <a:pt x="471" y="1119"/>
                                </a:cubicBezTo>
                                <a:cubicBezTo>
                                  <a:pt x="640" y="1366"/>
                                  <a:pt x="902" y="1407"/>
                                  <a:pt x="1015" y="1482"/>
                                </a:cubicBezTo>
                              </a:path>
                            </a:pathLst>
                          </a:custGeom>
                          <a:noFill/>
                          <a:ln w="25400" cap="flat" cmpd="sng">
                            <a:solidFill>
                              <a:srgbClr val="00CCFF"/>
                            </a:solidFill>
                            <a:prstDash val="solid"/>
                            <a:round/>
                            <a:headEnd type="stealth" w="lg" len="lg"/>
                            <a:tailEnd type="stealth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251" name="Group 3178"/>
                        <wpg:cNvGrpSpPr>
                          <a:grpSpLocks/>
                        </wpg:cNvGrpSpPr>
                        <wpg:grpSpPr bwMode="auto">
                          <a:xfrm>
                            <a:off x="4569310" y="902333"/>
                            <a:ext cx="1641625" cy="492838"/>
                            <a:chOff x="4014" y="1751"/>
                            <a:chExt cx="1497" cy="409"/>
                          </a:xfrm>
                        </wpg:grpSpPr>
                        <wps:wsp>
                          <wps:cNvPr id="3252" name="Oval 31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1751"/>
                              <a:ext cx="1497" cy="40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53" name="Text Box 31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895"/>
                              <a:ext cx="1315" cy="1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536EE4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éveloppeurs Software</w:t>
                                </w:r>
                              </w:p>
                            </w:txbxContent>
                          </wps:txbx>
                          <wps:bodyPr rot="0" vert="horz" wrap="square" lIns="41040" tIns="8208" rIns="41040" bIns="8208" anchor="t" anchorCtr="0" upright="1">
                            <a:noAutofit/>
                          </wps:bodyPr>
                        </wps:wsp>
                      </wpg:wgp>
                      <wpg:wgp>
                        <wpg:cNvPr id="3257" name="Group 3184"/>
                        <wpg:cNvGrpSpPr>
                          <a:grpSpLocks/>
                        </wpg:cNvGrpSpPr>
                        <wpg:grpSpPr bwMode="auto">
                          <a:xfrm>
                            <a:off x="4569310" y="1970040"/>
                            <a:ext cx="1641625" cy="492838"/>
                            <a:chOff x="4014" y="1751"/>
                            <a:chExt cx="1497" cy="409"/>
                          </a:xfrm>
                        </wpg:grpSpPr>
                        <wps:wsp>
                          <wps:cNvPr id="3258" name="Oval 318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1751"/>
                              <a:ext cx="1497" cy="40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59" name="Text Box 318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84" y="1918"/>
                              <a:ext cx="1315" cy="1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536EE4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D</w:t>
                                </w: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éveloppeurs Hardware</w:t>
                                </w:r>
                              </w:p>
                            </w:txbxContent>
                          </wps:txbx>
                          <wps:bodyPr rot="0" vert="horz" wrap="square" lIns="41040" tIns="8208" rIns="41040" bIns="8208" anchor="t" anchorCtr="0" upright="1">
                            <a:noAutofit/>
                          </wps:bodyPr>
                        </wps:wsp>
                      </wpg:wgp>
                      <wps:wsp>
                        <wps:cNvPr id="3264" name="Line 3190"/>
                        <wps:cNvCnPr/>
                        <wps:spPr bwMode="auto">
                          <a:xfrm>
                            <a:off x="1942841" y="820959"/>
                            <a:ext cx="629934" cy="57217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3CC33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5" name="Line 3191"/>
                        <wps:cNvCnPr/>
                        <wps:spPr bwMode="auto">
                          <a:xfrm flipH="1">
                            <a:off x="3911874" y="656242"/>
                            <a:ext cx="657436" cy="820959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3CC33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66" name="Freeform 3192"/>
                        <wps:cNvSpPr>
                          <a:spLocks/>
                        </wps:cNvSpPr>
                        <wps:spPr bwMode="auto">
                          <a:xfrm>
                            <a:off x="3911874" y="1859791"/>
                            <a:ext cx="383722" cy="711367"/>
                          </a:xfrm>
                          <a:custGeom>
                            <a:avLst/>
                            <a:gdLst>
                              <a:gd name="T0" fmla="*/ 274 w 274"/>
                              <a:gd name="T1" fmla="*/ 484 h 484"/>
                              <a:gd name="T2" fmla="*/ 0 w 274"/>
                              <a:gd name="T3" fmla="*/ 0 h 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4" h="484">
                                <a:moveTo>
                                  <a:pt x="274" y="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33CC33"/>
                            </a:solidFill>
                            <a:round/>
                            <a:headEnd type="none" w="med" len="med"/>
                            <a:tailEnd type="stealth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3267" name="Group 3193"/>
                        <wpg:cNvGrpSpPr>
                          <a:grpSpLocks/>
                        </wpg:cNvGrpSpPr>
                        <wpg:grpSpPr bwMode="auto">
                          <a:xfrm>
                            <a:off x="136202" y="1641919"/>
                            <a:ext cx="1641625" cy="328121"/>
                            <a:chOff x="4014" y="1751"/>
                            <a:chExt cx="1497" cy="409"/>
                          </a:xfrm>
                        </wpg:grpSpPr>
                        <wps:wsp>
                          <wps:cNvPr id="3268" name="Oval 3194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1751"/>
                              <a:ext cx="1497" cy="40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269" name="Text Box 31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810"/>
                              <a:ext cx="1315" cy="1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</w:pPr>
                                <w:r w:rsidRPr="00536EE4">
                                  <w:rPr>
                                    <w:rFonts w:ascii="Arial" w:hAnsi="Arial" w:cs="Arial"/>
                                    <w:color w:val="000000"/>
                                    <w:sz w:val="18"/>
                                    <w:szCs w:val="18"/>
                                  </w:rPr>
                                  <w:t>Budget</w:t>
                                </w:r>
                              </w:p>
                            </w:txbxContent>
                          </wps:txbx>
                          <wps:bodyPr rot="0" vert="horz" wrap="square" lIns="41040" tIns="8208" rIns="41040" bIns="8208" anchor="t" anchorCtr="0" upright="1">
                            <a:noAutofit/>
                          </wps:bodyPr>
                        </wps:wsp>
                      </wpg:wgp>
                      <wps:wsp>
                        <wps:cNvPr id="3271" name="Line 3197"/>
                        <wps:cNvCnPr>
                          <a:stCxn id="3268" idx="6"/>
                          <a:endCxn id="3061" idx="2"/>
                        </wps:cNvCnPr>
                        <wps:spPr bwMode="auto">
                          <a:xfrm flipV="1">
                            <a:off x="1777827" y="1597702"/>
                            <a:ext cx="563758" cy="20827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33CC33"/>
                            </a:solidFill>
                            <a:round/>
                            <a:headEnd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2" name="AutoShape 3198"/>
                        <wps:cNvCnPr>
                          <a:cxnSpLocks noChangeShapeType="1"/>
                          <a:stCxn id="3240" idx="6"/>
                          <a:endCxn id="3232" idx="3"/>
                        </wps:cNvCnPr>
                        <wps:spPr bwMode="auto">
                          <a:xfrm flipV="1">
                            <a:off x="3086357" y="163858"/>
                            <a:ext cx="853674" cy="2542555"/>
                          </a:xfrm>
                          <a:prstGeom prst="curvedConnector3">
                            <a:avLst>
                              <a:gd name="adj1" fmla="val 126778"/>
                            </a:avLst>
                          </a:prstGeom>
                          <a:noFill/>
                          <a:ln w="28575">
                            <a:solidFill>
                              <a:srgbClr val="00CC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74" name="Text Box 3200"/>
                        <wps:cNvSpPr txBox="1">
                          <a:spLocks noChangeArrowheads="1"/>
                        </wps:cNvSpPr>
                        <wps:spPr bwMode="auto">
                          <a:xfrm>
                            <a:off x="4489665" y="761897"/>
                            <a:ext cx="437417" cy="140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33CC33"/>
                                  <w:sz w:val="17"/>
                                  <w:szCs w:val="17"/>
                                </w:rPr>
                                <w:t>FCdv3</w:t>
                              </w:r>
                            </w:p>
                          </w:txbxContent>
                        </wps:txbx>
                        <wps:bodyPr rot="0" vert="horz" wrap="square" lIns="9302" tIns="5581" rIns="9302" bIns="5581" anchor="t" anchorCtr="0" upright="1">
                          <a:noAutofit/>
                        </wps:bodyPr>
                      </wps:wsp>
                      <wps:wsp>
                        <wps:cNvPr id="3275" name="Text Box 3201"/>
                        <wps:cNvSpPr txBox="1">
                          <a:spLocks noChangeArrowheads="1"/>
                        </wps:cNvSpPr>
                        <wps:spPr bwMode="auto">
                          <a:xfrm>
                            <a:off x="4212435" y="2298817"/>
                            <a:ext cx="383722" cy="13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33CC33"/>
                                  <w:sz w:val="17"/>
                                  <w:szCs w:val="17"/>
                                </w:rPr>
                                <w:t>FCdv4</w:t>
                              </w:r>
                            </w:p>
                          </w:txbxContent>
                        </wps:txbx>
                        <wps:bodyPr rot="0" vert="horz" wrap="square" lIns="9302" tIns="5581" rIns="9302" bIns="5581" anchor="t" anchorCtr="0" upright="1">
                          <a:noAutofit/>
                        </wps:bodyPr>
                      </wps:wsp>
                      <wps:wsp>
                        <wps:cNvPr id="3276" name="Text Box 3202"/>
                        <wps:cNvSpPr txBox="1">
                          <a:spLocks noChangeArrowheads="1"/>
                        </wps:cNvSpPr>
                        <wps:spPr bwMode="auto">
                          <a:xfrm>
                            <a:off x="1829558" y="1872597"/>
                            <a:ext cx="438072" cy="13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33CC33"/>
                                  <w:sz w:val="17"/>
                                  <w:szCs w:val="17"/>
                                </w:rPr>
                                <w:t>FCdv1</w:t>
                              </w:r>
                            </w:p>
                          </w:txbxContent>
                        </wps:txbx>
                        <wps:bodyPr rot="0" vert="horz" wrap="square" lIns="9302" tIns="5581" rIns="9302" bIns="5581" anchor="t" anchorCtr="0" upright="1">
                          <a:noAutofit/>
                        </wps:bodyPr>
                      </wps:wsp>
                      <wps:wsp>
                        <wps:cNvPr id="3277" name="Text Box 3203"/>
                        <wps:cNvSpPr txBox="1">
                          <a:spLocks noChangeArrowheads="1"/>
                        </wps:cNvSpPr>
                        <wps:spPr bwMode="auto">
                          <a:xfrm>
                            <a:off x="1819996" y="1253357"/>
                            <a:ext cx="407296" cy="13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33CC33"/>
                                  <w:sz w:val="17"/>
                                  <w:szCs w:val="17"/>
                                </w:rPr>
                                <w:t>FCdv2</w:t>
                              </w:r>
                            </w:p>
                          </w:txbxContent>
                        </wps:txbx>
                        <wps:bodyPr rot="0" vert="horz" wrap="square" lIns="9302" tIns="5581" rIns="9302" bIns="5581" anchor="t" anchorCtr="0" upright="1">
                          <a:noAutofit/>
                        </wps:bodyPr>
                      </wps:wsp>
                      <wps:wsp>
                        <wps:cNvPr id="3280" name="Text Box 3206"/>
                        <wps:cNvSpPr txBox="1">
                          <a:spLocks noChangeArrowheads="1"/>
                        </wps:cNvSpPr>
                        <wps:spPr bwMode="auto">
                          <a:xfrm>
                            <a:off x="4596157" y="1750855"/>
                            <a:ext cx="437417" cy="140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17"/>
                                  <w:szCs w:val="17"/>
                                </w:rPr>
                                <w:t>FPdv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17"/>
                                  <w:szCs w:val="17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302" tIns="5581" rIns="9302" bIns="5581" anchor="t" anchorCtr="0" upright="1">
                          <a:noAutofit/>
                        </wps:bodyPr>
                      </wps:wsp>
                      <wps:wsp>
                        <wps:cNvPr id="3281" name="Text Box 3207"/>
                        <wps:cNvSpPr txBox="1">
                          <a:spLocks noChangeArrowheads="1"/>
                        </wps:cNvSpPr>
                        <wps:spPr bwMode="auto">
                          <a:xfrm>
                            <a:off x="2390099" y="2056319"/>
                            <a:ext cx="406641" cy="140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27"/>
                                  <w:szCs w:val="27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17"/>
                                  <w:szCs w:val="17"/>
                                </w:rPr>
                                <w:t>FPdv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17"/>
                                  <w:szCs w:val="17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302" tIns="5581" rIns="9302" bIns="5581" anchor="t" anchorCtr="0" upright="1">
                          <a:noAutofit/>
                        </wps:bodyPr>
                      </wps:wsp>
                      <wps:wsp>
                        <wps:cNvPr id="3282" name="Text Box 3208"/>
                        <wps:cNvSpPr txBox="1">
                          <a:spLocks noChangeArrowheads="1"/>
                        </wps:cNvSpPr>
                        <wps:spPr bwMode="auto">
                          <a:xfrm>
                            <a:off x="3228246" y="1040800"/>
                            <a:ext cx="383068" cy="139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8FCDC6"/>
                                  <w:sz w:val="27"/>
                                  <w:szCs w:val="27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8FCDC6"/>
                                  <w:sz w:val="17"/>
                                  <w:szCs w:val="17"/>
                                </w:rPr>
                                <w:t>FPdv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8FCDC6"/>
                                  <w:sz w:val="17"/>
                                  <w:szCs w:val="17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302" tIns="5581" rIns="9302" bIns="5581" anchor="t" anchorCtr="0" upright="1">
                          <a:noAutofit/>
                        </wps:bodyPr>
                      </wps:wsp>
                      <wps:wsp>
                        <wps:cNvPr id="3285" name="Text Box 3211"/>
                        <wps:cNvSpPr txBox="1">
                          <a:spLocks noChangeArrowheads="1"/>
                        </wps:cNvSpPr>
                        <wps:spPr bwMode="auto">
                          <a:xfrm>
                            <a:off x="4486148" y="1479170"/>
                            <a:ext cx="438072" cy="139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8FCDC6"/>
                                  <w:sz w:val="27"/>
                                  <w:szCs w:val="27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8FCDC6"/>
                                  <w:sz w:val="17"/>
                                  <w:szCs w:val="17"/>
                                </w:rPr>
                                <w:t>FPdv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8FCDC6"/>
                                  <w:sz w:val="17"/>
                                  <w:szCs w:val="17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302" tIns="5581" rIns="9302" bIns="5581" anchor="t" anchorCtr="0" upright="1">
                          <a:noAutofit/>
                        </wps:bodyPr>
                      </wps:wsp>
                      <wps:wsp>
                        <wps:cNvPr id="3286" name="Text Box 3212"/>
                        <wps:cNvSpPr txBox="1">
                          <a:spLocks noChangeArrowheads="1"/>
                        </wps:cNvSpPr>
                        <wps:spPr bwMode="auto">
                          <a:xfrm>
                            <a:off x="4052348" y="163858"/>
                            <a:ext cx="383722" cy="140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8FCDC6"/>
                                  <w:sz w:val="27"/>
                                  <w:szCs w:val="27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8FCDC6"/>
                                  <w:sz w:val="17"/>
                                  <w:szCs w:val="17"/>
                                </w:rPr>
                                <w:t>FPdv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8FCDC6"/>
                                  <w:sz w:val="17"/>
                                  <w:szCs w:val="17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302" tIns="5581" rIns="9302" bIns="5581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214" o:spid="_x0000_s1297" editas="canvas" style="width:489.05pt;height:245.6pt;mso-position-horizontal-relative:char;mso-position-vertical-relative:line" coordsize="62109,311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">
                <v:shape id="_x0000_s1298" type="#_x0000_t75" style="position:absolute;width:62109;height:31191;visibility:visible;mso-wrap-style:square">
                  <v:fill o:detectmouseclick="t"/>
                  <v:path o:connecttype="none"/>
                </v:shape>
                <v:oval id="Oval 3149" o:spid="_x0000_s1299" style="position:absolute;left:23415;top:12968;width:16967;height:6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shzMUA&#10;AADdAAAADwAAAGRycy9kb3ducmV2LnhtbESP0WrCQBRE3wv+w3IF3+omWlSiq4i0tA9W1PgBl+w1&#10;CWbvht01pn/vFgp9HGbmDLPa9KYRHTlfW1aQjhMQxIXVNZcKLvnH6wKED8gaG8uk4Ic8bNaDlxVm&#10;2j74RN05lCJC2GeooAqhzaT0RUUG/di2xNG7WmcwROlKqR0+Itw0cpIkM2mw5rhQYUu7iorb+W4U&#10;5Cm+GXeg9/sx5/L7c9ct9vOrUqNhv12CCNSH//Bf+0srmCazFH7fxCcg1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GyHMxQAAAN0AAAAPAAAAAAAAAAAAAAAAAJgCAABkcnMv&#10;ZG93bnJldi54bWxQSwUGAAAAAAQABAD1AAAAigMAAAAA&#10;" fillcolor="#bbe0e3"/>
                <v:shape id="Text Box 3150" o:spid="_x0000_s1300" type="#_x0000_t202" style="position:absolute;left:25171;top:13250;width:13122;height:3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6hUcYA&#10;AADdAAAADwAAAGRycy9kb3ducmV2LnhtbESPQWvCQBSE7wX/w/IEb3VThbSkrhJDpV4Umsb7I/tM&#10;QrNvY3abpP++WxB6HGbmG2azm0wrBupdY1nB0zICQVxa3XCloPg8PL6AcB5ZY2uZFPyQg9129rDB&#10;RNuRP2jIfSUChF2CCmrvu0RKV9Zk0C1tRxy8q+0N+iD7SuoexwA3rVxFUSwNNhwWauwoq6n8yr+N&#10;gtMhzc5v8eWY75+r98vJ3IriGiu1mE/pKwhPk/8P39tHrWAdxSv4exOegN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r6hUcYAAADdAAAADwAAAAAAAAAAAAAAAACYAgAAZHJz&#10;L2Rvd25yZXYueG1sUEsFBgAAAAAEAAQA9QAAAIsDAAAAAA==&#10;" filled="f" fillcolor="#bbe0e3" stroked="f">
                  <v:textbox inset="1.93039mm,.96519mm,1.93039mm,.96519mm">
                    <w:txbxContent>
                      <w:p w:rsidR="00287DBD" w:rsidRDefault="00287DBD" w:rsidP="002E0299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Prototype </w:t>
                        </w:r>
                      </w:p>
                      <w:p w:rsidR="00287DBD" w:rsidRPr="00A52177" w:rsidRDefault="00287DBD" w:rsidP="002E029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IHM </w:t>
                        </w:r>
                        <w:proofErr w:type="spellStart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mutl</w:t>
                        </w:r>
                        <w:proofErr w:type="spellEnd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-clients</w:t>
                        </w:r>
                      </w:p>
                      <w:p w:rsidR="00287DBD" w:rsidRPr="00EF49DE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 w:cs="Arial"/>
                            <w:color w:val="000000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group id="Group 3151" o:spid="_x0000_s1301" style="position:absolute;left:42955;top:2178;width:13136;height:4384" coordorigin="4240,3702" coordsize="1089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yaUHMUAAADd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a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MmlBzFAAAA3QAA&#10;AA8AAAAAAAAAAAAAAAAAqgIAAGRycy9kb3ducmV2LnhtbFBLBQYAAAAABAAEAPoAAACcAwAAAAA=&#10;">
                  <v:oval id="Oval 3152" o:spid="_x0000_s1302" style="position:absolute;left:4240;top:3702;width:1089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uNJ8UA&#10;AADdAAAADwAAAGRycy9kb3ducmV2LnhtbESP3WoCMRSE7wu+QziCdzWpVimrUVapUCgI/lBvD5vT&#10;3cXNybJJNb59IwheDjPzDTNfRtuIC3W+dqzhbahAEBfO1FxqOB42rx8gfEA22DgmDTfysFz0XuaY&#10;GXflHV32oRQJwj5DDVUIbSalLyqy6IeuJU7er+sshiS7UpoOrwluGzlSaiot1pwWKmxpXVFx3v9Z&#10;Dae4/dkdz6M6V5NV/v15iLF1UetBP+YzEIFieIYf7S+jYaym73B/k56AX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640nxQAAAN0AAAAPAAAAAAAAAAAAAAAAAJgCAABkcnMv&#10;ZG93bnJldi54bWxQSwUGAAAAAAQABAD1AAAAigMAAAAA&#10;" fillcolor="#fffd63"/>
                  <v:shape id="Text Box 3153" o:spid="_x0000_s1303" type="#_x0000_t202" style="position:absolute;left:4286;top:3793;width:997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IVWcUA&#10;AADdAAAADwAAAGRycy9kb3ducmV2LnhtbESPQWvCQBSE7wX/w/IEb3U3Wq2kWUXFQq+mLV4f2dck&#10;mH0bs6tJ++u7hYLHYWa+YbLNYBtxo87XjjUkUwWCuHCm5lLDx/vr4wqED8gGG8ek4Zs8bNajhwxT&#10;43o+0i0PpYgQ9ilqqEJoUyl9UZFFP3UtcfS+XGcxRNmV0nTYR7ht5EyppbRYc1yosKV9RcU5v1oN&#10;6jOv3fNid7n0h215+jHHp0Oy03oyHrYvIAIN4R7+b78ZDXO1XMDfm/g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YhVZxQAAAN0AAAAPAAAAAAAAAAAAAAAAAJgCAABkcnMv&#10;ZG93bnJldi54bWxQSwUGAAAAAAQABAD1AAAAigMAAAAA&#10;" filled="f" fillcolor="#bbe0e3" stroked="f">
                    <v:textbox inset="1.14mm,.228mm,1.14mm,.228mm">
                      <w:txbxContent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536EE4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Banc matériel</w:t>
                          </w:r>
                        </w:p>
                      </w:txbxContent>
                    </v:textbox>
                  </v:shape>
                </v:group>
                <v:group id="Group 3154" o:spid="_x0000_s1304" style="position:absolute;left:45693;top:19680;width:16416;height:4942" coordorigin="4014,1751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NRN4TFAAAA3QAA&#10;AA8AAAAAAAAAAAAAAAAAqgIAAGRycy9kb3ducmV2LnhtbFBLBQYAAAAABAAEAPoAAACcAwAAAAA=&#10;">
                  <v:oval id="Oval 3155" o:spid="_x0000_s1305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aHIsMA&#10;AADdAAAADwAAAGRycy9kb3ducmV2LnhtbERPXWvCMBR9F/Yfwh3szSZzKNIZpRMHwmBQLdvrpblr&#10;i81NaTIb//3yIOzxcL43u2h7caXRd441PGcKBHHtTMeNhur8Pl+D8AHZYO+YNNzIw277MNtgbtzE&#10;JV1PoREphH2OGtoQhlxKX7dk0WduIE7cjxsthgTHRpoRpxRue7lQaiUtdpwaWhxo31J9Of1aDd/x&#10;86usLouuUMu34uNwjnFwUeunx1i8gggUw7/47j4aDS9qleamN+kJyO0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KaHIsMAAADdAAAADwAAAAAAAAAAAAAAAACYAgAAZHJzL2Rv&#10;d25yZXYueG1sUEsFBgAAAAAEAAQA9QAAAIgDAAAAAA==&#10;" fillcolor="#fffd63"/>
                  <v:shape id="Text Box 3156" o:spid="_x0000_s1306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8fXMUA&#10;AADdAAAADwAAAGRycy9kb3ducmV2LnhtbESPQWvCQBSE74X+h+UVequ7ttW20VVUFLwaK14f2WcS&#10;mn0bs6tJ/fWuIHgcZuYbZjztbCXO1PjSsYZ+T4EgzpwpOdfwu129fYPwAdlg5Zg0/JOH6eT5aYyJ&#10;cS1v6JyGXEQI+wQ1FCHUiZQ+K8ii77maOHoH11gMUTa5NA22EW4r+a7UUFosOS4UWNOioOwvPVkN&#10;apeW7mswPx7b5SzfX8zmc9mfa/360s1GIAJ14RG+t9dGw4ca/sDtTXwCcn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Lx9cxQAAAN0AAAAPAAAAAAAAAAAAAAAAAJgCAABkcnMv&#10;ZG93bnJldi54bWxQSwUGAAAAAAQABAD1AAAAigMAAAAA&#10;" filled="f" fillcolor="#bbe0e3" stroked="f">
                    <v:textbox inset="1.14mm,.228mm,1.14mm,.228mm">
                      <w:txbxContent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7"/>
                              <w:szCs w:val="27"/>
                            </w:rPr>
                          </w:pPr>
                          <w:r w:rsidRPr="00536EE4">
                            <w:rPr>
                              <w:rFonts w:ascii="Arial" w:hAnsi="Arial" w:cs="Arial"/>
                              <w:color w:val="000000"/>
                              <w:sz w:val="27"/>
                              <w:szCs w:val="27"/>
                            </w:rPr>
                            <w:t>Développeurs HIL</w:t>
                          </w:r>
                        </w:p>
                      </w:txbxContent>
                    </v:textbox>
                  </v:shape>
                </v:group>
                <v:group id="Group 3157" o:spid="_x0000_s1307" style="position:absolute;left:25171;width:14229;height:3819" coordorigin="3651,2477" coordsize="1179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2cts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Uk0V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i2ctsQAAADdAAAA&#10;DwAAAAAAAAAAAAAAAACqAgAAZHJzL2Rvd25yZXYueG1sUEsFBgAAAAAEAAQA+gAAAJsDAAAAAA==&#10;">
                  <v:oval id="Oval 3158" o:spid="_x0000_s1308" style="position:absolute;left:3651;top:247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W4YsUA&#10;AADdAAAADwAAAGRycy9kb3ducmV2LnhtbESP3WoCMRSE7wu+QzhC72qipVVWo6xioSAU/EFvD5vj&#10;7uLmZNlETd/eFApeDjPzDTNbRNuIG3W+dqxhOFAgiAtnai41HPZfbxMQPiAbbByThl/ysJj3XmaY&#10;GXfnLd12oRQJwj5DDVUIbSalLyqy6AeuJU7e2XUWQ5JdKU2H9wS3jRwp9Skt1pwWKmxpVVFx2V2t&#10;hlP8OW4Pl1Gdq49lvlnvY2xd1Pq1H/MpiEAxPMP/7W+j4V2Nh/D3Jj0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RbhixQAAAN0AAAAPAAAAAAAAAAAAAAAAAJgCAABkcnMv&#10;ZG93bnJldi54bWxQSwUGAAAAAAQABAD1AAAAigMAAAAA&#10;" fillcolor="#fffd63"/>
                  <v:shape id="Text Box 3159" o:spid="_x0000_s1309" type="#_x0000_t202" style="position:absolute;left:3651;top:2560;width:1179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zM0cYA&#10;AADdAAAADwAAAGRycy9kb3ducmV2LnhtbESPQWvCQBSE70L/w/IKvZlNYq2SZhUtFryatnh9ZJ9J&#10;aPZtzG5N2l/fFQSPw8x8w+Tr0bTiQr1rLCtIohgEcWl1w5WCz4/36RKE88gaW8uk4JccrFcPkxwz&#10;bQc+0KXwlQgQdhkqqL3vMildWZNBF9mOOHgn2xv0QfaV1D0OAW5amcbxizTYcFiosaO3msrv4sco&#10;iL+Kxi7m2/N52G2q458+PO+SrVJPj+PmFYSn0d/Dt/ZeK5ilsxSub8ITkK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fzM0cYAAADdAAAADwAAAAAAAAAAAAAAAACYAgAAZHJz&#10;L2Rvd25yZXYueG1sUEsFBgAAAAAEAAQA9QAAAIsDAAAAAA==&#10;" filled="f" fillcolor="#bbe0e3" stroked="f">
                    <v:textbox inset="1.14mm,.228mm,1.14mm,.228mm">
                      <w:txbxContent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536EE4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Documentation</w:t>
                          </w:r>
                        </w:p>
                      </w:txbxContent>
                    </v:textbox>
                  </v:shape>
                </v:group>
                <v:group id="Group 3160" o:spid="_x0000_s1310" style="position:absolute;left:6299;top:4140;width:13129;height:6025" coordorigin="-159,2976" coordsize="1088,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VHV4MUAAADd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Evh/&#10;E56AXP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1R1eDFAAAA3QAA&#10;AA8AAAAAAAAAAAAAAAAAqgIAAGRycy9kb3ducmV2LnhtbFBLBQYAAAAABAAEAPoAAACcAwAAAAA=&#10;">
                  <v:oval id="Oval 3161" o:spid="_x0000_s1311" style="position:absolute;left:-159;top:2976;width:1088;height: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zM28UA&#10;AADdAAAADwAAAGRycy9kb3ducmV2LnhtbESPQWvCQBSE74X+h+UVequbRltKdJVUKghCwSh6fWSf&#10;STD7NmRXXf+9Kwgeh5n5hpnMgmnFmXrXWFbwOUhAEJdWN1wp2G4WHz8gnEfW2FomBVdyMJu+vkww&#10;0/bCazoXvhIRwi5DBbX3XSalK2sy6Aa2I47ewfYGfZR9JXWPlwg3rUyT5FsabDgu1NjRvKbyWJyM&#10;gn343623x7TJk6/ffPW3CaGzQan3t5CPQXgK/hl+tJdawTAdjuD+Jj4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nMzbxQAAAN0AAAAPAAAAAAAAAAAAAAAAAJgCAABkcnMv&#10;ZG93bnJldi54bWxQSwUGAAAAAAQABAD1AAAAigMAAAAA&#10;" fillcolor="#fffd63"/>
                  <v:shape id="Text Box 3162" o:spid="_x0000_s1312" type="#_x0000_t202" style="position:absolute;left:-23;top:3096;width:862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VUpcQA&#10;AADdAAAADwAAAGRycy9kb3ducmV2LnhtbESPT4vCMBTE78J+h/AWvGnqv1WqUVQUvFpXvD6aZ1u2&#10;ealN1lY/vVlY8DjMzG+Yxao1pbhT7QrLCgb9CARxanXBmYLv0743A+E8ssbSMil4kIPV8qOzwFjb&#10;ho90T3wmAoRdjApy76tYSpfmZND1bUUcvKutDfog60zqGpsAN6UcRtGXNFhwWMixom1O6U/yaxRE&#10;56Sw08nmdmt26+zy1MfxbrBRqvvZrucgPLX+Hf5vH7SC0XA0gb834Qn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VVKXEAAAA3QAAAA8AAAAAAAAAAAAAAAAAmAIAAGRycy9k&#10;b3ducmV2LnhtbFBLBQYAAAAABAAEAPUAAACJAwAAAAA=&#10;" filled="f" fillcolor="#bbe0e3" stroked="f">
                    <v:textbox inset="1.14mm,.228mm,1.14mm,.228mm">
                      <w:txbxContent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536EE4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Softwares / Outils / Licences</w:t>
                          </w:r>
                        </w:p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</v:shape>
                </v:group>
                <v:group id="Group 3166" o:spid="_x0000_s1313" style="position:absolute;left:14440;top:24599;width:16423;height:4929" coordorigin="4014,1751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niCsYAAADdAAAADwAAAGRycy9kb3ducmV2LnhtbESPQWvCQBSE7wX/w/KE&#10;3uomhpYaXUVESw8iVAXx9sg+k2D2bciuSfz3riD0OMzMN8xs0ZtKtNS40rKCeBSBIM6sLjlXcDxs&#10;Pr5BOI+ssbJMCu7kYDEfvM0w1bbjP2r3PhcBwi5FBYX3dSqlywoy6Ea2Jg7exTYGfZBNLnWDXYCb&#10;So6j6EsaLDksFFjTqqDsur8ZBT8ddsskXrfb62V1Px8+d6dtTEq9D/vlFISn3v+HX+1frSAZJx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ueIKxgAAAN0A&#10;AAAPAAAAAAAAAAAAAAAAAKoCAABkcnMvZG93bnJldi54bWxQSwUGAAAAAAQABAD6AAAAnQMAAAAA&#10;">
                  <v:oval id="Oval 3167" o:spid="_x0000_s1314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G5pcMA&#10;AADdAAAADwAAAGRycy9kb3ducmV2LnhtbERPXWvCMBR9F/Yfwh3sTdN1KqMaSzc2EAaCtszXS3PX&#10;Fpub0mQ1+/fLg+Dj4Xxv82B6MdHoOssKnhcJCOLa6o4bBVX5OX8F4Tyyxt4yKfgjB/nuYbbFTNsr&#10;H2k6+UbEEHYZKmi9HzIpXd2SQbewA3Hkfuxo0Ec4NlKPeI3hppdpkqylwY5jQ4sDvbdUX06/RsE5&#10;HL6P1SXtimT1Vnx9lCEMNij19BiKDQhPwd/FN/deK3hJl3F/fBOfgN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G5pcMAAADdAAAADwAAAAAAAAAAAAAAAACYAgAAZHJzL2Rv&#10;d25yZXYueG1sUEsFBgAAAAAEAAQA9QAAAIgDAAAAAA==&#10;" fillcolor="#fffd63"/>
                  <v:shape id="Text Box 3168" o:spid="_x0000_s1315" type="#_x0000_t202" style="position:absolute;left:4132;top:1916;width:1315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gh28UA&#10;AADdAAAADwAAAGRycy9kb3ducmV2LnhtbESPQWvCQBSE74L/YXmCN91ErS3RVVQUejUqvT6yr0kw&#10;+zZmVxP767uFgsdhZr5hluvOVOJBjSstK4jHEQjizOqScwXn02H0AcJ5ZI2VZVLwJAfrVb+3xETb&#10;lo/0SH0uAoRdggoK7+tESpcVZNCNbU0cvG/bGPRBNrnUDbYBbio5iaK5NFhyWCiwpl1B2TW9GwXR&#10;JS3t+9v2dmv3m/zrRx9n+3ir1HDQbRYgPHX+Ff5vf2oF08kshr834Qn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KCHbxQAAAN0AAAAPAAAAAAAAAAAAAAAAAJgCAABkcnMv&#10;ZG93bnJldi54bWxQSwUGAAAAAAQABAD1AAAAigMAAAAA&#10;" filled="f" fillcolor="#bbe0e3" stroked="f">
                    <v:textbox inset="1.14mm,.228mm,1.14mm,.228mm">
                      <w:txbxContent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536EE4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Développeurs IHM</w:t>
                          </w:r>
                        </w:p>
                      </w:txbxContent>
                    </v:textbox>
                  </v:shape>
                </v:group>
                <v:group id="Group 3169" o:spid="_x0000_s1316" style="position:absolute;left:37475;top:25160;width:16422;height:6024" coordorigin="1020,2205" coordsize="1361,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sDBsYAAADdAAAADwAAAGRycy9kb3ducmV2LnhtbESPQWvCQBSE7wX/w/KE&#10;3uomsS0SXUVESw8iVAXx9sg+k2D2bciuSfz3riD0OMzMN8xs0ZtKtNS40rKCeBSBIM6sLjlXcDxs&#10;PiYgnEfWWFkmBXdysJgP3maYatvxH7V7n4sAYZeigsL7OpXSZQUZdCNbEwfvYhuDPsgml7rBLsBN&#10;JZMo+pYGSw4LBda0Kii77m9GwU+H3XIcr9vt9bK6nw9fu9M2JqXeh/1yCsJT7//Dr/avVjBOPh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GwMGxgAAAN0A&#10;AAAPAAAAAAAAAAAAAAAAAKoCAABkcnMvZG93bnJldi54bWxQSwUGAAAAAAQABAD6AAAAnQMAAAAA&#10;">
                  <v:oval id="Oval 3170" o:spid="_x0000_s1317" style="position:absolute;left:1020;top:2205;width:1361;height: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Mn0sUA&#10;AADdAAAADwAAAGRycy9kb3ducmV2LnhtbESPQWvCQBSE74X+h+UVequbRltKdJVUKghCwSh6fWSf&#10;STD7NmRXXf+9Kwgeh5n5hpnMgmnFmXrXWFbwOUhAEJdWN1wp2G4WHz8gnEfW2FomBVdyMJu+vkww&#10;0/bCazoXvhIRwi5DBbX3XSalK2sy6Aa2I47ewfYGfZR9JXWPlwg3rUyT5FsabDgu1NjRvKbyWJyM&#10;gn343623x7TJk6/ffPW3CaGzQan3t5CPQXgK/hl+tJdawTAdDeH+Jj4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yfSxQAAAN0AAAAPAAAAAAAAAAAAAAAAAJgCAABkcnMv&#10;ZG93bnJldi54bWxQSwUGAAAAAAQABAD1AAAAigMAAAAA&#10;" fillcolor="#fffd63"/>
                  <v:shape id="Text Box 3171" o:spid="_x0000_s1318" type="#_x0000_t202" style="position:absolute;left:1133;top:2370;width:1195;height: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+CQ8YA&#10;AADdAAAADwAAAGRycy9kb3ducmV2LnhtbESPQWvCQBSE74X+h+UVvDWbaGxLmlW0KHg1ben1kX1N&#10;QrNvY3Zror/eFQSPw8x8w+TL0bTiSL1rLCtIohgEcWl1w5WCr8/t8xsI55E1tpZJwYkcLBePDzlm&#10;2g68p2PhKxEg7DJUUHvfZVK6siaDLrIdcfB+bW/QB9lXUvc4BLhp5TSOX6TBhsNCjR191FT+Ff9G&#10;QfxdNPZ1vj4chs2q+jnrfbpJ1kpNnsbVOwhPo7+Hb+2dVjCbpilc34QnIB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V+CQ8YAAADdAAAADwAAAAAAAAAAAAAAAACYAgAAZHJz&#10;L2Rvd25yZXYueG1sUEsFBgAAAAAEAAQA9QAAAIsDAAAAAA==&#10;" filled="f" fillcolor="#bbe0e3" stroked="f">
                    <v:textbox inset="1.14mm,.228mm,1.14mm,.228mm">
                      <w:txbxContent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536EE4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Modèle d’environnement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 xml:space="preserve"> véhicule</w:t>
                          </w:r>
                        </w:p>
                      </w:txbxContent>
                    </v:textbox>
                  </v:shape>
                </v:group>
                <v:shape id="Freeform 3173" o:spid="_x0000_s1319" style="position:absolute;left:25727;top:11484;width:19992;height:13144;visibility:visible;mso-wrap-style:square;v-text-anchor:top" coordsize="1318,12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gEUcYA&#10;AADdAAAADwAAAGRycy9kb3ducmV2LnhtbESPQWvCQBSE7wX/w/IEb3VjFJHoJojQVnpRo5QeH9ln&#10;kjb7Ns2uGv+9Wyj0OMzMN8wq600jrtS52rKCyTgCQVxYXXOp4HR8eV6AcB5ZY2OZFNzJQZYOnlaY&#10;aHvjA11zX4oAYZeggsr7NpHSFRUZdGPbEgfvbDuDPsiulLrDW4CbRsZRNJcGaw4LFba0qaj4zi9G&#10;wdv+/bTfHfKfyWv8cbfsZl/In0qNhv16CcJT7//Df+2tVjCNZ3P4fROegEw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NgEUcYAAADdAAAADwAAAAAAAAAAAAAAAACYAgAAZHJz&#10;L2Rvd25yZXYueG1sUEsFBgAAAAAEAAQA9QAAAIsDAAAAAA==&#10;" path="m1318,c1218,79,945,269,725,472,505,675,151,1063,,1218e" filled="f" fillcolor="#bbe0e3" strokecolor="blue" strokeweight="2pt">
                  <v:stroke startarrow="classic" startarrowwidth="wide" startarrowlength="long" endarrow="classic" endarrowwidth="wide" endarrowlength="long"/>
                  <v:path arrowok="t" o:connecttype="custom" o:connectlocs="1999156,0;1099687,509378;0,1314454" o:connectangles="0,0,0"/>
                </v:shape>
                <v:shape id="Freeform 3174" o:spid="_x0000_s1320" style="position:absolute;left:30161;top:16537;width:16304;height:10263;visibility:visible;mso-wrap-style:square;v-text-anchor:top" coordsize="1107,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q58gA&#10;AADdAAAADwAAAGRycy9kb3ducmV2LnhtbESP3WrCQBSE74W+w3IKvdNN/atGV1GpIAqltZbeHrOn&#10;STB7NmRXk/bpXUHo5TAz3zDTeWMKcaHK5ZYVPHciEMSJ1TmnCg6f6/YIhPPIGgvLpOCXHMxnD60p&#10;xtrW/EGXvU9FgLCLUUHmfRlL6ZKMDLqOLYmD92Mrgz7IKpW6wjrATSG7UTSUBnMOCxmWtMooOe3P&#10;RsGuN16sloOv0dufPH4nvH0fvx5qpZ4em8UEhKfG/4fv7Y1W0Ov2X+D2JjwBObs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n4OrnyAAAAN0AAAAPAAAAAAAAAAAAAAAAAJgCAABk&#10;cnMvZG93bnJldi54bWxQSwUGAAAAAAQABAD1AAAAjQMAAAAA&#10;" path="m1107,367c1011,319,720,,536,81,352,162,112,691,,851e" filled="f" fillcolor="#bbe0e3" strokecolor="blue" strokeweight="2pt">
                  <v:stroke startarrow="classic" startarrowwidth="wide" startarrowlength="long" endarrow="classic" endarrowwidth="wide" endarrowlength="long"/>
                  <v:path arrowok="t" o:connecttype="custom" o:connectlocs="1630432,442627;789441,97691;0,1026363" o:connectangles="0,0,0"/>
                </v:shape>
                <v:shape id="Freeform 3175" o:spid="_x0000_s1321" style="position:absolute;left:35680;top:3596;width:10595;height:14122;visibility:visible;mso-wrap-style:square;v-text-anchor:top" coordsize="878,11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ooMMA&#10;AADdAAAADwAAAGRycy9kb3ducmV2LnhtbERPS2rDMBDdF3IHMYXsGrlOKMa1bJJAIRC6iNsDjK3x&#10;h1ojY6mOk9NXi0CXj/fPisUMYqbJ9ZYVvG4iEMS11T23Cr6/Pl4SEM4jaxwsk4IbOSjy1VOGqbZX&#10;vtBc+laEEHYpKui8H1MpXd2RQbexI3HgGjsZ9AFOrdQTXkO4GWQcRW/SYM+hocORjh3VP+WvUeAT&#10;F5/On+f7saImnvfLodLlRan187J/B+Fp8f/ih/ukFWzjXZgb3oQnIP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IlooMMAAADdAAAADwAAAAAAAAAAAAAAAACYAgAAZHJzL2Rv&#10;d25yZXYueG1sUEsFBgAAAAAEAAQA9QAAAIgDAAAAAA==&#10;" path="m,c55,174,194,913,340,1042,486,1171,766,832,878,777e" filled="f" fillcolor="#bbe0e3" strokecolor="#0cf" strokeweight="2pt">
                  <v:stroke startarrow="classic" startarrowwidth="wide" startarrowlength="long" endarrow="classic" endarrowwidth="wide" endarrowlength="long"/>
                  <v:path arrowok="t" o:connecttype="custom" o:connectlocs="0,0;410282,1256659;1059493,937067" o:connectangles="0,0,0"/>
                </v:shape>
                <v:shape id="Freeform 3176" o:spid="_x0000_s1322" style="position:absolute;left:33487;top:3957;width:12238;height:17876;visibility:visible;mso-wrap-style:square;v-text-anchor:top" coordsize="1015,14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YThcYA&#10;AADdAAAADwAAAGRycy9kb3ducmV2LnhtbESPQWsCMRSE74L/ITzBS+lmq2LtdqMUQRDEQm3x/Ni8&#10;brZuXpYk6vbfN0LB4zAz3zDlqretuJAPjWMFT1kOgrhyuuFawdfn5nEBIkRkja1jUvBLAVbL4aDE&#10;Qrsrf9DlEGuRIBwKVGBi7AopQ2XIYshcR5y8b+ctxiR9LbXHa4LbVk7yfC4tNpwWDHa0NlSdDmer&#10;4OiP+ygf5s1ia97bH6yeTxu7U2o86t9eQUTq4z38395qBdPJ7AVub9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bYThcYAAADdAAAADwAAAAAAAAAAAAAAAACYAgAAZHJz&#10;L2Rvd25yZXYueG1sUEsFBgAAAAAEAAQA9QAAAIsDAAAAAA==&#10;" path="m,c79,185,302,872,471,1119v169,247,431,288,544,363e" filled="f" fillcolor="#bbe0e3" strokecolor="#0cf" strokeweight="2pt">
                  <v:stroke startarrow="classic" startarrowwidth="wide" startarrowlength="long" endarrow="classic" endarrowwidth="wide" endarrowlength="long"/>
                  <v:path arrowok="t" o:connecttype="custom" o:connectlocs="0,0;567916,1349750;1223852,1787604" o:connectangles="0,0,0"/>
                </v:shape>
                <v:group id="Group 3178" o:spid="_x0000_s1323" style="position:absolute;left:45693;top:9023;width:16416;height:4928" coordorigin="4014,1751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LxALrMcAAADd&#10;AAAADwAAAAAAAAAAAAAAAACqAgAAZHJzL2Rvd25yZXYueG1sUEsFBgAAAAAEAAQA+gAAAJ4DAAAA&#10;AA==&#10;">
                  <v:oval id="Oval 3179" o:spid="_x0000_s1324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UlMQA&#10;AADdAAAADwAAAGRycy9kb3ducmV2LnhtbESP3YrCMBSE74V9h3AWvNPULop0jdJdXBAEwR/c20Nz&#10;bIvNSWmixrc3guDlMDPfMLNFMI24UudqywpGwwQEcWF1zaWCw/5vMAXhPLLGxjIpuJODxfyjN8NM&#10;2xtv6brzpYgQdhkqqLxvMyldUZFBN7QtcfROtjPoo+xKqTu8RbhpZJokE2mw5rhQYUu/FRXn3cUo&#10;+A+b4/ZwTus8Gf/k6+U+hNYGpfqfIf8G4Sn4d/jVXmkFX+k4heeb+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mFJTEAAAA3QAAAA8AAAAAAAAAAAAAAAAAmAIAAGRycy9k&#10;b3ducmV2LnhtbFBLBQYAAAAABAAEAPUAAACJAwAAAAA=&#10;" fillcolor="#fffd63"/>
                  <v:shape id="Text Box 3180" o:spid="_x0000_s1325" type="#_x0000_t202" style="position:absolute;left:4105;top:1895;width:1315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+M6sQA&#10;AADdAAAADwAAAGRycy9kb3ducmV2LnhtbESPT4vCMBTE78J+h/AWvGnqv1WqUVQUvFpXvD6aZ1u2&#10;ealN1lY/vVlY8DjMzG+Yxao1pbhT7QrLCgb9CARxanXBmYLv0743A+E8ssbSMil4kIPV8qOzwFjb&#10;ho90T3wmAoRdjApy76tYSpfmZND1bUUcvKutDfog60zqGpsAN6UcRtGXNFhwWMixom1O6U/yaxRE&#10;56Sw08nmdmt26+zy1MfxbrBRqvvZrucgPLX+Hf5vH7SC0XAygr834QnI5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vjOrEAAAA3QAAAA8AAAAAAAAAAAAAAAAAmAIAAGRycy9k&#10;b3ducmV2LnhtbFBLBQYAAAAABAAEAPUAAACJAwAAAAA=&#10;" filled="f" fillcolor="#bbe0e3" stroked="f">
                    <v:textbox inset="1.14mm,.228mm,1.14mm,.228mm">
                      <w:txbxContent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536EE4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éveloppeurs Software</w:t>
                          </w:r>
                        </w:p>
                      </w:txbxContent>
                    </v:textbox>
                  </v:shape>
                </v:group>
                <v:group id="Group 3184" o:spid="_x0000_s1326" style="position:absolute;left:45693;top:19700;width:16416;height:4928" coordorigin="4014,1751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7U2Q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ajq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PtTZDxgAAAN0A&#10;AAAPAAAAAAAAAAAAAAAAAKoCAABkcnMvZG93bnJldi54bWxQSwUGAAAAAAQABAD6AAAAnQMAAAAA&#10;">
                  <v:oval id="Oval 3185" o:spid="_x0000_s1327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4jfsMA&#10;AADdAAAADwAAAGRycy9kb3ducmV2LnhtbERPW2vCMBR+H/gfwhH2tqZ2dEhtlDo2GAwEL+jroTm2&#10;xeakNJnN/v3yIOzx47uXm2B6cafRdZYVLJIUBHFtdceNgtPx82UJwnlkjb1lUvBLDjbr2VOJhbYT&#10;7+l+8I2IIewKVNB6PxRSurolgy6xA3HkrnY06CMcG6lHnGK46WWWpm/SYMexocWB3luqb4cfo+AS&#10;duf96ZZ1VZpvq++PYwiDDUo9z0O1AuEp+H/xw/2lFbxmeZwb38Qn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w4jfsMAAADdAAAADwAAAAAAAAAAAAAAAACYAgAAZHJzL2Rv&#10;d25yZXYueG1sUEsFBgAAAAAEAAQA9QAAAIgDAAAAAA==&#10;" fillcolor="#fffd63"/>
                  <v:shape id="Text Box 3186" o:spid="_x0000_s1328" type="#_x0000_t202" style="position:absolute;left:4084;top:1918;width:1315;height: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e7AMUA&#10;AADdAAAADwAAAGRycy9kb3ducmV2LnhtbESPT2vCQBTE70K/w/IK3sxGW/+lrqJFwatR8frIviah&#10;2bcxu5q0n94VCj0OM/MbZrHqTCXu1LjSsoJhFIMgzqwuOVdwOu4GMxDOI2usLJOCH3KwWr70Fpho&#10;2/KB7qnPRYCwS1BB4X2dSOmyggy6yNbEwfuyjUEfZJNL3WAb4KaSozieSIMlh4UCa/osKPtOb0ZB&#10;fE5LOx1vrtd2u84vv/rwvh1ulOq/dusPEJ46/x/+a++1grfReA7PN+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h7sAxQAAAN0AAAAPAAAAAAAAAAAAAAAAAJgCAABkcnMv&#10;ZG93bnJldi54bWxQSwUGAAAAAAQABAD1AAAAigMAAAAA&#10;" filled="f" fillcolor="#bbe0e3" stroked="f">
                    <v:textbox inset="1.14mm,.228mm,1.14mm,.228mm">
                      <w:txbxContent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536EE4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D</w:t>
                          </w:r>
                          <w:r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éveloppeurs Hardware</w:t>
                          </w:r>
                        </w:p>
                      </w:txbxContent>
                    </v:textbox>
                  </v:shape>
                </v:group>
                <v:line id="Line 3190" o:spid="_x0000_s1329" style="position:absolute;visibility:visible;mso-wrap-style:square" from="19428,8209" to="25727,13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sqMUAAADdAAAADwAAAGRycy9kb3ducmV2LnhtbESPQWvCQBSE70L/w/IK3nRTo2mJriIF&#10;Q8GTsdDrI/tMQrNvw+42Sfvru0Khx2FmvmF2h8l0YiDnW8sKnpYJCOLK6pZrBe/X0+IFhA/IGjvL&#10;pOCbPBz2D7Md5tqOfKGhDLWIEPY5KmhC6HMpfdWQQb+0PXH0btYZDFG6WmqHY4SbTq6SJJMGW44L&#10;Dfb02lD1WX4ZBdN607pzavoiKY4eh7F+/vgZlZo/TsctiEBT+A//td+0gnSVreH+Jj4Buf8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C7sqMUAAADdAAAADwAAAAAAAAAA&#10;AAAAAAChAgAAZHJzL2Rvd25yZXYueG1sUEsFBgAAAAAEAAQA+QAAAJMDAAAAAA==&#10;" strokecolor="#3c3" strokeweight="2.25pt">
                  <v:stroke endarrow="classic" endarrowwidth="wide" endarrowlength="long"/>
                </v:line>
                <v:line id="Line 3191" o:spid="_x0000_s1330" style="position:absolute;flip:x;visibility:visible;mso-wrap-style:square" from="39118,6562" to="45693,147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TAzhcYAAADdAAAADwAAAGRycy9kb3ducmV2LnhtbESPT4vCMBTE78J+h/AWvGlqZUWrUWRV&#10;cC8L/kE8PptnW2xeuk3U+u2NsOBxmJnfMJNZY0pxo9oVlhX0uhEI4tTqgjMF+92qMwThPLLG0jIp&#10;eJCD2fSjNcFE2ztv6Lb1mQgQdgkqyL2vEildmpNB17UVcfDOtjbog6wzqWu8B7gpZRxFA2mw4LCQ&#10;Y0XfOaWX7dUo+L2szWNe9Yc/o5Ncnnd/8eK4PCjV/mzmYxCeGv8O/7fXWkE/HnzB6014AnL6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UwM4XGAAAA3QAAAA8AAAAAAAAA&#10;AAAAAAAAoQIAAGRycy9kb3ducmV2LnhtbFBLBQYAAAAABAAEAPkAAACUAwAAAAA=&#10;" strokecolor="#3c3" strokeweight="2.25pt">
                  <v:stroke endarrow="classic" endarrowwidth="wide" endarrowlength="long"/>
                </v:line>
                <v:shape id="Freeform 3192" o:spid="_x0000_s1331" style="position:absolute;left:39118;top:18597;width:3837;height:7114;visibility:visible;mso-wrap-style:square;v-text-anchor:top" coordsize="274,48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YVRcMA&#10;AADdAAAADwAAAGRycy9kb3ducmV2LnhtbESPQYvCMBSE7wv+h/AEb5patUjXKCIoetRd2D0+m7dt&#10;tXkpTdTqrzeCsMdhZr5hZovWVOJKjSstKxgOIhDEmdUl5wq+v9b9KQjnkTVWlknBnRws5p2PGaba&#10;3nhP14PPRYCwS1FB4X2dSumyggy6ga2Jg/dnG4M+yCaXusFbgJtKxlGUSIMlh4UCa1oVlJ0PF6NA&#10;H+NfzEfthH/4tDttEju+P6xSvW67/AThqfX/4Xd7qxWM4iSB15vwBO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YVRcMAAADdAAAADwAAAAAAAAAAAAAAAACYAgAAZHJzL2Rv&#10;d25yZXYueG1sUEsFBgAAAAAEAAQA9QAAAIgDAAAAAA==&#10;" path="m274,484l,e" filled="f" strokecolor="#3c3" strokeweight="2.25pt">
                  <v:stroke endarrow="classic" endarrowwidth="wide" endarrowlength="long"/>
                  <v:path arrowok="t" o:connecttype="custom" o:connectlocs="383722,711367;0,0" o:connectangles="0,0"/>
                </v:shape>
                <v:group id="Group 3193" o:spid="_x0000_s1332" style="position:absolute;left:1362;top:16419;width:16416;height:3281" coordorigin="4014,1751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dn8/s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aTq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2fz+xgAAAN0A&#10;AAAPAAAAAAAAAAAAAAAAAKoCAABkcnMvZG93bnJldi54bWxQSwUGAAAAAAQABAD6AAAAnQMAAAAA&#10;">
                  <v:oval id="Oval 3194" o:spid="_x0000_s1333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Lpw8EA&#10;AADdAAAADwAAAGRycy9kb3ducmV2LnhtbERPy4rCMBTdD/gP4QruxtSKItUodRhBGBB8oNtLc22L&#10;zU1posa/nywEl4fzXqyCacSDOldbVjAaJiCIC6trLhWcjpvvGQjnkTU2lknBixyslr2vBWbaPnlP&#10;j4MvRQxhl6GCyvs2k9IVFRl0Q9sSR+5qO4M+wq6UusNnDDeNTJNkKg3WHBsqbOmnouJ2uBsFl7A7&#10;70+3tM6TyTr/+z2G0Nqg1KAf8jkIT8F/xG/3VisYp9M4N76JT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1i6cPBAAAA3QAAAA8AAAAAAAAAAAAAAAAAmAIAAGRycy9kb3du&#10;cmV2LnhtbFBLBQYAAAAABAAEAPUAAACGAwAAAAA=&#10;" fillcolor="#fffd63"/>
                  <v:shape id="Text Box 3195" o:spid="_x0000_s1334" type="#_x0000_t202" style="position:absolute;left:4105;top:1810;width:1315;height:1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txvcYA&#10;AADdAAAADwAAAGRycy9kb3ducmV2LnhtbESPQWvCQBSE70L/w/IK3nQTtWpTN6LFQq9Gxesj+5qE&#10;Zt/G7NbE/npXKPQ4zMw3zGrdm1pcqXWVZQXxOAJBnFtdcaHgePgYLUE4j6yxtkwKbuRgnT4NVpho&#10;2/GerpkvRICwS1BB6X2TSOnykgy6sW2Ig/dlW4M+yLaQusUuwE0tJ1E0lwYrDgslNvReUv6d/RgF&#10;0Smr7OJle7l0u01x/tX72S7eKjV87jdvIDz1/j/81/7UCqaT+Ss83oQnI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OtxvcYAAADdAAAADwAAAAAAAAAAAAAAAACYAgAAZHJz&#10;L2Rvd25yZXYueG1sUEsFBgAAAAAEAAQA9QAAAIsDAAAAAA==&#10;" filled="f" fillcolor="#bbe0e3" stroked="f">
                    <v:textbox inset="1.14mm,.228mm,1.14mm,.228mm">
                      <w:txbxContent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</w:pPr>
                          <w:r w:rsidRPr="00536EE4">
                            <w:rPr>
                              <w:rFonts w:ascii="Arial" w:hAnsi="Arial" w:cs="Arial"/>
                              <w:color w:val="000000"/>
                              <w:sz w:val="18"/>
                              <w:szCs w:val="18"/>
                            </w:rPr>
                            <w:t>Budget</w:t>
                          </w:r>
                        </w:p>
                      </w:txbxContent>
                    </v:textbox>
                  </v:shape>
                </v:group>
                <v:line id="Line 3197" o:spid="_x0000_s1335" style="position:absolute;flip:y;visibility:visible;mso-wrap-style:square" from="17778,15977" to="23415,180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KjW8YAAADdAAAADwAAAGRycy9kb3ducmV2LnhtbESPT4vCMBTE74LfITzBm6ZWcN1qFHEV&#10;9CL4h2WPb5tnW2xeuk3U+u2NsOBxmJnfMNN5Y0pxo9oVlhUM+hEI4tTqgjMFp+O6NwbhPLLG0jIp&#10;eJCD+azdmmKi7Z33dDv4TAQIuwQV5N5XiZQuzcmg69uKOHhnWxv0QdaZ1DXeA9yUMo6ikTRYcFjI&#10;saJlTunlcDUKdpeNeSyq4Xj7+StX5+Nf/PWz+laq22kWExCeGv8O/7c3WsEw/hjA6014AnL2B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/So1vGAAAA3QAAAA8AAAAAAAAA&#10;AAAAAAAAoQIAAGRycy9kb3ducmV2LnhtbFBLBQYAAAAABAAEAPkAAACUAwAAAAA=&#10;" strokecolor="#3c3" strokeweight="2.25pt">
                  <v:stroke endarrow="classic" endarrowwidth="wide" endarrowlength="long"/>
                </v:line>
                <v:shape id="AutoShape 3198" o:spid="_x0000_s1336" type="#_x0000_t38" style="position:absolute;left:30863;top:1638;width:8537;height:25426;flip:y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fsDcYAAADdAAAADwAAAGRycy9kb3ducmV2LnhtbESPQUvEMBSE7wv+h/AEL8tuahUtddNF&#10;xAX1sGDdg8dH82xKm5eSxN34740g7HGYmW+YzTbZSRzJh8Gxgut1AYK4c3rgXsHhY7eqQISIrHFy&#10;TAp+KMC2uVhssNbuxO90bGMvMoRDjQpMjHMtZegMWQxrNxNn78t5izFL30vt8ZThdpJlUdxJiwPn&#10;BYMzPRnqxvbbKuAqPbtklvvXEse3fbW79bH7VOrqMj0+gIiU4jn8337RCm7K+xL+3uQnI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X7A3GAAAA3QAAAA8AAAAAAAAA&#10;AAAAAAAAoQIAAGRycy9kb3ducmV2LnhtbFBLBQYAAAAABAAEAPkAAACUAwAAAAA=&#10;" adj="27384" strokecolor="#0cf" strokeweight="2.25pt">
                  <v:stroke startarrow="classic" startarrowwidth="wide" startarrowlength="long" endarrow="classic" endarrowwidth="wide" endarrowlength="long"/>
                </v:shape>
                <v:shape id="Text Box 3200" o:spid="_x0000_s1337" type="#_x0000_t202" style="position:absolute;left:44896;top:7618;width:4374;height:14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dRcMcA&#10;AADdAAAADwAAAGRycy9kb3ducmV2LnhtbESPQWvCQBSE74X+h+UVvNVN1aaaupEiCNKbqSk9PrOv&#10;SUj2bciuMf57t1DwOMzMN8x6M5pWDNS72rKCl2kEgriwuuZSwfFr97wE4TyyxtYyKbiSg036+LDG&#10;RNsLH2jIfCkChF2CCirvu0RKV1Rk0E1tRxy8X9sb9EH2pdQ9XgLctHIWRbE0WHNYqLCjbUVFk52N&#10;guVwNE3++Z1fx5/4kO+z/HV12ik1eRo/3kF4Gv09/N/eawXz2dsC/t6EJyDT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qnUXDHAAAA3QAAAA8AAAAAAAAAAAAAAAAAmAIAAGRy&#10;cy9kb3ducmV2LnhtbFBLBQYAAAAABAAEAPUAAACMAwAAAAA=&#10;" filled="f" fillcolor="#bbe0e3" stroked="f" strokecolor="#3c3">
                  <v:textbox inset=".25839mm,.15503mm,.25839mm,.15503mm">
                    <w:txbxContent>
                      <w:p w:rsidR="00287DBD" w:rsidRPr="00536EE4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27"/>
                            <w:szCs w:val="27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33CC33"/>
                            <w:sz w:val="17"/>
                            <w:szCs w:val="17"/>
                          </w:rPr>
                          <w:t>FCdv3</w:t>
                        </w:r>
                      </w:p>
                    </w:txbxContent>
                  </v:textbox>
                </v:shape>
                <v:shape id="Text Box 3201" o:spid="_x0000_s1338" type="#_x0000_t202" style="position:absolute;left:42124;top:22988;width:3837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v068UA&#10;AADdAAAADwAAAGRycy9kb3ducmV2LnhtbESPT4vCMBTE78J+h/AWvGm6in+2GkUEQbxZrezx2bxt&#10;i81LaWKt336zIHgcZuY3zHLdmUq01LjSsoKvYQSCOLO65FzB+bQbzEE4j6yxskwKnuRgvfroLTHW&#10;9sFHahOfiwBhF6OCwvs6ltJlBRl0Q1sTB+/XNgZ9kE0udYOPADeVHEXRVBosOSwUWNO2oOyW3I2C&#10;eXs2t/RwSZ/dz/SY7pN08n3dKdX/7DYLEJ46/w6/2nutYDyaTeD/TXgCcv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6/TrxQAAAN0AAAAPAAAAAAAAAAAAAAAAAJgCAABkcnMv&#10;ZG93bnJldi54bWxQSwUGAAAAAAQABAD1AAAAigMAAAAA&#10;" filled="f" fillcolor="#bbe0e3" stroked="f" strokecolor="#3c3">
                  <v:textbox inset=".25839mm,.15503mm,.25839mm,.15503mm">
                    <w:txbxContent>
                      <w:p w:rsidR="00287DBD" w:rsidRPr="00536EE4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27"/>
                            <w:szCs w:val="27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33CC33"/>
                            <w:sz w:val="17"/>
                            <w:szCs w:val="17"/>
                          </w:rPr>
                          <w:t>FCdv4</w:t>
                        </w:r>
                      </w:p>
                    </w:txbxContent>
                  </v:textbox>
                </v:shape>
                <v:shape id="Text Box 3202" o:spid="_x0000_s1339" type="#_x0000_t202" style="position:absolute;left:18295;top:18725;width:4381;height:1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lqnMUA&#10;AADdAAAADwAAAGRycy9kb3ducmV2LnhtbESPQWvCQBSE7wX/w/IEb3Wj0lSjq4ggSG+mRjw+s88k&#10;mH0bsmuM/75bKPQ4zMw3zGrTm1p01LrKsoLJOAJBnFtdcaHg9L1/n4NwHlljbZkUvMjBZj14W2Gi&#10;7ZOP1KW+EAHCLkEFpfdNIqXLSzLoxrYhDt7NtgZ9kG0hdYvPADe1nEZRLA1WHBZKbGhXUn5PH0bB&#10;vDuZe/Z1zl79JT5mhzT7WFz3So2G/XYJwlPv/8N/7YNWMJt+xvD7Jjw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OWqcxQAAAN0AAAAPAAAAAAAAAAAAAAAAAJgCAABkcnMv&#10;ZG93bnJldi54bWxQSwUGAAAAAAQABAD1AAAAigMAAAAA&#10;" filled="f" fillcolor="#bbe0e3" stroked="f" strokecolor="#3c3">
                  <v:textbox inset=".25839mm,.15503mm,.25839mm,.15503mm">
                    <w:txbxContent>
                      <w:p w:rsidR="00287DBD" w:rsidRPr="00536EE4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27"/>
                            <w:szCs w:val="27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33CC33"/>
                            <w:sz w:val="17"/>
                            <w:szCs w:val="17"/>
                          </w:rPr>
                          <w:t>FCdv1</w:t>
                        </w:r>
                      </w:p>
                    </w:txbxContent>
                  </v:textbox>
                </v:shape>
                <v:shape id="Text Box 3203" o:spid="_x0000_s1340" type="#_x0000_t202" style="position:absolute;left:18199;top:12533;width:4073;height:1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PB8UA&#10;AADdAAAADwAAAGRycy9kb3ducmV2LnhtbESPQYvCMBSE78L+h/AWvGm6yqpbjSKCIN6sVvb4bN62&#10;xealNLHWf78RBI/DzHzDLFadqURLjSstK/gaRiCIM6tLzhWcjtvBDITzyBory6TgQQ5Wy4/eAmNt&#10;73ygNvG5CBB2MSoovK9jKV1WkEE3tDVx8P5sY9AH2eRSN3gPcFPJURRNpMGSw0KBNW0Kyq7JzSiY&#10;tSdzTffn9NH9Tg7pLkm/fy5bpfqf3XoOwlPn3+FXe6cVjEfTKTzfhCcgl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dc8HxQAAAN0AAAAPAAAAAAAAAAAAAAAAAJgCAABkcnMv&#10;ZG93bnJldi54bWxQSwUGAAAAAAQABAD1AAAAigMAAAAA&#10;" filled="f" fillcolor="#bbe0e3" stroked="f" strokecolor="#3c3">
                  <v:textbox inset=".25839mm,.15503mm,.25839mm,.15503mm">
                    <w:txbxContent>
                      <w:p w:rsidR="00287DBD" w:rsidRPr="00536EE4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27"/>
                            <w:szCs w:val="27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33CC33"/>
                            <w:sz w:val="17"/>
                            <w:szCs w:val="17"/>
                          </w:rPr>
                          <w:t>FCdv2</w:t>
                        </w:r>
                      </w:p>
                    </w:txbxContent>
                  </v:textbox>
                </v:shape>
                <v:shape id="Text Box 3206" o:spid="_x0000_s1341" type="#_x0000_t202" style="position:absolute;left:45961;top:17508;width:4374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nyucMA&#10;AADdAAAADwAAAGRycy9kb3ducmV2LnhtbERPz2vCMBS+D/Y/hDfwNtPVIV01igiiEy/qFLw9kre2&#10;W/NSmqj1vzcHwePH93s87WwtLtT6yrGCj34Cglg7U3Gh4Ge/eM9A+IBssHZMCm7kYTp5fRljbtyV&#10;t3TZhULEEPY5KihDaHIpvS7Jou+7hjhyv661GCJsC2lavMZwW8s0SYbSYsWxocSG5iXp/93ZKvCn&#10;W33+Xuq9/juuM7NJV+uvw6dSvbduNgIRqAtP8cO9MgoGaRb3xzfxCcjJ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nyucMAAADdAAAADwAAAAAAAAAAAAAAAACYAgAAZHJzL2Rv&#10;d25yZXYueG1sUEsFBgAAAAAEAAQA9QAAAIgDAAAAAA==&#10;" filled="f" fillcolor="#bbe0e3" stroked="f">
                  <v:textbox inset=".25839mm,.15503mm,.25839mm,.15503mm">
                    <w:txbxContent>
                      <w:p w:rsidR="00287DBD" w:rsidRPr="00536EE4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27"/>
                            <w:szCs w:val="27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66FF"/>
                            <w:sz w:val="17"/>
                            <w:szCs w:val="17"/>
                          </w:rPr>
                          <w:t>FPdv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0066FF"/>
                            <w:sz w:val="17"/>
                            <w:szCs w:val="17"/>
                          </w:rPr>
                          <w:t>1</w:t>
                        </w:r>
                      </w:p>
                    </w:txbxContent>
                  </v:textbox>
                </v:shape>
                <v:shape id="Text Box 3207" o:spid="_x0000_s1342" type="#_x0000_t202" style="position:absolute;left:23900;top:20563;width:4067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VXIscA&#10;AADdAAAADwAAAGRycy9kb3ducmV2LnhtbESPQWvCQBSE7wX/w/KE3urGKCWNriKFopVeqlXw9th9&#10;JtHs25BdNf57t1DocZiZb5jpvLO1uFLrK8cKhoMEBLF2puJCwc/24yUD4QOywdoxKbiTh/ms9zTF&#10;3Lgbf9N1EwoRIexzVFCG0ORSel2SRT9wDXH0jq61GKJsC2lavEW4rWWaJK/SYsVxocSG3kvS583F&#10;KvCHe335XOqtPu3XmflKV+u33Vip5363mIAI1IX/8F97ZRSM0mwIv2/iE5C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VVyLHAAAA3QAAAA8AAAAAAAAAAAAAAAAAmAIAAGRy&#10;cy9kb3ducmV2LnhtbFBLBQYAAAAABAAEAPUAAACMAwAAAAA=&#10;" filled="f" fillcolor="#bbe0e3" stroked="f">
                  <v:textbox inset=".25839mm,.15503mm,.25839mm,.15503mm">
                    <w:txbxContent>
                      <w:p w:rsidR="00287DBD" w:rsidRPr="00536EE4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27"/>
                            <w:szCs w:val="27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66FF"/>
                            <w:sz w:val="17"/>
                            <w:szCs w:val="17"/>
                          </w:rPr>
                          <w:t>FPdv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0066FF"/>
                            <w:sz w:val="17"/>
                            <w:szCs w:val="17"/>
                          </w:rPr>
                          <w:t>2</w:t>
                        </w:r>
                      </w:p>
                    </w:txbxContent>
                  </v:textbox>
                </v:shape>
                <v:shape id="Text Box 3208" o:spid="_x0000_s1343" type="#_x0000_t202" style="position:absolute;left:32282;top:10408;width:3831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fJVcYA&#10;AADdAAAADwAAAGRycy9kb3ducmV2LnhtbESPQWvCQBSE74L/YXlCb7oxLSVGVymC1EovahW8PXaf&#10;SWz2bciuGv99t1DocZiZb5jZorO1uFHrK8cKxqMEBLF2puJCwdd+NcxA+IBssHZMCh7kYTHv92aY&#10;G3fnLd12oRARwj5HBWUITS6l1yVZ9CPXEEfv7FqLIcq2kKbFe4TbWqZJ8iotVhwXSmxoWZL+3l2t&#10;An961NePd73Xl+MmM5/pejM5vCj1NOjepiACdeE//NdeGwXPaZbC75v4BOT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kfJVcYAAADdAAAADwAAAAAAAAAAAAAAAACYAgAAZHJz&#10;L2Rvd25yZXYueG1sUEsFBgAAAAAEAAQA9QAAAIsDAAAAAA==&#10;" filled="f" fillcolor="#bbe0e3" stroked="f">
                  <v:textbox inset=".25839mm,.15503mm,.25839mm,.15503mm">
                    <w:txbxContent>
                      <w:p w:rsidR="00287DBD" w:rsidRPr="00536EE4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8FCDC6"/>
                            <w:sz w:val="27"/>
                            <w:szCs w:val="27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8FCDC6"/>
                            <w:sz w:val="17"/>
                            <w:szCs w:val="17"/>
                          </w:rPr>
                          <w:t>FPdv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8FCDC6"/>
                            <w:sz w:val="17"/>
                            <w:szCs w:val="17"/>
                          </w:rPr>
                          <w:t>3</w:t>
                        </w:r>
                      </w:p>
                    </w:txbxContent>
                  </v:textbox>
                </v:shape>
                <v:shape id="Text Box 3211" o:spid="_x0000_s1344" type="#_x0000_t202" style="position:absolute;left:44861;top:14791;width:4381;height:1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5RIccA&#10;AADdAAAADwAAAGRycy9kb3ducmV2LnhtbESPT2vCQBTE7wW/w/IEb3XTtEpMXaUUilZ68S/09th9&#10;TaLZtyG7avz23YLQ4zAzv2Gm887W4kKtrxwreBomIIi1MxUXCnbbj8cMhA/IBmvHpOBGHuaz3sMU&#10;c+OuvKbLJhQiQtjnqKAMocml9Loki37oGuLo/bjWYoiyLaRp8RrhtpZpkoylxYrjQokNvZekT5uz&#10;VeC/b/X5c6G3+nhYZeYrXa4m+xelBv3u7RVEoC78h+/tpVHwnGYj+HsTn4C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muUSHHAAAA3QAAAA8AAAAAAAAAAAAAAAAAmAIAAGRy&#10;cy9kb3ducmV2LnhtbFBLBQYAAAAABAAEAPUAAACMAwAAAAA=&#10;" filled="f" fillcolor="#bbe0e3" stroked="f">
                  <v:textbox inset=".25839mm,.15503mm,.25839mm,.15503mm">
                    <w:txbxContent>
                      <w:p w:rsidR="00287DBD" w:rsidRPr="00536EE4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8FCDC6"/>
                            <w:sz w:val="27"/>
                            <w:szCs w:val="27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8FCDC6"/>
                            <w:sz w:val="17"/>
                            <w:szCs w:val="17"/>
                          </w:rPr>
                          <w:t>FPdv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8FCDC6"/>
                            <w:sz w:val="17"/>
                            <w:szCs w:val="17"/>
                          </w:rPr>
                          <w:t>5</w:t>
                        </w:r>
                      </w:p>
                    </w:txbxContent>
                  </v:textbox>
                </v:shape>
                <v:shape id="Text Box 3212" o:spid="_x0000_s1345" type="#_x0000_t202" style="position:absolute;left:40523;top:1638;width:3837;height:14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PVscA&#10;AADdAAAADwAAAGRycy9kb3ducmV2LnhtbESPQWvCQBSE74X+h+UJ3urGWCSNrlIKohUv1Sp4e+y+&#10;Jmmzb0N21fjvXUHocZiZb5jpvLO1OFPrK8cKhoMEBLF2puJCwfdu8ZKB8AHZYO2YFFzJw3z2/DTF&#10;3LgLf9F5GwoRIexzVFCG0ORSel2SRT9wDXH0flxrMUTZFtK0eIlwW8s0ScbSYsVxocSGPkrSf9uT&#10;VeCP1/r0udQ7/XtYZ2aTrtZv+1el+r3ufQIiUBf+w4/2yigYpdkY7m/iE5C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l8z1bHAAAA3QAAAA8AAAAAAAAAAAAAAAAAmAIAAGRy&#10;cy9kb3ducmV2LnhtbFBLBQYAAAAABAAEAPUAAACMAwAAAAA=&#10;" filled="f" fillcolor="#bbe0e3" stroked="f">
                  <v:textbox inset=".25839mm,.15503mm,.25839mm,.15503mm">
                    <w:txbxContent>
                      <w:p w:rsidR="00287DBD" w:rsidRPr="00536EE4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8FCDC6"/>
                            <w:sz w:val="27"/>
                            <w:szCs w:val="27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8FCDC6"/>
                            <w:sz w:val="17"/>
                            <w:szCs w:val="17"/>
                          </w:rPr>
                          <w:t>FPdv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8FCDC6"/>
                            <w:sz w:val="17"/>
                            <w:szCs w:val="17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F4022" w:rsidRPr="00360481" w:rsidRDefault="007F4022" w:rsidP="00B41A45"/>
    <w:p w:rsidR="00A952F6" w:rsidRPr="00360481" w:rsidRDefault="00A952F6" w:rsidP="00A952F6">
      <w:r w:rsidRPr="00360481">
        <w:t>Les différentes fonctions établies sont les suivantes :</w:t>
      </w:r>
    </w:p>
    <w:p w:rsidR="00A952F6" w:rsidRPr="00360481" w:rsidRDefault="00A952F6" w:rsidP="00A952F6"/>
    <w:p w:rsidR="00A952F6" w:rsidRPr="00360481" w:rsidRDefault="00A952F6" w:rsidP="002138A8">
      <w:r w:rsidRPr="00360481">
        <w:t>FPdv</w:t>
      </w:r>
      <w:r w:rsidR="00CA22A7" w:rsidRPr="00360481">
        <w:t>1</w:t>
      </w:r>
      <w:r w:rsidRPr="00360481">
        <w:t> : Mettre en œuvre le banc HIL, intégrer les modèles d’environnement, mettre en place la validation HIL et produire les données d’entrée pour le développeur IHM.</w:t>
      </w:r>
    </w:p>
    <w:p w:rsidR="00A952F6" w:rsidRPr="00360481" w:rsidRDefault="00A952F6" w:rsidP="002138A8">
      <w:r w:rsidRPr="00360481">
        <w:t>FP</w:t>
      </w:r>
      <w:r w:rsidR="00CA22A7" w:rsidRPr="00360481">
        <w:t>dv2</w:t>
      </w:r>
      <w:r w:rsidR="00AD5C3F" w:rsidRPr="00360481">
        <w:t xml:space="preserve"> </w:t>
      </w:r>
      <w:r w:rsidRPr="00360481">
        <w:t xml:space="preserve">: </w:t>
      </w:r>
      <w:r w:rsidR="002138A8" w:rsidRPr="00360481">
        <w:t xml:space="preserve">Réaliser ou reprendre </w:t>
      </w:r>
      <w:r w:rsidR="00155890" w:rsidRPr="00360481">
        <w:t xml:space="preserve">le logiciel </w:t>
      </w:r>
      <w:r w:rsidR="002138A8" w:rsidRPr="00360481">
        <w:t>et produire les données d’entrée pour le développeur IHM</w:t>
      </w:r>
      <w:r w:rsidRPr="00360481">
        <w:t>.</w:t>
      </w:r>
    </w:p>
    <w:p w:rsidR="002138A8" w:rsidRPr="00360481" w:rsidRDefault="002138A8" w:rsidP="002138A8">
      <w:r w:rsidRPr="00360481">
        <w:t>FP</w:t>
      </w:r>
      <w:r w:rsidR="00EC6E33" w:rsidRPr="00360481">
        <w:t>dv3</w:t>
      </w:r>
      <w:r w:rsidRPr="00360481">
        <w:t>: Capitaliser son travail et réaliser le guide d’utilisation du HIL.</w:t>
      </w:r>
    </w:p>
    <w:p w:rsidR="002138A8" w:rsidRPr="00360481" w:rsidRDefault="002138A8" w:rsidP="002138A8">
      <w:r w:rsidRPr="00360481">
        <w:t>FP</w:t>
      </w:r>
      <w:r w:rsidR="00EC6E33" w:rsidRPr="00360481">
        <w:t>dv4</w:t>
      </w:r>
      <w:r w:rsidRPr="00360481">
        <w:t>: Développer les IHM, capitaliser son travail et réaliser le guide d’utilisation de l’IHM.</w:t>
      </w:r>
    </w:p>
    <w:p w:rsidR="002138A8" w:rsidRPr="00360481" w:rsidRDefault="002138A8" w:rsidP="002138A8">
      <w:r w:rsidRPr="00360481">
        <w:t>FP</w:t>
      </w:r>
      <w:r w:rsidR="00EC6E33" w:rsidRPr="00360481">
        <w:t>dv5</w:t>
      </w:r>
      <w:r w:rsidRPr="00360481">
        <w:t xml:space="preserve">: Capitaliser son travail et réaliser le guide d’utilisation pour le </w:t>
      </w:r>
      <w:r w:rsidR="00EC6E33" w:rsidRPr="00360481">
        <w:t>logiciel</w:t>
      </w:r>
      <w:r w:rsidRPr="00360481">
        <w:t>.</w:t>
      </w:r>
    </w:p>
    <w:p w:rsidR="00A952F6" w:rsidRPr="00360481" w:rsidRDefault="00A952F6" w:rsidP="002138A8">
      <w:r w:rsidRPr="00360481">
        <w:t xml:space="preserve">FCdv1: </w:t>
      </w:r>
      <w:r w:rsidR="002138A8" w:rsidRPr="00360481">
        <w:t>Réaliser ce développement avec les moyens mis à disposition à chiffrer.</w:t>
      </w:r>
    </w:p>
    <w:p w:rsidR="00A952F6" w:rsidRPr="00360481" w:rsidRDefault="00A952F6" w:rsidP="004C0AC4">
      <w:r w:rsidRPr="00360481">
        <w:t xml:space="preserve">FCdv2: </w:t>
      </w:r>
      <w:r w:rsidR="004C0AC4" w:rsidRPr="00360481">
        <w:t>Utiliser et au besoin acquérir les outils logiciels de développement.</w:t>
      </w:r>
    </w:p>
    <w:p w:rsidR="00A952F6" w:rsidRPr="00360481" w:rsidRDefault="00A952F6" w:rsidP="004C0AC4">
      <w:r w:rsidRPr="00360481">
        <w:t xml:space="preserve">FCdv3: </w:t>
      </w:r>
      <w:r w:rsidR="004C0AC4" w:rsidRPr="00360481">
        <w:t>Utiliser les supports physiques existants et au besoin en acquérir de nouveaux</w:t>
      </w:r>
    </w:p>
    <w:p w:rsidR="007F4022" w:rsidRPr="00360481" w:rsidRDefault="00A952F6" w:rsidP="004C0AC4">
      <w:r w:rsidRPr="00360481">
        <w:t xml:space="preserve">FCdv4: </w:t>
      </w:r>
      <w:r w:rsidR="004C0AC4" w:rsidRPr="00360481">
        <w:t>Utiliser les mo</w:t>
      </w:r>
      <w:r w:rsidR="007A1FB9" w:rsidRPr="00360481">
        <w:t>dèles d’environnement du modèle existant et rajouter les fonctionnalités nécessaire.</w:t>
      </w:r>
    </w:p>
    <w:p w:rsidR="007F4022" w:rsidRPr="00360481" w:rsidRDefault="007F4022" w:rsidP="00B41A45"/>
    <w:p w:rsidR="007F4022" w:rsidRPr="00360481" w:rsidRDefault="007F4022" w:rsidP="00B41A45"/>
    <w:p w:rsidR="00473B0D" w:rsidRPr="00360481" w:rsidRDefault="00473B0D" w:rsidP="00473B0D">
      <w:pPr>
        <w:pStyle w:val="Titre3"/>
      </w:pPr>
      <w:bookmarkStart w:id="20" w:name="_Toc382491799"/>
      <w:r w:rsidRPr="00360481">
        <w:lastRenderedPageBreak/>
        <w:t>Phase de vie Installation</w:t>
      </w:r>
      <w:bookmarkEnd w:id="20"/>
    </w:p>
    <w:p w:rsidR="007F4022" w:rsidRPr="00360481" w:rsidRDefault="007F4022" w:rsidP="00B41A45"/>
    <w:p w:rsidR="007F4022" w:rsidRPr="00360481" w:rsidRDefault="00A64D5F" w:rsidP="00B41A45">
      <w:r w:rsidRPr="00360481">
        <w:rPr>
          <w:noProof/>
          <w:lang w:eastAsia="fr-FR" w:bidi="ar-SA"/>
        </w:rPr>
        <mc:AlternateContent>
          <mc:Choice Requires="wpc">
            <w:drawing>
              <wp:inline distT="0" distB="0" distL="0" distR="0" wp14:anchorId="22901F96" wp14:editId="0E188474">
                <wp:extent cx="6210935" cy="2649220"/>
                <wp:effectExtent l="19050" t="0" r="0" b="0"/>
                <wp:docPr id="3261" name="Zone de dessin 3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73" name="Oval 3216"/>
                        <wps:cNvSpPr>
                          <a:spLocks noChangeArrowheads="1"/>
                        </wps:cNvSpPr>
                        <wps:spPr bwMode="auto">
                          <a:xfrm>
                            <a:off x="3023134" y="1054588"/>
                            <a:ext cx="1321077" cy="563297"/>
                          </a:xfrm>
                          <a:prstGeom prst="ellipse">
                            <a:avLst/>
                          </a:prstGeom>
                          <a:solidFill>
                            <a:srgbClr val="BBE0E3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4" name="Text Box 3217"/>
                        <wps:cNvSpPr txBox="1">
                          <a:spLocks noChangeArrowheads="1"/>
                        </wps:cNvSpPr>
                        <wps:spPr bwMode="auto">
                          <a:xfrm>
                            <a:off x="3208883" y="1172058"/>
                            <a:ext cx="1146695" cy="4458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A52177" w:rsidRDefault="00287DBD" w:rsidP="002E0299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 xml:space="preserve">IHM </w:t>
                              </w:r>
                              <w:proofErr w:type="spellStart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mutl</w:t>
                              </w:r>
                              <w:proofErr w:type="spellEnd"/>
                              <w:r>
                                <w:rPr>
                                  <w:rFonts w:ascii="Arial" w:cs="Arial"/>
                                  <w:color w:val="000000"/>
                                  <w:sz w:val="22"/>
                                  <w:szCs w:val="22"/>
                                </w:rPr>
                                <w:t>-clients</w:t>
                              </w:r>
                            </w:p>
                            <w:p w:rsidR="00287DBD" w:rsidRPr="00A54CC6" w:rsidRDefault="00287DBD" w:rsidP="00A54CC6">
                              <w:pPr>
                                <w:autoSpaceDE w:val="0"/>
                                <w:autoSpaceDN w:val="0"/>
                                <w:adjustRightInd w:val="0"/>
                                <w:jc w:val="left"/>
                                <w:rPr>
                                  <w:rFonts w:ascii="Arial" w:hAnsi="Arial" w:cs="Arial"/>
                                  <w:color w:val="000000"/>
                                  <w:sz w:val="31"/>
                                  <w:szCs w:val="31"/>
                                </w:rPr>
                              </w:pPr>
                            </w:p>
                          </w:txbxContent>
                        </wps:txbx>
                        <wps:bodyPr rot="0" vert="horz" wrap="square" lIns="54096" tIns="27048" rIns="54096" bIns="27048" anchor="t" anchorCtr="0" upright="1">
                          <a:noAutofit/>
                        </wps:bodyPr>
                      </wps:wsp>
                      <wpg:wgp>
                        <wpg:cNvPr id="75" name="Group 3218"/>
                        <wpg:cNvGrpSpPr>
                          <a:grpSpLocks/>
                        </wpg:cNvGrpSpPr>
                        <wpg:grpSpPr bwMode="auto">
                          <a:xfrm>
                            <a:off x="2000702" y="615051"/>
                            <a:ext cx="1022432" cy="391533"/>
                            <a:chOff x="1655" y="572"/>
                            <a:chExt cx="1089" cy="408"/>
                          </a:xfrm>
                        </wpg:grpSpPr>
                        <wps:wsp>
                          <wps:cNvPr id="76" name="Oval 32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655" y="572"/>
                              <a:ext cx="1089" cy="408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7" name="Text Box 3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01" y="631"/>
                              <a:ext cx="997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1"/>
                                  </w:rPr>
                                </w:pPr>
                                <w:r w:rsidRPr="00536EE4">
                                  <w:rPr>
                                    <w:rFonts w:ascii="Arial" w:cs="Arial"/>
                                    <w:color w:val="000000"/>
                                    <w:sz w:val="19"/>
                                    <w:szCs w:val="19"/>
                                  </w:rPr>
                                  <w:t>Installateur</w:t>
                                </w:r>
                              </w:p>
                            </w:txbxContent>
                          </wps:txbx>
                          <wps:bodyPr rot="0" vert="horz" wrap="square" lIns="31946" tIns="6389" rIns="31946" bIns="6389" anchor="t" anchorCtr="0" upright="1">
                            <a:noAutofit/>
                          </wps:bodyPr>
                        </wps:wsp>
                      </wpg:wgp>
                      <wpg:wgp>
                        <wpg:cNvPr id="81" name="Group 3224"/>
                        <wpg:cNvGrpSpPr>
                          <a:grpSpLocks/>
                        </wpg:cNvGrpSpPr>
                        <wpg:grpSpPr bwMode="auto">
                          <a:xfrm>
                            <a:off x="4804530" y="1736394"/>
                            <a:ext cx="1023180" cy="411034"/>
                            <a:chOff x="3878" y="1071"/>
                            <a:chExt cx="1089" cy="363"/>
                          </a:xfrm>
                        </wpg:grpSpPr>
                        <wps:wsp>
                          <wps:cNvPr id="82" name="Oval 3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8" y="1071"/>
                              <a:ext cx="1089" cy="363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3" name="Text Box 3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24" y="1108"/>
                              <a:ext cx="997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1"/>
                                  </w:rPr>
                                </w:pPr>
                                <w:r w:rsidRPr="00536EE4">
                                  <w:rPr>
                                    <w:rFonts w:ascii="Arial" w:cs="Arial"/>
                                    <w:color w:val="000000"/>
                                    <w:sz w:val="19"/>
                                    <w:szCs w:val="19"/>
                                  </w:rPr>
                                  <w:t>Normes, s</w:t>
                                </w:r>
                                <w:r w:rsidRPr="00536EE4">
                                  <w:rPr>
                                    <w:rFonts w:ascii="Arial"/>
                                    <w:color w:val="000000"/>
                                    <w:sz w:val="19"/>
                                    <w:szCs w:val="19"/>
                                  </w:rPr>
                                  <w:t>é</w:t>
                                </w:r>
                                <w:r w:rsidRPr="00536EE4">
                                  <w:rPr>
                                    <w:rFonts w:ascii="Arial" w:cs="Arial"/>
                                    <w:color w:val="000000"/>
                                    <w:sz w:val="19"/>
                                    <w:szCs w:val="19"/>
                                  </w:rPr>
                                  <w:t>curit</w:t>
                                </w:r>
                                <w:r w:rsidRPr="00536EE4">
                                  <w:rPr>
                                    <w:rFonts w:ascii="Arial"/>
                                    <w:color w:val="000000"/>
                                    <w:sz w:val="19"/>
                                    <w:szCs w:val="19"/>
                                  </w:rPr>
                                  <w:t>é…</w:t>
                                </w:r>
                              </w:p>
                            </w:txbxContent>
                          </wps:txbx>
                          <wps:bodyPr rot="0" vert="horz" wrap="square" lIns="31946" tIns="6389" rIns="31946" bIns="6389" anchor="t" anchorCtr="0" upright="1">
                            <a:noAutofit/>
                          </wps:bodyPr>
                        </wps:wsp>
                      </wpg:wgp>
                      <wpg:wgp>
                        <wpg:cNvPr id="84" name="Group 3227"/>
                        <wpg:cNvGrpSpPr>
                          <a:grpSpLocks/>
                        </wpg:cNvGrpSpPr>
                        <wpg:grpSpPr bwMode="auto">
                          <a:xfrm>
                            <a:off x="4270085" y="425580"/>
                            <a:ext cx="1406405" cy="462788"/>
                            <a:chOff x="4014" y="1751"/>
                            <a:chExt cx="1497" cy="409"/>
                          </a:xfrm>
                        </wpg:grpSpPr>
                        <wps:wsp>
                          <wps:cNvPr id="85" name="Oval 3228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1751"/>
                              <a:ext cx="1497" cy="409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6" name="Text Box 32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05" y="1810"/>
                              <a:ext cx="1315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1"/>
                                  </w:rPr>
                                </w:pPr>
                                <w:r w:rsidRPr="00536EE4">
                                  <w:rPr>
                                    <w:rFonts w:ascii="Arial" w:cs="Arial"/>
                                    <w:color w:val="000000"/>
                                    <w:sz w:val="19"/>
                                    <w:szCs w:val="19"/>
                                  </w:rPr>
                                  <w:t xml:space="preserve">Conditions </w:t>
                                </w:r>
                                <w:r w:rsidRPr="00360481">
                                  <w:rPr>
                                    <w:rFonts w:ascii="Arial" w:cs="Arial"/>
                                    <w:color w:val="000000"/>
                                    <w:sz w:val="19"/>
                                    <w:szCs w:val="19"/>
                                  </w:rPr>
                                  <w:t>environnementales</w:t>
                                </w:r>
                              </w:p>
                            </w:txbxContent>
                          </wps:txbx>
                          <wps:bodyPr rot="0" vert="horz" wrap="square" lIns="31946" tIns="6389" rIns="31946" bIns="6389" anchor="t" anchorCtr="0" upright="1">
                            <a:noAutofit/>
                          </wps:bodyPr>
                        </wps:wsp>
                      </wpg:wgp>
                      <wpg:wgp>
                        <wpg:cNvPr id="87" name="Group 3230"/>
                        <wpg:cNvGrpSpPr>
                          <a:grpSpLocks/>
                        </wpg:cNvGrpSpPr>
                        <wpg:grpSpPr bwMode="auto">
                          <a:xfrm>
                            <a:off x="3324085" y="2197947"/>
                            <a:ext cx="979768" cy="358530"/>
                            <a:chOff x="2426" y="2795"/>
                            <a:chExt cx="1043" cy="317"/>
                          </a:xfrm>
                        </wpg:grpSpPr>
                        <wps:wsp>
                          <wps:cNvPr id="88" name="Oval 32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6" y="2795"/>
                              <a:ext cx="1043" cy="317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89" name="Text Box 3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72" y="2878"/>
                              <a:ext cx="952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7976DC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1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19"/>
                                    <w:szCs w:val="19"/>
                                  </w:rPr>
                                  <w:t>Simulateur</w:t>
                                </w:r>
                              </w:p>
                            </w:txbxContent>
                          </wps:txbx>
                          <wps:bodyPr rot="0" vert="horz" wrap="square" lIns="31946" tIns="6389" rIns="31946" bIns="6389" anchor="t" anchorCtr="0" upright="1">
                            <a:noAutofit/>
                          </wps:bodyPr>
                        </wps:wsp>
                      </wpg:wgp>
                      <wpg:wgp>
                        <wpg:cNvPr id="93" name="Group 3236"/>
                        <wpg:cNvGrpSpPr>
                          <a:grpSpLocks/>
                        </wpg:cNvGrpSpPr>
                        <wpg:grpSpPr bwMode="auto">
                          <a:xfrm>
                            <a:off x="1726983" y="1760379"/>
                            <a:ext cx="852525" cy="358530"/>
                            <a:chOff x="885" y="1616"/>
                            <a:chExt cx="907" cy="317"/>
                          </a:xfrm>
                        </wpg:grpSpPr>
                        <wps:wsp>
                          <wps:cNvPr id="94" name="Oval 32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85" y="1616"/>
                              <a:ext cx="907" cy="317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95" name="Text Box 32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07" y="1699"/>
                              <a:ext cx="862" cy="1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jc w:val="center"/>
                                  <w:rPr>
                                    <w:rFonts w:ascii="Arial" w:hAnsi="Arial" w:cs="Arial"/>
                                    <w:color w:val="000000"/>
                                    <w:sz w:val="31"/>
                                    <w:szCs w:val="31"/>
                                  </w:rPr>
                                </w:pPr>
                                <w:r w:rsidRPr="00536EE4">
                                  <w:rPr>
                                    <w:rFonts w:ascii="Arial" w:cs="Arial"/>
                                    <w:color w:val="000000"/>
                                    <w:sz w:val="19"/>
                                    <w:szCs w:val="19"/>
                                  </w:rPr>
                                  <w:t>Energies</w:t>
                                </w:r>
                              </w:p>
                            </w:txbxContent>
                          </wps:txbx>
                          <wps:bodyPr rot="0" vert="horz" wrap="square" lIns="31946" tIns="6389" rIns="31946" bIns="6389" anchor="t" anchorCtr="0" upright="1">
                            <a:noAutofit/>
                          </wps:bodyPr>
                        </wps:wsp>
                      </wpg:wgp>
                      <wpg:wgp>
                        <wpg:cNvPr id="3040" name="Group 3239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117466" cy="1273606"/>
                            <a:chOff x="658" y="599"/>
                            <a:chExt cx="1536" cy="924"/>
                          </a:xfrm>
                        </wpg:grpSpPr>
                        <wps:wsp>
                          <wps:cNvPr id="3041" name="UpRibbonSharp"/>
                          <wps:cNvSpPr>
                            <a:spLocks noEditPoints="1" noChangeArrowheads="1"/>
                          </wps:cNvSpPr>
                          <wps:spPr bwMode="auto">
                            <a:xfrm>
                              <a:off x="658" y="599"/>
                              <a:ext cx="1536" cy="924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5400 0 0"/>
                                <a:gd name="G2" fmla="+- 5400 2700 0"/>
                                <a:gd name="G3" fmla="+- 21600 0 G2"/>
                                <a:gd name="G4" fmla="+- 21600 0 G1"/>
                                <a:gd name="G5" fmla="+- 21600 0 18900"/>
                                <a:gd name="G6" fmla="*/ 18900 1 2"/>
                                <a:gd name="G7" fmla="+- 21600 0 G6"/>
                                <a:gd name="G8" fmla="+- 18900 0 0"/>
                                <a:gd name="T0" fmla="*/ 10800 w 21600"/>
                                <a:gd name="T1" fmla="*/ 0 h 21600"/>
                                <a:gd name="T2" fmla="*/ 2700 w 21600"/>
                                <a:gd name="T3" fmla="*/ 12150 h 21600"/>
                                <a:gd name="T4" fmla="*/ 10800 w 21600"/>
                                <a:gd name="T5" fmla="*/ 18900 h 21600"/>
                                <a:gd name="T6" fmla="*/ 18900 w 21600"/>
                                <a:gd name="T7" fmla="*/ 12150 h 21600"/>
                                <a:gd name="T8" fmla="*/ 17694720 60000 65536"/>
                                <a:gd name="T9" fmla="*/ 11796480 60000 65536"/>
                                <a:gd name="T10" fmla="*/ 5898240 60000 65536"/>
                                <a:gd name="T11" fmla="*/ 0 60000 65536"/>
                                <a:gd name="T12" fmla="*/ G1 w 21600"/>
                                <a:gd name="T13" fmla="*/ 0 h 21600"/>
                                <a:gd name="T14" fmla="*/ G4 w 21600"/>
                                <a:gd name="T15" fmla="*/ G8 h 21600"/>
                              </a:gdLst>
                              <a:ahLst/>
                              <a:cxnLst>
                                <a:cxn ang="T8">
                                  <a:pos x="T0" y="T1"/>
                                </a:cxn>
                                <a:cxn ang="T9">
                                  <a:pos x="T2" y="T3"/>
                                </a:cxn>
                                <a:cxn ang="T10">
                                  <a:pos x="T4" y="T5"/>
                                </a:cxn>
                                <a:cxn ang="T11">
                                  <a:pos x="T6" y="T7"/>
                                </a:cxn>
                              </a:cxnLst>
                              <a:rect l="T12" t="T13" r="T14" b="T15"/>
                              <a:pathLst>
                                <a:path w="21600" h="21600" extrusionOk="0">
                                  <a:moveTo>
                                    <a:pt x="0" y="21600"/>
                                  </a:moveTo>
                                  <a:lnTo>
                                    <a:pt x="8100" y="21600"/>
                                  </a:lnTo>
                                  <a:lnTo>
                                    <a:pt x="8100" y="18900"/>
                                  </a:lnTo>
                                  <a:lnTo>
                                    <a:pt x="13500" y="18900"/>
                                  </a:lnTo>
                                  <a:lnTo>
                                    <a:pt x="13500" y="21600"/>
                                  </a:lnTo>
                                  <a:lnTo>
                                    <a:pt x="21600" y="21600"/>
                                  </a:lnTo>
                                  <a:lnTo>
                                    <a:pt x="18900" y="12150"/>
                                  </a:lnTo>
                                  <a:lnTo>
                                    <a:pt x="21600" y="2700"/>
                                  </a:lnTo>
                                  <a:lnTo>
                                    <a:pt x="16200" y="2700"/>
                                  </a:lnTo>
                                  <a:lnTo>
                                    <a:pt x="16200" y="0"/>
                                  </a:lnTo>
                                  <a:lnTo>
                                    <a:pt x="5400" y="0"/>
                                  </a:lnTo>
                                  <a:lnTo>
                                    <a:pt x="5400" y="2700"/>
                                  </a:lnTo>
                                  <a:lnTo>
                                    <a:pt x="0" y="2700"/>
                                  </a:lnTo>
                                  <a:lnTo>
                                    <a:pt x="2700" y="12150"/>
                                  </a:lnTo>
                                  <a:close/>
                                </a:path>
                                <a:path w="21600" h="21600" fill="none" extrusionOk="0">
                                  <a:moveTo>
                                    <a:pt x="8100" y="18900"/>
                                  </a:moveTo>
                                  <a:lnTo>
                                    <a:pt x="5400" y="18900"/>
                                  </a:lnTo>
                                  <a:lnTo>
                                    <a:pt x="5400" y="2700"/>
                                  </a:lnTo>
                                </a:path>
                                <a:path w="21600" h="21600" fill="none" extrusionOk="0">
                                  <a:moveTo>
                                    <a:pt x="5400" y="18900"/>
                                  </a:moveTo>
                                  <a:lnTo>
                                    <a:pt x="8100" y="21600"/>
                                  </a:lnTo>
                                </a:path>
                                <a:path w="21600" h="21600" fill="none" extrusionOk="0">
                                  <a:moveTo>
                                    <a:pt x="13500" y="18900"/>
                                  </a:moveTo>
                                  <a:lnTo>
                                    <a:pt x="16200" y="18900"/>
                                  </a:lnTo>
                                  <a:lnTo>
                                    <a:pt x="16200" y="2700"/>
                                  </a:lnTo>
                                </a:path>
                                <a:path w="21600" h="21600" fill="none" extrusionOk="0">
                                  <a:moveTo>
                                    <a:pt x="16200" y="18900"/>
                                  </a:moveTo>
                                  <a:lnTo>
                                    <a:pt x="13500" y="21600"/>
                                  </a:lnTo>
                                </a:path>
                              </a:pathLst>
                            </a:custGeom>
                            <a:solidFill>
                              <a:srgbClr val="D8EBB3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outerShdw dist="107763" dir="2700000" algn="ctr" rotWithShape="0">
                                <a:srgbClr val="808080"/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42" name="Text Box 3241"/>
                          <wps:cNvSpPr txBox="1">
                            <a:spLocks noChangeArrowheads="1"/>
                          </wps:cNvSpPr>
                          <wps:spPr bwMode="blackWhite">
                            <a:xfrm>
                              <a:off x="1066" y="754"/>
                              <a:ext cx="730" cy="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C0C0C0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 algn="ctr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:rsidR="00287DBD" w:rsidRPr="002E0299" w:rsidRDefault="00287DBD" w:rsidP="00AE16B0">
                                <w:pPr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 w:rsidRPr="002E0299"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  <w:t>Phase de vie:</w:t>
                                </w:r>
                              </w:p>
                              <w:p w:rsidR="00287DBD" w:rsidRPr="002E0299" w:rsidRDefault="00287DBD" w:rsidP="008D086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 w:rsidRPr="002E0299">
                                  <w:rPr>
                                    <w:rFonts w:ascii="Arial" w:cs="Arial"/>
                                    <w:b/>
                                    <w:bCs/>
                                    <w:color w:val="000000"/>
                                    <w:sz w:val="22"/>
                                    <w:szCs w:val="22"/>
                                  </w:rPr>
                                  <w:t>Installation</w:t>
                                </w:r>
                              </w:p>
                            </w:txbxContent>
                          </wps:txbx>
                          <wps:bodyPr rot="0" vert="horz" wrap="square" lIns="80105" tIns="40053" rIns="80105" bIns="40053" anchor="ctr" anchorCtr="0" upright="1">
                            <a:noAutofit/>
                          </wps:bodyPr>
                        </wps:wsp>
                      </wpg:wgp>
                      <wps:wsp>
                        <wps:cNvPr id="3044" name="AutoShape 3243"/>
                        <wps:cNvCnPr>
                          <a:cxnSpLocks noChangeShapeType="1"/>
                          <a:endCxn id="88" idx="0"/>
                        </wps:cNvCnPr>
                        <wps:spPr bwMode="auto">
                          <a:xfrm rot="16200000" flipH="1">
                            <a:off x="2699103" y="1083081"/>
                            <a:ext cx="1247982" cy="98174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7" name="AutoShape 3246"/>
                        <wps:cNvCnPr>
                          <a:cxnSpLocks noChangeShapeType="1"/>
                          <a:stCxn id="77" idx="3"/>
                        </wps:cNvCnPr>
                        <wps:spPr bwMode="auto">
                          <a:xfrm flipH="1">
                            <a:off x="2542937" y="810818"/>
                            <a:ext cx="437009" cy="1138485"/>
                          </a:xfrm>
                          <a:prstGeom prst="curvedConnector4">
                            <a:avLst>
                              <a:gd name="adj1" fmla="val -52310"/>
                              <a:gd name="adj2" fmla="val 56111"/>
                            </a:avLst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48" name="AutoShape 3247"/>
                        <wps:cNvCnPr>
                          <a:cxnSpLocks noChangeShapeType="1"/>
                          <a:stCxn id="77" idx="3"/>
                          <a:endCxn id="82" idx="2"/>
                        </wps:cNvCnPr>
                        <wps:spPr bwMode="auto">
                          <a:xfrm>
                            <a:off x="2979946" y="810818"/>
                            <a:ext cx="1824584" cy="1131093"/>
                          </a:xfrm>
                          <a:prstGeom prst="curvedConnector3">
                            <a:avLst>
                              <a:gd name="adj1" fmla="val 73266"/>
                            </a:avLst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51" name="Text Box 3250"/>
                        <wps:cNvSpPr txBox="1">
                          <a:spLocks noChangeArrowheads="1"/>
                        </wps:cNvSpPr>
                        <wps:spPr bwMode="auto">
                          <a:xfrm>
                            <a:off x="2716240" y="1694490"/>
                            <a:ext cx="340561" cy="159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1"/>
                                  <w:szCs w:val="31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19"/>
                                  <w:szCs w:val="19"/>
                                </w:rPr>
                                <w:t>F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19"/>
                                  <w:szCs w:val="19"/>
                                </w:rPr>
                                <w:t>Pi</w:t>
                              </w: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19"/>
                                  <w:szCs w:val="19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0649" tIns="6389" rIns="10649" bIns="6389" anchor="t" anchorCtr="0" upright="1">
                          <a:noAutofit/>
                        </wps:bodyPr>
                      </wps:wsp>
                      <wps:wsp>
                        <wps:cNvPr id="3054" name="Text Box 3253"/>
                        <wps:cNvSpPr txBox="1">
                          <a:spLocks noChangeArrowheads="1"/>
                        </wps:cNvSpPr>
                        <wps:spPr bwMode="auto">
                          <a:xfrm>
                            <a:off x="2554582" y="1086090"/>
                            <a:ext cx="340561" cy="160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1"/>
                                  <w:szCs w:val="31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19"/>
                                  <w:szCs w:val="19"/>
                                </w:rPr>
                                <w:t>F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19"/>
                                  <w:szCs w:val="19"/>
                                </w:rPr>
                                <w:t>Pi2</w:t>
                              </w:r>
                            </w:p>
                          </w:txbxContent>
                        </wps:txbx>
                        <wps:bodyPr rot="0" vert="horz" wrap="square" lIns="10649" tIns="6389" rIns="10649" bIns="6389" anchor="t" anchorCtr="0" upright="1">
                          <a:noAutofit/>
                        </wps:bodyPr>
                      </wps:wsp>
                      <wps:wsp>
                        <wps:cNvPr id="3058" name="Text Box 3257"/>
                        <wps:cNvSpPr txBox="1">
                          <a:spLocks noChangeArrowheads="1"/>
                        </wps:cNvSpPr>
                        <wps:spPr bwMode="auto">
                          <a:xfrm>
                            <a:off x="4535916" y="1592648"/>
                            <a:ext cx="340561" cy="159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1"/>
                                  <w:szCs w:val="31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19"/>
                                  <w:szCs w:val="19"/>
                                </w:rPr>
                                <w:t>F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19"/>
                                  <w:szCs w:val="19"/>
                                </w:rPr>
                                <w:t>Pi4</w:t>
                              </w:r>
                            </w:p>
                          </w:txbxContent>
                        </wps:txbx>
                        <wps:bodyPr rot="0" vert="horz" wrap="square" lIns="10649" tIns="6389" rIns="10649" bIns="6389" anchor="t" anchorCtr="0" upright="1">
                          <a:noAutofit/>
                        </wps:bodyPr>
                      </wps:wsp>
                      <wps:wsp>
                        <wps:cNvPr id="3059" name="AutoShape 325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895856" y="-138875"/>
                            <a:ext cx="215978" cy="2014558"/>
                          </a:xfrm>
                          <a:prstGeom prst="curvedConnector5">
                            <a:avLst>
                              <a:gd name="adj1" fmla="val -105844"/>
                              <a:gd name="adj2" fmla="val 29189"/>
                              <a:gd name="adj3" fmla="val 193206"/>
                            </a:avLst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60" name="Text Box 3259"/>
                        <wps:cNvSpPr txBox="1">
                          <a:spLocks noChangeArrowheads="1"/>
                        </wps:cNvSpPr>
                        <wps:spPr bwMode="auto">
                          <a:xfrm>
                            <a:off x="3180316" y="149262"/>
                            <a:ext cx="341310" cy="159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8D086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1"/>
                                  <w:szCs w:val="31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19"/>
                                  <w:szCs w:val="19"/>
                                </w:rPr>
                                <w:t>F</w:t>
                              </w: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19"/>
                                  <w:szCs w:val="19"/>
                                </w:rPr>
                                <w:t>Pi3</w:t>
                              </w:r>
                            </w:p>
                          </w:txbxContent>
                        </wps:txbx>
                        <wps:bodyPr rot="0" vert="horz" wrap="square" lIns="10649" tIns="6389" rIns="10649" bIns="6389" anchor="t" anchorCtr="0" upright="1">
                          <a:noAutofit/>
                        </wps:bodyPr>
                      </wps:wsp>
                      <wps:wsp>
                        <wps:cNvPr id="433" name="Text Box 3257"/>
                        <wps:cNvSpPr txBox="1">
                          <a:spLocks noChangeArrowheads="1"/>
                        </wps:cNvSpPr>
                        <wps:spPr bwMode="auto">
                          <a:xfrm>
                            <a:off x="3271238" y="1880358"/>
                            <a:ext cx="340360" cy="159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Default="00287DBD" w:rsidP="004156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0066FF"/>
                                  <w:sz w:val="19"/>
                                  <w:szCs w:val="19"/>
                                </w:rPr>
                                <w:t>FPi5</w:t>
                              </w:r>
                            </w:p>
                          </w:txbxContent>
                        </wps:txbx>
                        <wps:bodyPr rot="0" vert="horz" wrap="square" lIns="10649" tIns="6389" rIns="10649" bIns="6389" anchor="t" anchorCtr="0" upright="1">
                          <a:noAutofit/>
                        </wps:bodyPr>
                      </wps:wsp>
                      <wps:wsp>
                        <wps:cNvPr id="434" name="Freeform 3192"/>
                        <wps:cNvSpPr>
                          <a:spLocks/>
                        </wps:cNvSpPr>
                        <wps:spPr bwMode="auto">
                          <a:xfrm>
                            <a:off x="3813969" y="1617885"/>
                            <a:ext cx="93013" cy="580062"/>
                          </a:xfrm>
                          <a:custGeom>
                            <a:avLst/>
                            <a:gdLst>
                              <a:gd name="T0" fmla="*/ 274 w 274"/>
                              <a:gd name="T1" fmla="*/ 484 h 484"/>
                              <a:gd name="T2" fmla="*/ 0 w 274"/>
                              <a:gd name="T3" fmla="*/ 0 h 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274" h="484">
                                <a:moveTo>
                                  <a:pt x="274" y="4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8575" cmpd="sng">
                            <a:solidFill>
                              <a:srgbClr val="33CC33"/>
                            </a:solidFill>
                            <a:round/>
                            <a:headEnd type="none" w="med" len="med"/>
                            <a:tailEnd type="stealth" w="lg" len="lg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7DBD" w:rsidRDefault="00287DBD" w:rsidP="004156AF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Text Box 3201"/>
                        <wps:cNvSpPr txBox="1">
                          <a:spLocks noChangeArrowheads="1"/>
                        </wps:cNvSpPr>
                        <wps:spPr bwMode="auto">
                          <a:xfrm>
                            <a:off x="3960671" y="1949303"/>
                            <a:ext cx="383540" cy="1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Default="00287DBD" w:rsidP="004156A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b/>
                                  <w:bCs/>
                                  <w:color w:val="33CC33"/>
                                  <w:sz w:val="17"/>
                                  <w:szCs w:val="17"/>
                                </w:rPr>
                                <w:t>FCi1</w:t>
                              </w:r>
                            </w:p>
                          </w:txbxContent>
                        </wps:txbx>
                        <wps:bodyPr rot="0" vert="horz" wrap="square" lIns="9302" tIns="5581" rIns="9302" bIns="5581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261" o:spid="_x0000_s1346" editas="canvas" style="width:489.05pt;height:208.6pt;mso-position-horizontal-relative:char;mso-position-vertical-relative:line" coordsize="62109,2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">
                <v:shape id="_x0000_s1347" type="#_x0000_t75" style="position:absolute;width:62109;height:26492;visibility:visible;mso-wrap-style:square">
                  <v:fill o:detectmouseclick="t"/>
                  <v:path o:connecttype="none"/>
                </v:shape>
                <v:oval id="Oval 3216" o:spid="_x0000_s1348" style="position:absolute;left:30231;top:10545;width:13211;height:56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GLgsMA&#10;AADbAAAADwAAAGRycy9kb3ducmV2LnhtbESP0WrCQBRE3wv+w3ILvunGKiqpq4hU9MGKmn7AJXtN&#10;QrN3w+4a49+7QqGPw8ycYRarztSiJecrywpGwwQEcW51xYWCn2w7mIPwAVljbZkUPMjDatl7W2Cq&#10;7Z3P1F5CISKEfYoKyhCaVEqfl2TQD21DHL2rdQZDlK6Q2uE9wk0tP5JkKg1WHBdKbGhTUv57uRkF&#10;2Qgnxh3p63bKuPjebdr5YXZVqv/erT9BBOrCf/ivvdcKZmN4fYk/QC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+GLgsMAAADbAAAADwAAAAAAAAAAAAAAAACYAgAAZHJzL2Rv&#10;d25yZXYueG1sUEsFBgAAAAAEAAQA9QAAAIgDAAAAAA==&#10;" fillcolor="#bbe0e3"/>
                <v:shape id="Text Box 3217" o:spid="_x0000_s1349" type="#_x0000_t202" style="position:absolute;left:32088;top:11720;width:11467;height:4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zyH8MA&#10;AADbAAAADwAAAGRycy9kb3ducmV2LnhtbESPzWrDMBCE74G8g9hCb4ncEprEjWxCwdBj83NIbou1&#10;lZxYK2Optvv2VaHQ4zAz3zC7cnKtGKgPjWcFT8sMBHHtdcNGwflULTYgQkTW2HomBd8UoCzmsx3m&#10;2o98oOEYjUgQDjkqsDF2uZShtuQwLH1HnLxP3zuMSfZG6h7HBHetfM6yF+mw4bRgsaM3S/X9+OUU&#10;bLamM0NbXbYfcjXcrnaszGFU6vFh2r+CiDTF//Bf+10rWK/g90v6Ab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3zyH8MAAADbAAAADwAAAAAAAAAAAAAAAACYAgAAZHJzL2Rv&#10;d25yZXYueG1sUEsFBgAAAAAEAAQA9QAAAIgDAAAAAA==&#10;" filled="f" fillcolor="#bbe0e3" stroked="f">
                  <v:textbox inset="1.50267mm,.75133mm,1.50267mm,.75133mm">
                    <w:txbxContent>
                      <w:p w:rsidR="00287DBD" w:rsidRPr="00A52177" w:rsidRDefault="00287DBD" w:rsidP="002E0299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 xml:space="preserve">IHM </w:t>
                        </w:r>
                        <w:proofErr w:type="spellStart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mutl</w:t>
                        </w:r>
                        <w:proofErr w:type="spellEnd"/>
                        <w:r>
                          <w:rPr>
                            <w:rFonts w:ascii="Arial" w:cs="Arial"/>
                            <w:color w:val="000000"/>
                            <w:sz w:val="22"/>
                            <w:szCs w:val="22"/>
                          </w:rPr>
                          <w:t>-clients</w:t>
                        </w:r>
                      </w:p>
                      <w:p w:rsidR="00287DBD" w:rsidRPr="00A54CC6" w:rsidRDefault="00287DBD" w:rsidP="00A54CC6">
                        <w:pPr>
                          <w:autoSpaceDE w:val="0"/>
                          <w:autoSpaceDN w:val="0"/>
                          <w:adjustRightInd w:val="0"/>
                          <w:jc w:val="left"/>
                          <w:rPr>
                            <w:rFonts w:ascii="Arial" w:hAnsi="Arial" w:cs="Arial"/>
                            <w:color w:val="000000"/>
                            <w:sz w:val="31"/>
                            <w:szCs w:val="31"/>
                          </w:rPr>
                        </w:pPr>
                      </w:p>
                    </w:txbxContent>
                  </v:textbox>
                </v:shape>
                <v:group id="Group 3218" o:spid="_x0000_s1350" style="position:absolute;left:20007;top:6150;width:10224;height:3915" coordorigin="1655,572" coordsize="1089,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JWEI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rBew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CVhCLFAAAA2wAA&#10;AA8AAAAAAAAAAAAAAAAAqgIAAGRycy9kb3ducmV2LnhtbFBLBQYAAAAABAAEAPoAAACcAwAAAAA=&#10;">
                  <v:oval id="Oval 3219" o:spid="_x0000_s1351" style="position:absolute;left:1655;top:572;width:1089;height:4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MXcIA&#10;AADbAAAADwAAAGRycy9kb3ducmV2LnhtbESP3YrCMBSE7xd8h3AE79ZUQVeqUaooCMKCP+jtoTm2&#10;xeakNFHj2xthYS+HmfmGmS2CqcWDWldZVjDoJyCIc6srLhScjpvvCQjnkTXWlknBixws5p2vGaba&#10;PnlPj4MvRISwS1FB6X2TSunykgy6vm2Io3e1rUEfZVtI3eIzwk0th0kylgYrjgslNrQqKb8d7kbB&#10;Jfye96fbsMqS0TLbrY8hNDYo1euGbArCU/D/4b/2Viv4GcPnS/wBcv4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6sxdwgAAANsAAAAPAAAAAAAAAAAAAAAAAJgCAABkcnMvZG93&#10;bnJldi54bWxQSwUGAAAAAAQABAD1AAAAhwMAAAAA&#10;" fillcolor="#fffd63"/>
                  <v:shape id="Text Box 3220" o:spid="_x0000_s1352" type="#_x0000_t202" style="position:absolute;left:1701;top:631;width:99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X5eMUA&#10;AADbAAAADwAAAGRycy9kb3ducmV2LnhtbESPT2sCMRTE74LfITzBi2jWHlS2RlFhaQ9twT+lPT42&#10;z93FzcuaRF2/fVMQPA4z8xtmvmxNLa7kfGVZwXiUgCDOra64UHDYZ8MZCB+QNdaWScGdPCwX3c4c&#10;U21vvKXrLhQiQtinqKAMoUml9HlJBv3INsTRO1pnMETpCqkd3iLc1PIlSSbSYMVxocSGNiXlp93F&#10;KPg+y5/N4fyxyrPsbWC+Prf069ZK9Xvt6hVEoDY8w4/2u1YwncL/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Jfl4xQAAANsAAAAPAAAAAAAAAAAAAAAAAJgCAABkcnMv&#10;ZG93bnJldi54bWxQSwUGAAAAAAQABAD1AAAAigMAAAAA&#10;" filled="f" fillcolor="#bbe0e3" stroked="f">
                    <v:textbox inset=".88739mm,.17747mm,.88739mm,.17747mm">
                      <w:txbxContent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31"/>
                              <w:szCs w:val="31"/>
                            </w:rPr>
                          </w:pPr>
                          <w:r w:rsidRPr="00536EE4">
                            <w:rPr>
                              <w:rFonts w:ascii="Arial" w:cs="Arial"/>
                              <w:color w:val="000000"/>
                              <w:sz w:val="19"/>
                              <w:szCs w:val="19"/>
                            </w:rPr>
                            <w:t>Installateur</w:t>
                          </w:r>
                        </w:p>
                      </w:txbxContent>
                    </v:textbox>
                  </v:shape>
                </v:group>
                <v:group id="Group 3224" o:spid="_x0000_s1353" style="position:absolute;left:48045;top:17363;width:10232;height:4111" coordorigin="3878,1071" coordsize="1089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oval id="Oval 3225" o:spid="_x0000_s1354" style="position:absolute;left:3878;top:1071;width:1089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S6ecIA&#10;AADbAAAADwAAAGRycy9kb3ducmV2LnhtbESPQYvCMBSE78L+h/AWvGm6BUW6RqmLCwuCoBX3+mie&#10;bbF5KU3U+O+NIHgcZuYbZr4MphVX6l1jWcHXOAFBXFrdcKXgUPyOZiCcR9bYWiYFd3KwXHwM5php&#10;e+MdXfe+EhHCLkMFtfddJqUrazLoxrYjjt7J9gZ9lH0ldY+3CDetTJNkKg02HBdq7OinpvK8vxgF&#10;/2F73B3OaZMnk1W+WRchdDYoNfwM+TcIT8G/w6/2n1YwS+H5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Lp5wgAAANsAAAAPAAAAAAAAAAAAAAAAAJgCAABkcnMvZG93&#10;bnJldi54bWxQSwUGAAAAAAQABAD1AAAAhwMAAAAA&#10;" fillcolor="#fffd63"/>
                  <v:shape id="Text Box 3226" o:spid="_x0000_s1355" type="#_x0000_t202" style="position:absolute;left:3924;top:1108;width:997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uPXMUA&#10;AADbAAAADwAAAGRycy9kb3ducmV2LnhtbESPQWsCMRSE70L/Q3gFL6LZKhRZjWKFpR60oFXs8bF5&#10;3V26eVmTqOu/N4LQ4zAz3zDTeWtqcSHnK8sK3gYJCOLc6ooLBfvvrD8G4QOyxtoyKbiRh/nspTPF&#10;VNsrb+myC4WIEPYpKihDaFIpfV6SQT+wDXH0fq0zGKJ0hdQOrxFuajlMkndpsOK4UGJDy5Lyv93Z&#10;KDic5HG5P60XeZZ99szXZks/7kOp7mu7mIAI1Ib/8LO90grGI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y49cxQAAANsAAAAPAAAAAAAAAAAAAAAAAJgCAABkcnMv&#10;ZG93bnJldi54bWxQSwUGAAAAAAQABAD1AAAAigMAAAAA&#10;" filled="f" fillcolor="#bbe0e3" stroked="f">
                    <v:textbox inset=".88739mm,.17747mm,.88739mm,.17747mm">
                      <w:txbxContent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31"/>
                              <w:szCs w:val="31"/>
                            </w:rPr>
                          </w:pPr>
                          <w:r w:rsidRPr="00536EE4">
                            <w:rPr>
                              <w:rFonts w:ascii="Arial" w:cs="Arial"/>
                              <w:color w:val="000000"/>
                              <w:sz w:val="19"/>
                              <w:szCs w:val="19"/>
                            </w:rPr>
                            <w:t>Normes, s</w:t>
                          </w:r>
                          <w:r w:rsidRPr="00536EE4">
                            <w:rPr>
                              <w:rFonts w:ascii="Arial"/>
                              <w:color w:val="000000"/>
                              <w:sz w:val="19"/>
                              <w:szCs w:val="19"/>
                            </w:rPr>
                            <w:t>é</w:t>
                          </w:r>
                          <w:r w:rsidRPr="00536EE4">
                            <w:rPr>
                              <w:rFonts w:ascii="Arial" w:cs="Arial"/>
                              <w:color w:val="000000"/>
                              <w:sz w:val="19"/>
                              <w:szCs w:val="19"/>
                            </w:rPr>
                            <w:t>curit</w:t>
                          </w:r>
                          <w:r w:rsidRPr="00536EE4">
                            <w:rPr>
                              <w:rFonts w:ascii="Arial"/>
                              <w:color w:val="000000"/>
                              <w:sz w:val="19"/>
                              <w:szCs w:val="19"/>
                            </w:rPr>
                            <w:t>é…</w:t>
                          </w:r>
                        </w:p>
                      </w:txbxContent>
                    </v:textbox>
                  </v:shape>
                </v:group>
                <v:group id="Group 3227" o:spid="_x0000_s1356" style="position:absolute;left:42700;top:4255;width:14064;height:4628" coordorigin="4014,1751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oval id="Oval 3228" o:spid="_x0000_s1357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0iDcQA&#10;AADbAAAADwAAAGRycy9kb3ducmV2LnhtbESPwWrDMBBE74X8g9hAb43cgINxIxu3NFAIFOyE9rpY&#10;W9vEWhlLSZS/rwKFHoeZecNsy2BGcaHZDZYVPK8SEMSt1QN3Co6H3VMGwnlkjaNlUnAjB2WxeNhi&#10;ru2Va7o0vhMRwi5HBb33Uy6la3sy6FZ2Io7ej50N+ijnTuoZrxFuRrlOko00OHBc6HGit57aU3M2&#10;Cr7D51d9PK2HKklfq/37IYTJBqUel6F6AeEp+P/wX/tDK8hSuH+JP0AW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3tIg3EAAAA2wAAAA8AAAAAAAAAAAAAAAAAmAIAAGRycy9k&#10;b3ducmV2LnhtbFBLBQYAAAAABAAEAPUAAACJAwAAAAA=&#10;" fillcolor="#fffd63"/>
                  <v:shape id="Text Box 3229" o:spid="_x0000_s1358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wsxMUA&#10;AADbAAAADwAAAGRycy9kb3ducmV2LnhtbESPQWvCQBSE7wX/w/IEL6Vu9CCSugkqhPZgC1qLHh/Z&#10;ZxLMvo27q6b/vlsoeBxm5htmkfemFTdyvrGsYDJOQBCXVjdcKdh/FS9zED4ga2wtk4If8pBng6cF&#10;ptreeUu3XahEhLBPUUEdQpdK6cuaDPqx7Yijd7LOYIjSVVI7vEe4aeU0SWbSYMNxocaO1jWV593V&#10;KPi+yMN6f9ksy6J4ezafH1s6upVSo2G/fAURqA+P8H/7XSuYz+DvS/wBMv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vCzExQAAANsAAAAPAAAAAAAAAAAAAAAAAJgCAABkcnMv&#10;ZG93bnJldi54bWxQSwUGAAAAAAQABAD1AAAAigMAAAAA&#10;" filled="f" fillcolor="#bbe0e3" stroked="f">
                    <v:textbox inset=".88739mm,.17747mm,.88739mm,.17747mm">
                      <w:txbxContent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31"/>
                              <w:szCs w:val="31"/>
                            </w:rPr>
                          </w:pPr>
                          <w:r w:rsidRPr="00536EE4">
                            <w:rPr>
                              <w:rFonts w:ascii="Arial" w:cs="Arial"/>
                              <w:color w:val="000000"/>
                              <w:sz w:val="19"/>
                              <w:szCs w:val="19"/>
                            </w:rPr>
                            <w:t xml:space="preserve">Conditions </w:t>
                          </w:r>
                          <w:r w:rsidRPr="00360481">
                            <w:rPr>
                              <w:rFonts w:ascii="Arial" w:cs="Arial"/>
                              <w:color w:val="000000"/>
                              <w:sz w:val="19"/>
                              <w:szCs w:val="19"/>
                            </w:rPr>
                            <w:t>environnementales</w:t>
                          </w:r>
                        </w:p>
                      </w:txbxContent>
                    </v:textbox>
                  </v:shape>
                </v:group>
                <v:group id="Group 3230" o:spid="_x0000_s1359" style="position:absolute;left:33240;top:21979;width:9798;height:3585" coordorigin="2426,2795" coordsize="1043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7P6cQAAADbAAAADwAAAGRycy9kb3ducmV2LnhtbESPQYvCMBSE78L+h/CE&#10;vWnaXXSlGkXEXTyIoC6It0fzbIvNS2liW/+9EQSPw8x8w8wWnSlFQ7UrLCuIhxEI4tTqgjMF/8ff&#10;wQSE88gaS8uk4E4OFvOP3gwTbVveU3PwmQgQdgkqyL2vEildmpNBN7QVcfAutjbog6wzqWtsA9yU&#10;8iuKxtJgwWEhx4pWOaXXw80o+GuxXX7H62Z7vazu5+Nod9rGpNRnv1tOQXjq/Dv8am+0gskP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t7P6cQAAADbAAAA&#10;DwAAAAAAAAAAAAAAAACqAgAAZHJzL2Rvd25yZXYueG1sUEsFBgAAAAAEAAQA+gAAAJsDAAAAAA==&#10;">
                  <v:oval id="Oval 3231" o:spid="_x0000_s1360" style="position:absolute;left:2426;top:2795;width:1043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yNk8AA&#10;AADbAAAADwAAAGRycy9kb3ducmV2LnhtbERPXWvCMBR9F/Yfwh3sTVMLinRGqeJAGAha0ddLc9cW&#10;m5uSZDX798vDYI+H873eRtOLkZzvLCuYzzIQxLXVHTcKrtXHdAXCB2SNvWVS8EMetpuXyRoLbZ98&#10;pvESGpFC2BeooA1hKKT0dUsG/cwOxIn7ss5gSNA1Ujt8pnDTyzzLltJgx6mhxYH2LdWPy7dRcI+n&#10;2/n6yLsyW+zKz0MV42CjUm+vsXwHESiGf/Gf+6gVrNLY9CX9ALn5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+yNk8AAAADbAAAADwAAAAAAAAAAAAAAAACYAgAAZHJzL2Rvd25y&#10;ZXYueG1sUEsFBgAAAAAEAAQA9QAAAIUDAAAAAA==&#10;" fillcolor="#fffd63"/>
                  <v:shape id="Text Box 3232" o:spid="_x0000_s1361" type="#_x0000_t202" style="position:absolute;left:2472;top:2878;width:952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O4tsUA&#10;AADbAAAADwAAAGRycy9kb3ducmV2LnhtbESPT2sCMRTE74LfITzBi2jWHkS3RlFhaQ9twT+lPT42&#10;z93FzcuaRF2/fVMQPA4z8xtmvmxNLa7kfGVZwXiUgCDOra64UHDYZ8MpCB+QNdaWScGdPCwX3c4c&#10;U21vvKXrLhQiQtinqKAMoUml9HlJBv3INsTRO1pnMETpCqkd3iLc1PIlSSbSYMVxocSGNiXlp93F&#10;KPg+y5/N4fyxyrPsbWC+Prf069ZK9Xvt6hVEoDY8w4/2u1YwncH/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I7i2xQAAANsAAAAPAAAAAAAAAAAAAAAAAJgCAABkcnMv&#10;ZG93bnJldi54bWxQSwUGAAAAAAQABAD1AAAAigMAAAAA&#10;" filled="f" fillcolor="#bbe0e3" stroked="f">
                    <v:textbox inset=".88739mm,.17747mm,.88739mm,.17747mm">
                      <w:txbxContent>
                        <w:p w:rsidR="00287DBD" w:rsidRPr="007976DC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31"/>
                              <w:szCs w:val="31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19"/>
                              <w:szCs w:val="19"/>
                            </w:rPr>
                            <w:t>Simulateur</w:t>
                          </w:r>
                        </w:p>
                      </w:txbxContent>
                    </v:textbox>
                  </v:shape>
                </v:group>
                <v:group id="Group 3236" o:spid="_x0000_s1362" style="position:absolute;left:17269;top:17603;width:8526;height:3586" coordorigin="885,1616" coordsize="907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DxfN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c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DxfN8QAAADbAAAA&#10;DwAAAAAAAAAAAAAAAACqAgAAZHJzL2Rvd25yZXYueG1sUEsFBgAAAAAEAAQA+gAAAJsDAAAAAA==&#10;">
                  <v:oval id="Oval 3237" o:spid="_x0000_s1363" style="position:absolute;left:885;top:1616;width:907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gRS8QA&#10;AADbAAAADwAAAGRycy9kb3ducmV2LnhtbESPQWvCQBSE7wX/w/KE3uqm0opNXSUtCgVBSCLt9ZF9&#10;TYLZtyG7mvXfu4WCx2FmvmFWm2A6caHBtZYVPM8SEMSV1S3XCo7l7mkJwnlkjZ1lUnAlB5v15GGF&#10;qbYj53QpfC0ihF2KChrv+1RKVzVk0M1sTxy9XzsY9FEOtdQDjhFuOjlPkoU02HJcaLCnz4aqU3E2&#10;Cn7C4Ts/nuZtlrx+ZPttGUJvg1KP05C9g/AU/D383/7SCt5e4O9L/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4EUvEAAAA2wAAAA8AAAAAAAAAAAAAAAAAmAIAAGRycy9k&#10;b3ducmV2LnhtbFBLBQYAAAAABAAEAPUAAACJAwAAAAA=&#10;" fillcolor="#fffd63"/>
                  <v:shape id="Text Box 3238" o:spid="_x0000_s1364" type="#_x0000_t202" style="position:absolute;left:907;top:1699;width:862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ckbsUA&#10;AADbAAAADwAAAGRycy9kb3ducmV2LnhtbESPQWsCMRSE70L/Q3gFL1KzCordGsUKix5U0Fra42Pz&#10;urt087ImUbf/vhEEj8PMfMNM562pxYWcrywrGPQTEMS51RUXCo4f2csEhA/IGmvLpOCPPMxnT50p&#10;ptpeeU+XQyhEhLBPUUEZQpNK6fOSDPq+bYij92OdwRClK6R2eI1wU8thkoylwYrjQokNLUvKfw9n&#10;o+DzJL+Wx9NmkWfZqmd22z19u3elus/t4g1EoDY8wvf2Wit4HcHtS/wB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tyRuxQAAANsAAAAPAAAAAAAAAAAAAAAAAJgCAABkcnMv&#10;ZG93bnJldi54bWxQSwUGAAAAAAQABAD1AAAAigMAAAAA&#10;" filled="f" fillcolor="#bbe0e3" stroked="f">
                    <v:textbox inset=".88739mm,.17747mm,.88739mm,.17747mm">
                      <w:txbxContent>
                        <w:p w:rsidR="00287DBD" w:rsidRPr="00536EE4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31"/>
                              <w:szCs w:val="31"/>
                            </w:rPr>
                          </w:pPr>
                          <w:r w:rsidRPr="00536EE4">
                            <w:rPr>
                              <w:rFonts w:ascii="Arial" w:cs="Arial"/>
                              <w:color w:val="000000"/>
                              <w:sz w:val="19"/>
                              <w:szCs w:val="19"/>
                            </w:rPr>
                            <w:t>Energies</w:t>
                          </w:r>
                        </w:p>
                      </w:txbxContent>
                    </v:textbox>
                  </v:shape>
                </v:group>
                <v:group id="Group 3239" o:spid="_x0000_s1365" style="position:absolute;width:21174;height:12736" coordorigin="658,599" coordsize="1536,9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EFWC8QAAADdAAAADwAAAGRycy9kb3ducmV2LnhtbERPy2rCQBTdF/yH4Qru&#10;6iSmLRIdRUItXYRCVRB3l8w1CWbuhMw0j7/vLApdHs57ux9NI3rqXG1ZQbyMQBAXVtdcKricj89r&#10;EM4ja2wsk4KJHOx3s6ctptoO/E39yZcihLBLUUHlfZtK6YqKDLqlbYkDd7edQR9gV0rd4RDCTSNX&#10;UfQmDdYcGipsKauoeJx+jIKPAYdDEr/3+eOeTbfz69c1j0mpxXw8bEB4Gv2/+M/9qRUk0Uv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EFWC8QAAADdAAAA&#10;DwAAAAAAAAAAAAAAAACqAgAAZHJzL2Rvd25yZXYueG1sUEsFBgAAAAAEAAQA+gAAAJsDAAAAAA==&#10;">
                  <v:shape id="UpRibbonSharp" o:spid="_x0000_s1366" style="position:absolute;left:658;top:599;width:1536;height:924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+uGMYA&#10;AADdAAAADwAAAGRycy9kb3ducmV2LnhtbESPT2sCMRTE74LfITyhN81qpcpqFBGkpT25XfD63Lzu&#10;n25e1iTV9dubQqHHYWZ+w6y3vWnFlZyvLSuYThIQxIXVNZcK8s/DeAnCB2SNrWVScCcP281wsMZU&#10;2xsf6ZqFUkQI+xQVVCF0qZS+qMign9iOOHpf1hkMUbpSaoe3CDetnCXJizRYc1yosKN9RcV39mMU&#10;uHt+KnbZ7Ogu59f9In9vmsVHo9TTqN+tQATqw3/4r/2mFTwn8yn8volPQG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p+uGMYAAADdAAAADwAAAAAAAAAAAAAAAACYAgAAZHJz&#10;L2Rvd25yZXYueG1sUEsFBgAAAAAEAAQA9QAAAIsDAAAAAA==&#10;" path="m,21600r8100,l8100,18900r5400,l13500,21600r8100,l18900,12150,21600,2700r-5400,l16200,,5400,r,2700l,2700r2700,9450l,21600xem8100,18900nfl5400,18900r,-16200em5400,18900nfl8100,21600em13500,18900nfl16200,18900r,-16200em16200,18900nfl13500,21600e" fillcolor="#d8ebb3">
                    <v:stroke joinstyle="miter"/>
                    <v:shadow on="t" offset="6pt,6pt"/>
                    <v:path o:extrusionok="f" o:connecttype="custom" o:connectlocs="768,0;192,520;768,809;1344,520" o:connectangles="270,180,90,0" textboxrect="5400,0,16200,18912"/>
                    <o:lock v:ext="edit" verticies="t"/>
                  </v:shape>
                  <v:shape id="Text Box 3241" o:spid="_x0000_s1367" type="#_x0000_t202" style="position:absolute;left:1066;top:754;width:730;height:500;visibility:visible;mso-wrap-style:square;v-text-anchor:middle" o:bwmode="highContras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hCm8gA&#10;AADdAAAADwAAAGRycy9kb3ducmV2LnhtbESPQWvCQBSE7wX/w/KE3urGtFhNXUWkQgseNIrg7TX7&#10;TILZt2l2a1J/fVcQehxm5htmOu9MJS7UuNKyguEgAkGcWV1yrmC/Wz2NQTiPrLGyTAp+ycF81nuY&#10;YqJty1u6pD4XAcIuQQWF93UipcsKMugGtiYO3sk2Bn2QTS51g22Am0rGUTSSBksOCwXWtCwoO6c/&#10;RkF63H6Xk8+v93j9em1XabY4dLRR6rHfLd5AeOr8f/je/tAKnqOXGG5vwhO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zeEKbyAAAAN0AAAAPAAAAAAAAAAAAAAAAAJgCAABk&#10;cnMvZG93bnJldi54bWxQSwUGAAAAAAQABAD1AAAAjQMAAAAA&#10;" filled="f" fillcolor="silver" stroked="f">
                    <v:textbox inset="2.22514mm,1.1126mm,2.22514mm,1.1126mm">
                      <w:txbxContent>
                        <w:p w:rsidR="00287DBD" w:rsidRPr="002E0299" w:rsidRDefault="00287DBD" w:rsidP="00AE16B0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2E0299"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Phase de vie:</w:t>
                          </w:r>
                        </w:p>
                        <w:p w:rsidR="00287DBD" w:rsidRPr="002E0299" w:rsidRDefault="00287DBD" w:rsidP="008D086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</w:pPr>
                          <w:r w:rsidRPr="002E0299">
                            <w:rPr>
                              <w:rFonts w:ascii="Arial" w:cs="Arial"/>
                              <w:b/>
                              <w:bCs/>
                              <w:color w:val="000000"/>
                              <w:sz w:val="22"/>
                              <w:szCs w:val="22"/>
                            </w:rPr>
                            <w:t>Installation</w:t>
                          </w:r>
                        </w:p>
                      </w:txbxContent>
                    </v:textbox>
                  </v:shape>
                </v:group>
                <v:shape id="AutoShape 3243" o:spid="_x0000_s1368" type="#_x0000_t38" style="position:absolute;left:26991;top:10830;width:12480;height:981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wsyMYAAADdAAAADwAAAGRycy9kb3ducmV2LnhtbESPQWvCQBSE74L/YXmCt7prDbWNrmIF&#10;wWO1Sq+v2WcSzb4N2W2S9td3CwWPw8x8wyzXva1ES40vHWuYThQI4syZknMNp/fdwzMIH5ANVo5J&#10;wzd5WK+GgyWmxnV8oPYYchEh7FPUUIRQp1L6rCCLfuJq4uhdXGMxRNnk0jTYRbit5KNST9JiyXGh&#10;wJq2BWW345fVcN67t+S6vX62H/K8e+lur3P1c9B6POo3CxCB+nAP/7f3RsNMJQn8vYlP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SsLMjGAAAA3QAAAA8AAAAAAAAA&#10;AAAAAAAAoQIAAGRycy9kb3ducmV2LnhtbFBLBQYAAAAABAAEAPkAAACUAwAAAAA=&#10;" adj="10800" strokecolor="blue" strokeweight="2.25pt">
                  <v:stroke startarrow="classic" startarrowwidth="wide" startarrowlength="long" endarrow="classic" endarrowwidth="wide" endarrowlength="long"/>
                </v:shape>
                <v:shapetype id="_x0000_t39" coordsize="21600,21600" o:spt="39" o:oned="t" path="m,c@0,0@1@6@1@5@1@7@3@8@2@8@4@8,21600@9,21600,21600e" filled="f">
                  <v:formulas>
                    <v:f eqn="mid #0 0"/>
                    <v:f eqn="val #0"/>
                    <v:f eqn="mid #0 21600"/>
                    <v:f eqn="mid #0 @2"/>
                    <v:f eqn="mid @2 21600"/>
                    <v:f eqn="mid #1 0"/>
                    <v:f eqn="mid @5 0"/>
                    <v:f eqn="mid #1 @5"/>
                    <v:f eqn="val #1"/>
                    <v:f eqn="mid #1 21600"/>
                  </v:formulas>
                  <v:path arrowok="t" fillok="f" o:connecttype="none"/>
                  <v:handles>
                    <v:h position="#0,@5"/>
                    <v:h position="@2,#1"/>
                  </v:handles>
                  <o:lock v:ext="edit" shapetype="t"/>
                </v:shapetype>
                <v:shape id="AutoShape 3246" o:spid="_x0000_s1369" type="#_x0000_t39" style="position:absolute;left:25429;top:8108;width:4370;height:11385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AEXnMYAAADdAAAADwAAAGRycy9kb3ducmV2LnhtbESPQWvCQBSE74X+h+UVepG6a5Va0myk&#10;ioI30RaKt0f2NQnNvg3ZTYz+elcQehxm5hsmXQy2Fj21vnKsYTJWIIhzZyouNHx/bV7eQfiAbLB2&#10;TBrO5GGRPT6kmBh34j31h1CICGGfoIYyhCaR0uclWfRj1xBH79e1FkOUbSFNi6cIt7V8VepNWqw4&#10;LpTY0Kqk/O/QWQ1rdzmOrNrJ+hiW/aqb8aib/2j9/DR8foAINIT/8L29NRqmajaH25v4BGR2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ABF5zGAAAA3QAAAA8AAAAAAAAA&#10;AAAAAAAAoQIAAGRycy9kb3ducmV2LnhtbFBLBQYAAAAABAAEAPkAAACUAwAAAAA=&#10;" adj="-11299,12120" strokecolor="blue" strokeweight="2.25pt">
                  <v:stroke startarrow="classic" startarrowwidth="wide" startarrowlength="long" endarrow="classic" endarrowwidth="wide" endarrowlength="long"/>
                </v:shape>
                <v:shape id="AutoShape 3247" o:spid="_x0000_s1370" type="#_x0000_t38" style="position:absolute;left:29799;top:8108;width:18246;height:11311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V8SMMAAADdAAAADwAAAGRycy9kb3ducmV2LnhtbERPy4rCMBTdC/5DuIIbGVN10KEaRQRH&#10;EQQfw+Dy0lybYnNTmozWv58sBJeH854tGluKO9W+cKxg0E9AEGdOF5wr+DmvP75A+ICssXRMCp7k&#10;YTFvt2aYavfgI91PIRcxhH2KCkwIVSqlzwxZ9H1XEUfu6mqLIcI6l7rGRwy3pRwmyVhaLDg2GKxo&#10;ZSi7nf6sgl3v97DJztqML/vJpPpmc1nvjFLdTrOcggjUhLf45d5qBaPkM86Nb+ITkPN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qFfEjDAAAA3QAAAA8AAAAAAAAAAAAA&#10;AAAAoQIAAGRycy9kb3ducmV2LnhtbFBLBQYAAAAABAAEAPkAAACRAwAAAAA=&#10;" adj="15825" strokecolor="blue" strokeweight="2.25pt">
                  <v:stroke startarrow="classic" startarrowwidth="wide" startarrowlength="long" endarrow="classic" endarrowwidth="wide" endarrowlength="long"/>
                </v:shape>
                <v:shape id="Text Box 3250" o:spid="_x0000_s1371" type="#_x0000_t202" style="position:absolute;left:27162;top:16944;width:3406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jxIsYA&#10;AADdAAAADwAAAGRycy9kb3ducmV2LnhtbESPQUsDMRSE74L/ITyhN5uti2K3TYtoBT1aF9rj6+Z1&#10;dzV52U1iu/bXNwXB4zAz3zDz5WCNOJAPrWMFk3EGgrhyuuVaQfn5evsIIkRkjcYxKfilAMvF9dUc&#10;C+2O/EGHdaxFgnAoUEETY1dIGaqGLIax64iTt3feYkzS11J7PCa4NfIuyx6kxZbTQoMdPTdUfa9/&#10;rIIv0/fbcvre55sX3xmbr3YnXSo1uhmeZiAiDfE//Nd+0wry7H4ClzfpCcjFG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jxIsYAAADdAAAADwAAAAAAAAAAAAAAAACYAgAAZHJz&#10;L2Rvd25yZXYueG1sUEsFBgAAAAAEAAQA9QAAAIsDAAAAAA==&#10;" filled="f" fillcolor="#bbe0e3" stroked="f">
                  <v:textbox inset=".29581mm,.17747mm,.29581mm,.17747mm">
                    <w:txbxContent>
                      <w:p w:rsidR="00287DBD" w:rsidRPr="00536EE4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1"/>
                            <w:szCs w:val="31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66FF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0066FF"/>
                            <w:sz w:val="19"/>
                            <w:szCs w:val="19"/>
                          </w:rPr>
                          <w:t>Pi</w:t>
                        </w:r>
                        <w:r w:rsidRPr="00536EE4">
                          <w:rPr>
                            <w:rFonts w:ascii="Arial" w:cs="Arial"/>
                            <w:b/>
                            <w:bCs/>
                            <w:color w:val="0066FF"/>
                            <w:sz w:val="19"/>
                            <w:szCs w:val="19"/>
                          </w:rPr>
                          <w:t>1</w:t>
                        </w:r>
                      </w:p>
                    </w:txbxContent>
                  </v:textbox>
                </v:shape>
                <v:shape id="Text Box 3253" o:spid="_x0000_s1372" type="#_x0000_t202" style="position:absolute;left:25545;top:10860;width:3406;height:16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9SuscA&#10;AADdAAAADwAAAGRycy9kb3ducmV2LnhtbESPwU7DMBBE75X4B2uRuLUODUUl1K0qoBI9tkQqxyVe&#10;koC9Tmy3DXw9RkLiOJqZN5rFarBGnMiH1rGC60kGgrhyuuVaQfmyGc9BhIis0TgmBV8UYLW8GC2w&#10;0O7MOzrtYy0ShEOBCpoYu0LKUDVkMUxcR5y8d+ctxiR9LbXHc4JbI6dZdisttpwWGuzooaHqc3+0&#10;Cj5M37+Wd9s+Pzz6ztj86e1bl0pdXQ7rexCRhvgf/ms/awV5NruB3zfpCcjl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CfUrrHAAAA3QAAAA8AAAAAAAAAAAAAAAAAmAIAAGRy&#10;cy9kb3ducmV2LnhtbFBLBQYAAAAABAAEAPUAAACMAwAAAAA=&#10;" filled="f" fillcolor="#bbe0e3" stroked="f">
                  <v:textbox inset=".29581mm,.17747mm,.29581mm,.17747mm">
                    <w:txbxContent>
                      <w:p w:rsidR="00287DBD" w:rsidRPr="00536EE4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1"/>
                            <w:szCs w:val="31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66FF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0066FF"/>
                            <w:sz w:val="19"/>
                            <w:szCs w:val="19"/>
                          </w:rPr>
                          <w:t>Pi2</w:t>
                        </w:r>
                      </w:p>
                    </w:txbxContent>
                  </v:textbox>
                </v:shape>
                <v:shape id="Text Box 3257" o:spid="_x0000_s1373" type="#_x0000_t202" style="position:absolute;left:45359;top:15926;width:3405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Yv8MA&#10;AADdAAAADwAAAGRycy9kb3ducmV2LnhtbERPz0/CMBS+k/A/NI/Em3SwaHBSCEFN5Cgs0eNzfW7T&#10;9nVrK0z+ensg4fjl+71cD9aII/nQOlYwm2YgiCunW64VlIeX2wWIEJE1Gsek4I8CrFfj0RIL7U78&#10;Rsd9rEUK4VCggibGrpAyVA1ZDFPXESfuy3mLMUFfS+3xlMKtkfMsu5cWW04NDXa0baj62f9aBd+m&#10;7z/Kh12fvz/5ztj8+fOsS6VuJsPmEUSkIV7FF/erVpBnd2luepOegF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Yv8MAAADdAAAADwAAAAAAAAAAAAAAAACYAgAAZHJzL2Rv&#10;d25yZXYueG1sUEsFBgAAAAAEAAQA9QAAAIgDAAAAAA==&#10;" filled="f" fillcolor="#bbe0e3" stroked="f">
                  <v:textbox inset=".29581mm,.17747mm,.29581mm,.17747mm">
                    <w:txbxContent>
                      <w:p w:rsidR="00287DBD" w:rsidRPr="00536EE4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1"/>
                            <w:szCs w:val="31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66FF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0066FF"/>
                            <w:sz w:val="19"/>
                            <w:szCs w:val="19"/>
                          </w:rPr>
                          <w:t>Pi4</w:t>
                        </w:r>
                      </w:p>
                    </w:txbxContent>
                  </v:textbox>
                </v:shape>
                <v:shapetype id="_x0000_t40" coordsize="21600,21600" o:spt="40" o:oned="t" path="m,c@1,0@2@8@2@7@2@9@3@10@0@10@4@10@5@12@5@11@5@13@6,21600,21600,21600e" filled="f">
                  <v:formulas>
                    <v:f eqn="mid #0 #2"/>
                    <v:f eqn="mid #0 0"/>
                    <v:f eqn="val #0"/>
                    <v:f eqn="mid #0 @0"/>
                    <v:f eqn="mid #2 @0"/>
                    <v:f eqn="val #2"/>
                    <v:f eqn="mid #2 21600"/>
                    <v:f eqn="mid #1 0"/>
                    <v:f eqn="mid @7 0"/>
                    <v:f eqn="mid @7 #1"/>
                    <v:f eqn="val #1"/>
                    <v:f eqn="mid #1 21600"/>
                    <v:f eqn="mid @11 #1"/>
                    <v:f eqn="mid @11 21600"/>
                  </v:formulas>
                  <v:path arrowok="t" fillok="f" o:connecttype="none"/>
                  <v:handles>
                    <v:h position="#0,@7"/>
                    <v:h position="@0,#1"/>
                    <v:h position="#2,@11"/>
                  </v:handles>
                  <o:lock v:ext="edit" shapetype="t"/>
                </v:shapetype>
                <v:shape id="AutoShape 3258" o:spid="_x0000_s1374" type="#_x0000_t40" style="position:absolute;left:38958;top:-1389;width:2159;height:20146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nYAsIAAADdAAAADwAAAGRycy9kb3ducmV2LnhtbESPQYvCMBSE78L+h/AWvGm6al2tRlHB&#10;xau63h/Ns63bvJQkav33G0HwOMzMN8x82Zpa3Mj5yrKCr34Cgji3uuJCwe9x25uA8AFZY22ZFDzI&#10;w3Lx0Zljpu2d93Q7hEJECPsMFZQhNJmUPi/JoO/bhjh6Z+sMhihdIbXDe4SbWg6SZCwNVhwXSmxo&#10;U1L+d7gaBU3Ay896Pb6cpvud+95wKkc2Var72a5mIAK14R1+tXdawTBJp/B8E5+AXPw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nYAsIAAADdAAAADwAAAAAAAAAAAAAA&#10;AAChAgAAZHJzL2Rvd25yZXYueG1sUEsFBgAAAAAEAAQA+QAAAJADAAAAAA==&#10;" adj="-22862,6305,41732" strokecolor="blue" strokeweight="2.25pt">
                  <v:stroke startarrow="classic" startarrowwidth="wide" startarrowlength="long" endarrow="classic" endarrowwidth="wide" endarrowlength="long"/>
                </v:shape>
                <v:shape id="Text Box 3259" o:spid="_x0000_s1375" type="#_x0000_t202" style="position:absolute;left:31803;top:1492;width:3413;height:1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ieBMMA&#10;AADdAAAADwAAAGRycy9kb3ducmV2LnhtbERPz0/CMBS+m/A/NI/EG3SyhMikEKOY4BFYgsfn+tym&#10;7evWFpj89fZA4vHL93u5HqwRZ/KhdazgYZqBIK6cbrlWUB7eJo8gQkTWaByTgl8KsF6N7pZYaHfh&#10;HZ33sRYphEOBCpoYu0LKUDVkMUxdR5y4L+ctxgR9LbXHSwq3Rs6ybC4ttpwaGuzopaHqZ3+yCr5N&#10;33+Ui/c+P776zth883nVpVL34+H5CUSkIf6Lb+6tVpBn87Q/vUlP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ieBMMAAADdAAAADwAAAAAAAAAAAAAAAACYAgAAZHJzL2Rv&#10;d25yZXYueG1sUEsFBgAAAAAEAAQA9QAAAIgDAAAAAA==&#10;" filled="f" fillcolor="#bbe0e3" stroked="f">
                  <v:textbox inset=".29581mm,.17747mm,.29581mm,.17747mm">
                    <w:txbxContent>
                      <w:p w:rsidR="00287DBD" w:rsidRPr="00536EE4" w:rsidRDefault="00287DBD" w:rsidP="008D08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1"/>
                            <w:szCs w:val="31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66FF"/>
                            <w:sz w:val="19"/>
                            <w:szCs w:val="19"/>
                          </w:rPr>
                          <w:t>F</w:t>
                        </w:r>
                        <w:r>
                          <w:rPr>
                            <w:rFonts w:ascii="Arial" w:cs="Arial"/>
                            <w:b/>
                            <w:bCs/>
                            <w:color w:val="0066FF"/>
                            <w:sz w:val="19"/>
                            <w:szCs w:val="19"/>
                          </w:rPr>
                          <w:t>Pi3</w:t>
                        </w:r>
                      </w:p>
                    </w:txbxContent>
                  </v:textbox>
                </v:shape>
                <v:shape id="Text Box 3257" o:spid="_x0000_s1376" type="#_x0000_t202" style="position:absolute;left:32712;top:18803;width:3403;height:15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cmNsYA&#10;AADcAAAADwAAAGRycy9kb3ducmV2LnhtbESPQUsDMRSE70L/Q3iF3my2rkhdm5ZSK+jRulCPz83r&#10;7rbJy24S29VfbwTB4zAz3zCL1WCNOJMPrWMFs2kGgrhyuuVaQfn2dD0HESKyRuOYFHxRgNVydLXA&#10;QrsLv9J5F2uRIBwKVNDE2BVShqohi2HqOuLkHZy3GJP0tdQeLwlujbzJsjtpseW00GBHm4aq0+7T&#10;Kjiavn8v71/6fP/oO2Pz7ce3LpWajIf1A4hIQ/wP/7WftYLbPIffM+kIyO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cmNsYAAADcAAAADwAAAAAAAAAAAAAAAACYAgAAZHJz&#10;L2Rvd25yZXYueG1sUEsFBgAAAAAEAAQA9QAAAIsDAAAAAA==&#10;" filled="f" fillcolor="#bbe0e3" stroked="f">
                  <v:textbox inset=".29581mm,.17747mm,.29581mm,.17747mm">
                    <w:txbxContent>
                      <w:p w:rsidR="00287DBD" w:rsidRDefault="00287DBD" w:rsidP="004156A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0066FF"/>
                            <w:sz w:val="19"/>
                            <w:szCs w:val="19"/>
                          </w:rPr>
                          <w:t>FPi5</w:t>
                        </w:r>
                      </w:p>
                    </w:txbxContent>
                  </v:textbox>
                </v:shape>
                <v:shape id="Freeform 3192" o:spid="_x0000_s1377" style="position:absolute;left:38139;top:16178;width:930;height:5801;visibility:visible;mso-wrap-style:square;v-text-anchor:top" coordsize="274,48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Z4vcYA&#10;AADcAAAADwAAAGRycy9kb3ducmV2LnhtbESPX0vDMBTF3wW/Q7jC3lyq+8NWlw03EAvioNtgr9fm&#10;Li02NyWJa/32RhB8PJxzfoez2gy2FVfyoXGs4GGcgSCunG7YKDgdX+4XIEJE1tg6JgXfFGCzvr1Z&#10;Ya5dzyVdD9GIBOGQo4I6xi6XMlQ1WQxj1xEn7+K8xZikN1J77BPctvIxy+bSYsNpocaOdjVVn4cv&#10;q8C/9vui+ZiZ7WVm8Py+LN+KRanU6G54fgIRaYj/4b92oRVMJ1P4PZOOgF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ZZ4vcYAAADcAAAADwAAAAAAAAAAAAAAAACYAgAAZHJz&#10;L2Rvd25yZXYueG1sUEsFBgAAAAAEAAQA9QAAAIsDAAAAAA==&#10;" adj="-11796480,,5400" path="m274,484l,e" filled="f" strokecolor="#3c3" strokeweight="2.25pt">
                  <v:stroke endarrow="classic" endarrowwidth="wide" endarrowlength="long" joinstyle="round"/>
                  <v:formulas/>
                  <v:path arrowok="t" o:connecttype="custom" o:connectlocs="93013,580062;0,0" o:connectangles="0,0" textboxrect="0,0,274,484"/>
                  <v:textbox>
                    <w:txbxContent>
                      <w:p w:rsidR="00287DBD" w:rsidRDefault="00287DBD" w:rsidP="004156AF"/>
                    </w:txbxContent>
                  </v:textbox>
                </v:shape>
                <v:shape id="Text Box 3201" o:spid="_x0000_s1378" type="#_x0000_t202" style="position:absolute;left:39606;top:19493;width:3836;height:13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5sYm8QA&#10;AADcAAAADwAAAGRycy9kb3ducmV2LnhtbESPQWvCQBSE7wX/w/IEb3WjtkGjq0hBkN6MRjw+s88k&#10;mH0bstsY/323UPA4zMw3zGrTm1p01LrKsoLJOAJBnFtdcaHgdNy9z0E4j6yxtkwKnuRgsx68rTDR&#10;9sEH6lJfiABhl6CC0vsmkdLlJRl0Y9sQB+9mW4M+yLaQusVHgJtaTqMolgYrDgslNvRVUn5Pf4yC&#10;eXcy9+z7nD37S3zI9mn2ubjulBoN++0ShKfev8L/7b1W8DGL4e9MOAJy/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bGJvEAAAA3AAAAA8AAAAAAAAAAAAAAAAAmAIAAGRycy9k&#10;b3ducmV2LnhtbFBLBQYAAAAABAAEAPUAAACJAwAAAAA=&#10;" filled="f" fillcolor="#bbe0e3" stroked="f" strokecolor="#3c3">
                  <v:textbox inset=".25839mm,.15503mm,.25839mm,.15503mm">
                    <w:txbxContent>
                      <w:p w:rsidR="00287DBD" w:rsidRDefault="00287DBD" w:rsidP="004156A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="Arial" w:hAnsi="Arial"/>
                            <w:b/>
                            <w:bCs/>
                            <w:color w:val="33CC33"/>
                            <w:sz w:val="17"/>
                            <w:szCs w:val="17"/>
                          </w:rPr>
                          <w:t>FCi1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41A45" w:rsidRPr="00360481" w:rsidRDefault="00B41A45" w:rsidP="00B41A45"/>
    <w:p w:rsidR="00B41A45" w:rsidRPr="00360481" w:rsidRDefault="00B41A45" w:rsidP="00B41A45"/>
    <w:p w:rsidR="00A510B6" w:rsidRPr="00360481" w:rsidRDefault="00A510B6" w:rsidP="00A510B6">
      <w:r w:rsidRPr="00360481">
        <w:t>Les différentes fonctions établies sont les suivantes :</w:t>
      </w:r>
    </w:p>
    <w:p w:rsidR="00A510B6" w:rsidRPr="00360481" w:rsidRDefault="00A510B6" w:rsidP="00A510B6"/>
    <w:p w:rsidR="00A510B6" w:rsidRPr="00360481" w:rsidRDefault="00A510B6" w:rsidP="00A510B6">
      <w:r w:rsidRPr="00360481">
        <w:t>FP</w:t>
      </w:r>
      <w:r w:rsidR="004156AF" w:rsidRPr="00360481">
        <w:t>i</w:t>
      </w:r>
      <w:r w:rsidRPr="00360481">
        <w:t>1</w:t>
      </w:r>
      <w:r w:rsidR="004156AF" w:rsidRPr="00360481">
        <w:t xml:space="preserve"> </w:t>
      </w:r>
      <w:r w:rsidRPr="00360481">
        <w:t xml:space="preserve">: </w:t>
      </w:r>
      <w:r w:rsidR="007A1B27" w:rsidRPr="00360481">
        <w:t>Alimenter l</w:t>
      </w:r>
      <w:r w:rsidR="00A62006" w:rsidRPr="00360481">
        <w:t>e prototype</w:t>
      </w:r>
      <w:r w:rsidRPr="00360481">
        <w:t>.</w:t>
      </w:r>
    </w:p>
    <w:p w:rsidR="00A510B6" w:rsidRPr="00360481" w:rsidRDefault="00A510B6" w:rsidP="00A510B6">
      <w:r w:rsidRPr="00360481">
        <w:t>FP</w:t>
      </w:r>
      <w:r w:rsidR="004156AF" w:rsidRPr="00360481">
        <w:t>i2</w:t>
      </w:r>
      <w:r w:rsidRPr="00360481">
        <w:t> : Mo</w:t>
      </w:r>
      <w:r w:rsidR="00155890" w:rsidRPr="00360481">
        <w:t>nter et installer ou démonter l’IHM sur le simulateur</w:t>
      </w:r>
      <w:r w:rsidRPr="00360481">
        <w:t>.</w:t>
      </w:r>
    </w:p>
    <w:p w:rsidR="00A510B6" w:rsidRPr="00360481" w:rsidRDefault="00A510B6" w:rsidP="00A510B6">
      <w:r w:rsidRPr="00360481">
        <w:t>FP</w:t>
      </w:r>
      <w:r w:rsidR="004156AF" w:rsidRPr="00360481">
        <w:t xml:space="preserve">i3 </w:t>
      </w:r>
      <w:r w:rsidRPr="00360481">
        <w:t xml:space="preserve">: </w:t>
      </w:r>
      <w:r w:rsidR="00A62006" w:rsidRPr="00360481">
        <w:t>Prendre en compte l‘environnement extérieur</w:t>
      </w:r>
      <w:r w:rsidRPr="00360481">
        <w:t xml:space="preserve"> lors de l’</w:t>
      </w:r>
      <w:r w:rsidR="00A62006" w:rsidRPr="00360481">
        <w:t>essai.</w:t>
      </w:r>
    </w:p>
    <w:p w:rsidR="00A510B6" w:rsidRPr="00360481" w:rsidRDefault="00A510B6" w:rsidP="00A510B6">
      <w:r w:rsidRPr="00360481">
        <w:t>FP</w:t>
      </w:r>
      <w:r w:rsidR="004156AF" w:rsidRPr="00360481">
        <w:t xml:space="preserve">i4 </w:t>
      </w:r>
      <w:r w:rsidRPr="00360481">
        <w:t>: Respecter les normes de sécurité lors de l’</w:t>
      </w:r>
      <w:r w:rsidR="00A62006" w:rsidRPr="00360481">
        <w:t>essai</w:t>
      </w:r>
      <w:r w:rsidRPr="00360481">
        <w:t>.</w:t>
      </w:r>
    </w:p>
    <w:p w:rsidR="004156AF" w:rsidRPr="00360481" w:rsidRDefault="004156AF" w:rsidP="00A510B6">
      <w:r w:rsidRPr="00360481">
        <w:t>FPi5 : Installer le prototype sur le simulateur.</w:t>
      </w:r>
    </w:p>
    <w:p w:rsidR="004156AF" w:rsidRPr="00360481" w:rsidRDefault="004156AF" w:rsidP="00A510B6">
      <w:r w:rsidRPr="00360481">
        <w:t xml:space="preserve">FCi1 : Adapter le prototype au simulateur. </w:t>
      </w:r>
    </w:p>
    <w:p w:rsidR="00480DE5" w:rsidRPr="00360481" w:rsidRDefault="00480DE5" w:rsidP="00B41A45"/>
    <w:p w:rsidR="006F2BEC" w:rsidRPr="00360481" w:rsidRDefault="008D086C" w:rsidP="00B41A45">
      <w:r w:rsidRPr="00360481">
        <w:br w:type="page"/>
      </w:r>
    </w:p>
    <w:p w:rsidR="00B41A45" w:rsidRPr="00360481" w:rsidRDefault="006F2BEC" w:rsidP="006F2BEC">
      <w:pPr>
        <w:pStyle w:val="Titre3"/>
      </w:pPr>
      <w:bookmarkStart w:id="21" w:name="_Toc382491800"/>
      <w:r w:rsidRPr="00360481">
        <w:lastRenderedPageBreak/>
        <w:t>Phase de vie Maintenance.</w:t>
      </w:r>
      <w:bookmarkEnd w:id="21"/>
    </w:p>
    <w:p w:rsidR="00AD4494" w:rsidRPr="00360481" w:rsidRDefault="00AD4494" w:rsidP="00AD4494"/>
    <w:p w:rsidR="00AD4494" w:rsidRPr="00360481" w:rsidRDefault="00AD4494" w:rsidP="00AD4494"/>
    <w:p w:rsidR="006F2BEC" w:rsidRPr="00360481" w:rsidRDefault="006F2BEC" w:rsidP="006F2BEC"/>
    <w:p w:rsidR="006F2BEC" w:rsidRPr="00360481" w:rsidRDefault="00A64D5F" w:rsidP="006F2BEC">
      <w:r w:rsidRPr="00360481">
        <w:rPr>
          <w:noProof/>
          <w:lang w:eastAsia="fr-FR" w:bidi="ar-SA"/>
        </w:rPr>
        <mc:AlternateContent>
          <mc:Choice Requires="wpc">
            <w:drawing>
              <wp:inline distT="0" distB="0" distL="0" distR="0" wp14:anchorId="5D9E0A24" wp14:editId="12F7E32B">
                <wp:extent cx="6210935" cy="4069715"/>
                <wp:effectExtent l="19050" t="0" r="0" b="197485"/>
                <wp:docPr id="3067" name="Zone de dessin 30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9" name="UpRibbonShar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0" y="0"/>
                            <a:ext cx="2167888" cy="1084234"/>
                          </a:xfrm>
                          <a:custGeom>
                            <a:avLst/>
                            <a:gdLst>
                              <a:gd name="G0" fmla="+- 0 0 0"/>
                              <a:gd name="G1" fmla="+- 5400 0 0"/>
                              <a:gd name="G2" fmla="+- 5400 2700 0"/>
                              <a:gd name="G3" fmla="+- 21600 0 G2"/>
                              <a:gd name="G4" fmla="+- 21600 0 G1"/>
                              <a:gd name="G5" fmla="+- 21600 0 18900"/>
                              <a:gd name="G6" fmla="*/ 18900 1 2"/>
                              <a:gd name="G7" fmla="+- 21600 0 G6"/>
                              <a:gd name="G8" fmla="+- 18900 0 0"/>
                              <a:gd name="T0" fmla="*/ 10800 w 21600"/>
                              <a:gd name="T1" fmla="*/ 0 h 21600"/>
                              <a:gd name="T2" fmla="*/ 2700 w 21600"/>
                              <a:gd name="T3" fmla="*/ 12150 h 21600"/>
                              <a:gd name="T4" fmla="*/ 10800 w 21600"/>
                              <a:gd name="T5" fmla="*/ 18900 h 21600"/>
                              <a:gd name="T6" fmla="*/ 18900 w 21600"/>
                              <a:gd name="T7" fmla="*/ 1215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G1 w 21600"/>
                              <a:gd name="T13" fmla="*/ 0 h 21600"/>
                              <a:gd name="T14" fmla="*/ G4 w 21600"/>
                              <a:gd name="T15" fmla="*/ G8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8100" y="21600"/>
                                </a:lnTo>
                                <a:lnTo>
                                  <a:pt x="8100" y="18900"/>
                                </a:lnTo>
                                <a:lnTo>
                                  <a:pt x="13500" y="18900"/>
                                </a:lnTo>
                                <a:lnTo>
                                  <a:pt x="135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8900" y="12150"/>
                                </a:lnTo>
                                <a:lnTo>
                                  <a:pt x="21600" y="2700"/>
                                </a:lnTo>
                                <a:lnTo>
                                  <a:pt x="16200" y="2700"/>
                                </a:lnTo>
                                <a:lnTo>
                                  <a:pt x="16200" y="0"/>
                                </a:lnTo>
                                <a:lnTo>
                                  <a:pt x="5400" y="0"/>
                                </a:lnTo>
                                <a:lnTo>
                                  <a:pt x="5400" y="2700"/>
                                </a:lnTo>
                                <a:lnTo>
                                  <a:pt x="0" y="2700"/>
                                </a:lnTo>
                                <a:lnTo>
                                  <a:pt x="2700" y="12150"/>
                                </a:lnTo>
                                <a:close/>
                              </a:path>
                              <a:path w="21600" h="21600" fill="none" extrusionOk="0">
                                <a:moveTo>
                                  <a:pt x="8100" y="18900"/>
                                </a:moveTo>
                                <a:lnTo>
                                  <a:pt x="5400" y="18900"/>
                                </a:lnTo>
                                <a:lnTo>
                                  <a:pt x="5400" y="2700"/>
                                </a:lnTo>
                              </a:path>
                              <a:path w="21600" h="21600" fill="none" extrusionOk="0">
                                <a:moveTo>
                                  <a:pt x="5400" y="18900"/>
                                </a:moveTo>
                                <a:lnTo>
                                  <a:pt x="8100" y="21600"/>
                                </a:lnTo>
                              </a:path>
                              <a:path w="21600" h="21600" fill="none" extrusionOk="0">
                                <a:moveTo>
                                  <a:pt x="13500" y="18900"/>
                                </a:moveTo>
                                <a:lnTo>
                                  <a:pt x="16200" y="18900"/>
                                </a:lnTo>
                                <a:lnTo>
                                  <a:pt x="16200" y="2700"/>
                                </a:lnTo>
                              </a:path>
                              <a:path w="21600" h="21600" fill="none" extrusionOk="0">
                                <a:moveTo>
                                  <a:pt x="16200" y="18900"/>
                                </a:moveTo>
                                <a:lnTo>
                                  <a:pt x="13500" y="21600"/>
                                </a:lnTo>
                              </a:path>
                            </a:pathLst>
                          </a:custGeom>
                          <a:solidFill>
                            <a:srgbClr val="D8EB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3014"/>
                        <wps:cNvSpPr txBox="1">
                          <a:spLocks noChangeArrowheads="1"/>
                        </wps:cNvSpPr>
                        <wps:spPr bwMode="blackWhite">
                          <a:xfrm>
                            <a:off x="576264" y="257237"/>
                            <a:ext cx="1029919" cy="479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6F2BE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MS Mincho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Phase de vie:</w:t>
                              </w:r>
                            </w:p>
                            <w:p w:rsidR="00287DBD" w:rsidRPr="00536EE4" w:rsidRDefault="00287DBD" w:rsidP="006F2BE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MS Mincho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Maintenance</w:t>
                              </w:r>
                            </w:p>
                            <w:p w:rsidR="00287DBD" w:rsidRPr="00536EE4" w:rsidRDefault="00287DBD" w:rsidP="006F2BEC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81947" tIns="40974" rIns="81947" bIns="40974" anchor="ctr" anchorCtr="0" upright="1">
                          <a:noAutofit/>
                        </wps:bodyPr>
                      </wps:wsp>
                      <wpg:wgp>
                        <wpg:cNvPr id="21" name="Group 3015"/>
                        <wpg:cNvGrpSpPr>
                          <a:grpSpLocks/>
                        </wpg:cNvGrpSpPr>
                        <wpg:grpSpPr bwMode="auto">
                          <a:xfrm>
                            <a:off x="1211293" y="1519100"/>
                            <a:ext cx="4916519" cy="2542537"/>
                            <a:chOff x="1302" y="1644"/>
                            <a:chExt cx="3483" cy="1809"/>
                          </a:xfrm>
                        </wpg:grpSpPr>
                        <wps:wsp>
                          <wps:cNvPr id="22" name="Text Box 30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0" y="3006"/>
                              <a:ext cx="418" cy="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6F2BEC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3642" tIns="6728" rIns="33642" bIns="6728" anchor="t" anchorCtr="0" upright="1">
                            <a:noAutofit/>
                          </wps:bodyPr>
                        </wps:wsp>
                        <wps:wsp>
                          <wps:cNvPr id="23" name="Oval 30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8" y="2432"/>
                              <a:ext cx="982" cy="349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Text Box 3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60" y="2490"/>
                              <a:ext cx="880" cy="2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A52177" w:rsidRDefault="00287DBD" w:rsidP="002E0299">
                                <w:pPr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IHM </w:t>
                                </w:r>
                                <w:proofErr w:type="spellStart"/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mutl</w:t>
                                </w:r>
                                <w:proofErr w:type="spellEnd"/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-clients</w:t>
                                </w:r>
                              </w:p>
                              <w:p w:rsidR="00287DBD" w:rsidRPr="00222EC4" w:rsidRDefault="00287DBD" w:rsidP="00222EC4">
                                <w:pPr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6967" tIns="28484" rIns="56967" bIns="28484" anchor="t" anchorCtr="0" upright="1">
                            <a:noAutofit/>
                          </wps:bodyPr>
                        </wps:wsp>
                        <wpg:grpSp>
                          <wpg:cNvPr id="25" name="Group 3019"/>
                          <wpg:cNvGrpSpPr>
                            <a:grpSpLocks/>
                          </wpg:cNvGrpSpPr>
                          <wpg:grpSpPr bwMode="auto">
                            <a:xfrm>
                              <a:off x="3676" y="1750"/>
                              <a:ext cx="760" cy="254"/>
                              <a:chOff x="4240" y="3702"/>
                              <a:chExt cx="1089" cy="363"/>
                            </a:xfrm>
                          </wpg:grpSpPr>
                          <wps:wsp>
                            <wps:cNvPr id="26" name="Oval 30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0" y="3702"/>
                                <a:ext cx="1089" cy="3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" name="Text Box 30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286" y="3793"/>
                                <a:ext cx="997" cy="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6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Banc mat</w:t>
                                  </w:r>
                                  <w:r w:rsidRPr="00536EE4">
                                    <w:rPr>
                                      <w:rFonts w:ascii="Arial"/>
                                      <w:color w:val="000000"/>
                                      <w:sz w:val="20"/>
                                      <w:szCs w:val="20"/>
                                    </w:rPr>
                                    <w:t>é</w:t>
                                  </w: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riel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s:wsp>
                          <wps:cNvPr id="28" name="Oval 30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4" y="3031"/>
                              <a:ext cx="476" cy="136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9" name="Group 3023"/>
                          <wpg:cNvGrpSpPr>
                            <a:grpSpLocks/>
                          </wpg:cNvGrpSpPr>
                          <wpg:grpSpPr bwMode="auto">
                            <a:xfrm>
                              <a:off x="2610" y="1644"/>
                              <a:ext cx="824" cy="222"/>
                              <a:chOff x="3651" y="2477"/>
                              <a:chExt cx="1179" cy="317"/>
                            </a:xfrm>
                          </wpg:grpSpPr>
                          <wps:wsp>
                            <wps:cNvPr id="30" name="Oval 30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651" y="2477"/>
                                <a:ext cx="1179" cy="3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1" name="Text Box 30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51" y="2560"/>
                                <a:ext cx="1179" cy="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6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Documentation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" name="Group 3026"/>
                          <wpg:cNvGrpSpPr>
                            <a:grpSpLocks/>
                          </wpg:cNvGrpSpPr>
                          <wpg:grpSpPr bwMode="auto">
                            <a:xfrm>
                              <a:off x="1775" y="1750"/>
                              <a:ext cx="759" cy="349"/>
                              <a:chOff x="-159" y="2976"/>
                              <a:chExt cx="1088" cy="499"/>
                            </a:xfrm>
                          </wpg:grpSpPr>
                          <wps:wsp>
                            <wps:cNvPr id="33" name="Oval 30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59" y="2976"/>
                                <a:ext cx="1088" cy="4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4" name="Text Box 30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3" y="3022"/>
                                <a:ext cx="862" cy="4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6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Softwares / Outils / Licences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g:grpSp>
                          <wpg:cNvPr id="38" name="Group 3032"/>
                          <wpg:cNvGrpSpPr>
                            <a:grpSpLocks/>
                          </wpg:cNvGrpSpPr>
                          <wpg:grpSpPr bwMode="auto">
                            <a:xfrm>
                              <a:off x="2312" y="3144"/>
                              <a:ext cx="950" cy="285"/>
                              <a:chOff x="4012" y="1754"/>
                              <a:chExt cx="1497" cy="410"/>
                            </a:xfrm>
                          </wpg:grpSpPr>
                          <wps:wsp>
                            <wps:cNvPr id="39" name="Oval 30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12" y="1754"/>
                                <a:ext cx="1497" cy="4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0" name="Text Box 30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1810"/>
                                <a:ext cx="1315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6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536EE4">
                                    <w:rPr>
                                      <w:rFonts w:ascii="Arial"/>
                                      <w:color w:val="000000"/>
                                      <w:sz w:val="20"/>
                                      <w:szCs w:val="20"/>
                                    </w:rPr>
                                    <w:t>é</w:t>
                                  </w: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veloppeurs </w:t>
                                  </w:r>
                                  <w:r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IHM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g:grpSp>
                          <wpg:cNvPr id="41" name="Group 3035"/>
                          <wpg:cNvGrpSpPr>
                            <a:grpSpLocks/>
                          </wpg:cNvGrpSpPr>
                          <wpg:grpSpPr bwMode="auto">
                            <a:xfrm>
                              <a:off x="3834" y="2147"/>
                              <a:ext cx="951" cy="285"/>
                              <a:chOff x="4014" y="1751"/>
                              <a:chExt cx="1497" cy="409"/>
                            </a:xfrm>
                          </wpg:grpSpPr>
                          <wps:wsp>
                            <wps:cNvPr id="42" name="Oval 30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14" y="1751"/>
                                <a:ext cx="1497" cy="4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3" name="Text Box 30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1810"/>
                                <a:ext cx="1315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6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536EE4">
                                    <w:rPr>
                                      <w:rFonts w:ascii="Arial"/>
                                      <w:color w:val="000000"/>
                                      <w:sz w:val="20"/>
                                      <w:szCs w:val="20"/>
                                    </w:rPr>
                                    <w:t>é</w:t>
                                  </w: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veloppeurs S</w:t>
                                  </w:r>
                                  <w:r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oftware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g:grpSp>
                          <wpg:cNvPr id="50" name="Group 3041"/>
                          <wpg:cNvGrpSpPr>
                            <a:grpSpLocks/>
                          </wpg:cNvGrpSpPr>
                          <wpg:grpSpPr bwMode="auto">
                            <a:xfrm>
                              <a:off x="3800" y="2938"/>
                              <a:ext cx="950" cy="286"/>
                              <a:chOff x="4014" y="1751"/>
                              <a:chExt cx="1497" cy="409"/>
                            </a:xfrm>
                          </wpg:grpSpPr>
                          <wps:wsp>
                            <wps:cNvPr id="51" name="Oval 30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14" y="1751"/>
                                <a:ext cx="1497" cy="4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2" name="Text Box 30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1810"/>
                                <a:ext cx="1315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6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536EE4">
                                    <w:rPr>
                                      <w:rFonts w:ascii="Arial"/>
                                      <w:color w:val="000000"/>
                                      <w:sz w:val="20"/>
                                      <w:szCs w:val="20"/>
                                    </w:rPr>
                                    <w:t>é</w:t>
                                  </w: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veloppeurs H</w:t>
                                  </w:r>
                                  <w:r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ardware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g:grpSp>
                          <wpg:cNvPr id="56" name="Group 3047"/>
                          <wpg:cNvGrpSpPr>
                            <a:grpSpLocks/>
                          </wpg:cNvGrpSpPr>
                          <wpg:grpSpPr bwMode="auto">
                            <a:xfrm>
                              <a:off x="1302" y="2883"/>
                              <a:ext cx="863" cy="221"/>
                              <a:chOff x="-122" y="2953"/>
                              <a:chExt cx="1236" cy="317"/>
                            </a:xfrm>
                          </wpg:grpSpPr>
                          <wps:wsp>
                            <wps:cNvPr id="57" name="Oval 30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2" y="2953"/>
                                <a:ext cx="1179" cy="3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58" name="Text Box 30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5" y="3038"/>
                                <a:ext cx="1179" cy="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6F2BEC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Budget annuel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s:wsp>
                          <wps:cNvPr id="61" name="AutoShape 3052"/>
                          <wps:cNvCnPr>
                            <a:cxnSpLocks noChangeShapeType="1"/>
                            <a:stCxn id="29" idx="3"/>
                          </wps:cNvCnPr>
                          <wps:spPr bwMode="auto">
                            <a:xfrm flipH="1">
                              <a:off x="2835" y="1756"/>
                              <a:ext cx="599" cy="1697"/>
                            </a:xfrm>
                            <a:prstGeom prst="curvedConnector4">
                              <a:avLst>
                                <a:gd name="adj1" fmla="val 4895"/>
                                <a:gd name="adj2" fmla="val 104005"/>
                              </a:avLst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round/>
                              <a:headEnd type="stealth" w="lg" len="lg"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AutoShape 3053"/>
                          <wps:cNvCnPr>
                            <a:cxnSpLocks noChangeShapeType="1"/>
                            <a:stCxn id="28" idx="5"/>
                          </wps:cNvCnPr>
                          <wps:spPr bwMode="auto">
                            <a:xfrm rot="16200000" flipH="1">
                              <a:off x="3098" y="2048"/>
                              <a:ext cx="1391" cy="962"/>
                            </a:xfrm>
                            <a:prstGeom prst="curvedConnector3">
                              <a:avLst>
                                <a:gd name="adj1" fmla="val 110352"/>
                              </a:avLst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round/>
                              <a:headEnd type="stealth" w="lg" len="lg"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3055"/>
                          <wps:cNvCnPr/>
                          <wps:spPr bwMode="auto">
                            <a:xfrm flipV="1">
                              <a:off x="2125" y="2689"/>
                              <a:ext cx="409" cy="29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FF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3056"/>
                          <wps:cNvCnPr>
                            <a:stCxn id="26" idx="2"/>
                            <a:endCxn id="24" idx="3"/>
                          </wps:cNvCnPr>
                          <wps:spPr bwMode="auto">
                            <a:xfrm flipH="1">
                              <a:off x="3440" y="1877"/>
                              <a:ext cx="236" cy="745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FF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3057"/>
                          <wps:cNvCnPr/>
                          <wps:spPr bwMode="auto">
                            <a:xfrm>
                              <a:off x="2470" y="2069"/>
                              <a:ext cx="227" cy="409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FF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9" name="AutoShape 3054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3198" y="1558"/>
                              <a:ext cx="524" cy="951"/>
                            </a:xfrm>
                            <a:prstGeom prst="curvedConnector3">
                              <a:avLst>
                                <a:gd name="adj1" fmla="val 159396"/>
                              </a:avLst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round/>
                              <a:headEnd type="stealth" w="lg" len="lg"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67" name="Text Box 3058"/>
                        <wps:cNvSpPr txBox="1">
                          <a:spLocks noChangeArrowheads="1"/>
                        </wps:cNvSpPr>
                        <wps:spPr bwMode="auto">
                          <a:xfrm>
                            <a:off x="2204090" y="2988491"/>
                            <a:ext cx="476644" cy="16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6F2BE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33CC33"/>
                                  <w:sz w:val="20"/>
                                  <w:szCs w:val="20"/>
                                </w:rPr>
                                <w:t>FCm1</w:t>
                              </w:r>
                            </w:p>
                          </w:txbxContent>
                        </wps:txbx>
                        <wps:bodyPr rot="0" vert="horz" wrap="square" lIns="10894" tIns="6536" rIns="10894" bIns="6536" anchor="t" anchorCtr="0" upright="1">
                          <a:noAutofit/>
                        </wps:bodyPr>
                      </wps:wsp>
                      <wps:wsp>
                        <wps:cNvPr id="68" name="Text Box 3059"/>
                        <wps:cNvSpPr txBox="1">
                          <a:spLocks noChangeArrowheads="1"/>
                        </wps:cNvSpPr>
                        <wps:spPr bwMode="auto">
                          <a:xfrm>
                            <a:off x="4608687" y="2065464"/>
                            <a:ext cx="449057" cy="16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6F2BE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33CC33"/>
                                  <w:sz w:val="20"/>
                                  <w:szCs w:val="20"/>
                                </w:rPr>
                                <w:t>FCm2</w:t>
                              </w:r>
                            </w:p>
                          </w:txbxContent>
                        </wps:txbx>
                        <wps:bodyPr rot="0" vert="horz" wrap="square" lIns="10894" tIns="6536" rIns="10894" bIns="6536" anchor="t" anchorCtr="0" upright="1">
                          <a:noAutofit/>
                        </wps:bodyPr>
                      </wps:wsp>
                      <wps:wsp>
                        <wps:cNvPr id="69" name="Text Box 3060"/>
                        <wps:cNvSpPr txBox="1">
                          <a:spLocks noChangeArrowheads="1"/>
                        </wps:cNvSpPr>
                        <wps:spPr bwMode="auto">
                          <a:xfrm>
                            <a:off x="2506452" y="2183834"/>
                            <a:ext cx="448291" cy="16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6F2BE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33CC33"/>
                                  <w:sz w:val="20"/>
                                  <w:szCs w:val="20"/>
                                </w:rPr>
                                <w:t>FCm3</w:t>
                              </w:r>
                            </w:p>
                          </w:txbxContent>
                        </wps:txbx>
                        <wps:bodyPr rot="0" vert="horz" wrap="square" lIns="10894" tIns="6536" rIns="10894" bIns="6536" anchor="t" anchorCtr="0" upright="1">
                          <a:noAutofit/>
                        </wps:bodyPr>
                      </wps:wsp>
                      <wps:wsp>
                        <wps:cNvPr id="70" name="Text Box 3061"/>
                        <wps:cNvSpPr txBox="1">
                          <a:spLocks noChangeArrowheads="1"/>
                        </wps:cNvSpPr>
                        <wps:spPr bwMode="auto">
                          <a:xfrm>
                            <a:off x="4689292" y="3742603"/>
                            <a:ext cx="448291" cy="16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6F2BE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20"/>
                                  <w:szCs w:val="20"/>
                                </w:rPr>
                                <w:t>FPm2</w:t>
                              </w:r>
                            </w:p>
                          </w:txbxContent>
                        </wps:txbx>
                        <wps:bodyPr rot="0" vert="horz" wrap="square" lIns="10894" tIns="6536" rIns="10894" bIns="6536" anchor="t" anchorCtr="0" upright="1">
                          <a:noAutofit/>
                        </wps:bodyPr>
                      </wps:wsp>
                      <wps:wsp>
                        <wps:cNvPr id="71" name="Text Box 3062"/>
                        <wps:cNvSpPr txBox="1">
                          <a:spLocks noChangeArrowheads="1"/>
                        </wps:cNvSpPr>
                        <wps:spPr bwMode="auto">
                          <a:xfrm>
                            <a:off x="4049713" y="3906159"/>
                            <a:ext cx="512661" cy="16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6F2BE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20"/>
                                  <w:szCs w:val="20"/>
                                </w:rPr>
                                <w:t>FPm3</w:t>
                              </w:r>
                            </w:p>
                          </w:txbxContent>
                        </wps:txbx>
                        <wps:bodyPr rot="0" vert="horz" wrap="square" lIns="10894" tIns="6536" rIns="10894" bIns="6536" anchor="t" anchorCtr="0" upright="1">
                          <a:noAutofit/>
                        </wps:bodyPr>
                      </wps:wsp>
                      <wps:wsp>
                        <wps:cNvPr id="3067" name="Text Box 3065"/>
                        <wps:cNvSpPr txBox="1">
                          <a:spLocks noChangeArrowheads="1"/>
                        </wps:cNvSpPr>
                        <wps:spPr bwMode="auto">
                          <a:xfrm>
                            <a:off x="4689292" y="2708195"/>
                            <a:ext cx="449057" cy="16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6F2BEC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20"/>
                                  <w:szCs w:val="20"/>
                                </w:rPr>
                                <w:t>FPm1</w:t>
                              </w:r>
                            </w:p>
                          </w:txbxContent>
                        </wps:txbx>
                        <wps:bodyPr rot="0" vert="horz" wrap="square" lIns="10894" tIns="6536" rIns="10894" bIns="6536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067" o:spid="_x0000_s1379" editas="canvas" style="width:489.05pt;height:320.45pt;mso-position-horizontal-relative:char;mso-position-vertical-relative:line" coordsize="62109,4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">
                <v:shape id="_x0000_s1380" type="#_x0000_t75" style="position:absolute;width:62109;height:40697;visibility:visible;mso-wrap-style:square">
                  <v:fill o:detectmouseclick="t"/>
                  <v:path o:connecttype="none"/>
                </v:shape>
                <v:shape id="UpRibbonSharp" o:spid="_x0000_s1381" style="position:absolute;width:21678;height:1084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DeSsIA&#10;AADbAAAADwAAAGRycy9kb3ducmV2LnhtbERPS2vCQBC+C/6HZYTedFMP1UY3QQRpaU+mgV6n2TGP&#10;Zmfj7lbjv+8WCt7m43vONh9NLy7kfGtZweMiAUFcWd1yraD8OMzXIHxA1thbJgU38pBn08kWU22v&#10;fKRLEWoRQ9inqKAJYUil9FVDBv3CDsSRO1lnMEToaqkdXmO46eUySZ6kwZZjQ4MD7Ruqvosfo8Dd&#10;ys9qVyyP7vz1sl+Vb123eu+UepiNuw2IQGO4i//drzrOf4a/X+IBMv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8N5KwgAAANsAAAAPAAAAAAAAAAAAAAAAAJgCAABkcnMvZG93&#10;bnJldi54bWxQSwUGAAAAAAQABAD1AAAAhwMAAAAA&#10;" path="m,21600r8100,l8100,18900r5400,l13500,21600r8100,l18900,12150,21600,2700r-5400,l16200,,5400,r,2700l,2700r2700,9450l,21600xem8100,18900nfl5400,18900r,-16200em5400,18900nfl8100,21600em13500,18900nfl16200,18900r,-16200em16200,18900nfl13500,21600e" fillcolor="#d8ebb3">
                  <v:stroke joinstyle="miter"/>
                  <v:shadow on="t" offset="6pt,6pt"/>
                  <v:path o:extrusionok="f" o:connecttype="custom" o:connectlocs="1083944,0;270986,609882;1083944,948705;1896902,609882" o:connectangles="270,180,90,0" textboxrect="5400,0,16200,18900"/>
                  <o:lock v:ext="edit" verticies="t"/>
                </v:shape>
                <v:shape id="Text Box 3014" o:spid="_x0000_s1382" type="#_x0000_t202" style="position:absolute;left:5762;top:2572;width:10299;height:4799;visibility:visible;mso-wrap-style:square;v-text-anchor:middle" o:bwmode="highContras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DmIL8A&#10;AADbAAAADwAAAGRycy9kb3ducmV2LnhtbERPy4rCMBTdD/gP4QpuBk3rQqUaRRTFhRsfuL4216bY&#10;3JQm1vr3ZjEwy8N5L1adrURLjS8dK0hHCQji3OmSCwXXy244A+EDssbKMSn4kIfVsvezwEy7N5+o&#10;PYdCxBD2GSowIdSZlD43ZNGPXE0cuYdrLIYIm0LqBt8x3FZynCQTabHk2GCwpo2h/Hl+WQX3yXTb&#10;ykf6u+dnOqPP8Wb2R6vUoN+t5yACdeFf/Oc+aAXjuD5+iT9AL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MOYgvwAAANsAAAAPAAAAAAAAAAAAAAAAAJgCAABkcnMvZG93bnJl&#10;di54bWxQSwUGAAAAAAQABAD1AAAAhAMAAAAA&#10;" filled="f" fillcolor="silver" stroked="f">
                  <v:textbox inset="2.27631mm,1.1382mm,2.27631mm,1.1382mm">
                    <w:txbxContent>
                      <w:p w:rsidR="00287DBD" w:rsidRPr="00536EE4" w:rsidRDefault="00287DBD" w:rsidP="006F2BE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MS Mincho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Phase de vie:</w:t>
                        </w:r>
                      </w:p>
                      <w:p w:rsidR="00287DBD" w:rsidRPr="00536EE4" w:rsidRDefault="00287DBD" w:rsidP="006F2BE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MS Mincho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Maintenance</w:t>
                        </w:r>
                      </w:p>
                      <w:p w:rsidR="00287DBD" w:rsidRPr="00536EE4" w:rsidRDefault="00287DBD" w:rsidP="006F2BEC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group id="Group 3015" o:spid="_x0000_s1383" style="position:absolute;left:12112;top:15191;width:49166;height:25425" coordorigin="1302,1644" coordsize="3483,18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Text Box 3016" o:spid="_x0000_s1384" type="#_x0000_t202" style="position:absolute;left:4140;top:3006;width:418;height: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0vIcMA&#10;AADbAAAADwAAAGRycy9kb3ducmV2LnhtbESPT2sCMRTE7wW/Q3hCbzXrUv+wGkUKBU+C1oPeHpvn&#10;ZnXzEjbpuv32RhB6HGbmN8xy3dtGdNSG2rGC8SgDQVw6XXOl4Pjz/TEHESKyxsYxKfijAOvV4G2J&#10;hXZ33lN3iJVIEA4FKjAx+kLKUBqyGEbOEyfv4lqLMcm2krrFe4LbRuZZNpUWa04LBj19GSpvh1+r&#10;oJuedke/PU9mk33mS391hjefSr0P+80CRKQ+/odf7a1WkOfw/JJ+gF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0vIcMAAADbAAAADwAAAAAAAAAAAAAAAACYAgAAZHJzL2Rv&#10;d25yZXYueG1sUEsFBgAAAAAEAAQA9QAAAIgDAAAAAA==&#10;" filled="f" fillcolor="#bbe0e3" stroked="f">
                    <v:textbox inset=".9345mm,.18689mm,.9345mm,.18689mm">
                      <w:txbxContent>
                        <w:p w:rsidR="00287DBD" w:rsidRPr="00536EE4" w:rsidRDefault="00287DBD" w:rsidP="006F2BEC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oval id="Oval 3017" o:spid="_x0000_s1385" style="position:absolute;left:2488;top:2432;width:982;height: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Kkn8QA&#10;AADbAAAADwAAAGRycy9kb3ducmV2LnhtbESP3WrCQBSE7wt9h+UUvKsbf2hDdJUiFXuhUo0PcMge&#10;k2D2bNhdY/r2riD0cpiZb5j5sjeN6Mj52rKC0TABQVxYXXOp4JSv31MQPiBrbCyTgj/ysFy8vswx&#10;0/bGB+qOoRQRwj5DBVUIbSalLyoy6Ie2JY7e2TqDIUpXSu3wFuGmkeMk+ZAGa44LFba0qqi4HK9G&#10;QT7CqXF7+r7+5lzuNqsu3X6elRq89V8zEIH68B9+tn+0gvEE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SpJ/EAAAA2wAAAA8AAAAAAAAAAAAAAAAAmAIAAGRycy9k&#10;b3ducmV2LnhtbFBLBQYAAAAABAAEAPUAAACJAwAAAAA=&#10;" fillcolor="#bbe0e3"/>
                  <v:shape id="Text Box 3018" o:spid="_x0000_s1386" type="#_x0000_t202" style="position:absolute;left:2560;top:2490;width:880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9gVMUA&#10;AADbAAAADwAAAGRycy9kb3ducmV2LnhtbESPQWvCQBSE7wX/w/KE3uqmVkSjq5TSQKFYMSri7ZF9&#10;TUKzb8Pu1qT/3i0IHoeZ+YZZrnvTiAs5X1tW8DxKQBAXVtdcKjjss6cZCB+QNTaWScEfeVivBg9L&#10;TLXteEeXPJQiQtinqKAKoU2l9EVFBv3ItsTR+7bOYIjSlVI77CLcNHKcJFNpsOa4UGFLbxUVP/mv&#10;UfAy+eT54d1l+dfunPXbk+6OG63U47B/XYAI1Id7+Nb+0ArGE/j/En+AX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v2BUxQAAANsAAAAPAAAAAAAAAAAAAAAAAJgCAABkcnMv&#10;ZG93bnJldi54bWxQSwUGAAAAAAQABAD1AAAAigMAAAAA&#10;" filled="f" fillcolor="#bbe0e3" stroked="f">
                    <v:textbox inset="1.58242mm,.79122mm,1.58242mm,.79122mm">
                      <w:txbxContent>
                        <w:p w:rsidR="00287DBD" w:rsidRPr="00A52177" w:rsidRDefault="00287DBD" w:rsidP="002E0299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 xml:space="preserve">IHM </w:t>
                          </w:r>
                          <w:proofErr w:type="spellStart"/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mutl</w:t>
                          </w:r>
                          <w:proofErr w:type="spellEnd"/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-clients</w:t>
                          </w:r>
                        </w:p>
                        <w:p w:rsidR="00287DBD" w:rsidRPr="00222EC4" w:rsidRDefault="00287DBD" w:rsidP="00222EC4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Arial" w:hAnsi="Arial" w:cs="Arial"/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group id="Group 3019" o:spid="_x0000_s1387" style="position:absolute;left:3676;top:1750;width:760;height:254" coordorigin="4240,3702" coordsize="1089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<v:oval id="Oval 3020" o:spid="_x0000_s1388" style="position:absolute;left:4240;top:3702;width:1089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njQMIA&#10;AADbAAAADwAAAGRycy9kb3ducmV2LnhtbESPQYvCMBSE78L+h/AWvGm6BUW6RqmLCwuCoBX3+mie&#10;bbF5KU3U+O+NIHgcZuYbZr4MphVX6l1jWcHXOAFBXFrdcKXgUPyOZiCcR9bYWiYFd3KwXHwM5php&#10;e+MdXfe+EhHCLkMFtfddJqUrazLoxrYjjt7J9gZ9lH0ldY+3CDetTJNkKg02HBdq7OinpvK8vxgF&#10;/2F73B3OaZMnk1W+WRchdDYoNfwM+TcIT8G/w6/2n1aQTuH5Jf4A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eNAwgAAANsAAAAPAAAAAAAAAAAAAAAAAJgCAABkcnMvZG93&#10;bnJldi54bWxQSwUGAAAAAAQABAD1AAAAhwMAAAAA&#10;" fillcolor="#fffd63"/>
                    <v:shape id="Text Box 3021" o:spid="_x0000_s1389" type="#_x0000_t202" style="position:absolute;left:4286;top:3793;width:997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qMucIA&#10;AADbAAAADwAAAGRycy9kb3ducmV2LnhtbESPT4vCMBTE7wt+h/AEb2uqrH+oRhFhwZOg62H39mie&#10;TbV5CU2s9dsbQdjjMDO/YZbrztaipSZUjhWMhhkI4sLpiksFp5/vzzmIEJE11o5JwYMCrFe9jyXm&#10;2t35QO0xliJBOOSowMTocylDYchiGDpPnLyzayzGJJtS6gbvCW5rOc6yqbRYcVow6GlrqLgeb1ZB&#10;O/3dn/zubzKbHDJf+IszvPlSatDvNgsQkbr4H363d1rBeAavL+kHy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ioy5wgAAANsAAAAPAAAAAAAAAAAAAAAAAJgCAABkcnMvZG93&#10;bnJldi54bWxQSwUGAAAAAAQABAD1AAAAhwMAAAAA&#10;" filled="f" fillcolor="#bbe0e3" stroked="f">
                      <v:textbox inset=".9345mm,.18689mm,.9345mm,.18689mm">
                        <w:txbxContent>
                          <w:p w:rsidR="00287DBD" w:rsidRPr="00536EE4" w:rsidRDefault="00287DBD" w:rsidP="006F2B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Banc mat</w:t>
                            </w:r>
                            <w:r w:rsidRPr="00536EE4">
                              <w:rPr>
                                <w:rFonts w:ascii="Arial"/>
                                <w:color w:val="000000"/>
                                <w:sz w:val="20"/>
                                <w:szCs w:val="20"/>
                              </w:rPr>
                              <w:t>é</w:t>
                            </w: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riel</w:t>
                            </w:r>
                          </w:p>
                        </w:txbxContent>
                      </v:textbox>
                    </v:shape>
                  </v:group>
                  <v:oval id="Oval 3022" o:spid="_x0000_s1390" style="position:absolute;left:4004;top:3031;width:476;height: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rSqcAA&#10;AADbAAAADwAAAGRycy9kb3ducmV2LnhtbERPy4rCMBTdC/5DuII7m1pQhk6jdERBEAZ84GwvzZ22&#10;2NyUJmr8+8lCmOXhvIt1MJ140OBaywrmSQqCuLK65VrB5bybfYBwHlljZ5kUvMjBejUeFZhr++Qj&#10;PU6+FjGEXY4KGu/7XEpXNWTQJbYnjtyvHQz6CIda6gGfMdx0MkvTpTTYcmxosKdNQ9XtdDcKfsL3&#10;9Xi5ZW2ZLr7Kw/YcQm+DUtNJKD9BeAr+X/x277WCLI6NX+IPkK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rSqcAAAADbAAAADwAAAAAAAAAAAAAAAACYAgAAZHJzL2Rvd25y&#10;ZXYueG1sUEsFBgAAAAAEAAQA9QAAAIUDAAAAAA==&#10;" fillcolor="#fffd63"/>
                  <v:group id="Group 3023" o:spid="_x0000_s1391" style="position:absolute;left:2610;top:1644;width:824;height:222" coordorigin="3651,2477" coordsize="1179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oval id="Oval 3024" o:spid="_x0000_s1392" style="position:absolute;left:3651;top:247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VIcsEA&#10;AADbAAAADwAAAGRycy9kb3ducmV2LnhtbERPXWvCMBR9H/gfwhV8m6mVyeiM0o0JwkCoyvZ6aa5t&#10;sbkpTdbGf28eBB8P53u9DaYVA/WusaxgMU9AEJdWN1wpOJ92r+8gnEfW2FomBTdysN1MXtaYaTty&#10;QcPRVyKGsMtQQe19l0npypoMurntiCN3sb1BH2FfSd3jGMNNK9MkWUmDDceGGjv6qqm8Hv+Ngr9w&#10;+C3O17TJk7fP/Of7FEJng1Kzacg/QHgK/il+uPdawTKuj1/iD5C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4lSHLBAAAA2wAAAA8AAAAAAAAAAAAAAAAAmAIAAGRycy9kb3du&#10;cmV2LnhtbFBLBQYAAAAABAAEAPUAAACGAwAAAAA=&#10;" fillcolor="#fffd63"/>
                    <v:shape id="Text Box 3025" o:spid="_x0000_s1393" type="#_x0000_t202" style="position:absolute;left:3651;top:2560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Yni8QA&#10;AADbAAAADwAAAGRycy9kb3ducmV2LnhtbESPzWrDMBCE74W+g9hCbo3spnGLayWEQiCnQH4O6W2x&#10;tpZbayUs1XHePioEchxm5humWo62EwP1oXWsIJ9mIIhrp1tuFBwP6+d3ECEia+wck4ILBVguHh8q&#10;LLU7846GfWxEgnAoUYGJ0ZdShtqQxTB1njh53663GJPsG6l7PCe47eRLlhXSYstpwaCnT0P17/7P&#10;KhiK0/boN1/zt/ku87X/cYZXr0pNnsbVB4hIY7yHb+2NVjDL4f9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2J4vEAAAA2wAAAA8AAAAAAAAAAAAAAAAAmAIAAGRycy9k&#10;b3ducmV2LnhtbFBLBQYAAAAABAAEAPUAAACJAwAAAAA=&#10;" filled="f" fillcolor="#bbe0e3" stroked="f">
                      <v:textbox inset=".9345mm,.18689mm,.9345mm,.18689mm">
                        <w:txbxContent>
                          <w:p w:rsidR="00287DBD" w:rsidRPr="00536EE4" w:rsidRDefault="00287DBD" w:rsidP="006F2B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Documentation</w:t>
                            </w:r>
                          </w:p>
                        </w:txbxContent>
                      </v:textbox>
                    </v:shape>
                  </v:group>
                  <v:group id="Group 3026" o:spid="_x0000_s1394" style="position:absolute;left:1775;top:1750;width:759;height:349" coordorigin="-159,2976" coordsize="1088,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oval id="Oval 3027" o:spid="_x0000_s1395" style="position:absolute;left:-159;top:2976;width:1088;height: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WBcQA&#10;AADbAAAADwAAAGRycy9kb3ducmV2LnhtbESPzWrDMBCE74W8g9hAb43chIbgRglOaKEQKPiH9LpY&#10;W9vEWhlLjdW3jwqFHIeZ+YbZ7oPpxZVG11lW8LxIQBDXVnfcKKjK96cNCOeRNfaWScEvOdjvZg9b&#10;TLWdOKdr4RsRIexSVNB6P6RSurolg25hB+LofdvRoI9ybKQecYpw08tlkqylwY7jQosDHVuqL8WP&#10;UfAVPs95dVl2WfJyyE5vZQiDDUo9zkP2CsJT8Pfwf/tDK1it4O9L/AFy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31gXEAAAA2wAAAA8AAAAAAAAAAAAAAAAAmAIAAGRycy9k&#10;b3ducmV2LnhtbFBLBQYAAAAABAAEAPUAAACJAwAAAAA=&#10;" fillcolor="#fffd63"/>
                    <v:shape id="Text Box 3028" o:spid="_x0000_s1396" type="#_x0000_t202" style="position:absolute;left:-23;top:3022;width:862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GEE8QA&#10;AADbAAAADwAAAGRycy9kb3ducmV2LnhtbESPT2sCMRTE70K/Q3gFb5pt1W3ZGkUKgifBPwd7e2xe&#10;N9tuXsImruu3N4LgcZiZ3zDzZW8b0VEbascK3sYZCOLS6ZorBcfDevQJIkRkjY1jUnClAMvFy2CO&#10;hXYX3lG3j5VIEA4FKjAx+kLKUBqyGMbOEyfv17UWY5JtJXWLlwS3jXzPslxarDktGPT0baj835+t&#10;gi4/bY9+8zP7mO0yX/o/Z3g1VWr42q++QETq4zP8aG+0gskU7l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BhBPEAAAA2wAAAA8AAAAAAAAAAAAAAAAAmAIAAGRycy9k&#10;b3ducmV2LnhtbFBLBQYAAAAABAAEAPUAAACJAwAAAAA=&#10;" filled="f" fillcolor="#bbe0e3" stroked="f">
                      <v:textbox inset=".9345mm,.18689mm,.9345mm,.18689mm">
                        <w:txbxContent>
                          <w:p w:rsidR="00287DBD" w:rsidRPr="00536EE4" w:rsidRDefault="00287DBD" w:rsidP="006F2B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Softwares / Outils / Licences</w:t>
                            </w:r>
                          </w:p>
                        </w:txbxContent>
                      </v:textbox>
                    </v:shape>
                  </v:group>
                  <v:group id="Group 3032" o:spid="_x0000_s1397" style="position:absolute;left:2312;top:3144;width:950;height:285" coordorigin="4012,1754" coordsize="1497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<v:oval id="Oval 3033" o:spid="_x0000_s1398" style="position:absolute;left:4012;top:1754;width:1497;height: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/h78QA&#10;AADbAAAADwAAAGRycy9kb3ducmV2LnhtbESPQWvCQBSE7wX/w/KE3uqmlopNXSUtCgVBSCLt9ZF9&#10;TYLZtyG7mvXfu4WCx2FmvmFWm2A6caHBtZYVPM8SEMSV1S3XCo7l7mkJwnlkjZ1lUnAlB5v15GGF&#10;qbYj53QpfC0ihF2KChrv+1RKVzVk0M1sTxy9XzsY9FEOtdQDjhFuOjlPkoU02HJcaLCnz4aqU3E2&#10;Cn7C4Ts/nuZtlrx+ZPttGUJvg1KP05C9g/AU/D383/7SCl7e4O9L/AFy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f4e/EAAAA2wAAAA8AAAAAAAAAAAAAAAAAmAIAAGRycy9k&#10;b3ducmV2LnhtbFBLBQYAAAAABAAEAPUAAACJAwAAAAA=&#10;" fillcolor="#fffd63"/>
                    <v:shape id="Text Box 3034" o:spid="_x0000_s1399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zxbcAA&#10;AADbAAAADwAAAGRycy9kb3ducmV2LnhtbERPy4rCMBTdC/MP4Q6403TEx1CNIgOCK0HtwtldmmvT&#10;meYmNLHWvzcLweXhvFeb3jaiozbUjhV8jTMQxKXTNVcKivNu9A0iRGSNjWNS8KAAm/XHYIW5dnc+&#10;UneKlUghHHJUYGL0uZShNGQxjJ0nTtzVtRZjgm0ldYv3FG4bOcmyubRYc2ow6OnHUPl/ulkF3fxy&#10;KPz+d7aYHTNf+j9neDtVavjZb5cgIvXxLX6591rBNK1PX9IPkOsn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zxbcAAAADbAAAADwAAAAAAAAAAAAAAAACYAgAAZHJzL2Rvd25y&#10;ZXYueG1sUEsFBgAAAAAEAAQA9QAAAIUDAAAAAA==&#10;" filled="f" fillcolor="#bbe0e3" stroked="f">
                      <v:textbox inset=".9345mm,.18689mm,.9345mm,.18689mm">
                        <w:txbxContent>
                          <w:p w:rsidR="00287DBD" w:rsidRPr="00536EE4" w:rsidRDefault="00287DBD" w:rsidP="006F2B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536EE4">
                              <w:rPr>
                                <w:rFonts w:ascii="Arial"/>
                                <w:color w:val="000000"/>
                                <w:sz w:val="20"/>
                                <w:szCs w:val="20"/>
                              </w:rPr>
                              <w:t>é</w:t>
                            </w: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veloppeurs </w:t>
                            </w:r>
                            <w:r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IHM</w:t>
                            </w:r>
                          </w:p>
                        </w:txbxContent>
                      </v:textbox>
                    </v:shape>
                  </v:group>
                  <v:group id="Group 3035" o:spid="_x0000_s1400" style="position:absolute;left:3834;top:2147;width:951;height:285" coordorigin="4014,1751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      <v:oval id="Oval 3036" o:spid="_x0000_s1401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0A48MA&#10;AADbAAAADwAAAGRycy9kb3ducmV2LnhtbESP3YrCMBSE7xd8h3AE79bUootUo9RlBWFB8Ae9PTTH&#10;tticlCZqfPuNIOzlMDPfMPNlMI24U+dqywpGwwQEcWF1zaWC42H9OQXhPLLGxjIpeJKD5aL3McdM&#10;2wfv6L73pYgQdhkqqLxvMyldUZFBN7QtcfQutjPoo+xKqTt8RLhpZJokX9JgzXGhwpa+Kyqu+5tR&#10;cA7b0+54Tes8mazy359DCK0NSg36IZ+B8BT8f/jd3mgF4xReX+IPk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0A48MAAADbAAAADwAAAAAAAAAAAAAAAACYAgAAZHJzL2Rv&#10;d25yZXYueG1sUEsFBgAAAAAEAAQA9QAAAIgDAAAAAA==&#10;" fillcolor="#fffd63"/>
                    <v:shape id="Text Box 3037" o:spid="_x0000_s1402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5vGsQA&#10;AADbAAAADwAAAGRycy9kb3ducmV2LnhtbESPT2sCMRTE70K/Q3gFb5pt1W3ZGkUKgifBPwd7e2xe&#10;N9tuXsImruu3N4LgcZiZ3zDzZW8b0VEbascK3sYZCOLS6ZorBcfDevQJIkRkjY1jUnClAMvFy2CO&#10;hXYX3lG3j5VIEA4FKjAx+kLKUBqyGMbOEyfv17UWY5JtJXWLlwS3jXzPslxarDktGPT0baj835+t&#10;gi4/bY9+8zP7mO0yX/o/Z3g1VWr42q++QETq4zP8aG+0gukE7l/S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ubxrEAAAA2wAAAA8AAAAAAAAAAAAAAAAAmAIAAGRycy9k&#10;b3ducmV2LnhtbFBLBQYAAAAABAAEAPUAAACJAwAAAAA=&#10;" filled="f" fillcolor="#bbe0e3" stroked="f">
                      <v:textbox inset=".9345mm,.18689mm,.9345mm,.18689mm">
                        <w:txbxContent>
                          <w:p w:rsidR="00287DBD" w:rsidRPr="00536EE4" w:rsidRDefault="00287DBD" w:rsidP="006F2B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536EE4">
                              <w:rPr>
                                <w:rFonts w:ascii="Arial"/>
                                <w:color w:val="000000"/>
                                <w:sz w:val="20"/>
                                <w:szCs w:val="20"/>
                              </w:rPr>
                              <w:t>é</w:t>
                            </w: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veloppeurs S</w:t>
                            </w:r>
                            <w:r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oftware</w:t>
                            </w:r>
                          </w:p>
                        </w:txbxContent>
                      </v:textbox>
                    </v:shape>
                  </v:group>
                  <v:group id="Group 3041" o:spid="_x0000_s1403" style="position:absolute;left:3800;top:2938;width:950;height:286" coordorigin="4014,1751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<v:oval id="Oval 3042" o:spid="_x0000_s1404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YIScMA&#10;AADbAAAADwAAAGRycy9kb3ducmV2LnhtbESPQWvCQBSE7wX/w/IK3uomgkVSV0nFQqFQ0AS9PrKv&#10;SUj2bciuuv77riB4HGbmG2a1CaYXFxpda1lBOktAEFdWt1wrKIuvtyUI55E19pZJwY0cbNaTlxVm&#10;2l55T5eDr0WEsMtQQeP9kEnpqoYMupkdiKP3Z0eDPsqxlnrEa4SbXs6T5F0abDkuNDjQtqGqO5yN&#10;glP4Pe7Lbt7myeIz/9kVIQw2KDV9DfkHCE/BP8OP9rdWsEjh/iX+AL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YIScMAAADbAAAADwAAAAAAAAAAAAAAAACYAgAAZHJzL2Rv&#10;d25yZXYueG1sUEsFBgAAAAAEAAQA9QAAAIgDAAAAAA==&#10;" fillcolor="#fffd63"/>
                    <v:shape id="Text Box 3043" o:spid="_x0000_s1405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tcXMMA&#10;AADbAAAADwAAAGRycy9kb3ducmV2LnhtbESPT2sCMRTE7wW/Q3iCt5qtdLWsRhGh4Kngn4PeHpvX&#10;zdrNS9jEdf32jSB4HGbmN8xi1dtGdNSG2rGCj3EGgrh0uuZKwfHw/f4FIkRkjY1jUnCnAKvl4G2B&#10;hXY33lG3j5VIEA4FKjAx+kLKUBqyGMbOEyfv17UWY5JtJXWLtwS3jZxk2VRarDktGPS0MVT+7a9W&#10;QTc9/Rz99pzP8l3mS39xhtefSo2G/XoOIlIfX+Fne6sV5BN4fEk/QC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tcXMMAAADbAAAADwAAAAAAAAAAAAAAAACYAgAAZHJzL2Rv&#10;d25yZXYueG1sUEsFBgAAAAAEAAQA9QAAAIgDAAAAAA==&#10;" filled="f" fillcolor="#bbe0e3" stroked="f">
                      <v:textbox inset=".9345mm,.18689mm,.9345mm,.18689mm">
                        <w:txbxContent>
                          <w:p w:rsidR="00287DBD" w:rsidRPr="00536EE4" w:rsidRDefault="00287DBD" w:rsidP="006F2B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536EE4">
                              <w:rPr>
                                <w:rFonts w:ascii="Arial"/>
                                <w:color w:val="000000"/>
                                <w:sz w:val="20"/>
                                <w:szCs w:val="20"/>
                              </w:rPr>
                              <w:t>é</w:t>
                            </w: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veloppeurs H</w:t>
                            </w:r>
                            <w:r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ardware</w:t>
                            </w:r>
                          </w:p>
                        </w:txbxContent>
                      </v:textbox>
                    </v:shape>
                  </v:group>
                  <v:group id="Group 3047" o:spid="_x0000_s1406" style="position:absolute;left:1302;top:2883;width:863;height:221" coordorigin="-122,2953" coordsize="1236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  <v:oval id="Oval 3048" o:spid="_x0000_s1407" style="position:absolute;left:-122;top:2953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1psQA&#10;AADbAAAADwAAAGRycy9kb3ducmV2LnhtbESPzWrDMBCE74W8g9hAb43cQJrgRglOaKEQKPiH9LpY&#10;W9vEWhlLjdW3jwqFHIeZ+YbZ7oPpxZVG11lW8LxIQBDXVnfcKKjK96cNCOeRNfaWScEvOdjvZg9b&#10;TLWdOKdr4RsRIexSVNB6P6RSurolg25hB+LofdvRoI9ybKQecYpw08tlkrxIgx3HhRYHOrZUX4of&#10;o+ArfJ7z6rLssmR1yE5vZQiDDUo9zkP2CsJT8Pfwf/tDK1it4e9L/AFyd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TNabEAAAA2wAAAA8AAAAAAAAAAAAAAAAAmAIAAGRycy9k&#10;b3ducmV2LnhtbFBLBQYAAAAABAAEAPUAAACJAwAAAAA=&#10;" fillcolor="#fffd63"/>
                    <v:shape id="Text Box 3049" o:spid="_x0000_s1408" type="#_x0000_t202" style="position:absolute;left:-65;top:3038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NrtsEA&#10;AADbAAAADwAAAGRycy9kb3ducmV2LnhtbERPPWvDMBDdA/0P4grdYrmlToMTJYRCIVPBrod0O6yL&#10;5dQ6CUt13H8fDYGOj/e93c92EBONoXes4DnLQRC3TvfcKWi+PpZrECEiaxwck4I/CrDfPSy2WGp3&#10;5YqmOnYihXAoUYGJ0ZdShtaQxZA5T5y4sxstxgTHTuoRryncDvIlz1fSYs+pwaCnd0PtT/1rFUyr&#10;02fjj9/FW1HlvvUXZ/jwqtTT43zYgIg0x3/x3X3UCoo0Nn1JP0D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Ta7bBAAAA2wAAAA8AAAAAAAAAAAAAAAAAmAIAAGRycy9kb3du&#10;cmV2LnhtbFBLBQYAAAAABAAEAPUAAACGAwAAAAA=&#10;" filled="f" fillcolor="#bbe0e3" stroked="f">
                      <v:textbox inset=".9345mm,.18689mm,.9345mm,.18689mm">
                        <w:txbxContent>
                          <w:p w:rsidR="00287DBD" w:rsidRPr="00536EE4" w:rsidRDefault="00287DBD" w:rsidP="006F2BEC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Budget annuel</w:t>
                            </w:r>
                          </w:p>
                        </w:txbxContent>
                      </v:textbox>
                    </v:shape>
                  </v:group>
                  <v:shape id="AutoShape 3052" o:spid="_x0000_s1409" type="#_x0000_t39" style="position:absolute;left:2835;top:1756;width:599;height:1697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wLHcIAAADbAAAADwAAAGRycy9kb3ducmV2LnhtbESPT4vCMBTE74LfITxhb5rqQaQaZfEP&#10;CEJBV93ro3nbZm1eShNr99sbQdjjMDO/YRarzlaipcYbxwrGowQEce604ULB+Ws3nIHwAVlj5ZgU&#10;/JGH1bLfW2Cq3YOP1J5CISKEfYoKyhDqVEqfl2TRj1xNHL0f11gMUTaF1A0+ItxWcpIkU2nRcFwo&#10;saZ1SfntdLcKZlu5wd/u8H25boLOWsyMoUypj0H3OQcRqAv/4Xd7rxVMx/D6En+AXD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AwLHcIAAADbAAAADwAAAAAAAAAAAAAA&#10;AAChAgAAZHJzL2Rvd25yZXYueG1sUEsFBgAAAAAEAAQA+QAAAJADAAAAAA==&#10;" adj="1057,22465" strokecolor="blue" strokeweight="2.25pt">
                    <v:stroke startarrow="classic" startarrowwidth="wide" startarrowlength="long" endarrow="classic" endarrowwidth="wide" endarrowlength="long"/>
                  </v:shape>
                  <v:shape id="AutoShape 3053" o:spid="_x0000_s1410" type="#_x0000_t38" style="position:absolute;left:3098;top:2048;width:1391;height:96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usZ8UAAADbAAAADwAAAGRycy9kb3ducmV2LnhtbESPQWvCQBSE74X+h+UJ3urGHGKNrlIL&#10;oUEK1dhLb4/sMwnNvg3ZbRL/vVso9DjMzDfMdj+ZVgzUu8ayguUiAkFcWt1wpeDzkj09g3AeWWNr&#10;mRTcyMF+9/iwxVTbkc80FL4SAcIuRQW1910qpStrMugWtiMO3tX2Bn2QfSV1j2OAm1bGUZRIgw2H&#10;hRo7eq2p/C5+jILq8vVuy2O8/jjwW3E8nLJ81WRKzWfTywaEp8n/h//auVaQxPD7JfwAubs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+usZ8UAAADbAAAADwAAAAAAAAAA&#10;AAAAAAChAgAAZHJzL2Rvd25yZXYueG1sUEsFBgAAAAAEAAQA+QAAAJMDAAAAAA==&#10;" adj="23836" strokecolor="blue" strokeweight="2.25pt">
                    <v:stroke startarrow="classic" startarrowwidth="wide" startarrowlength="long" endarrow="classic" endarrowwidth="wide" endarrowlength="long"/>
                  </v:shape>
                  <v:line id="Line 3055" o:spid="_x0000_s1411" style="position:absolute;flip:y;visibility:visible;mso-wrap-style:square" from="2125,2689" to="2534,2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JUkcMAAADbAAAADwAAAGRycy9kb3ducmV2LnhtbESPUYvCMBCE34X7D2EPfBFNFS1STctx&#10;ICgHgnqHr0uztsVmU5qo9X69EQQfh9n5ZmeZdaYWV2pdZVnBeBSBIM6trrhQ8HtYDecgnEfWWFsm&#10;BXdykKUfvSUm2t54R9e9L0SAsEtQQel9k0jp8pIMupFtiIN3sq1BH2RbSN3iLcBNLSdRFEuDFYeG&#10;Ehv6Lik/7y8mvLH9kx2a+3TwP1tbszmu4uhnrFT/s/tagPDU+ffxK73WCuIpPLcEAMj0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SSVJHDAAAA2wAAAA8AAAAAAAAAAAAA&#10;AAAAoQIAAGRycy9kb3ducmV2LnhtbFBLBQYAAAAABAAEAPkAAACRAwAAAAA=&#10;" strokecolor="lime" strokeweight="2.25pt">
                    <v:stroke endarrow="classic" endarrowwidth="wide" endarrowlength="long"/>
                  </v:line>
                  <v:line id="Line 3056" o:spid="_x0000_s1412" style="position:absolute;flip:x;visibility:visible;mso-wrap-style:square" from="3440,1877" to="3676,2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7xCsIAAADbAAAADwAAAGRycy9kb3ducmV2LnhtbESP3arCMBCE7wXfIazgjWjqQYtUo4gg&#10;KMIB//B2ada22GxKk6PVpzcHBC+H2flmZ7ZoTCnuVLvCsoLhIAJBnFpdcKbgdFz3JyCcR9ZYWiYF&#10;T3KwmLdbM0y0ffCe7gefiQBhl6CC3PsqkdKlORl0A1sRB+9qa4M+yDqTusZHgJtS/kRRLA0WHBpy&#10;rGiVU3o7/Jnwxu9ZNmieo95rvLFme1nH0W6oVLfTLKcgPDX+e/xJb7SCeAz/WwIA5Pw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7xCsIAAADbAAAADwAAAAAAAAAAAAAA&#10;AAChAgAAZHJzL2Rvd25yZXYueG1sUEsFBgAAAAAEAAQA+QAAAJADAAAAAA==&#10;" strokecolor="lime" strokeweight="2.25pt">
                    <v:stroke endarrow="classic" endarrowwidth="wide" endarrowlength="long"/>
                  </v:line>
                  <v:line id="Line 3057" o:spid="_x0000_s1413" style="position:absolute;visibility:visible;mso-wrap-style:square" from="2470,2069" to="2697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6w9MIAAADbAAAADwAAAGRycy9kb3ducmV2LnhtbESPQYvCMBSE74L/IbyFvcia7h6qW40i&#10;Cwvam9Uf8GiebdnmpSTRxn+/EQSPw8x8w6y30fTiRs53lhV8zjMQxLXVHTcKzqffjyUIH5A19pZJ&#10;wZ08bDfTyRoLbUc+0q0KjUgQ9gUqaEMYCil93ZJBP7cDcfIu1hkMSbpGaodjgptefmVZLg12nBZa&#10;HOinpfqvuhoF5XcsvfbuXo6zQ9wfq+agFzul3t/ibgUiUAyv8LO91wryHB5f0g+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r6w9MIAAADbAAAADwAAAAAAAAAAAAAA&#10;AAChAgAAZHJzL2Rvd25yZXYueG1sUEsFBgAAAAAEAAQA+QAAAJADAAAAAA==&#10;" strokecolor="lime" strokeweight="2.25pt">
                    <v:stroke endarrow="classic" endarrowwidth="wide" endarrowlength="long"/>
                  </v:line>
                  <v:shape id="AutoShape 3054" o:spid="_x0000_s1414" type="#_x0000_t38" style="position:absolute;left:3198;top:1558;width:524;height:951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Ds28YAAADcAAAADwAAAGRycy9kb3ducmV2LnhtbESPQWvCQBSE74L/YXlCb2ZjKqWmriKC&#10;YEs9mHrQ2yP7mgSzb2N21eiv7woFj8PMfMNM552pxYVaV1lWMIpiEMS51RUXCnY/q+E7COeRNdaW&#10;ScGNHMxn/d4UU22vvKVL5gsRIOxSVFB636RSurwkgy6yDXHwfm1r0AfZFlK3eA1wU8skjt+kwYrD&#10;QokNLUvKj9nZKPh0Bz26J3udJd/njU6K0/F1/aXUy6BbfIDw1Pln+L+91grG4wk8zoQjIG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VA7NvGAAAA3AAAAA8AAAAAAAAA&#10;AAAAAAAAoQIAAGRycy9kb3ducmV2LnhtbFBLBQYAAAAABAAEAPkAAACUAwAAAAA=&#10;" adj="34430" strokecolor="blue" strokeweight="2.25pt">
                    <v:stroke startarrow="classic" startarrowwidth="wide" startarrowlength="long" endarrow="classic" endarrowwidth="wide" endarrowlength="long"/>
                  </v:shape>
                </v:group>
                <v:shape id="Text Box 3058" o:spid="_x0000_s1415" type="#_x0000_t202" style="position:absolute;left:22040;top:29884;width:4767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7DsIA&#10;AADbAAAADwAAAGRycy9kb3ducmV2LnhtbESPQWuDQBSE74X+h+UVcmvWeLDFuIbEIOTSQk3I+eG+&#10;qtR9K+5Gzb/PFgo9DjPzDZPtFtOLiUbXWVawWUcgiGurO24UXM7l6zsI55E19pZJwZ0c7PLnpwxT&#10;bWf+oqnyjQgQdikqaL0fUild3ZJBt7YDcfC+7WjQBzk2Uo84B7jpZRxFiTTYcVhocaCipfqnuplA&#10;Wfgoy7nB/aG4XmN97j4+q0Kp1cuy34LwtPj/8F/7pBUkb/D7JfwA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8nsOwgAAANsAAAAPAAAAAAAAAAAAAAAAAJgCAABkcnMvZG93&#10;bnJldi54bWxQSwUGAAAAAAQABAD1AAAAhwMAAAAA&#10;" filled="f" fillcolor="#bbe0e3" stroked="f" strokecolor="#3c3">
                  <v:textbox inset=".30261mm,.18156mm,.30261mm,.18156mm">
                    <w:txbxContent>
                      <w:p w:rsidR="00287DBD" w:rsidRPr="00536EE4" w:rsidRDefault="00287DBD" w:rsidP="006F2BE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2"/>
                            <w:szCs w:val="32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33CC33"/>
                            <w:sz w:val="20"/>
                            <w:szCs w:val="20"/>
                          </w:rPr>
                          <w:t>FCm1</w:t>
                        </w:r>
                      </w:p>
                    </w:txbxContent>
                  </v:textbox>
                </v:shape>
                <v:shape id="Text Box 3059" o:spid="_x0000_s1416" type="#_x0000_t202" style="position:absolute;left:46086;top:20654;width:4491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3vfMIA&#10;AADbAAAADwAAAGRycy9kb3ducmV2LnhtbESPwWrDMAyG74O+g1Ght9VZDmVkdUuXUtilhaWjZxFr&#10;Tlgsh9hNsrevDoMdxa//k77tfvadGmmIbWADL+sMFHEdbMvOwNf19PwKKiZki11gMvBLEfa7xdMW&#10;Cxsm/qSxSk4JhGOBBpqU+kLrWDfkMa5DTyzZdxg8JhkHp+2Ak8B9p/Ms22iPLcuFBnsqG6p/qrsX&#10;ysxHfZocHt7L2y231/Z8qUpjVsv58AYq0Zz+l//aH9bARp4VF/EAv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be98wgAAANsAAAAPAAAAAAAAAAAAAAAAAJgCAABkcnMvZG93&#10;bnJldi54bWxQSwUGAAAAAAQABAD1AAAAhwMAAAAA&#10;" filled="f" fillcolor="#bbe0e3" stroked="f" strokecolor="#3c3">
                  <v:textbox inset=".30261mm,.18156mm,.30261mm,.18156mm">
                    <w:txbxContent>
                      <w:p w:rsidR="00287DBD" w:rsidRPr="00536EE4" w:rsidRDefault="00287DBD" w:rsidP="006F2BE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2"/>
                            <w:szCs w:val="32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33CC33"/>
                            <w:sz w:val="20"/>
                            <w:szCs w:val="20"/>
                          </w:rPr>
                          <w:t>FCm2</w:t>
                        </w:r>
                      </w:p>
                    </w:txbxContent>
                  </v:textbox>
                </v:shape>
                <v:shape id="Text Box 3060" o:spid="_x0000_s1417" type="#_x0000_t202" style="position:absolute;left:25064;top:21838;width:4483;height:1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FK58IA&#10;AADbAAAADwAAAGRycy9kb3ducmV2LnhtbESPQWuDQBSE74X+h+UVcmvWeJDWuIbEIOTSQk3I+eG+&#10;qtR9K+5Gzb/PFgo9DjPzDZPtFtOLiUbXWVawWUcgiGurO24UXM7l6xsI55E19pZJwZ0c7PLnpwxT&#10;bWf+oqnyjQgQdikqaL0fUild3ZJBt7YDcfC+7WjQBzk2Uo84B7jpZRxFiTTYcVhocaCipfqnuplA&#10;Wfgoy7nB/aG4XmN97j4+q0Kp1cuy34LwtPj/8F/7pBUk7/D7JfwAm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IUrnwgAAANsAAAAPAAAAAAAAAAAAAAAAAJgCAABkcnMvZG93&#10;bnJldi54bWxQSwUGAAAAAAQABAD1AAAAhwMAAAAA&#10;" filled="f" fillcolor="#bbe0e3" stroked="f" strokecolor="#3c3">
                  <v:textbox inset=".30261mm,.18156mm,.30261mm,.18156mm">
                    <w:txbxContent>
                      <w:p w:rsidR="00287DBD" w:rsidRPr="00536EE4" w:rsidRDefault="00287DBD" w:rsidP="006F2BE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2"/>
                            <w:szCs w:val="32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33CC33"/>
                            <w:sz w:val="20"/>
                            <w:szCs w:val="20"/>
                          </w:rPr>
                          <w:t>FCm3</w:t>
                        </w:r>
                      </w:p>
                    </w:txbxContent>
                  </v:textbox>
                </v:shape>
                <v:shape id="Text Box 3061" o:spid="_x0000_s1418" type="#_x0000_t202" style="position:absolute;left:46892;top:37426;width:4483;height:1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JSF8IA&#10;AADbAAAADwAAAGRycy9kb3ducmV2LnhtbERPz2vCMBS+D/Y/hDfwMmw6D+uoxlKEDd1tVeb10TzT&#10;avPSNbHW/345DHb8+H6visl2YqTBt44VvCQpCOLa6ZaNgsP+ff4GwgdkjZ1jUnAnD8X68WGFuXY3&#10;/qKxCkbEEPY5KmhC6HMpfd2QRZ+4njhyJzdYDBEORuoBbzHcdnKRpq/SYsuxocGeNg3Vl+pqFew+&#10;jtl4XphnU37rn/ozq3Z+0yo1e5rKJYhAU/gX/7m3WkEW18cv8QfI9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glIXwgAAANsAAAAPAAAAAAAAAAAAAAAAAJgCAABkcnMvZG93&#10;bnJldi54bWxQSwUGAAAAAAQABAD1AAAAhwMAAAAA&#10;" filled="f" fillcolor="#bbe0e3" stroked="f">
                  <v:textbox inset=".30261mm,.18156mm,.30261mm,.18156mm">
                    <w:txbxContent>
                      <w:p w:rsidR="00287DBD" w:rsidRPr="00536EE4" w:rsidRDefault="00287DBD" w:rsidP="006F2BE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2"/>
                            <w:szCs w:val="32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66FF"/>
                            <w:sz w:val="20"/>
                            <w:szCs w:val="20"/>
                          </w:rPr>
                          <w:t>FPm2</w:t>
                        </w:r>
                      </w:p>
                    </w:txbxContent>
                  </v:textbox>
                </v:shape>
                <v:shape id="Text Box 3062" o:spid="_x0000_s1419" type="#_x0000_t202" style="position:absolute;left:40497;top:39061;width:5126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73jMQA&#10;AADbAAAADwAAAGRycy9kb3ducmV2LnhtbESPQWvCQBSE7wX/w/KEXqRu9GAkdRURlNpbo9jrI/u6&#10;iWbfxuwa03/vFoQeh5n5hlmseluLjlpfOVYwGScgiAunKzYKjoft2xyED8gaa8ek4Jc8rJaDlwVm&#10;2t35i7o8GBEh7DNUUIbQZFL6oiSLfuwa4uj9uNZiiLI1Urd4j3Bby2mSzKTFiuNCiQ1tSiou+c0q&#10;2O++0+48NSOzPulr8Znme7+plHod9ut3EIH68B9+tj+0gnQCf1/i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nO94zEAAAA2wAAAA8AAAAAAAAAAAAAAAAAmAIAAGRycy9k&#10;b3ducmV2LnhtbFBLBQYAAAAABAAEAPUAAACJAwAAAAA=&#10;" filled="f" fillcolor="#bbe0e3" stroked="f">
                  <v:textbox inset=".30261mm,.18156mm,.30261mm,.18156mm">
                    <w:txbxContent>
                      <w:p w:rsidR="00287DBD" w:rsidRPr="00536EE4" w:rsidRDefault="00287DBD" w:rsidP="006F2BE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2"/>
                            <w:szCs w:val="32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66FF"/>
                            <w:sz w:val="20"/>
                            <w:szCs w:val="20"/>
                          </w:rPr>
                          <w:t>FPm3</w:t>
                        </w:r>
                      </w:p>
                    </w:txbxContent>
                  </v:textbox>
                </v:shape>
                <v:shape id="Text Box 3065" o:spid="_x0000_s1420" type="#_x0000_t202" style="position:absolute;left:46892;top:27081;width:4491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kD9MYA&#10;AADdAAAADwAAAGRycy9kb3ducmV2LnhtbESPQWvCQBSE7wX/w/KEXopuasFIdBURlOqtadHrI/vc&#10;RLNv0+w2pv++KxQ8DjPzDbNY9bYWHbW+cqzgdZyAIC6crtgo+PrcjmYgfEDWWDsmBb/kYbUcPC0w&#10;0+7GH9TlwYgIYZ+hgjKEJpPSFyVZ9GPXEEfv7FqLIcrWSN3iLcJtLSdJMpUWK44LJTa0Kam45j9W&#10;wX53SrvLxLyY9VF/F4c03/tNpdTzsF/PQQTqwyP8337XCt6SaQr3N/EJy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jkD9MYAAADdAAAADwAAAAAAAAAAAAAAAACYAgAAZHJz&#10;L2Rvd25yZXYueG1sUEsFBgAAAAAEAAQA9QAAAIsDAAAAAA==&#10;" filled="f" fillcolor="#bbe0e3" stroked="f">
                  <v:textbox inset=".30261mm,.18156mm,.30261mm,.18156mm">
                    <w:txbxContent>
                      <w:p w:rsidR="00287DBD" w:rsidRPr="00536EE4" w:rsidRDefault="00287DBD" w:rsidP="006F2BE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2"/>
                            <w:szCs w:val="32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66FF"/>
                            <w:sz w:val="20"/>
                            <w:szCs w:val="20"/>
                          </w:rPr>
                          <w:t>FPm1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F2BEC" w:rsidRPr="00360481" w:rsidRDefault="006F2BEC" w:rsidP="006F2BEC"/>
    <w:p w:rsidR="006F2BEC" w:rsidRPr="00360481" w:rsidRDefault="006F2BEC" w:rsidP="006F2BEC">
      <w:r w:rsidRPr="00360481">
        <w:t>Les différentes fonctions établies sont les suivantes :</w:t>
      </w:r>
    </w:p>
    <w:p w:rsidR="006F2BEC" w:rsidRPr="00360481" w:rsidRDefault="006F2BEC" w:rsidP="006F2BEC"/>
    <w:p w:rsidR="006F2BEC" w:rsidRPr="00360481" w:rsidRDefault="006F2BEC" w:rsidP="006F2BEC">
      <w:r w:rsidRPr="00360481">
        <w:t xml:space="preserve">FPm1: Assurer la maintenance </w:t>
      </w:r>
      <w:r w:rsidR="008C43AB" w:rsidRPr="00360481">
        <w:t>du logiciel</w:t>
      </w:r>
      <w:r w:rsidRPr="00360481">
        <w:t>.</w:t>
      </w:r>
    </w:p>
    <w:p w:rsidR="006F2BEC" w:rsidRPr="00360481" w:rsidRDefault="006F2BEC" w:rsidP="006F2BEC">
      <w:r w:rsidRPr="00360481">
        <w:t>FPm2: Assurer la maintenance et réparer le cas échéant le banc HIL. Assurer la maintenance de la validation HIL.</w:t>
      </w:r>
    </w:p>
    <w:p w:rsidR="006F2BEC" w:rsidRPr="00360481" w:rsidRDefault="006F2BEC" w:rsidP="004E58CA">
      <w:r w:rsidRPr="00360481">
        <w:t xml:space="preserve">FPm3 : </w:t>
      </w:r>
      <w:r w:rsidR="000215BE" w:rsidRPr="00360481">
        <w:t>As</w:t>
      </w:r>
      <w:r w:rsidR="008C43AB" w:rsidRPr="00360481">
        <w:t>surer la maintenance de l’IHM</w:t>
      </w:r>
      <w:r w:rsidRPr="00360481">
        <w:t>.</w:t>
      </w:r>
    </w:p>
    <w:p w:rsidR="006F2BEC" w:rsidRPr="00360481" w:rsidRDefault="00E149B2" w:rsidP="004E58CA">
      <w:r w:rsidRPr="00360481">
        <w:t>FC</w:t>
      </w:r>
      <w:r w:rsidR="006F2BEC" w:rsidRPr="00360481">
        <w:t>m</w:t>
      </w:r>
      <w:r w:rsidRPr="00360481">
        <w:t>1</w:t>
      </w:r>
      <w:r w:rsidR="006F2BEC" w:rsidRPr="00360481">
        <w:t xml:space="preserve">: </w:t>
      </w:r>
      <w:r w:rsidR="00222EC4" w:rsidRPr="00360481">
        <w:t xml:space="preserve">Respecter le budget annuel alloué. </w:t>
      </w:r>
    </w:p>
    <w:p w:rsidR="006F2BEC" w:rsidRPr="00360481" w:rsidRDefault="00E149B2" w:rsidP="004E58CA">
      <w:r w:rsidRPr="00360481">
        <w:t>FC</w:t>
      </w:r>
      <w:r w:rsidR="006F2BEC" w:rsidRPr="00360481">
        <w:t>m</w:t>
      </w:r>
      <w:r w:rsidRPr="00360481">
        <w:t>2</w:t>
      </w:r>
      <w:r w:rsidR="006F2BEC" w:rsidRPr="00360481">
        <w:t xml:space="preserve">: </w:t>
      </w:r>
      <w:r w:rsidR="004E58CA" w:rsidRPr="00360481">
        <w:t>Assurer la maintenance du banc matériel</w:t>
      </w:r>
      <w:r w:rsidR="006F2BEC" w:rsidRPr="00360481">
        <w:t>.</w:t>
      </w:r>
    </w:p>
    <w:p w:rsidR="006F2BEC" w:rsidRPr="00360481" w:rsidRDefault="00E149B2" w:rsidP="00E149B2">
      <w:r w:rsidRPr="00360481">
        <w:t>FCm3</w:t>
      </w:r>
      <w:r w:rsidR="006F2BEC" w:rsidRPr="00360481">
        <w:t xml:space="preserve">: </w:t>
      </w:r>
      <w:r w:rsidR="00222EC4" w:rsidRPr="00360481">
        <w:t>Assurer la maintenance des outils logiciels.</w:t>
      </w:r>
    </w:p>
    <w:p w:rsidR="004F7652" w:rsidRPr="00360481" w:rsidRDefault="004F7652" w:rsidP="00E149B2"/>
    <w:p w:rsidR="00F6092C" w:rsidRPr="00360481" w:rsidRDefault="00F6092C" w:rsidP="00E149B2"/>
    <w:p w:rsidR="00F6092C" w:rsidRPr="00360481" w:rsidRDefault="00F6092C" w:rsidP="00E149B2"/>
    <w:p w:rsidR="00F6092C" w:rsidRPr="00360481" w:rsidRDefault="00F6092C" w:rsidP="00E149B2"/>
    <w:p w:rsidR="00F6092C" w:rsidRPr="00360481" w:rsidRDefault="00F6092C" w:rsidP="00E149B2"/>
    <w:p w:rsidR="00F6092C" w:rsidRPr="00360481" w:rsidRDefault="00F6092C" w:rsidP="00E149B2"/>
    <w:p w:rsidR="00F6092C" w:rsidRPr="00360481" w:rsidRDefault="00F6092C" w:rsidP="00E149B2"/>
    <w:p w:rsidR="00F6092C" w:rsidRPr="00360481" w:rsidRDefault="00F6092C" w:rsidP="00E149B2"/>
    <w:p w:rsidR="00F6092C" w:rsidRPr="00360481" w:rsidRDefault="00F6092C" w:rsidP="00E149B2"/>
    <w:p w:rsidR="00F6092C" w:rsidRPr="00360481" w:rsidRDefault="00F6092C" w:rsidP="00E149B2"/>
    <w:p w:rsidR="00F6092C" w:rsidRPr="00360481" w:rsidRDefault="00F6092C" w:rsidP="00E149B2"/>
    <w:p w:rsidR="00F6092C" w:rsidRPr="00360481" w:rsidRDefault="00F6092C" w:rsidP="00E149B2"/>
    <w:p w:rsidR="00F6092C" w:rsidRPr="00360481" w:rsidRDefault="00F6092C" w:rsidP="00E149B2"/>
    <w:p w:rsidR="004F7652" w:rsidRPr="00360481" w:rsidRDefault="004F7652" w:rsidP="004F7652">
      <w:pPr>
        <w:pStyle w:val="Titre3"/>
      </w:pPr>
      <w:bookmarkStart w:id="22" w:name="_Toc382491801"/>
      <w:r w:rsidRPr="00360481">
        <w:t>Phase de vie Evolution.</w:t>
      </w:r>
      <w:bookmarkEnd w:id="22"/>
    </w:p>
    <w:p w:rsidR="004F7652" w:rsidRPr="00360481" w:rsidRDefault="004F7652" w:rsidP="004F7652"/>
    <w:p w:rsidR="004F7652" w:rsidRPr="00360481" w:rsidRDefault="004F7652" w:rsidP="004F7652"/>
    <w:p w:rsidR="004F7652" w:rsidRPr="00360481" w:rsidRDefault="004F7652" w:rsidP="004F7652"/>
    <w:p w:rsidR="004F7652" w:rsidRPr="00360481" w:rsidRDefault="004F7652" w:rsidP="004F7652">
      <w:r w:rsidRPr="00360481">
        <w:rPr>
          <w:noProof/>
          <w:lang w:eastAsia="fr-FR" w:bidi="ar-SA"/>
        </w:rPr>
        <mc:AlternateContent>
          <mc:Choice Requires="wpc">
            <w:drawing>
              <wp:inline distT="0" distB="0" distL="0" distR="0" wp14:anchorId="4AD2A52A" wp14:editId="0E170D1C">
                <wp:extent cx="6210935" cy="4069715"/>
                <wp:effectExtent l="19050" t="0" r="0" b="0"/>
                <wp:docPr id="3260" name="Zone de dessin 32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440" name="UpRibbonSharp"/>
                        <wps:cNvSpPr>
                          <a:spLocks noEditPoints="1" noChangeArrowheads="1"/>
                        </wps:cNvSpPr>
                        <wps:spPr bwMode="auto">
                          <a:xfrm>
                            <a:off x="0" y="0"/>
                            <a:ext cx="2167888" cy="1084234"/>
                          </a:xfrm>
                          <a:custGeom>
                            <a:avLst/>
                            <a:gdLst>
                              <a:gd name="G0" fmla="+- 0 0 0"/>
                              <a:gd name="G1" fmla="+- 5400 0 0"/>
                              <a:gd name="G2" fmla="+- 5400 2700 0"/>
                              <a:gd name="G3" fmla="+- 21600 0 G2"/>
                              <a:gd name="G4" fmla="+- 21600 0 G1"/>
                              <a:gd name="G5" fmla="+- 21600 0 18900"/>
                              <a:gd name="G6" fmla="*/ 18900 1 2"/>
                              <a:gd name="G7" fmla="+- 21600 0 G6"/>
                              <a:gd name="G8" fmla="+- 18900 0 0"/>
                              <a:gd name="T0" fmla="*/ 10800 w 21600"/>
                              <a:gd name="T1" fmla="*/ 0 h 21600"/>
                              <a:gd name="T2" fmla="*/ 2700 w 21600"/>
                              <a:gd name="T3" fmla="*/ 12150 h 21600"/>
                              <a:gd name="T4" fmla="*/ 10800 w 21600"/>
                              <a:gd name="T5" fmla="*/ 18900 h 21600"/>
                              <a:gd name="T6" fmla="*/ 18900 w 21600"/>
                              <a:gd name="T7" fmla="*/ 12150 h 21600"/>
                              <a:gd name="T8" fmla="*/ 17694720 60000 65536"/>
                              <a:gd name="T9" fmla="*/ 11796480 60000 65536"/>
                              <a:gd name="T10" fmla="*/ 5898240 60000 65536"/>
                              <a:gd name="T11" fmla="*/ 0 60000 65536"/>
                              <a:gd name="T12" fmla="*/ G1 w 21600"/>
                              <a:gd name="T13" fmla="*/ 0 h 21600"/>
                              <a:gd name="T14" fmla="*/ G4 w 21600"/>
                              <a:gd name="T15" fmla="*/ G8 h 21600"/>
                            </a:gdLst>
                            <a:ahLst/>
                            <a:cxnLst>
                              <a:cxn ang="T8">
                                <a:pos x="T0" y="T1"/>
                              </a:cxn>
                              <a:cxn ang="T9">
                                <a:pos x="T2" y="T3"/>
                              </a:cxn>
                              <a:cxn ang="T10">
                                <a:pos x="T4" y="T5"/>
                              </a:cxn>
                              <a:cxn ang="T11">
                                <a:pos x="T6" y="T7"/>
                              </a:cxn>
                            </a:cxnLst>
                            <a:rect l="T12" t="T13" r="T14" b="T15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8100" y="21600"/>
                                </a:lnTo>
                                <a:lnTo>
                                  <a:pt x="8100" y="18900"/>
                                </a:lnTo>
                                <a:lnTo>
                                  <a:pt x="13500" y="18900"/>
                                </a:lnTo>
                                <a:lnTo>
                                  <a:pt x="1350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18900" y="12150"/>
                                </a:lnTo>
                                <a:lnTo>
                                  <a:pt x="21600" y="2700"/>
                                </a:lnTo>
                                <a:lnTo>
                                  <a:pt x="16200" y="2700"/>
                                </a:lnTo>
                                <a:lnTo>
                                  <a:pt x="16200" y="0"/>
                                </a:lnTo>
                                <a:lnTo>
                                  <a:pt x="5400" y="0"/>
                                </a:lnTo>
                                <a:lnTo>
                                  <a:pt x="5400" y="2700"/>
                                </a:lnTo>
                                <a:lnTo>
                                  <a:pt x="0" y="2700"/>
                                </a:lnTo>
                                <a:lnTo>
                                  <a:pt x="2700" y="12150"/>
                                </a:lnTo>
                                <a:close/>
                              </a:path>
                              <a:path w="21600" h="21600" fill="none" extrusionOk="0">
                                <a:moveTo>
                                  <a:pt x="8100" y="18900"/>
                                </a:moveTo>
                                <a:lnTo>
                                  <a:pt x="5400" y="18900"/>
                                </a:lnTo>
                                <a:lnTo>
                                  <a:pt x="5400" y="2700"/>
                                </a:lnTo>
                              </a:path>
                              <a:path w="21600" h="21600" fill="none" extrusionOk="0">
                                <a:moveTo>
                                  <a:pt x="5400" y="18900"/>
                                </a:moveTo>
                                <a:lnTo>
                                  <a:pt x="8100" y="21600"/>
                                </a:lnTo>
                              </a:path>
                              <a:path w="21600" h="21600" fill="none" extrusionOk="0">
                                <a:moveTo>
                                  <a:pt x="13500" y="18900"/>
                                </a:moveTo>
                                <a:lnTo>
                                  <a:pt x="16200" y="18900"/>
                                </a:lnTo>
                                <a:lnTo>
                                  <a:pt x="16200" y="2700"/>
                                </a:lnTo>
                              </a:path>
                              <a:path w="21600" h="21600" fill="none" extrusionOk="0">
                                <a:moveTo>
                                  <a:pt x="16200" y="18900"/>
                                </a:moveTo>
                                <a:lnTo>
                                  <a:pt x="13500" y="21600"/>
                                </a:lnTo>
                              </a:path>
                            </a:pathLst>
                          </a:custGeom>
                          <a:solidFill>
                            <a:srgbClr val="D8EBB3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107763" dir="2700000" algn="ctr" rotWithShape="0">
                              <a:srgbClr val="808080"/>
                            </a:outerShdw>
                          </a:effec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Text Box 3014"/>
                        <wps:cNvSpPr txBox="1">
                          <a:spLocks noChangeArrowheads="1"/>
                        </wps:cNvSpPr>
                        <wps:spPr bwMode="blackWhite">
                          <a:xfrm>
                            <a:off x="576264" y="257237"/>
                            <a:ext cx="1029919" cy="4799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C0C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4F765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MS Mincho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Phase de vie:</w:t>
                              </w:r>
                            </w:p>
                            <w:p w:rsidR="00287DBD" w:rsidRPr="00536EE4" w:rsidRDefault="00287DBD" w:rsidP="004F765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MS Mincho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ascii="Arial" w:cs="Arial"/>
                                  <w:b/>
                                  <w:bCs/>
                                  <w:color w:val="000000"/>
                                  <w:sz w:val="21"/>
                                  <w:szCs w:val="21"/>
                                </w:rPr>
                                <w:t>Evolution</w:t>
                              </w:r>
                            </w:p>
                            <w:p w:rsidR="00287DBD" w:rsidRPr="00536EE4" w:rsidRDefault="00287DBD" w:rsidP="004F7652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81947" tIns="40974" rIns="81947" bIns="40974" anchor="ctr" anchorCtr="0" upright="1">
                          <a:noAutofit/>
                        </wps:bodyPr>
                      </wps:wsp>
                      <wpg:wgp>
                        <wpg:cNvPr id="442" name="Group 3015"/>
                        <wpg:cNvGrpSpPr>
                          <a:grpSpLocks/>
                        </wpg:cNvGrpSpPr>
                        <wpg:grpSpPr bwMode="auto">
                          <a:xfrm>
                            <a:off x="1147173" y="1387159"/>
                            <a:ext cx="5022387" cy="2362635"/>
                            <a:chOff x="1227" y="1644"/>
                            <a:chExt cx="3558" cy="1674"/>
                          </a:xfrm>
                        </wpg:grpSpPr>
                        <wps:wsp>
                          <wps:cNvPr id="443" name="Text Box 30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40" y="3006"/>
                              <a:ext cx="418" cy="9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536EE4" w:rsidRDefault="00287DBD" w:rsidP="004F7652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33642" tIns="6728" rIns="33642" bIns="6728" anchor="t" anchorCtr="0" upright="1">
                            <a:noAutofit/>
                          </wps:bodyPr>
                        </wps:wsp>
                        <wps:wsp>
                          <wps:cNvPr id="444" name="Oval 3017"/>
                          <wps:cNvSpPr>
                            <a:spLocks noChangeArrowheads="1"/>
                          </wps:cNvSpPr>
                          <wps:spPr bwMode="auto">
                            <a:xfrm>
                              <a:off x="2488" y="2392"/>
                              <a:ext cx="982" cy="349"/>
                            </a:xfrm>
                            <a:prstGeom prst="ellipse">
                              <a:avLst/>
                            </a:prstGeom>
                            <a:solidFill>
                              <a:srgbClr val="BBE0E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445" name="Text Box 30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47" y="2477"/>
                              <a:ext cx="998" cy="2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BBE0E3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287DBD" w:rsidRPr="00A52177" w:rsidRDefault="00287DBD" w:rsidP="002E0299">
                                <w:pPr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 xml:space="preserve">IHM </w:t>
                                </w:r>
                                <w:proofErr w:type="spellStart"/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Mutl</w:t>
                                </w:r>
                                <w:proofErr w:type="spellEnd"/>
                                <w:r>
                                  <w:rPr>
                                    <w:rFonts w:ascii="Arial" w:cs="Arial"/>
                                    <w:color w:val="000000"/>
                                    <w:sz w:val="22"/>
                                    <w:szCs w:val="22"/>
                                  </w:rPr>
                                  <w:t>-clients</w:t>
                                </w:r>
                              </w:p>
                              <w:p w:rsidR="00287DBD" w:rsidRPr="00222EC4" w:rsidRDefault="00287DBD" w:rsidP="004F7652">
                                <w:pPr>
                                  <w:autoSpaceDE w:val="0"/>
                                  <w:autoSpaceDN w:val="0"/>
                                  <w:adjustRightInd w:val="0"/>
                                  <w:jc w:val="left"/>
                                  <w:rPr>
                                    <w:rFonts w:ascii="Arial" w:hAnsi="Arial" w:cs="Arial"/>
                                    <w:color w:val="000000"/>
                                    <w:sz w:val="32"/>
                                    <w:szCs w:val="3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56967" tIns="28484" rIns="56967" bIns="28484" anchor="t" anchorCtr="0" upright="1">
                            <a:noAutofit/>
                          </wps:bodyPr>
                        </wps:wsp>
                        <wpg:grpSp>
                          <wpg:cNvPr id="446" name="Group 3019"/>
                          <wpg:cNvGrpSpPr>
                            <a:grpSpLocks/>
                          </wpg:cNvGrpSpPr>
                          <wpg:grpSpPr bwMode="auto">
                            <a:xfrm>
                              <a:off x="3676" y="1750"/>
                              <a:ext cx="760" cy="254"/>
                              <a:chOff x="4240" y="3702"/>
                              <a:chExt cx="1089" cy="363"/>
                            </a:xfrm>
                          </wpg:grpSpPr>
                          <wps:wsp>
                            <wps:cNvPr id="447" name="Oval 30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240" y="3702"/>
                                <a:ext cx="1089" cy="36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00" name="Text Box 30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1" y="3830"/>
                                <a:ext cx="997" cy="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4F76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Banc mat</w:t>
                                  </w:r>
                                  <w:r w:rsidRPr="00536EE4">
                                    <w:rPr>
                                      <w:rFonts w:ascii="Arial"/>
                                      <w:color w:val="000000"/>
                                      <w:sz w:val="20"/>
                                      <w:szCs w:val="20"/>
                                    </w:rPr>
                                    <w:t>é</w:t>
                                  </w: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riel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s:wsp>
                          <wps:cNvPr id="3201" name="Oval 3022"/>
                          <wps:cNvSpPr>
                            <a:spLocks noChangeArrowheads="1"/>
                          </wps:cNvSpPr>
                          <wps:spPr bwMode="auto">
                            <a:xfrm>
                              <a:off x="4004" y="3031"/>
                              <a:ext cx="476" cy="136"/>
                            </a:xfrm>
                            <a:prstGeom prst="ellipse">
                              <a:avLst/>
                            </a:prstGeom>
                            <a:solidFill>
                              <a:srgbClr val="FFFD63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3202" name="Group 3023"/>
                          <wpg:cNvGrpSpPr>
                            <a:grpSpLocks/>
                          </wpg:cNvGrpSpPr>
                          <wpg:grpSpPr bwMode="auto">
                            <a:xfrm>
                              <a:off x="2721" y="1644"/>
                              <a:ext cx="825" cy="222"/>
                              <a:chOff x="3809" y="2477"/>
                              <a:chExt cx="1180" cy="317"/>
                            </a:xfrm>
                          </wpg:grpSpPr>
                          <wps:wsp>
                            <wps:cNvPr id="3203" name="Oval 302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810" y="2477"/>
                                <a:ext cx="1179" cy="3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04" name="Text Box 302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09" y="2567"/>
                                <a:ext cx="1179" cy="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4F76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Documentation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05" name="Group 3026"/>
                          <wpg:cNvGrpSpPr>
                            <a:grpSpLocks/>
                          </wpg:cNvGrpSpPr>
                          <wpg:grpSpPr bwMode="auto">
                            <a:xfrm>
                              <a:off x="1775" y="1750"/>
                              <a:ext cx="759" cy="349"/>
                              <a:chOff x="-159" y="2976"/>
                              <a:chExt cx="1088" cy="499"/>
                            </a:xfrm>
                          </wpg:grpSpPr>
                          <wps:wsp>
                            <wps:cNvPr id="3206" name="Oval 302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59" y="2976"/>
                                <a:ext cx="1088" cy="49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07" name="Text Box 302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3" y="3022"/>
                                <a:ext cx="862" cy="4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4F76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Softwares / Outils / Licences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08" name="Group 3032"/>
                          <wpg:cNvGrpSpPr>
                            <a:grpSpLocks/>
                          </wpg:cNvGrpSpPr>
                          <wpg:grpSpPr bwMode="auto">
                            <a:xfrm>
                              <a:off x="2170" y="3033"/>
                              <a:ext cx="950" cy="285"/>
                              <a:chOff x="3787" y="1595"/>
                              <a:chExt cx="1497" cy="410"/>
                            </a:xfrm>
                          </wpg:grpSpPr>
                          <wps:wsp>
                            <wps:cNvPr id="3209" name="Oval 303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787" y="1595"/>
                                <a:ext cx="1497" cy="41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10" name="Text Box 303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81" y="1694"/>
                                <a:ext cx="1315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4F76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536EE4">
                                    <w:rPr>
                                      <w:rFonts w:ascii="Arial"/>
                                      <w:color w:val="000000"/>
                                      <w:sz w:val="20"/>
                                      <w:szCs w:val="20"/>
                                    </w:rPr>
                                    <w:t>é</w:t>
                                  </w: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veloppeurs </w:t>
                                  </w:r>
                                  <w:r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IHM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11" name="Group 3035"/>
                          <wpg:cNvGrpSpPr>
                            <a:grpSpLocks/>
                          </wpg:cNvGrpSpPr>
                          <wpg:grpSpPr bwMode="auto">
                            <a:xfrm>
                              <a:off x="3834" y="2147"/>
                              <a:ext cx="951" cy="285"/>
                              <a:chOff x="4014" y="1751"/>
                              <a:chExt cx="1497" cy="409"/>
                            </a:xfrm>
                          </wpg:grpSpPr>
                          <wps:wsp>
                            <wps:cNvPr id="3212" name="Oval 30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14" y="1751"/>
                                <a:ext cx="1497" cy="4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13" name="Text Box 303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1810"/>
                                <a:ext cx="1315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4F76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536EE4">
                                    <w:rPr>
                                      <w:rFonts w:ascii="Arial"/>
                                      <w:color w:val="000000"/>
                                      <w:sz w:val="20"/>
                                      <w:szCs w:val="20"/>
                                    </w:rPr>
                                    <w:t>é</w:t>
                                  </w: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veloppeurs </w:t>
                                  </w:r>
                                  <w:r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Software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18" name="Group 3041"/>
                          <wpg:cNvGrpSpPr>
                            <a:grpSpLocks/>
                          </wpg:cNvGrpSpPr>
                          <wpg:grpSpPr bwMode="auto">
                            <a:xfrm>
                              <a:off x="3800" y="2938"/>
                              <a:ext cx="950" cy="286"/>
                              <a:chOff x="4014" y="1751"/>
                              <a:chExt cx="1497" cy="409"/>
                            </a:xfrm>
                          </wpg:grpSpPr>
                          <wps:wsp>
                            <wps:cNvPr id="3219" name="Oval 30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014" y="1751"/>
                                <a:ext cx="1497" cy="40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20" name="Text Box 304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105" y="1810"/>
                                <a:ext cx="1315" cy="2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4F76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D</w:t>
                                  </w:r>
                                  <w:r w:rsidRPr="00536EE4">
                                    <w:rPr>
                                      <w:rFonts w:ascii="Arial"/>
                                      <w:color w:val="000000"/>
                                      <w:sz w:val="20"/>
                                      <w:szCs w:val="20"/>
                                    </w:rPr>
                                    <w:t>é</w:t>
                                  </w: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 xml:space="preserve">veloppeurs </w:t>
                                  </w:r>
                                  <w:r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Hardware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g:grpSp>
                          <wpg:cNvPr id="3221" name="Group 3047"/>
                          <wpg:cNvGrpSpPr>
                            <a:grpSpLocks/>
                          </wpg:cNvGrpSpPr>
                          <wpg:grpSpPr bwMode="auto">
                            <a:xfrm>
                              <a:off x="1227" y="2417"/>
                              <a:ext cx="823" cy="221"/>
                              <a:chOff x="-230" y="2287"/>
                              <a:chExt cx="1179" cy="317"/>
                            </a:xfrm>
                          </wpg:grpSpPr>
                          <wps:wsp>
                            <wps:cNvPr id="3222" name="Oval 304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230" y="2287"/>
                                <a:ext cx="1179" cy="31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D63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23" name="Text Box 304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30" y="2388"/>
                                <a:ext cx="1179" cy="15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BBE0E3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87DBD" w:rsidRPr="00536EE4" w:rsidRDefault="00287DBD" w:rsidP="004F7652">
                                  <w:pPr>
                                    <w:autoSpaceDE w:val="0"/>
                                    <w:autoSpaceDN w:val="0"/>
                                    <w:adjustRightInd w:val="0"/>
                                    <w:jc w:val="center"/>
                                    <w:rPr>
                                      <w:rFonts w:ascii="Arial" w:hAnsi="Arial" w:cs="Arial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 w:rsidRPr="00536EE4">
                                    <w:rPr>
                                      <w:rFonts w:ascii="Arial" w:cs="Arial"/>
                                      <w:color w:val="000000"/>
                                      <w:sz w:val="20"/>
                                      <w:szCs w:val="20"/>
                                    </w:rPr>
                                    <w:t>Budget annuel</w:t>
                                  </w:r>
                                </w:p>
                              </w:txbxContent>
                            </wps:txbx>
                            <wps:bodyPr rot="0" vert="horz" wrap="square" lIns="33642" tIns="6728" rIns="33642" bIns="6728" anchor="t" anchorCtr="0" upright="1">
                              <a:noAutofit/>
                            </wps:bodyPr>
                          </wps:wsp>
                        </wpg:grpSp>
                        <wps:wsp>
                          <wps:cNvPr id="3225" name="AutoShape 3052"/>
                          <wps:cNvCnPr>
                            <a:cxnSpLocks noChangeShapeType="1"/>
                          </wps:cNvCnPr>
                          <wps:spPr bwMode="auto">
                            <a:xfrm rot="5400000">
                              <a:off x="2510" y="2137"/>
                              <a:ext cx="1252" cy="595"/>
                            </a:xfrm>
                            <a:prstGeom prst="curvedConnector3">
                              <a:avLst>
                                <a:gd name="adj1" fmla="val 78281"/>
                              </a:avLst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round/>
                              <a:headEnd type="stealth" w="lg" len="lg"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6" name="AutoShape 3053"/>
                          <wps:cNvCnPr>
                            <a:cxnSpLocks noChangeShapeType="1"/>
                            <a:stCxn id="3201" idx="5"/>
                          </wps:cNvCnPr>
                          <wps:spPr bwMode="auto">
                            <a:xfrm rot="16200000" flipH="1">
                              <a:off x="3098" y="2048"/>
                              <a:ext cx="1391" cy="962"/>
                            </a:xfrm>
                            <a:prstGeom prst="curvedConnector3">
                              <a:avLst>
                                <a:gd name="adj1" fmla="val 110352"/>
                              </a:avLst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round/>
                              <a:headEnd type="stealth" w="lg" len="lg"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7" name="AutoShape 3054"/>
                          <wps:cNvCnPr>
                            <a:cxnSpLocks noChangeShapeType="1"/>
                            <a:stCxn id="3201" idx="4"/>
                          </wps:cNvCnPr>
                          <wps:spPr bwMode="auto">
                            <a:xfrm rot="5400000">
                              <a:off x="3663" y="2624"/>
                              <a:ext cx="36" cy="1122"/>
                            </a:xfrm>
                            <a:prstGeom prst="curvedConnector2">
                              <a:avLst/>
                            </a:prstGeom>
                            <a:noFill/>
                            <a:ln w="28575">
                              <a:solidFill>
                                <a:srgbClr val="0000FF"/>
                              </a:solidFill>
                              <a:round/>
                              <a:headEnd type="stealth" w="lg" len="lg"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8" name="Line 3055"/>
                          <wps:cNvCnPr>
                            <a:endCxn id="444" idx="2"/>
                          </wps:cNvCnPr>
                          <wps:spPr bwMode="auto">
                            <a:xfrm flipV="1">
                              <a:off x="2050" y="2566"/>
                              <a:ext cx="438" cy="12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FF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9" name="Line 3056"/>
                          <wps:cNvCnPr/>
                          <wps:spPr bwMode="auto">
                            <a:xfrm flipH="1">
                              <a:off x="3470" y="1887"/>
                              <a:ext cx="181" cy="59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FF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0" name="Line 3057"/>
                          <wps:cNvCnPr>
                            <a:endCxn id="444" idx="1"/>
                          </wps:cNvCnPr>
                          <wps:spPr bwMode="auto">
                            <a:xfrm>
                              <a:off x="2470" y="2069"/>
                              <a:ext cx="162" cy="374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FF00"/>
                              </a:solidFill>
                              <a:round/>
                              <a:headEnd/>
                              <a:tailEnd type="stealth" w="lg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3231" name="Text Box 3058"/>
                        <wps:cNvSpPr txBox="1">
                          <a:spLocks noChangeArrowheads="1"/>
                        </wps:cNvSpPr>
                        <wps:spPr bwMode="auto">
                          <a:xfrm>
                            <a:off x="2254610" y="2824935"/>
                            <a:ext cx="476644" cy="16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4F765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33CC33"/>
                                  <w:sz w:val="20"/>
                                  <w:szCs w:val="20"/>
                                </w:rPr>
                                <w:t>FCm1</w:t>
                              </w:r>
                            </w:p>
                          </w:txbxContent>
                        </wps:txbx>
                        <wps:bodyPr rot="0" vert="horz" wrap="square" lIns="10894" tIns="6536" rIns="10894" bIns="6536" anchor="t" anchorCtr="0" upright="1">
                          <a:noAutofit/>
                        </wps:bodyPr>
                      </wps:wsp>
                      <wps:wsp>
                        <wps:cNvPr id="496" name="Text Box 3059"/>
                        <wps:cNvSpPr txBox="1">
                          <a:spLocks noChangeArrowheads="1"/>
                        </wps:cNvSpPr>
                        <wps:spPr bwMode="auto">
                          <a:xfrm>
                            <a:off x="4560803" y="1952709"/>
                            <a:ext cx="449057" cy="16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4F765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33CC33"/>
                                  <w:sz w:val="20"/>
                                  <w:szCs w:val="20"/>
                                </w:rPr>
                                <w:t>FCm2</w:t>
                              </w:r>
                            </w:p>
                          </w:txbxContent>
                        </wps:txbx>
                        <wps:bodyPr rot="0" vert="horz" wrap="square" lIns="10894" tIns="6536" rIns="10894" bIns="6536" anchor="t" anchorCtr="0" upright="1">
                          <a:noAutofit/>
                        </wps:bodyPr>
                      </wps:wsp>
                      <wps:wsp>
                        <wps:cNvPr id="497" name="Text Box 3060"/>
                        <wps:cNvSpPr txBox="1">
                          <a:spLocks noChangeArrowheads="1"/>
                        </wps:cNvSpPr>
                        <wps:spPr bwMode="auto">
                          <a:xfrm>
                            <a:off x="2562538" y="2176914"/>
                            <a:ext cx="448291" cy="16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33CC3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4F765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33CC33"/>
                                  <w:sz w:val="20"/>
                                  <w:szCs w:val="20"/>
                                </w:rPr>
                                <w:t>FCm3</w:t>
                              </w:r>
                            </w:p>
                          </w:txbxContent>
                        </wps:txbx>
                        <wps:bodyPr rot="0" vert="horz" wrap="square" lIns="10894" tIns="6536" rIns="10894" bIns="6536" anchor="t" anchorCtr="0" upright="1">
                          <a:noAutofit/>
                        </wps:bodyPr>
                      </wps:wsp>
                      <wps:wsp>
                        <wps:cNvPr id="498" name="Text Box 3061"/>
                        <wps:cNvSpPr txBox="1">
                          <a:spLocks noChangeArrowheads="1"/>
                        </wps:cNvSpPr>
                        <wps:spPr bwMode="auto">
                          <a:xfrm>
                            <a:off x="5282708" y="3795959"/>
                            <a:ext cx="448291" cy="16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4F765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20"/>
                                  <w:szCs w:val="20"/>
                                </w:rPr>
                                <w:t>FPm2</w:t>
                              </w:r>
                            </w:p>
                          </w:txbxContent>
                        </wps:txbx>
                        <wps:bodyPr rot="0" vert="horz" wrap="square" lIns="10894" tIns="6536" rIns="10894" bIns="6536" anchor="t" anchorCtr="0" upright="1">
                          <a:noAutofit/>
                        </wps:bodyPr>
                      </wps:wsp>
                      <wps:wsp>
                        <wps:cNvPr id="3236" name="Text Box 3062"/>
                        <wps:cNvSpPr txBox="1">
                          <a:spLocks noChangeArrowheads="1"/>
                        </wps:cNvSpPr>
                        <wps:spPr bwMode="auto">
                          <a:xfrm>
                            <a:off x="3768321" y="3284705"/>
                            <a:ext cx="512661" cy="16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4F765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20"/>
                                  <w:szCs w:val="20"/>
                                </w:rPr>
                                <w:t>FPm3</w:t>
                              </w:r>
                            </w:p>
                          </w:txbxContent>
                        </wps:txbx>
                        <wps:bodyPr rot="0" vert="horz" wrap="square" lIns="10894" tIns="6536" rIns="10894" bIns="6536" anchor="t" anchorCtr="0" upright="1">
                          <a:noAutofit/>
                        </wps:bodyPr>
                      </wps:wsp>
                      <wps:wsp>
                        <wps:cNvPr id="3238" name="Text Box 3065"/>
                        <wps:cNvSpPr txBox="1">
                          <a:spLocks noChangeArrowheads="1"/>
                        </wps:cNvSpPr>
                        <wps:spPr bwMode="auto">
                          <a:xfrm>
                            <a:off x="4779158" y="2698069"/>
                            <a:ext cx="449057" cy="1635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BBE0E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87DBD" w:rsidRPr="00536EE4" w:rsidRDefault="00287DBD" w:rsidP="004F7652">
                              <w:pPr>
                                <w:autoSpaceDE w:val="0"/>
                                <w:autoSpaceDN w:val="0"/>
                                <w:adjustRightInd w:val="0"/>
                                <w:jc w:val="center"/>
                                <w:rPr>
                                  <w:rFonts w:ascii="Arial" w:hAnsi="Arial"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 w:rsidRPr="00536EE4">
                                <w:rPr>
                                  <w:rFonts w:ascii="Arial" w:cs="Arial"/>
                                  <w:b/>
                                  <w:bCs/>
                                  <w:color w:val="0066FF"/>
                                  <w:sz w:val="20"/>
                                  <w:szCs w:val="20"/>
                                </w:rPr>
                                <w:t>FPm1</w:t>
                              </w:r>
                            </w:p>
                          </w:txbxContent>
                        </wps:txbx>
                        <wps:bodyPr rot="0" vert="horz" wrap="square" lIns="10894" tIns="6536" rIns="10894" bIns="6536" anchor="t" anchorCtr="0" upright="1">
                          <a:noAutofit/>
                        </wps:bodyPr>
                      </wps:wsp>
                      <wps:wsp>
                        <wps:cNvPr id="450" name="AutoShape 3054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969095" y="1352988"/>
                            <a:ext cx="739140" cy="1342390"/>
                          </a:xfrm>
                          <a:prstGeom prst="curvedConnector3">
                            <a:avLst>
                              <a:gd name="adj1" fmla="val 135306"/>
                            </a:avLst>
                          </a:prstGeom>
                          <a:noFill/>
                          <a:ln w="28575">
                            <a:solidFill>
                              <a:srgbClr val="0000FF"/>
                            </a:solidFill>
                            <a:round/>
                            <a:headEnd type="stealth" w="lg" len="lg"/>
                            <a:tailEnd type="stealth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Zone de dessin 3260" o:spid="_x0000_s1421" editas="canvas" style="width:489.05pt;height:320.45pt;mso-position-horizontal-relative:char;mso-position-vertical-relative:line" coordsize="62109,40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">
                <v:shape id="_x0000_s1422" type="#_x0000_t75" style="position:absolute;width:62109;height:40697;visibility:visible;mso-wrap-style:square">
                  <v:fill o:detectmouseclick="t"/>
                  <v:path o:connecttype="none"/>
                </v:shape>
                <v:shape id="UpRibbonSharp" o:spid="_x0000_s1423" style="position:absolute;width:21678;height:10842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NITcEA&#10;AADcAAAADwAAAGRycy9kb3ducmV2LnhtbERPy2oCMRTdF/yHcAV3NaNILaNRRJCKrpwOuL1OrvNw&#10;cjMmqY5/3ywKXR7Oe7nuTSse5HxtWcFknIAgLqyuuVSQf+/eP0H4gKyxtUwKXuRhvRq8LTHV9skn&#10;emShFDGEfYoKqhC6VEpfVGTQj21HHLmrdQZDhK6U2uEzhptWTpPkQxqsOTZU2NG2ouKW/RgF7pWf&#10;i002Pbn75Ws7zw9NMz82So2G/WYBIlAf/sV/7r1WMJvF+fFMPAJ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hTSE3BAAAA3AAAAA8AAAAAAAAAAAAAAAAAmAIAAGRycy9kb3du&#10;cmV2LnhtbFBLBQYAAAAABAAEAPUAAACGAwAAAAA=&#10;" path="m,21600r8100,l8100,18900r5400,l13500,21600r8100,l18900,12150,21600,2700r-5400,l16200,,5400,r,2700l,2700r2700,9450l,21600xem8100,18900nfl5400,18900r,-16200em5400,18900nfl8100,21600em13500,18900nfl16200,18900r,-16200em16200,18900nfl13500,21600e" fillcolor="#d8ebb3">
                  <v:stroke joinstyle="miter"/>
                  <v:shadow on="t" offset="6pt,6pt"/>
                  <v:path o:extrusionok="f" o:connecttype="custom" o:connectlocs="1083944,0;270986,609882;1083944,948705;1896902,609882" o:connectangles="270,180,90,0" textboxrect="5400,0,16200,18900"/>
                  <o:lock v:ext="edit" verticies="t"/>
                </v:shape>
                <v:shape id="Text Box 3014" o:spid="_x0000_s1424" type="#_x0000_t202" style="position:absolute;left:5762;top:2572;width:10299;height:4799;visibility:visible;mso-wrap-style:square;v-text-anchor:middle" o:bwmode="highContras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yuQMMA&#10;AADcAAAADwAAAGRycy9kb3ducmV2LnhtbESPQYvCMBSE7wv7H8ITvCyaVkSlGmVRVjx4UZc9P5tn&#10;U2xeSpOt9d8bQfA4zMw3zGLV2Uq01PjSsYJ0mIAgzp0uuVDwe/oZzED4gKyxckwK7uRhtfz8WGCm&#10;3Y0P1B5DISKEfYYKTAh1JqXPDVn0Q1cTR+/iGoshyqaQusFbhNtKjpJkIi2WHBcM1rQ2lF+P/1bB&#10;eTLdtPKSfm35ms7ovv8z271Vqt/rvucgAnXhHX61d1rBeJzC80w8An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+yuQMMAAADcAAAADwAAAAAAAAAAAAAAAACYAgAAZHJzL2Rv&#10;d25yZXYueG1sUEsFBgAAAAAEAAQA9QAAAIgDAAAAAA==&#10;" filled="f" fillcolor="silver" stroked="f">
                  <v:textbox inset="2.27631mm,1.1382mm,2.27631mm,1.1382mm">
                    <w:txbxContent>
                      <w:p w:rsidR="00287DBD" w:rsidRPr="00536EE4" w:rsidRDefault="00287DBD" w:rsidP="004F765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MS Mincho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Phase de vie:</w:t>
                        </w:r>
                      </w:p>
                      <w:p w:rsidR="00287DBD" w:rsidRPr="00536EE4" w:rsidRDefault="00287DBD" w:rsidP="004F765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MS Mincho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</w:pPr>
                        <w:r>
                          <w:rPr>
                            <w:rFonts w:ascii="Arial" w:cs="Arial"/>
                            <w:b/>
                            <w:bCs/>
                            <w:color w:val="000000"/>
                            <w:sz w:val="21"/>
                            <w:szCs w:val="21"/>
                          </w:rPr>
                          <w:t>Evolution</w:t>
                        </w:r>
                      </w:p>
                      <w:p w:rsidR="00287DBD" w:rsidRPr="00536EE4" w:rsidRDefault="00287DBD" w:rsidP="004F7652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shape>
                <v:group id="Group 3015" o:spid="_x0000_s1425" style="position:absolute;left:11471;top:13871;width:50224;height:23626" coordorigin="1227,1644" coordsize="3558,16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679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x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9eu/TFAAAA3AAA&#10;AA8AAAAAAAAAAAAAAAAAqgIAAGRycy9kb3ducmV2LnhtbFBLBQYAAAAABAAEAPoAAACcAwAAAAA=&#10;">
                  <v:shape id="Text Box 3016" o:spid="_x0000_s1426" type="#_x0000_t202" style="position:absolute;left:4140;top:3006;width:418;height: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sbT8UA&#10;AADcAAAADwAAAGRycy9kb3ducmV2LnhtbESPQWvCQBSE70L/w/IKvZmNNmpJs4oIBU8FrYd6e2Rf&#10;s6nZt0t2G+O/dwuFHoeZ+YapNqPtxEB9aB0rmGU5COLa6ZYbBaePt+kLiBCRNXaOScGNAmzWD5MK&#10;S+2ufKDhGBuRIBxKVGBi9KWUoTZkMWTOEyfvy/UWY5J9I3WP1wS3nZzn+VJabDktGPS0M1Rfjj9W&#10;wbD8fD/5/XmxWhxyX/tvZ3hbKPX0OG5fQUQa43/4r73XCoriGX7PpCM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ixtPxQAAANwAAAAPAAAAAAAAAAAAAAAAAJgCAABkcnMv&#10;ZG93bnJldi54bWxQSwUGAAAAAAQABAD1AAAAigMAAAAA&#10;" filled="f" fillcolor="#bbe0e3" stroked="f">
                    <v:textbox inset=".9345mm,.18689mm,.9345mm,.18689mm">
                      <w:txbxContent>
                        <w:p w:rsidR="00287DBD" w:rsidRPr="00536EE4" w:rsidRDefault="00287DBD" w:rsidP="004F7652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ascii="Arial" w:hAnsi="Arial" w:cs="Arial"/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oval id="Oval 3017" o:spid="_x0000_s1427" style="position:absolute;left:2488;top:2392;width:982;height:3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8TBlsMA&#10;AADcAAAADwAAAGRycy9kb3ducmV2LnhtbESP0WrCQBRE3wv+w3IF3+pGCVWiq4hY6kOV1vgBl+w1&#10;CWbvht01pn/fFQQfh5k5wyzXvWlER87XlhVMxgkI4sLqmksF5/zzfQ7CB2SNjWVS8Ece1qvB2xIz&#10;be/8S90plCJC2GeooAqhzaT0RUUG/di2xNG7WGcwROlKqR3eI9w0cpokH9JgzXGhwpa2FRXX080o&#10;yCeYGnek3e0n5/Lwte3m37OLUqNhv1mACNSHV/jZ3msFaZrC40w8An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8TBlsMAAADcAAAADwAAAAAAAAAAAAAAAACYAgAAZHJzL2Rv&#10;d25yZXYueG1sUEsFBgAAAAAEAAQA9QAAAIgDAAAAAA==&#10;" fillcolor="#bbe0e3"/>
                  <v:shape id="Text Box 3018" o:spid="_x0000_s1428" type="#_x0000_t202" style="position:absolute;left:2547;top:2477;width:998;height:2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Zhx8cA&#10;AADcAAAADwAAAGRycy9kb3ducmV2LnhtbESPQUvDQBSE74L/YXkFb3ZTjaWN3RYRA0JpS9MW8fbI&#10;PpNg9m3YXZv033cFweMwM98wi9VgWnEm5xvLCibjBARxaXXDlYLjIb+fgfABWWNrmRRcyMNqeXuz&#10;wEzbnvd0LkIlIoR9hgrqELpMSl/WZNCPbUccvS/rDIYoXSW1wz7CTSsfkmQqDTYcF2rs6LWm8rv4&#10;MQoe0zXPj28uL7b7z3zYfej+tNFK3Y2Gl2cQgYbwH/5rv2sFafoEv2fi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WYcfHAAAA3AAAAA8AAAAAAAAAAAAAAAAAmAIAAGRy&#10;cy9kb3ducmV2LnhtbFBLBQYAAAAABAAEAPUAAACMAwAAAAA=&#10;" filled="f" fillcolor="#bbe0e3" stroked="f">
                    <v:textbox inset="1.58242mm,.79122mm,1.58242mm,.79122mm">
                      <w:txbxContent>
                        <w:p w:rsidR="00287DBD" w:rsidRPr="00A52177" w:rsidRDefault="00287DBD" w:rsidP="002E0299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 xml:space="preserve">IHM </w:t>
                          </w:r>
                          <w:proofErr w:type="spellStart"/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Mutl</w:t>
                          </w:r>
                          <w:proofErr w:type="spellEnd"/>
                          <w:r>
                            <w:rPr>
                              <w:rFonts w:ascii="Arial" w:cs="Arial"/>
                              <w:color w:val="000000"/>
                              <w:sz w:val="22"/>
                              <w:szCs w:val="22"/>
                            </w:rPr>
                            <w:t>-clients</w:t>
                          </w:r>
                        </w:p>
                        <w:p w:rsidR="00287DBD" w:rsidRPr="00222EC4" w:rsidRDefault="00287DBD" w:rsidP="004F7652">
                          <w:pPr>
                            <w:autoSpaceDE w:val="0"/>
                            <w:autoSpaceDN w:val="0"/>
                            <w:adjustRightInd w:val="0"/>
                            <w:jc w:val="left"/>
                            <w:rPr>
                              <w:rFonts w:ascii="Arial" w:hAnsi="Arial" w:cs="Arial"/>
                              <w:color w:val="000000"/>
                              <w:sz w:val="32"/>
                              <w:szCs w:val="32"/>
                            </w:rPr>
                          </w:pPr>
                        </w:p>
                      </w:txbxContent>
                    </v:textbox>
                  </v:shape>
                  <v:group id="Group 3019" o:spid="_x0000_s1429" style="position:absolute;left:3676;top:1750;width:760;height:254" coordorigin="4240,3702" coordsize="1089,3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Zb33xgAAANwA&#10;AAAPAAAAAAAAAAAAAAAAAKoCAABkcnMvZG93bnJldi54bWxQSwUGAAAAAAQABAD6AAAAnQMAAAAA&#10;">
                    <v:oval id="Oval 3020" o:spid="_x0000_s1430" style="position:absolute;left:4240;top:3702;width:1089;height:3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bOMsQA&#10;AADcAAAADwAAAGRycy9kb3ducmV2LnhtbESP3YrCMBSE74V9h3AWvNN0Rd2lGqUrCoIg+MPu7aE5&#10;tsXmpDRR49sbQfBymJlvmOk8mFpcqXWVZQVf/QQEcW51xYWC42HV+wHhPLLG2jIpuJOD+eyjM8VU&#10;2xvv6Lr3hYgQdikqKL1vUildXpJB17cNcfROtjXoo2wLqVu8Rbip5SBJxtJgxXGhxIYWJeXn/cUo&#10;+A/bv93xPKiyZPSbbZaHEBoblOp+hmwCwlPw7/CrvdYKhsNveJ6JR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GzjLEAAAA3AAAAA8AAAAAAAAAAAAAAAAAmAIAAGRycy9k&#10;b3ducmV2LnhtbFBLBQYAAAAABAAEAPUAAACJAwAAAAA=&#10;" fillcolor="#fffd63"/>
                    <v:shape id="Text Box 3021" o:spid="_x0000_s1431" type="#_x0000_t202" style="position:absolute;left:4301;top:3830;width:997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kesMQA&#10;AADdAAAADwAAAGRycy9kb3ducmV2LnhtbESPS2vDMBCE74H8B7GF3hK5aV44lkMoFHIq5HFob4u1&#10;sdxaK2Gpjvvvq0Agx2FmvmGK7WBb0VMXGscKXqYZCOLK6YZrBefT+2QNIkRkja1jUvBHAbbleFRg&#10;rt2VD9QfYy0ShEOOCkyMPpcyVIYshqnzxMm7uM5iTLKrpe7wmuC2lbMsW0qLDacFg57eDFU/x1+r&#10;oF9+fpz9/muxWhwyX/lvZ3g3V+r5adhtQEQa4iN8b++1gteEhNub9ARk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ZHrDEAAAA3QAAAA8AAAAAAAAAAAAAAAAAmAIAAGRycy9k&#10;b3ducmV2LnhtbFBLBQYAAAAABAAEAPUAAACJAwAAAAA=&#10;" filled="f" fillcolor="#bbe0e3" stroked="f">
                      <v:textbox inset=".9345mm,.18689mm,.9345mm,.18689mm">
                        <w:txbxContent>
                          <w:p w:rsidR="00287DBD" w:rsidRPr="00536EE4" w:rsidRDefault="00287DBD" w:rsidP="004F765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Banc mat</w:t>
                            </w:r>
                            <w:r w:rsidRPr="00536EE4">
                              <w:rPr>
                                <w:rFonts w:ascii="Arial"/>
                                <w:color w:val="000000"/>
                                <w:sz w:val="20"/>
                                <w:szCs w:val="20"/>
                              </w:rPr>
                              <w:t>é</w:t>
                            </w: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riel</w:t>
                            </w:r>
                          </w:p>
                        </w:txbxContent>
                      </v:textbox>
                    </v:shape>
                  </v:group>
                  <v:oval id="Oval 3022" o:spid="_x0000_s1432" style="position:absolute;left:4004;top:3031;width:476;height:1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el/sUA&#10;AADdAAAADwAAAGRycy9kb3ducmV2LnhtbESP3WoCMRSE7wu+QziCdzVxxVJWo6ylglAo+EO9PWyO&#10;u4ubk2UTNb59IxR6OczMN8xiFW0rbtT7xrGGyViBIC6dabjScDxsXt9B+IBssHVMGh7kYbUcvCww&#10;N+7OO7rtQyUShH2OGuoQulxKX9Zk0Y9dR5y8s+sthiT7Spoe7wluW5kp9SYtNpwWauzoo6bysr9a&#10;Daf4/bM7XrKmULN18fV5iLFzUevRMBZzEIFi+A//tbdGwzRTE3i+SU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h6X+xQAAAN0AAAAPAAAAAAAAAAAAAAAAAJgCAABkcnMv&#10;ZG93bnJldi54bWxQSwUGAAAAAAQABAD1AAAAigMAAAAA&#10;" fillcolor="#fffd63"/>
                  <v:group id="Group 3023" o:spid="_x0000_s1433" style="position:absolute;left:2721;top:1644;width:825;height:222" coordorigin="3809,2477" coordsize="1180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G6xs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Su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xxusbFAAAA3QAA&#10;AA8AAAAAAAAAAAAAAAAAqgIAAGRycy9kb3ducmV2LnhtbFBLBQYAAAAABAAEAPoAAACcAwAAAAA=&#10;">
                    <v:oval id="Oval 3024" o:spid="_x0000_s1434" style="position:absolute;left:3810;top:247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hmeEsYA&#10;AADdAAAADwAAAGRycy9kb3ducmV2LnhtbESPzWrDMBCE74G8g9hAbokUh4biWg5uaaBQKOSH9rpY&#10;G9vEWhlLTdS3rwqFHIeZ+YYpttH24kqj7xxrWC0VCOLamY4bDafjbvEIwgdkg71j0vBDHrbldFJg&#10;btyN93Q9hEYkCPscNbQhDLmUvm7Jol+6gTh5ZzdaDEmOjTQj3hLc9jJTaiMtdpwWWhzopaX6cvi2&#10;Gr7ix+f+dMm6Sj08V++vxxgHF7Wez2L1BCJQDPfwf/vNaFhnag1/b9ITk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hmeEsYAAADdAAAADwAAAAAAAAAAAAAAAACYAgAAZHJz&#10;L2Rvd25yZXYueG1sUEsFBgAAAAAEAAQA9QAAAIsDAAAAAA==&#10;" fillcolor="#fffd63"/>
                    <v:shape id="Text Box 3025" o:spid="_x0000_s1435" type="#_x0000_t202" style="position:absolute;left:3809;top:2567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IYs8UA&#10;AADdAAAADwAAAGRycy9kb3ducmV2LnhtbESPzWsCMRTE74X+D+EJvdVE6xerUaQgeCr4cWhvj81z&#10;s+3mJWziuv3vm4LgcZiZ3zCrTe8a0VEba88aRkMFgrj0puZKw/m0e12AiAnZYOOZNPxShM36+WmF&#10;hfE3PlB3TJXIEI4FarAphULKWFpyGIc+EGfv4luHKcu2kqbFW4a7Ro6VmkmHNecFi4HeLZU/x6vT&#10;0M0+P85h/zWdTw8qlOHbW95OtH4Z9NsliER9eoTv7b3R8DZWE/h/k5+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YhizxQAAAN0AAAAPAAAAAAAAAAAAAAAAAJgCAABkcnMv&#10;ZG93bnJldi54bWxQSwUGAAAAAAQABAD1AAAAigMAAAAA&#10;" filled="f" fillcolor="#bbe0e3" stroked="f">
                      <v:textbox inset=".9345mm,.18689mm,.9345mm,.18689mm">
                        <w:txbxContent>
                          <w:p w:rsidR="00287DBD" w:rsidRPr="00536EE4" w:rsidRDefault="00287DBD" w:rsidP="004F765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Documentation</w:t>
                            </w:r>
                          </w:p>
                        </w:txbxContent>
                      </v:textbox>
                    </v:shape>
                  </v:group>
                  <v:group id="Group 3026" o:spid="_x0000_s1436" style="position:absolute;left:1775;top:1750;width:759;height:349" coordorigin="-159,2976" coordsize="1088,4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5gis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N5v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YIrLFAAAA3QAA&#10;AA8AAAAAAAAAAAAAAAAAqgIAAGRycy9kb3ducmV2LnhtbFBLBQYAAAAABAAEAPoAAACcAwAAAAA=&#10;">
                    <v:oval id="Oval 3027" o:spid="_x0000_s1437" style="position:absolute;left:-159;top:2976;width:1088;height:4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49isYA&#10;AADdAAAADwAAAGRycy9kb3ducmV2LnhtbESPzWrDMBCE74G8g9hAb4kUh4biWg5uaaBQKOSH9rpY&#10;G9vEWhlLTdS3rwqBHIeZ+YYpNtH24kKj7xxrWC4UCOLamY4bDcfDdv4Ewgdkg71j0vBLHjbldFJg&#10;btyVd3TZh0YkCPscNbQhDLmUvm7Jol+4gTh5JzdaDEmOjTQjXhPc9jJTai0tdpwWWhzotaX6vP+x&#10;Gr7j59fueM66Sj2+VB9vhxgHF7V+mMXqGUSgGO7hW/vdaFhlag3/b9ITkO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49isYAAADdAAAADwAAAAAAAAAAAAAAAACYAgAAZHJz&#10;L2Rvd25yZXYueG1sUEsFBgAAAAAEAAQA9QAAAIsDAAAAAA==&#10;" fillcolor="#fffd63"/>
                    <v:shape id="Text Box 3028" o:spid="_x0000_s1438" type="#_x0000_t202" style="position:absolute;left:-23;top:3022;width:862;height: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CGxMQA&#10;AADdAAAADwAAAGRycy9kb3ducmV2LnhtbESPS2vDMBCE74X8B7GB3BqpeeNGCaEQyKmQx6G9LdbG&#10;cmuthKU6zr+vAoUeh5n5hllve9eIjtpYe9bwMlYgiEtvaq40XM775xWImJANNp5Jw50ibDeDpzUW&#10;xt/4SN0pVSJDOBaowaYUCiljaclhHPtAnL2rbx2mLNtKmhZvGe4aOVFqIR3WnBcsBnqzVH6ffpyG&#10;bvHxfgmHz/lyflShDF/e8m6m9WjY715BJOrTf/ivfTAaphO1hMeb/AT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whsTEAAAA3QAAAA8AAAAAAAAAAAAAAAAAmAIAAGRycy9k&#10;b3ducmV2LnhtbFBLBQYAAAAABAAEAPUAAACJAwAAAAA=&#10;" filled="f" fillcolor="#bbe0e3" stroked="f">
                      <v:textbox inset=".9345mm,.18689mm,.9345mm,.18689mm">
                        <w:txbxContent>
                          <w:p w:rsidR="00287DBD" w:rsidRPr="00536EE4" w:rsidRDefault="00287DBD" w:rsidP="004F765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Softwares / Outils / Licences</w:t>
                            </w:r>
                          </w:p>
                        </w:txbxContent>
                      </v:textbox>
                    </v:shape>
                  </v:group>
                  <v:group id="Group 3032" o:spid="_x0000_s1439" style="position:absolute;left:2170;top:3033;width:950;height:285" coordorigin="3787,1595" coordsize="1497,4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mNLMMAAADd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lIgpzw5vw&#10;BOT+H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tmY0swwAAAN0AAAAP&#10;AAAAAAAAAAAAAAAAAKoCAABkcnMvZG93bnJldi54bWxQSwUGAAAAAAQABAD6AAAAmgMAAAAA&#10;">
                    <v:oval id="Oval 3033" o:spid="_x0000_s1440" style="position:absolute;left:3787;top:1595;width:1497;height:4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Gp+MUA&#10;AADdAAAADwAAAGRycy9kb3ducmV2LnhtbESP3WoCMRSE7wu+QziCdzXpSotdjbKKhUKh4A/19rA5&#10;3V3cnCybqOnbN4Lg5TAz3zDzZbStuFDvG8caXsYKBHHpTMOVhsP+43kKwgdkg61j0vBHHpaLwdMc&#10;c+OuvKXLLlQiQdjnqKEOocul9GVNFv3YdcTJ+3W9xZBkX0nT4zXBbSszpd6kxYbTQo0drWsqT7uz&#10;1XCM3z/bwylrCvW6Kr42+xg7F7UeDWMxAxEohkf43v40GiaZeofbm/QE5OI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8an4xQAAAN0AAAAPAAAAAAAAAAAAAAAAAJgCAABkcnMv&#10;ZG93bnJldi54bWxQSwUGAAAAAAQABAD1AAAAigMAAAAA&#10;" fillcolor="#fffd63"/>
                    <v:shape id="Text Box 3034" o:spid="_x0000_s1441" type="#_x0000_t202" style="position:absolute;left:3881;top:1694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CIbcEA&#10;AADdAAAADwAAAGRycy9kb3ducmV2LnhtbERPTYvCMBC9C/6HMII3TdXVXapRRBA8Leh62L0NzWxT&#10;bSahibX+e3MQPD7e92rT2Vq01ITKsYLJOANBXDhdcang/LMffYEIEVlj7ZgUPCjAZt3vrTDX7s5H&#10;ak+xFCmEQ44KTIw+lzIUhiyGsfPEift3jcWYYFNK3eA9hdtaTrNsIS1WnBoMetoZKq6nm1XQLn6/&#10;z/7wN/+cHzNf+IszvP1QajjotksQkbr4Fr/cB61gNp2k/elNegJy/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mAiG3BAAAA3QAAAA8AAAAAAAAAAAAAAAAAmAIAAGRycy9kb3du&#10;cmV2LnhtbFBLBQYAAAAABAAEAPUAAACGAwAAAAA=&#10;" filled="f" fillcolor="#bbe0e3" stroked="f">
                      <v:textbox inset=".9345mm,.18689mm,.9345mm,.18689mm">
                        <w:txbxContent>
                          <w:p w:rsidR="00287DBD" w:rsidRPr="00536EE4" w:rsidRDefault="00287DBD" w:rsidP="004F765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536EE4">
                              <w:rPr>
                                <w:rFonts w:ascii="Arial"/>
                                <w:color w:val="000000"/>
                                <w:sz w:val="20"/>
                                <w:szCs w:val="20"/>
                              </w:rPr>
                              <w:t>é</w:t>
                            </w: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veloppeurs </w:t>
                            </w:r>
                            <w:r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IHM</w:t>
                            </w:r>
                          </w:p>
                        </w:txbxContent>
                      </v:textbox>
                    </v:shape>
                  </v:group>
                  <v:group id="Group 3035" o:spid="_x0000_s1442" style="position:absolute;left:3834;top:2147;width:951;height:285" coordorigin="4014,1751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erJsxgAAAN0A&#10;AAAPAAAAAAAAAAAAAAAAAKoCAABkcnMvZG93bnJldi54bWxQSwUGAAAAAAQABAD6AAAAnQMAAAAA&#10;">
                    <v:oval id="Oval 3036" o:spid="_x0000_s1443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ytVMQA&#10;AADdAAAADwAAAGRycy9kb3ducmV2LnhtbESP3YrCMBSE74V9h3CEvdPULop0jdIVFwRB8Af39tAc&#10;22JzUpqsxrc3guDlMDPfMLNFMI24UudqywpGwwQEcWF1zaWC4+F3MAXhPLLGxjIpuJODxfyjN8NM&#10;2xvv6Lr3pYgQdhkqqLxvMyldUZFBN7QtcfTOtjPoo+xKqTu8RbhpZJokE2mw5rhQYUvLiorL/t8o&#10;+Avb0+54Ses8Gf/km9UhhNYGpT77If8G4Sn4d/jVXmsFX+koheeb+AT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MrVTEAAAA3QAAAA8AAAAAAAAAAAAAAAAAmAIAAGRycy9k&#10;b3ducmV2LnhtbFBLBQYAAAAABAAEAPUAAACJAwAAAAA=&#10;" fillcolor="#fffd63"/>
                    <v:shape id="Text Box 3037" o:spid="_x0000_s1444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IWGsUA&#10;AADdAAAADwAAAGRycy9kb3ducmV2LnhtbESPT2sCMRTE74LfITyhN82q9Q+rUUQQPBW0HurtsXlu&#10;VjcvYRPX7bdvCoUeh5n5DbPedrYWLTWhcqxgPMpAEBdOV1wquHwehksQISJrrB2Tgm8KsN30e2vM&#10;tXvxidpzLEWCcMhRgYnR51KGwpDFMHKeOHk311iMSTal1A2+EtzWcpJlc2mx4rRg0NPeUPE4P62C&#10;dv71cfHH62wxO2W+8HdnePeu1Nug261AROrif/ivfdQKppPxFH7fpCcgN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UhYaxQAAAN0AAAAPAAAAAAAAAAAAAAAAAJgCAABkcnMv&#10;ZG93bnJldi54bWxQSwUGAAAAAAQABAD1AAAAigMAAAAA&#10;" filled="f" fillcolor="#bbe0e3" stroked="f">
                      <v:textbox inset=".9345mm,.18689mm,.9345mm,.18689mm">
                        <w:txbxContent>
                          <w:p w:rsidR="00287DBD" w:rsidRPr="00536EE4" w:rsidRDefault="00287DBD" w:rsidP="004F765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536EE4">
                              <w:rPr>
                                <w:rFonts w:ascii="Arial"/>
                                <w:color w:val="000000"/>
                                <w:sz w:val="20"/>
                                <w:szCs w:val="20"/>
                              </w:rPr>
                              <w:t>é</w:t>
                            </w: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veloppeurs </w:t>
                            </w:r>
                            <w:r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Software</w:t>
                            </w:r>
                          </w:p>
                        </w:txbxContent>
                      </v:textbox>
                    </v:shape>
                  </v:group>
                  <v:group id="Group 3041" o:spid="_x0000_s1445" style="position:absolute;left:3800;top:2938;width:950;height:286" coordorigin="4014,1751" coordsize="1497,4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oQBvxwwAAAN0AAAAP&#10;AAAAAAAAAAAAAAAAAKoCAABkcnMvZG93bnJldi54bWxQSwUGAAAAAAQABAD6AAAAmgMAAAAA&#10;">
                    <v:oval id="Oval 3042" o:spid="_x0000_s1446" style="position:absolute;left:4014;top:1751;width:1497;height:4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g/JcYA&#10;AADdAAAADwAAAGRycy9kb3ducmV2LnhtbESPQWvCQBSE7wX/w/KE3urGFIumbiRKC4JQMEp7fWRf&#10;k5Ds25Dd6vbfu4WCx2FmvmHWm2B6caHRtZYVzGcJCOLK6pZrBefT+9MShPPIGnvLpOCXHGzyycMa&#10;M22vfKRL6WsRIewyVNB4P2RSuqohg25mB+LofdvRoI9yrKUe8RrhppdpkrxIgy3HhQYH2jVUdeWP&#10;UfAVPj6P5y5ti2SxLQ5vpxAGG5R6nIbiFYSn4O/h//ZeK3hO5yv4exOf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ig/JcYAAADdAAAADwAAAAAAAAAAAAAAAACYAgAAZHJz&#10;L2Rvd25yZXYueG1sUEsFBgAAAAAEAAQA9QAAAIsDAAAAAA==&#10;" fillcolor="#fffd63"/>
                    <v:shape id="Text Box 3043" o:spid="_x0000_s1447" type="#_x0000_t202" style="position:absolute;left:4105;top:1810;width:1315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xC0MIA&#10;AADdAAAADwAAAGRycy9kb3ducmV2LnhtbERPy4rCMBTdC/MP4QruNLWOD6pRZGDA1YCPhe4uzbXp&#10;THMTmkytf28WA7M8nPdm19tGdNSG2rGC6SQDQVw6XXOl4HL+HK9AhIissXFMCp4UYLd9G2yw0O7B&#10;R+pOsRIphEOBCkyMvpAylIYshonzxIm7u9ZiTLCtpG7xkcJtI/MsW0iLNacGg54+DJU/p1+roFtc&#10;vy7+cJsv58fMl/7bGd6/KzUa9vs1iEh9/Bf/uQ9awSzP0/70Jj0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7ELQwgAAAN0AAAAPAAAAAAAAAAAAAAAAAJgCAABkcnMvZG93&#10;bnJldi54bWxQSwUGAAAAAAQABAD1AAAAhwMAAAAA&#10;" filled="f" fillcolor="#bbe0e3" stroked="f">
                      <v:textbox inset=".9345mm,.18689mm,.9345mm,.18689mm">
                        <w:txbxContent>
                          <w:p w:rsidR="00287DBD" w:rsidRPr="00536EE4" w:rsidRDefault="00287DBD" w:rsidP="004F765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536EE4">
                              <w:rPr>
                                <w:rFonts w:ascii="Arial"/>
                                <w:color w:val="000000"/>
                                <w:sz w:val="20"/>
                                <w:szCs w:val="20"/>
                              </w:rPr>
                              <w:t>é</w:t>
                            </w: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veloppeurs </w:t>
                            </w:r>
                            <w:r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Hardware</w:t>
                            </w:r>
                          </w:p>
                        </w:txbxContent>
                      </v:textbox>
                    </v:shape>
                  </v:group>
                  <v:group id="Group 3047" o:spid="_x0000_s1448" style="position:absolute;left:1227;top:2417;width:823;height:221" coordorigin="-230,2287" coordsize="1179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Z40cUAAADd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ieH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WeNHFAAAA3QAA&#10;AA8AAAAAAAAAAAAAAAAAqgIAAGRycy9kb3ducmV2LnhtbFBLBQYAAAAABAAEAPoAAACcAwAAAAA=&#10;">
                    <v:oval id="Oval 3048" o:spid="_x0000_s1449" style="position:absolute;left:-230;top:2287;width:1179;height:3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Bn6cUA&#10;AADdAAAADwAAAGRycy9kb3ducmV2LnhtbESPzWrDMBCE74G+g9hCb4lclZbgWA5uSKBQKOSH5LpY&#10;G9vEWhlLSdS3rwqFHoeZ+YYpltH24kaj7xxreJ5lIIhrZzpuNBz2m+kchA/IBnvHpOGbPCzLh0mB&#10;uXF33tJtFxqRIOxz1NCGMORS+roli37mBuLknd1oMSQ5NtKMeE9w20uVZW/SYsdpocWBVi3Vl93V&#10;ajjFr+P2cFFdlb2+V5/rfYyDi1o/PcZqASJQDP/hv/aH0fCilILfN+kJy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4GfpxQAAAN0AAAAPAAAAAAAAAAAAAAAAAJgCAABkcnMv&#10;ZG93bnJldi54bWxQSwUGAAAAAAQABAD1AAAAigMAAAAA&#10;" fillcolor="#fffd63"/>
                    <v:shape id="Text Box 3049" o:spid="_x0000_s1450" type="#_x0000_t202" style="position:absolute;left:-230;top:2388;width:1179;height:1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7cp8UA&#10;AADdAAAADwAAAGRycy9kb3ducmV2LnhtbESPT2sCMRTE74LfIbyCN812rbZsjSKC4Kngn4PeHpvX&#10;zbabl7CJ6/rtm4LgcZiZ3zCLVW8b0VEbascKXicZCOLS6ZorBafjdvwBIkRkjY1jUnCnAKvlcLDA&#10;Qrsb76k7xEokCIcCFZgYfSFlKA1ZDBPniZP37VqLMcm2krrFW4LbRuZZNpcWa04LBj1tDJW/h6tV&#10;0M3PXye/u8zeZ/vMl/7HGV6/KTV66defICL18Rl+tHdawTTPp/D/Jj0B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tynxQAAAN0AAAAPAAAAAAAAAAAAAAAAAJgCAABkcnMv&#10;ZG93bnJldi54bWxQSwUGAAAAAAQABAD1AAAAigMAAAAA&#10;" filled="f" fillcolor="#bbe0e3" stroked="f">
                      <v:textbox inset=".9345mm,.18689mm,.9345mm,.18689mm">
                        <w:txbxContent>
                          <w:p w:rsidR="00287DBD" w:rsidRPr="00536EE4" w:rsidRDefault="00287DBD" w:rsidP="004F7652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536EE4">
                              <w:rPr>
                                <w:rFonts w:ascii="Arial" w:cs="Arial"/>
                                <w:color w:val="000000"/>
                                <w:sz w:val="20"/>
                                <w:szCs w:val="20"/>
                              </w:rPr>
                              <w:t>Budget annuel</w:t>
                            </w:r>
                          </w:p>
                        </w:txbxContent>
                      </v:textbox>
                    </v:shape>
                  </v:group>
                  <v:shape id="AutoShape 3052" o:spid="_x0000_s1451" type="#_x0000_t38" style="position:absolute;left:2510;top:2137;width:1252;height:595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imFscAAADdAAAADwAAAGRycy9kb3ducmV2LnhtbESPT2vCQBTE74LfYXmF3nTTVMWmrqKW&#10;ohcRbS/entmXP5h9G7JrjN++WxA8DjPzG2a26EwlWmpcaVnB2zACQZxaXXKu4PfnezAF4Tyyxsoy&#10;KbiTg8W835thou2ND9QefS4ChF2CCgrv60RKlxZk0A1tTRy8zDYGfZBNLnWDtwA3lYyjaCINlhwW&#10;CqxpXVB6OV6NgtHp42uanU/Ldrc9Xzer7LC/TzqlXl+65ScIT51/hh/trVbwHsdj+H8TnoCc/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uCKYWxwAAAN0AAAAPAAAAAAAA&#10;AAAAAAAAAKECAABkcnMvZG93bnJldi54bWxQSwUGAAAAAAQABAD5AAAAlQMAAAAA&#10;" adj="16909" strokecolor="blue" strokeweight="2.25pt">
                    <v:stroke startarrow="classic" startarrowwidth="wide" startarrowlength="long" endarrow="classic" endarrowwidth="wide" endarrowlength="long"/>
                  </v:shape>
                  <v:shape id="AutoShape 3053" o:spid="_x0000_s1452" type="#_x0000_t38" style="position:absolute;left:3098;top:2048;width:1391;height:962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unrMcAAADdAAAADwAAAGRycy9kb3ducmV2LnhtbESPQWvCQBSE74L/YXlCb83GFKyN2YgW&#10;QkUKrbEXb4/saxKafRuyW03/vSsUPA4z8w2TrUfTiTMNrrWsYB7FIIgrq1uuFXwdi8clCOeRNXaW&#10;ScEfOVjn00mGqbYXPtC59LUIEHYpKmi871MpXdWQQRfZnjh433Yw6IMcaqkHvAS46WQSxwtpsOWw&#10;0GBPrw1VP+WvUVAfT++22icvH1t+K/fbz2L33BZKPczGzQqEp9Hfw//tnVbwlCQLuL0JT0Dm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Xi6esxwAAAN0AAAAPAAAAAAAA&#10;AAAAAAAAAKECAABkcnMvZG93bnJldi54bWxQSwUGAAAAAAQABAD5AAAAlQMAAAAA&#10;" adj="23836" strokecolor="blue" strokeweight="2.25pt">
                    <v:stroke startarrow="classic" startarrowwidth="wide" startarrowlength="long" endarrow="classic" endarrowwidth="wide" endarrowlength="long"/>
                  </v:shape>
                  <v:shapetype id="_x0000_t37" coordsize="21600,21600" o:spt="37" o:oned="t" path="m,c10800,,21600,10800,21600,21600e" filled="f">
                    <v:path arrowok="t" fillok="f" o:connecttype="none"/>
                    <o:lock v:ext="edit" shapetype="t"/>
                  </v:shapetype>
                  <v:shape id="AutoShape 3054" o:spid="_x0000_s1453" type="#_x0000_t37" style="position:absolute;left:3663;top:2624;width:36;height:1122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LUFscAAADdAAAADwAAAGRycy9kb3ducmV2LnhtbESPQWvCQBSE74X+h+UVehHdJIKV6Cpt&#10;QVqsFDTi+Zl9JsHs27C71fTfuwWhx2FmvmHmy9604kLON5YVpKMEBHFpdcOVgn2xGk5B+ICssbVM&#10;Cn7Jw3Lx+DDHXNsrb+myC5WIEPY5KqhD6HIpfVmTQT+yHXH0TtYZDFG6SmqH1wg3rcySZCINNhwX&#10;auzovabyvPsxCt6KzXp7SAbHYpWeP+g7/RpMx06p56f+dQYiUB/+w/f2p1YwzrIX+HsTn4Bc3A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EtQWxwAAAN0AAAAPAAAAAAAA&#10;AAAAAAAAAKECAABkcnMvZG93bnJldi54bWxQSwUGAAAAAAQABAD5AAAAlQMAAAAA&#10;" strokecolor="blue" strokeweight="2.25pt">
                    <v:stroke startarrow="classic" startarrowwidth="wide" startarrowlength="long" endarrow="classic" endarrowwidth="wide" endarrowlength="long"/>
                  </v:shape>
                  <v:line id="Line 3055" o:spid="_x0000_s1454" style="position:absolute;flip:y;visibility:visible;mso-wrap-style:square" from="2050,2566" to="2488,2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fv2McAAADdAAAADwAAAGRycy9kb3ducmV2LnhtbESPTWvCQBCG74X+h2UEL1I3xg9K6iaU&#10;gqAIBW1Lr0N2mgSzsyG71eivdw6FHod33meeWReDa9WZ+tB4NjCbJqCIS28brgx8fmyenkGFiGyx&#10;9UwGrhSgyB8f1phZf+EDnY+xUgLhkKGBOsYu0zqUNTkMU98RS/bje4dRxr7StseLwF2r0yRZaYcN&#10;y4UaO3qrqTwdf51ovH/pAd11Mbktt97tvjerZD8zZjwaXl9ARRri//Jfe2sNzNNUdOUbQYDO7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e5+/YxwAAAN0AAAAPAAAAAAAA&#10;AAAAAAAAAKECAABkcnMvZG93bnJldi54bWxQSwUGAAAAAAQABAD5AAAAlQMAAAAA&#10;" strokecolor="lime" strokeweight="2.25pt">
                    <v:stroke endarrow="classic" endarrowwidth="wide" endarrowlength="long"/>
                  </v:line>
                  <v:line id="Line 3056" o:spid="_x0000_s1455" style="position:absolute;flip:x;visibility:visible;mso-wrap-style:square" from="3470,1887" to="3651,2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tKQ8YAAADdAAAADwAAAGRycy9kb3ducmV2LnhtbESPX4vCMBDE3w/8DmEFX0RTeypajSKC&#10;4CEcnH/wdWnWtthsSpPTep/eCMI9DrPzm535sjGluFHtCssKBv0IBHFqdcGZguNh05uAcB5ZY2mZ&#10;FDzIwXLR+phjou2df+i295kIEHYJKsi9rxIpXZqTQde3FXHwLrY26IOsM6lrvAe4KWUcRWNpsODQ&#10;kGNF65zS6/7XhDe+T7JB8xh2/0Zba77Om3G0GyjVaTerGQhPjf8/fqe3WsFnHE/htSYgQC6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GrSkPGAAAA3QAAAA8AAAAAAAAA&#10;AAAAAAAAoQIAAGRycy9kb3ducmV2LnhtbFBLBQYAAAAABAAEAPkAAACUAwAAAAA=&#10;" strokecolor="lime" strokeweight="2.25pt">
                    <v:stroke endarrow="classic" endarrowwidth="wide" endarrowlength="long"/>
                  </v:line>
                  <v:line id="Line 3057" o:spid="_x0000_s1456" style="position:absolute;visibility:visible;mso-wrap-style:square" from="2470,2069" to="2632,2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vyTMAAAADdAAAADwAAAGRycy9kb3ducmV2LnhtbERPy4rCMBTdC/MP4QqzEU1HwUfHKCIM&#10;aHdWP+DS3GmLzU1Joo1/P1kMuDyc93YfTSee5HxrWcHXLANBXFndcq3gdv2ZrkH4gKyxs0wKXuRh&#10;v/sYbTHXduALPctQixTCPkcFTQh9LqWvGjLoZ7YnTtyvdQZDgq6W2uGQwk0n51m2lAZbTg0N9nRs&#10;qLqXD6Og2MTCa+9exTA5x9OlrM96dVDqcxwP3yACxfAW/7tPWsFivkj705v0BO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Rb8kzAAAAA3QAAAA8AAAAAAAAAAAAAAAAA&#10;oQIAAGRycy9kb3ducmV2LnhtbFBLBQYAAAAABAAEAPkAAACOAwAAAAA=&#10;" strokecolor="lime" strokeweight="2.25pt">
                    <v:stroke endarrow="classic" endarrowwidth="wide" endarrowlength="long"/>
                  </v:line>
                </v:group>
                <v:shape id="Text Box 3058" o:spid="_x0000_s1457" type="#_x0000_t202" style="position:absolute;left:22546;top:28249;width:4766;height:1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zdasQA&#10;AADdAAAADwAAAGRycy9kb3ducmV2LnhtbESPQWuDQBSE74X8h+UFcmtWDZRisgnGEMilhWrw/HBf&#10;VOK+FXcT7b/vFgo9DjPzDbM7zKYXTxpdZ1lBvI5AENdWd9wouJbn13cQziNr7C2Tgm9ycNgvXnaY&#10;ajvxFz0L34gAYZeigtb7IZXS1S0ZdGs7EAfvZkeDPsixkXrEKcBNL5MoepMGOw4LLQ6Ut1Tfi4cJ&#10;lJlP8jw1mB3zqkp02X18FrlSq+WcbUF4mv1/+K990Qo2ySaG3zfhCcj9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c3WrEAAAA3QAAAA8AAAAAAAAAAAAAAAAAmAIAAGRycy9k&#10;b3ducmV2LnhtbFBLBQYAAAAABAAEAPUAAACJAwAAAAA=&#10;" filled="f" fillcolor="#bbe0e3" stroked="f" strokecolor="#3c3">
                  <v:textbox inset=".30261mm,.18156mm,.30261mm,.18156mm">
                    <w:txbxContent>
                      <w:p w:rsidR="00287DBD" w:rsidRPr="00536EE4" w:rsidRDefault="00287DBD" w:rsidP="004F765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2"/>
                            <w:szCs w:val="32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33CC33"/>
                            <w:sz w:val="20"/>
                            <w:szCs w:val="20"/>
                          </w:rPr>
                          <w:t>FCm1</w:t>
                        </w:r>
                      </w:p>
                    </w:txbxContent>
                  </v:textbox>
                </v:shape>
                <v:shape id="Text Box 3059" o:spid="_x0000_s1458" type="#_x0000_t202" style="position:absolute;left:45608;top:19527;width:4490;height:1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85hcIA&#10;AADcAAAADwAAAGRycy9kb3ducmV2LnhtbESPQYvCMBSE7wv+h/AEb2uqiGg1LdpF8OKCVTw/mmdb&#10;bF5Kk7X135uFhT0OM/MNs00H04gnda62rGA2jUAQF1bXXCq4Xg6fKxDOI2tsLJOCFzlIk9HHFmNt&#10;ez7TM/elCBB2MSqovG9jKV1RkUE3tS1x8O62M+iD7EqpO+wD3DRyHkVLabDmsFBhS1lFxSP/MYEy&#10;8Jc89CXu9tntNteX+vSdZ0pNxsNuA8LT4P/Df+2jVrBYL+H3TDgCM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/zmFwgAAANwAAAAPAAAAAAAAAAAAAAAAAJgCAABkcnMvZG93&#10;bnJldi54bWxQSwUGAAAAAAQABAD1AAAAhwMAAAAA&#10;" filled="f" fillcolor="#bbe0e3" stroked="f" strokecolor="#3c3">
                  <v:textbox inset=".30261mm,.18156mm,.30261mm,.18156mm">
                    <w:txbxContent>
                      <w:p w:rsidR="00287DBD" w:rsidRPr="00536EE4" w:rsidRDefault="00287DBD" w:rsidP="004F765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2"/>
                            <w:szCs w:val="32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33CC33"/>
                            <w:sz w:val="20"/>
                            <w:szCs w:val="20"/>
                          </w:rPr>
                          <w:t>FCm2</w:t>
                        </w:r>
                      </w:p>
                    </w:txbxContent>
                  </v:textbox>
                </v:shape>
                <v:shape id="Text Box 3060" o:spid="_x0000_s1459" type="#_x0000_t202" style="position:absolute;left:25625;top:21769;width:4483;height:1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OcHsMA&#10;AADcAAAADwAAAGRycy9kb3ducmV2LnhtbESPQWvCQBSE7wX/w/KE3pqNobQ1uoqmCL20YCw5P7LP&#10;JJh9G7LbJP57tyB4HGbmG2a9nUwrBupdY1nBIopBEJdWN1wp+D0dXj5AOI+ssbVMCq7kYLuZPa0x&#10;1XbkIw25r0SAsEtRQe19l0rpypoMush2xME7296gD7KvpO5xDHDTyiSO36TBhsNCjR1lNZWX/M8E&#10;ysSf8jBWuNtnRZHoU/P9k2dKPc+n3QqEp8k/wvf2l1bwunyH/zPhCM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OcHsMAAADcAAAADwAAAAAAAAAAAAAAAACYAgAAZHJzL2Rv&#10;d25yZXYueG1sUEsFBgAAAAAEAAQA9QAAAIgDAAAAAA==&#10;" filled="f" fillcolor="#bbe0e3" stroked="f" strokecolor="#3c3">
                  <v:textbox inset=".30261mm,.18156mm,.30261mm,.18156mm">
                    <w:txbxContent>
                      <w:p w:rsidR="00287DBD" w:rsidRPr="00536EE4" w:rsidRDefault="00287DBD" w:rsidP="004F765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2"/>
                            <w:szCs w:val="32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33CC33"/>
                            <w:sz w:val="20"/>
                            <w:szCs w:val="20"/>
                          </w:rPr>
                          <w:t>FCm3</w:t>
                        </w:r>
                      </w:p>
                    </w:txbxContent>
                  </v:textbox>
                </v:shape>
                <v:shape id="Text Box 3061" o:spid="_x0000_s1460" type="#_x0000_t202" style="position:absolute;left:52827;top:37959;width:4482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eyxsIA&#10;AADcAAAADwAAAGRycy9kb3ducmV2LnhtbERPz2vCMBS+D/wfwhN2GZoqoq4zigiO6W1VtuujeabV&#10;5qU2Wa3/vTkIO358vxerzlaipcaXjhWMhgkI4tzpko2C42E7mIPwAVlj5ZgU3MnDatl7WWCq3Y2/&#10;qc2CETGEfYoKihDqVEqfF2TRD11NHLmTayyGCBsjdYO3GG4rOU6SqbRYcmwosKZNQfkl+7MKdp+/&#10;s/Y8Nm9m/aOv+X6W7fymVOq1360/QATqwr/46f7SCibvcW08E4+AX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7LGwgAAANwAAAAPAAAAAAAAAAAAAAAAAJgCAABkcnMvZG93&#10;bnJldi54bWxQSwUGAAAAAAQABAD1AAAAhwMAAAAA&#10;" filled="f" fillcolor="#bbe0e3" stroked="f">
                  <v:textbox inset=".30261mm,.18156mm,.30261mm,.18156mm">
                    <w:txbxContent>
                      <w:p w:rsidR="00287DBD" w:rsidRPr="00536EE4" w:rsidRDefault="00287DBD" w:rsidP="004F765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2"/>
                            <w:szCs w:val="32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66FF"/>
                            <w:sz w:val="20"/>
                            <w:szCs w:val="20"/>
                          </w:rPr>
                          <w:t>FPm2</w:t>
                        </w:r>
                      </w:p>
                    </w:txbxContent>
                  </v:textbox>
                </v:shape>
                <v:shape id="Text Box 3062" o:spid="_x0000_s1461" type="#_x0000_t202" style="position:absolute;left:37683;top:32847;width:5126;height:1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Lnk8YA&#10;AADdAAAADwAAAGRycy9kb3ducmV2LnhtbESPQWvCQBSE74X+h+UVeim6aQQjqauIYKneTMVeH9nX&#10;Tdrs25jdxvjvXUHocZiZb5j5crCN6KnztWMFr+MEBHHpdM1GweFzM5qB8AFZY+OYFFzIw3Lx+DDH&#10;XLsz76kvghERwj5HBVUIbS6lLyuy6MeuJY7et+sshig7I3WH5wi3jUyTZCot1hwXKmxpXVH5W/xZ&#10;Bdv3r6z/Sc2LWR31qdxlxdava6Wen4bVG4hAQ/gP39sfWsEknUzh9iY+Ab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wLnk8YAAADdAAAADwAAAAAAAAAAAAAAAACYAgAAZHJz&#10;L2Rvd25yZXYueG1sUEsFBgAAAAAEAAQA9QAAAIsDAAAAAA==&#10;" filled="f" fillcolor="#bbe0e3" stroked="f">
                  <v:textbox inset=".30261mm,.18156mm,.30261mm,.18156mm">
                    <w:txbxContent>
                      <w:p w:rsidR="00287DBD" w:rsidRPr="00536EE4" w:rsidRDefault="00287DBD" w:rsidP="004F765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2"/>
                            <w:szCs w:val="32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66FF"/>
                            <w:sz w:val="20"/>
                            <w:szCs w:val="20"/>
                          </w:rPr>
                          <w:t>FPm3</w:t>
                        </w:r>
                      </w:p>
                    </w:txbxContent>
                  </v:textbox>
                </v:shape>
                <v:shape id="Text Box 3065" o:spid="_x0000_s1462" type="#_x0000_t202" style="position:absolute;left:47791;top:26980;width:4491;height:1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HWesMA&#10;AADdAAAADwAAAGRycy9kb3ducmV2LnhtbERPz2vCMBS+D/Y/hCfsMma6CnPUpiKCQ72tE70+mre0&#10;s3mpTazdf78chB0/vt/5crStGKj3jWMFr9MEBHHldMNGweFr8/IOwgdkja1jUvBLHpbF40OOmXY3&#10;/qShDEbEEPYZKqhD6DIpfVWTRT91HXHkvl1vMUTYG6l7vMVw28o0Sd6kxYZjQ40drWuqzuXVKth9&#10;nObDT2qezeqoL9V+Xu78ulHqaTKuFiACjeFffHdvtYJZOotz45v4BGT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dHWesMAAADdAAAADwAAAAAAAAAAAAAAAACYAgAAZHJzL2Rv&#10;d25yZXYueG1sUEsFBgAAAAAEAAQA9QAAAIgDAAAAAA==&#10;" filled="f" fillcolor="#bbe0e3" stroked="f">
                  <v:textbox inset=".30261mm,.18156mm,.30261mm,.18156mm">
                    <w:txbxContent>
                      <w:p w:rsidR="00287DBD" w:rsidRPr="00536EE4" w:rsidRDefault="00287DBD" w:rsidP="004F7652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Arial" w:hAnsi="Arial"/>
                            <w:color w:val="000000"/>
                            <w:sz w:val="32"/>
                            <w:szCs w:val="32"/>
                          </w:rPr>
                        </w:pPr>
                        <w:r w:rsidRPr="00536EE4">
                          <w:rPr>
                            <w:rFonts w:ascii="Arial" w:cs="Arial"/>
                            <w:b/>
                            <w:bCs/>
                            <w:color w:val="0066FF"/>
                            <w:sz w:val="20"/>
                            <w:szCs w:val="20"/>
                          </w:rPr>
                          <w:t>FPm1</w:t>
                        </w:r>
                      </w:p>
                    </w:txbxContent>
                  </v:textbox>
                </v:shape>
                <v:shape id="AutoShape 3054" o:spid="_x0000_s1463" type="#_x0000_t38" style="position:absolute;left:39690;top:13530;width:7391;height:1342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B8EMMAAADcAAAADwAAAGRycy9kb3ducmV2LnhtbERPz2vCMBS+C/sfwhvsIppW3ZDOtIjT&#10;IbLLdOz8aN7abslLaaLW/fXmIHj8+H4vit4acaLON44VpOMEBHHpdMOVgq/DZjQH4QOyRuOYFFzI&#10;Q5E/DBaYaXfmTzrtQyViCPsMFdQhtJmUvqzJoh+7ljhyP66zGCLsKqk7PMdwa+QkSV6kxYZjQ40t&#10;rWoq//ZHq8B8Dz/S3/J9Ovnfrd/MNj3OtSSlnh775SuIQH24i2/urVYwe47z45l4BGR+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wQfBDDAAAA3AAAAA8AAAAAAAAAAAAA&#10;AAAAoQIAAGRycy9kb3ducmV2LnhtbFBLBQYAAAAABAAEAPkAAACRAwAAAAA=&#10;" adj="29226" strokecolor="blue" strokeweight="2.25pt">
                  <v:stroke startarrow="classic" startarrowwidth="wide" startarrowlength="long" endarrow="classic" endarrowwidth="wide" endarrowlength="long"/>
                </v:shape>
                <w10:anchorlock/>
              </v:group>
            </w:pict>
          </mc:Fallback>
        </mc:AlternateContent>
      </w:r>
    </w:p>
    <w:p w:rsidR="004F7652" w:rsidRPr="00360481" w:rsidRDefault="004F7652" w:rsidP="004F7652"/>
    <w:p w:rsidR="004F7652" w:rsidRPr="00360481" w:rsidRDefault="004F7652" w:rsidP="004F7652">
      <w:r w:rsidRPr="00360481">
        <w:t>Les différentes fonctions établies sont les suivantes :</w:t>
      </w:r>
    </w:p>
    <w:p w:rsidR="004F7652" w:rsidRPr="00360481" w:rsidRDefault="004F7652" w:rsidP="004F7652"/>
    <w:p w:rsidR="004F7652" w:rsidRPr="00360481" w:rsidRDefault="004F7652" w:rsidP="004F7652">
      <w:r w:rsidRPr="00360481">
        <w:t xml:space="preserve">FPm1: Assurer la mise à jour </w:t>
      </w:r>
      <w:r w:rsidR="00037064" w:rsidRPr="00360481">
        <w:t>du logiciel</w:t>
      </w:r>
      <w:r w:rsidRPr="00360481">
        <w:t>.</w:t>
      </w:r>
    </w:p>
    <w:p w:rsidR="004F7652" w:rsidRPr="00360481" w:rsidRDefault="004F7652" w:rsidP="004F7652">
      <w:r w:rsidRPr="00360481">
        <w:t>FPm2: Assurer la mise à jour et réparer le cas échéant le banc HIL. Assurer la mise à jour de la validation HIL.</w:t>
      </w:r>
    </w:p>
    <w:p w:rsidR="004F7652" w:rsidRPr="00360481" w:rsidRDefault="004F7652" w:rsidP="004F7652">
      <w:r w:rsidRPr="00360481">
        <w:t xml:space="preserve">FPm3 : Assurer la mise à jour </w:t>
      </w:r>
      <w:r w:rsidR="00037064" w:rsidRPr="00360481">
        <w:t>de l’IHM</w:t>
      </w:r>
      <w:r w:rsidRPr="00360481">
        <w:t>.</w:t>
      </w:r>
    </w:p>
    <w:p w:rsidR="004F7652" w:rsidRPr="00360481" w:rsidRDefault="004F7652" w:rsidP="004F7652">
      <w:r w:rsidRPr="00360481">
        <w:t xml:space="preserve">FCm1: Respecter le budget annuel alloué. </w:t>
      </w:r>
    </w:p>
    <w:p w:rsidR="004F7652" w:rsidRPr="00360481" w:rsidRDefault="004F7652" w:rsidP="004F7652">
      <w:r w:rsidRPr="00360481">
        <w:t>FCm2: Assurer la mise à jour du banc matériel.</w:t>
      </w:r>
    </w:p>
    <w:p w:rsidR="004F7652" w:rsidRPr="00360481" w:rsidRDefault="004F7652" w:rsidP="004F7652">
      <w:r w:rsidRPr="00360481">
        <w:t>FCm3: Assurer la mise à jour des outils logiciels.</w:t>
      </w:r>
    </w:p>
    <w:p w:rsidR="004F7652" w:rsidRPr="00360481" w:rsidRDefault="004F7652" w:rsidP="00E149B2"/>
    <w:p w:rsidR="006F2BEC" w:rsidRPr="00360481" w:rsidRDefault="006F2BEC" w:rsidP="006F2BEC"/>
    <w:p w:rsidR="008D086C" w:rsidRPr="00360481" w:rsidRDefault="008D086C" w:rsidP="006F2BEC">
      <w:pPr>
        <w:sectPr w:rsidR="008D086C" w:rsidRPr="00360481" w:rsidSect="00C674F0">
          <w:headerReference w:type="even" r:id="rId16"/>
          <w:headerReference w:type="default" r:id="rId17"/>
          <w:headerReference w:type="first" r:id="rId18"/>
          <w:pgSz w:w="11906" w:h="16838"/>
          <w:pgMar w:top="679" w:right="991" w:bottom="1188" w:left="1134" w:header="426" w:footer="403" w:gutter="0"/>
          <w:cols w:space="708"/>
          <w:docGrid w:linePitch="360"/>
        </w:sectPr>
      </w:pPr>
    </w:p>
    <w:p w:rsidR="008D086C" w:rsidRPr="00360481" w:rsidRDefault="008D086C" w:rsidP="006F2BEC"/>
    <w:p w:rsidR="008D086C" w:rsidRPr="00360481" w:rsidRDefault="008D086C" w:rsidP="008D086C">
      <w:pPr>
        <w:pStyle w:val="Titre2"/>
      </w:pPr>
      <w:bookmarkStart w:id="23" w:name="_Toc382491802"/>
      <w:r w:rsidRPr="00360481">
        <w:t>Le tableau fonctionnel</w:t>
      </w:r>
      <w:bookmarkEnd w:id="23"/>
    </w:p>
    <w:p w:rsidR="008D086C" w:rsidRPr="00360481" w:rsidRDefault="008D086C" w:rsidP="008D086C">
      <w:pPr>
        <w:pStyle w:val="Titre3"/>
      </w:pPr>
      <w:bookmarkStart w:id="24" w:name="_Toc382491803"/>
      <w:r w:rsidRPr="00360481">
        <w:t xml:space="preserve">Phase de vie </w:t>
      </w:r>
      <w:r w:rsidR="00037064" w:rsidRPr="00360481">
        <w:t>prototype</w:t>
      </w:r>
      <w:bookmarkEnd w:id="24"/>
    </w:p>
    <w:p w:rsidR="008D086C" w:rsidRPr="00360481" w:rsidRDefault="008D086C" w:rsidP="006F2BEC"/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540"/>
        <w:gridCol w:w="2583"/>
        <w:gridCol w:w="1533"/>
        <w:gridCol w:w="1840"/>
        <w:gridCol w:w="1500"/>
      </w:tblGrid>
      <w:tr w:rsidR="008D086C" w:rsidRPr="00360481" w:rsidTr="008D086C">
        <w:tc>
          <w:tcPr>
            <w:tcW w:w="3021" w:type="dxa"/>
            <w:shd w:val="clear" w:color="auto" w:fill="000080"/>
          </w:tcPr>
          <w:p w:rsidR="008D086C" w:rsidRPr="00360481" w:rsidRDefault="008D086C" w:rsidP="008D086C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FONCTION</w:t>
            </w:r>
          </w:p>
        </w:tc>
        <w:tc>
          <w:tcPr>
            <w:tcW w:w="5077" w:type="dxa"/>
            <w:shd w:val="clear" w:color="auto" w:fill="000080"/>
          </w:tcPr>
          <w:p w:rsidR="008D086C" w:rsidRPr="00360481" w:rsidRDefault="008D086C" w:rsidP="008D086C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CRITERE</w:t>
            </w:r>
          </w:p>
        </w:tc>
        <w:tc>
          <w:tcPr>
            <w:tcW w:w="2380" w:type="dxa"/>
            <w:shd w:val="clear" w:color="auto" w:fill="000080"/>
          </w:tcPr>
          <w:p w:rsidR="008D086C" w:rsidRPr="00360481" w:rsidRDefault="002D5C06" w:rsidP="008D086C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NIVEAU</w:t>
            </w:r>
          </w:p>
        </w:tc>
        <w:tc>
          <w:tcPr>
            <w:tcW w:w="2380" w:type="dxa"/>
            <w:shd w:val="clear" w:color="auto" w:fill="000080"/>
          </w:tcPr>
          <w:p w:rsidR="008D086C" w:rsidRPr="00360481" w:rsidRDefault="002D5C06" w:rsidP="008D086C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FLEXIBILITE</w:t>
            </w:r>
          </w:p>
        </w:tc>
        <w:tc>
          <w:tcPr>
            <w:tcW w:w="2249" w:type="dxa"/>
            <w:shd w:val="clear" w:color="auto" w:fill="000080"/>
          </w:tcPr>
          <w:p w:rsidR="008D086C" w:rsidRPr="00360481" w:rsidRDefault="002D5C06" w:rsidP="008D086C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LIMITES</w:t>
            </w:r>
          </w:p>
        </w:tc>
      </w:tr>
      <w:tr w:rsidR="00037064" w:rsidRPr="00360481" w:rsidTr="008D086C">
        <w:tc>
          <w:tcPr>
            <w:tcW w:w="3021" w:type="dxa"/>
          </w:tcPr>
          <w:p w:rsidR="00037064" w:rsidRPr="00360481" w:rsidRDefault="00037064" w:rsidP="00A21CD3">
            <w:r w:rsidRPr="00360481">
              <w:t>FCp1 : Respecter les conditions environnementales dans lesquelles doit fonctionner le système.</w:t>
            </w:r>
          </w:p>
        </w:tc>
        <w:tc>
          <w:tcPr>
            <w:tcW w:w="5077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155890" w:rsidP="006F2BEC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6F2BEC"/>
        </w:tc>
      </w:tr>
      <w:tr w:rsidR="00037064" w:rsidRPr="00360481" w:rsidTr="008D086C">
        <w:tc>
          <w:tcPr>
            <w:tcW w:w="3021" w:type="dxa"/>
          </w:tcPr>
          <w:p w:rsidR="00037064" w:rsidRPr="00360481" w:rsidRDefault="00037064" w:rsidP="00A21CD3">
            <w:r w:rsidRPr="00360481">
              <w:t>FCp2 : Assurer la sécurité lors du fonctionnement du système.</w:t>
            </w:r>
          </w:p>
        </w:tc>
        <w:tc>
          <w:tcPr>
            <w:tcW w:w="5077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155890" w:rsidP="006F2BEC">
            <w:r w:rsidRPr="00360481">
              <w:t>F0</w:t>
            </w:r>
          </w:p>
        </w:tc>
        <w:tc>
          <w:tcPr>
            <w:tcW w:w="2249" w:type="dxa"/>
          </w:tcPr>
          <w:p w:rsidR="00037064" w:rsidRPr="00360481" w:rsidRDefault="00037064" w:rsidP="006F2BEC"/>
        </w:tc>
      </w:tr>
      <w:tr w:rsidR="00037064" w:rsidRPr="00360481" w:rsidTr="008D086C">
        <w:tc>
          <w:tcPr>
            <w:tcW w:w="3021" w:type="dxa"/>
          </w:tcPr>
          <w:p w:rsidR="00037064" w:rsidRPr="00360481" w:rsidRDefault="00037064" w:rsidP="00A21CD3">
            <w:r w:rsidRPr="00360481">
              <w:t>FCp3 : Alimenter le système.</w:t>
            </w:r>
          </w:p>
        </w:tc>
        <w:tc>
          <w:tcPr>
            <w:tcW w:w="5077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155890" w:rsidP="006F2BEC">
            <w:r w:rsidRPr="00360481">
              <w:t>F0</w:t>
            </w:r>
          </w:p>
        </w:tc>
        <w:tc>
          <w:tcPr>
            <w:tcW w:w="2249" w:type="dxa"/>
          </w:tcPr>
          <w:p w:rsidR="00037064" w:rsidRPr="00360481" w:rsidRDefault="00037064" w:rsidP="006F2BEC"/>
        </w:tc>
      </w:tr>
      <w:tr w:rsidR="00037064" w:rsidRPr="00360481" w:rsidTr="008D086C">
        <w:tc>
          <w:tcPr>
            <w:tcW w:w="3021" w:type="dxa"/>
          </w:tcPr>
          <w:p w:rsidR="00037064" w:rsidRPr="00360481" w:rsidRDefault="00037064" w:rsidP="00A21CD3">
            <w:r w:rsidRPr="00360481">
              <w:t>FCp4 : Respecter les règles d’esthétique  pour un affichage clair.</w:t>
            </w:r>
          </w:p>
        </w:tc>
        <w:tc>
          <w:tcPr>
            <w:tcW w:w="5077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155890" w:rsidP="006F2BEC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6F2BEC"/>
        </w:tc>
      </w:tr>
      <w:tr w:rsidR="00037064" w:rsidRPr="00360481" w:rsidTr="008D086C">
        <w:tc>
          <w:tcPr>
            <w:tcW w:w="3021" w:type="dxa"/>
          </w:tcPr>
          <w:p w:rsidR="00037064" w:rsidRPr="00360481" w:rsidRDefault="00037064" w:rsidP="00A21CD3">
            <w:r w:rsidRPr="00360481">
              <w:t>FPp1 : Assurer la communication entre le calculateur simulé et la cible.</w:t>
            </w:r>
          </w:p>
        </w:tc>
        <w:tc>
          <w:tcPr>
            <w:tcW w:w="5077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155890" w:rsidP="006F2BEC">
            <w:r w:rsidRPr="00360481">
              <w:t>F0</w:t>
            </w:r>
          </w:p>
        </w:tc>
        <w:tc>
          <w:tcPr>
            <w:tcW w:w="2249" w:type="dxa"/>
          </w:tcPr>
          <w:p w:rsidR="00037064" w:rsidRPr="00360481" w:rsidRDefault="00037064" w:rsidP="006F2BEC"/>
        </w:tc>
      </w:tr>
      <w:tr w:rsidR="00037064" w:rsidRPr="00360481" w:rsidTr="008D086C">
        <w:tc>
          <w:tcPr>
            <w:tcW w:w="3021" w:type="dxa"/>
          </w:tcPr>
          <w:p w:rsidR="00037064" w:rsidRPr="00360481" w:rsidRDefault="00037064" w:rsidP="00A21CD3">
            <w:r w:rsidRPr="00360481">
              <w:t>FPp2 : Utiliser l’IHM.</w:t>
            </w:r>
          </w:p>
        </w:tc>
        <w:tc>
          <w:tcPr>
            <w:tcW w:w="5077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155890" w:rsidP="006F2BEC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6F2BEC"/>
        </w:tc>
      </w:tr>
      <w:tr w:rsidR="00037064" w:rsidRPr="00360481" w:rsidTr="00E47908">
        <w:tc>
          <w:tcPr>
            <w:tcW w:w="3021" w:type="dxa"/>
          </w:tcPr>
          <w:p w:rsidR="00037064" w:rsidRPr="00360481" w:rsidRDefault="00037064" w:rsidP="00A21CD3">
            <w:r w:rsidRPr="00360481">
              <w:t>FPp3 : Adapter l’affichage au type de support.</w:t>
            </w:r>
          </w:p>
        </w:tc>
        <w:tc>
          <w:tcPr>
            <w:tcW w:w="5077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037064" w:rsidP="006F2BEC"/>
        </w:tc>
        <w:tc>
          <w:tcPr>
            <w:tcW w:w="2380" w:type="dxa"/>
          </w:tcPr>
          <w:p w:rsidR="00037064" w:rsidRPr="00360481" w:rsidRDefault="00155890" w:rsidP="006F2BEC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6F2BEC"/>
        </w:tc>
      </w:tr>
      <w:tr w:rsidR="00E47908" w:rsidRPr="00360481" w:rsidTr="00840849">
        <w:tc>
          <w:tcPr>
            <w:tcW w:w="3021" w:type="dxa"/>
            <w:tcBorders>
              <w:bottom w:val="single" w:sz="4" w:space="0" w:color="auto"/>
            </w:tcBorders>
          </w:tcPr>
          <w:p w:rsidR="00E47908" w:rsidRPr="00360481" w:rsidRDefault="00E47908" w:rsidP="00E47908">
            <w:pPr>
              <w:jc w:val="left"/>
            </w:pPr>
            <w:r w:rsidRPr="00360481">
              <w:t>FPp4 : Afficher les infos divertissement sur l’IHM.</w:t>
            </w:r>
          </w:p>
        </w:tc>
        <w:tc>
          <w:tcPr>
            <w:tcW w:w="5077" w:type="dxa"/>
            <w:tcBorders>
              <w:bottom w:val="single" w:sz="4" w:space="0" w:color="auto"/>
            </w:tcBorders>
          </w:tcPr>
          <w:p w:rsidR="00E47908" w:rsidRPr="00360481" w:rsidRDefault="00E47908" w:rsidP="006F2BEC"/>
        </w:tc>
        <w:tc>
          <w:tcPr>
            <w:tcW w:w="2380" w:type="dxa"/>
            <w:tcBorders>
              <w:bottom w:val="single" w:sz="4" w:space="0" w:color="auto"/>
            </w:tcBorders>
          </w:tcPr>
          <w:p w:rsidR="00E47908" w:rsidRPr="00360481" w:rsidRDefault="00E47908" w:rsidP="006F2BEC"/>
        </w:tc>
        <w:tc>
          <w:tcPr>
            <w:tcW w:w="2380" w:type="dxa"/>
            <w:tcBorders>
              <w:bottom w:val="single" w:sz="4" w:space="0" w:color="auto"/>
            </w:tcBorders>
          </w:tcPr>
          <w:p w:rsidR="00E47908" w:rsidRPr="00360481" w:rsidRDefault="00E47908" w:rsidP="006F2BEC"/>
        </w:tc>
        <w:tc>
          <w:tcPr>
            <w:tcW w:w="2249" w:type="dxa"/>
            <w:tcBorders>
              <w:bottom w:val="single" w:sz="4" w:space="0" w:color="auto"/>
            </w:tcBorders>
          </w:tcPr>
          <w:p w:rsidR="00E47908" w:rsidRPr="00360481" w:rsidRDefault="00E47908" w:rsidP="006F2BEC"/>
        </w:tc>
      </w:tr>
    </w:tbl>
    <w:p w:rsidR="008D086C" w:rsidRPr="00360481" w:rsidRDefault="008D086C" w:rsidP="006F2BEC"/>
    <w:p w:rsidR="00037064" w:rsidRPr="00360481" w:rsidRDefault="00037064" w:rsidP="006F2BEC"/>
    <w:p w:rsidR="00037064" w:rsidRPr="00360481" w:rsidRDefault="00037064" w:rsidP="006F2BEC"/>
    <w:p w:rsidR="00037064" w:rsidRPr="00360481" w:rsidRDefault="00037064" w:rsidP="006F2BEC"/>
    <w:p w:rsidR="00037064" w:rsidRPr="00360481" w:rsidRDefault="00037064" w:rsidP="006F2BEC"/>
    <w:p w:rsidR="00037064" w:rsidRPr="00360481" w:rsidRDefault="00037064" w:rsidP="006F2BEC"/>
    <w:p w:rsidR="00037064" w:rsidRPr="00360481" w:rsidRDefault="00037064" w:rsidP="006F2BEC"/>
    <w:p w:rsidR="00037064" w:rsidRPr="00360481" w:rsidRDefault="00037064" w:rsidP="00037064">
      <w:pPr>
        <w:pStyle w:val="Titre3"/>
      </w:pPr>
      <w:bookmarkStart w:id="25" w:name="_Toc382491804"/>
      <w:r w:rsidRPr="00360481">
        <w:t>Phase de vie prototype embarqué</w:t>
      </w:r>
      <w:bookmarkEnd w:id="25"/>
    </w:p>
    <w:p w:rsidR="0045629A" w:rsidRPr="00360481" w:rsidRDefault="0045629A" w:rsidP="0045629A">
      <w:r w:rsidRPr="00360481">
        <w:t>Le niveau de flexibilité :</w:t>
      </w:r>
    </w:p>
    <w:p w:rsidR="0045629A" w:rsidRPr="00360481" w:rsidRDefault="0045629A" w:rsidP="0045629A">
      <w:r w:rsidRPr="00360481">
        <w:t>F0 : Aucune flexibilité</w:t>
      </w:r>
    </w:p>
    <w:p w:rsidR="0045629A" w:rsidRPr="00360481" w:rsidRDefault="0045629A" w:rsidP="0045629A">
      <w:r w:rsidRPr="00360481">
        <w:t>F1 : Très peu flexible</w:t>
      </w:r>
    </w:p>
    <w:p w:rsidR="0045629A" w:rsidRPr="00360481" w:rsidRDefault="0045629A" w:rsidP="0045629A">
      <w:r w:rsidRPr="00360481">
        <w:t>F2 : Flexible</w:t>
      </w:r>
    </w:p>
    <w:p w:rsidR="0045629A" w:rsidRPr="00360481" w:rsidRDefault="0045629A" w:rsidP="0045629A">
      <w:r w:rsidRPr="00360481">
        <w:t>F3 : Très flexible</w:t>
      </w:r>
    </w:p>
    <w:p w:rsidR="00037064" w:rsidRPr="00360481" w:rsidRDefault="00037064" w:rsidP="00037064"/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540"/>
        <w:gridCol w:w="2583"/>
        <w:gridCol w:w="1533"/>
        <w:gridCol w:w="1840"/>
        <w:gridCol w:w="1500"/>
      </w:tblGrid>
      <w:tr w:rsidR="00037064" w:rsidRPr="00360481" w:rsidTr="00A21CD3">
        <w:tc>
          <w:tcPr>
            <w:tcW w:w="3021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lastRenderedPageBreak/>
              <w:t>FONCTION</w:t>
            </w:r>
          </w:p>
        </w:tc>
        <w:tc>
          <w:tcPr>
            <w:tcW w:w="5077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CRITERE</w:t>
            </w:r>
          </w:p>
        </w:tc>
        <w:tc>
          <w:tcPr>
            <w:tcW w:w="2380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NIVEAU</w:t>
            </w:r>
          </w:p>
        </w:tc>
        <w:tc>
          <w:tcPr>
            <w:tcW w:w="2380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FLEXIBILITE</w:t>
            </w:r>
          </w:p>
        </w:tc>
        <w:tc>
          <w:tcPr>
            <w:tcW w:w="2249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LIMITES</w:t>
            </w:r>
          </w:p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FCpe1 : Respecter les conditions environnementales dans lesquelles doit fonctionner le système.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FCpe2 : Assurer la sécurité lors du fonctionnement du système.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F0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FCpe3 : Alimenter le système.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F0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FCpe4 : Respecter les règles d’esthétique  pour un affichage clair.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FPpe1 : Assurer la communication entre le calculateur réel du véhicule et la cible.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F0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E47908">
            <w:pPr>
              <w:jc w:val="left"/>
            </w:pPr>
            <w:r w:rsidRPr="00360481">
              <w:t>FPpe2 : Utiliser l’IHM.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E47908">
        <w:tc>
          <w:tcPr>
            <w:tcW w:w="3021" w:type="dxa"/>
          </w:tcPr>
          <w:p w:rsidR="00037064" w:rsidRPr="00360481" w:rsidRDefault="00037064" w:rsidP="00E47908">
            <w:pPr>
              <w:jc w:val="left"/>
            </w:pPr>
            <w:r w:rsidRPr="00360481">
              <w:t>FPpe3 : Adapter l’affichage au type de support.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E47908" w:rsidRPr="00360481" w:rsidTr="00A21CD3">
        <w:tc>
          <w:tcPr>
            <w:tcW w:w="3021" w:type="dxa"/>
            <w:tcBorders>
              <w:bottom w:val="single" w:sz="4" w:space="0" w:color="auto"/>
            </w:tcBorders>
          </w:tcPr>
          <w:p w:rsidR="00E47908" w:rsidRPr="00360481" w:rsidRDefault="00E47908" w:rsidP="00A21CD3">
            <w:r w:rsidRPr="00360481">
              <w:t>FPpe4 : Afficher les infos divertissement sur l’IHM.</w:t>
            </w:r>
          </w:p>
        </w:tc>
        <w:tc>
          <w:tcPr>
            <w:tcW w:w="5077" w:type="dxa"/>
            <w:tcBorders>
              <w:bottom w:val="single" w:sz="4" w:space="0" w:color="auto"/>
            </w:tcBorders>
          </w:tcPr>
          <w:p w:rsidR="00E47908" w:rsidRPr="00360481" w:rsidRDefault="00E47908" w:rsidP="00A21CD3"/>
        </w:tc>
        <w:tc>
          <w:tcPr>
            <w:tcW w:w="2380" w:type="dxa"/>
            <w:tcBorders>
              <w:bottom w:val="single" w:sz="4" w:space="0" w:color="auto"/>
            </w:tcBorders>
          </w:tcPr>
          <w:p w:rsidR="00E47908" w:rsidRPr="00360481" w:rsidRDefault="00E47908" w:rsidP="00A21CD3"/>
        </w:tc>
        <w:tc>
          <w:tcPr>
            <w:tcW w:w="2380" w:type="dxa"/>
            <w:tcBorders>
              <w:bottom w:val="single" w:sz="4" w:space="0" w:color="auto"/>
            </w:tcBorders>
          </w:tcPr>
          <w:p w:rsidR="00E47908" w:rsidRPr="00360481" w:rsidRDefault="00E47908" w:rsidP="00A21CD3"/>
        </w:tc>
        <w:tc>
          <w:tcPr>
            <w:tcW w:w="2249" w:type="dxa"/>
            <w:tcBorders>
              <w:bottom w:val="single" w:sz="4" w:space="0" w:color="auto"/>
            </w:tcBorders>
          </w:tcPr>
          <w:p w:rsidR="00E47908" w:rsidRPr="00360481" w:rsidRDefault="00E47908" w:rsidP="00A21CD3"/>
        </w:tc>
      </w:tr>
    </w:tbl>
    <w:p w:rsidR="00037064" w:rsidRPr="00360481" w:rsidRDefault="00037064" w:rsidP="006F2BEC"/>
    <w:p w:rsidR="00037064" w:rsidRPr="00360481" w:rsidRDefault="00037064" w:rsidP="00037064">
      <w:pPr>
        <w:pStyle w:val="Titre3"/>
      </w:pPr>
      <w:bookmarkStart w:id="26" w:name="_Toc382491805"/>
      <w:r w:rsidRPr="00360481">
        <w:t>Phase de vie développement et Validation</w:t>
      </w:r>
      <w:bookmarkEnd w:id="26"/>
    </w:p>
    <w:p w:rsidR="00037064" w:rsidRPr="00360481" w:rsidRDefault="00037064" w:rsidP="00037064"/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474"/>
        <w:gridCol w:w="2618"/>
        <w:gridCol w:w="1545"/>
        <w:gridCol w:w="1848"/>
        <w:gridCol w:w="1511"/>
      </w:tblGrid>
      <w:tr w:rsidR="00037064" w:rsidRPr="00360481" w:rsidTr="00A21CD3">
        <w:tc>
          <w:tcPr>
            <w:tcW w:w="3021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FONCTION</w:t>
            </w:r>
          </w:p>
        </w:tc>
        <w:tc>
          <w:tcPr>
            <w:tcW w:w="5077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CRITERE</w:t>
            </w:r>
          </w:p>
        </w:tc>
        <w:tc>
          <w:tcPr>
            <w:tcW w:w="2380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NIVEAU</w:t>
            </w:r>
          </w:p>
        </w:tc>
        <w:tc>
          <w:tcPr>
            <w:tcW w:w="2380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FLEXIBILITE</w:t>
            </w:r>
          </w:p>
        </w:tc>
        <w:tc>
          <w:tcPr>
            <w:tcW w:w="2249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LIMITES</w:t>
            </w:r>
          </w:p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FPdv1 : Mettre en œuvre le banc HIL, intégrer les modèles d’environnement, mettre en place la validation HIL et produire les données d’entrée pour le développeur IHM.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 xml:space="preserve">FPdv2 : </w:t>
            </w:r>
            <w:r w:rsidR="00155890" w:rsidRPr="00360481">
              <w:t>Réaliser ou reprendre le logiciel et produire les données d’entrée pour le développeur IHM.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 xml:space="preserve">FPdv3: Capitaliser </w:t>
            </w:r>
            <w:r w:rsidRPr="00360481">
              <w:lastRenderedPageBreak/>
              <w:t>son travail et réaliser le guide d’utilisation du HIL.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lastRenderedPageBreak/>
              <w:t>FPdv4: Développer les IHM, capitaliser son travail et réaliser le guide d’utilisation de l’IHM.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FPdv5: Capitaliser son travail et réaliser le guide d’utilisation pour le logiciel.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FCdv1: Réaliser ce développement avec les moyens mis à disposition à chiffrer.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037064">
        <w:tc>
          <w:tcPr>
            <w:tcW w:w="3021" w:type="dxa"/>
          </w:tcPr>
          <w:p w:rsidR="00037064" w:rsidRPr="00360481" w:rsidRDefault="00037064" w:rsidP="00A21CD3">
            <w:r w:rsidRPr="00360481">
              <w:t>FCdv2: Utiliser et au besoin acquérir les outils logiciels de développement.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037064">
        <w:tc>
          <w:tcPr>
            <w:tcW w:w="3021" w:type="dxa"/>
          </w:tcPr>
          <w:p w:rsidR="00037064" w:rsidRPr="00360481" w:rsidRDefault="00037064" w:rsidP="00A21CD3">
            <w:r w:rsidRPr="00360481">
              <w:t>FCdv3: Utiliser les supports physiques existants et au besoin en acquérir de nouveaux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037064">
        <w:tc>
          <w:tcPr>
            <w:tcW w:w="3021" w:type="dxa"/>
          </w:tcPr>
          <w:p w:rsidR="00037064" w:rsidRPr="00360481" w:rsidRDefault="00037064" w:rsidP="00A21CD3">
            <w:r w:rsidRPr="00360481">
              <w:t>FCdv4: Utiliser les modèles d’environnement du modèle existant et rajouter les fonctionnalités nécessaire.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</w:tbl>
    <w:p w:rsidR="00037064" w:rsidRPr="00360481" w:rsidRDefault="00037064" w:rsidP="006F2BEC"/>
    <w:p w:rsidR="00037064" w:rsidRPr="00360481" w:rsidRDefault="00037064" w:rsidP="00037064">
      <w:pPr>
        <w:pStyle w:val="Titre3"/>
      </w:pPr>
      <w:bookmarkStart w:id="27" w:name="_Toc382491806"/>
      <w:r w:rsidRPr="00360481">
        <w:t>Phase de vie Installation</w:t>
      </w:r>
      <w:bookmarkEnd w:id="27"/>
    </w:p>
    <w:p w:rsidR="00037064" w:rsidRPr="00360481" w:rsidRDefault="00037064" w:rsidP="00037064"/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391"/>
        <w:gridCol w:w="2663"/>
        <w:gridCol w:w="1560"/>
        <w:gridCol w:w="1858"/>
        <w:gridCol w:w="1524"/>
      </w:tblGrid>
      <w:tr w:rsidR="00037064" w:rsidRPr="00360481" w:rsidTr="00A21CD3">
        <w:tc>
          <w:tcPr>
            <w:tcW w:w="3021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FONCTION</w:t>
            </w:r>
          </w:p>
        </w:tc>
        <w:tc>
          <w:tcPr>
            <w:tcW w:w="5077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CRITERE</w:t>
            </w:r>
          </w:p>
        </w:tc>
        <w:tc>
          <w:tcPr>
            <w:tcW w:w="2380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NIVEAU</w:t>
            </w:r>
          </w:p>
        </w:tc>
        <w:tc>
          <w:tcPr>
            <w:tcW w:w="2380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FLEXIBILITE</w:t>
            </w:r>
          </w:p>
        </w:tc>
        <w:tc>
          <w:tcPr>
            <w:tcW w:w="2249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LIMITES</w:t>
            </w:r>
          </w:p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FPi1 : Alimenter le prototype.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F0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155890" w:rsidRPr="00360481" w:rsidRDefault="00155890" w:rsidP="00E47908">
            <w:pPr>
              <w:jc w:val="left"/>
            </w:pPr>
            <w:r w:rsidRPr="00360481">
              <w:t>FPi2 : Monter et installer ou démonter l’IHM sur le simulateur.</w:t>
            </w:r>
          </w:p>
          <w:p w:rsidR="00037064" w:rsidRPr="00360481" w:rsidRDefault="00037064" w:rsidP="00A21CD3"/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 xml:space="preserve">FPi3 : Prendre en compte l‘environnement </w:t>
            </w:r>
            <w:r w:rsidRPr="00360481">
              <w:lastRenderedPageBreak/>
              <w:t>extérieur lors de l’essai.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lastRenderedPageBreak/>
              <w:t>FPi4 : Respecter les normes de sécurité lors de l’essai.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FPi5 : Installer le prototype sur le simulateur.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 xml:space="preserve">FCi1 : Adapter le prototype au simulateur. 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</w:tbl>
    <w:p w:rsidR="00037064" w:rsidRPr="00360481" w:rsidRDefault="00037064" w:rsidP="006F2BEC"/>
    <w:p w:rsidR="00037064" w:rsidRPr="00360481" w:rsidRDefault="00037064" w:rsidP="006F2BEC"/>
    <w:p w:rsidR="00037064" w:rsidRPr="00360481" w:rsidRDefault="00037064" w:rsidP="00037064">
      <w:pPr>
        <w:pStyle w:val="Titre3"/>
      </w:pPr>
      <w:bookmarkStart w:id="28" w:name="_Toc382491807"/>
      <w:r w:rsidRPr="00360481">
        <w:t>Phase de vie maintenance</w:t>
      </w:r>
      <w:bookmarkEnd w:id="28"/>
    </w:p>
    <w:p w:rsidR="00037064" w:rsidRPr="00360481" w:rsidRDefault="00037064" w:rsidP="00037064"/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191"/>
        <w:gridCol w:w="2770"/>
        <w:gridCol w:w="1597"/>
        <w:gridCol w:w="1881"/>
        <w:gridCol w:w="1557"/>
      </w:tblGrid>
      <w:tr w:rsidR="00037064" w:rsidRPr="00360481" w:rsidTr="00A21CD3">
        <w:tc>
          <w:tcPr>
            <w:tcW w:w="3021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FONCTION</w:t>
            </w:r>
          </w:p>
        </w:tc>
        <w:tc>
          <w:tcPr>
            <w:tcW w:w="5077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CRITERE</w:t>
            </w:r>
          </w:p>
        </w:tc>
        <w:tc>
          <w:tcPr>
            <w:tcW w:w="2380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NIVEAU</w:t>
            </w:r>
          </w:p>
        </w:tc>
        <w:tc>
          <w:tcPr>
            <w:tcW w:w="2380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FLEXIBILITE</w:t>
            </w:r>
          </w:p>
        </w:tc>
        <w:tc>
          <w:tcPr>
            <w:tcW w:w="2249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LIMITES</w:t>
            </w:r>
          </w:p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FPm1: Assurer la maintenance du logiciel.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FPm2: Assurer la maintenance et réparer le cas échéant le banc HIL. Assurer la maintenance de la validation HIL.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FPm3 : Assurer la maintenance de l’IHM.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 xml:space="preserve">FCm1: Respecter le budget annuel alloué. 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FCm2: Assurer la maintenance du banc matériel.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FCm3: Assurer la maintenance des outils logiciels.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</w:tbl>
    <w:p w:rsidR="00037064" w:rsidRPr="00360481" w:rsidRDefault="00037064" w:rsidP="006F2BEC"/>
    <w:p w:rsidR="00037064" w:rsidRPr="00360481" w:rsidRDefault="00037064">
      <w:pPr>
        <w:jc w:val="left"/>
      </w:pPr>
      <w:r w:rsidRPr="00360481">
        <w:br w:type="page"/>
      </w:r>
    </w:p>
    <w:p w:rsidR="00037064" w:rsidRPr="00360481" w:rsidRDefault="00037064" w:rsidP="00037064">
      <w:pPr>
        <w:pStyle w:val="Titre3"/>
      </w:pPr>
      <w:bookmarkStart w:id="29" w:name="_Toc382491808"/>
      <w:r w:rsidRPr="00360481">
        <w:lastRenderedPageBreak/>
        <w:t>Phase de vie évolution</w:t>
      </w:r>
      <w:bookmarkEnd w:id="29"/>
    </w:p>
    <w:p w:rsidR="00037064" w:rsidRPr="00360481" w:rsidRDefault="00037064" w:rsidP="00037064"/>
    <w:tbl>
      <w:tblPr>
        <w:tblStyle w:val="Grilledutableau"/>
        <w:tblW w:w="0" w:type="auto"/>
        <w:tblLook w:val="01E0" w:firstRow="1" w:lastRow="1" w:firstColumn="1" w:lastColumn="1" w:noHBand="0" w:noVBand="0"/>
      </w:tblPr>
      <w:tblGrid>
        <w:gridCol w:w="2081"/>
        <w:gridCol w:w="2830"/>
        <w:gridCol w:w="1617"/>
        <w:gridCol w:w="1894"/>
        <w:gridCol w:w="1574"/>
      </w:tblGrid>
      <w:tr w:rsidR="00037064" w:rsidRPr="00360481" w:rsidTr="00A21CD3">
        <w:tc>
          <w:tcPr>
            <w:tcW w:w="3021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FONCTION</w:t>
            </w:r>
          </w:p>
        </w:tc>
        <w:tc>
          <w:tcPr>
            <w:tcW w:w="5077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CRITERE</w:t>
            </w:r>
          </w:p>
        </w:tc>
        <w:tc>
          <w:tcPr>
            <w:tcW w:w="2380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NIVEAU</w:t>
            </w:r>
          </w:p>
        </w:tc>
        <w:tc>
          <w:tcPr>
            <w:tcW w:w="2380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FLEXIBILITE</w:t>
            </w:r>
          </w:p>
        </w:tc>
        <w:tc>
          <w:tcPr>
            <w:tcW w:w="2249" w:type="dxa"/>
            <w:shd w:val="clear" w:color="auto" w:fill="000080"/>
          </w:tcPr>
          <w:p w:rsidR="00037064" w:rsidRPr="00360481" w:rsidRDefault="00037064" w:rsidP="00A21CD3">
            <w:pPr>
              <w:jc w:val="center"/>
              <w:rPr>
                <w:b/>
                <w:bCs/>
                <w:color w:val="FFFFFF"/>
              </w:rPr>
            </w:pPr>
            <w:r w:rsidRPr="00360481">
              <w:rPr>
                <w:b/>
                <w:bCs/>
                <w:color w:val="FFFFFF"/>
              </w:rPr>
              <w:t>LIMITES</w:t>
            </w:r>
          </w:p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FPm1: Assurer la mise à jour du logiciel.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FPm2: Assurer la mise à jour et réparer le cas échéant le banc HIL. Assurer la mise à jour de la validation HIL.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F1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FPm3 : Assurer la mise à jour de l’IHM.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 xml:space="preserve">FCm1: Respecter le budget annuel alloué. 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FCm2: Assurer la mise à jour du banc matériel.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  <w:tr w:rsidR="00037064" w:rsidRPr="00360481" w:rsidTr="00A21CD3">
        <w:tc>
          <w:tcPr>
            <w:tcW w:w="3021" w:type="dxa"/>
          </w:tcPr>
          <w:p w:rsidR="00037064" w:rsidRPr="00360481" w:rsidRDefault="00037064" w:rsidP="00A21CD3">
            <w:r w:rsidRPr="00360481">
              <w:t>FCm3: Assurer la mise à jour des outils logiciels.</w:t>
            </w:r>
          </w:p>
        </w:tc>
        <w:tc>
          <w:tcPr>
            <w:tcW w:w="5077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037064" w:rsidP="00A21CD3"/>
        </w:tc>
        <w:tc>
          <w:tcPr>
            <w:tcW w:w="2380" w:type="dxa"/>
          </w:tcPr>
          <w:p w:rsidR="00037064" w:rsidRPr="00360481" w:rsidRDefault="00155890" w:rsidP="00A21CD3">
            <w:r w:rsidRPr="00360481">
              <w:t>F2</w:t>
            </w:r>
          </w:p>
        </w:tc>
        <w:tc>
          <w:tcPr>
            <w:tcW w:w="2249" w:type="dxa"/>
          </w:tcPr>
          <w:p w:rsidR="00037064" w:rsidRPr="00360481" w:rsidRDefault="00037064" w:rsidP="00A21CD3"/>
        </w:tc>
      </w:tr>
    </w:tbl>
    <w:p w:rsidR="00343F87" w:rsidRPr="00360481" w:rsidRDefault="00343F87" w:rsidP="00343F87"/>
    <w:p w:rsidR="007F66AC" w:rsidRPr="00360481" w:rsidRDefault="00343F87" w:rsidP="00343F87">
      <w:pPr>
        <w:pStyle w:val="Titre1"/>
      </w:pPr>
      <w:bookmarkStart w:id="30" w:name="_Toc382491809"/>
      <w:r w:rsidRPr="00360481">
        <w:t>Acronymes:</w:t>
      </w:r>
      <w:bookmarkEnd w:id="3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35"/>
        <w:gridCol w:w="7328"/>
      </w:tblGrid>
      <w:tr w:rsidR="00A21CD3" w:rsidRPr="00A21CD3" w:rsidTr="00A21CD3">
        <w:trPr>
          <w:trHeight w:val="346"/>
        </w:trPr>
        <w:tc>
          <w:tcPr>
            <w:tcW w:w="2235" w:type="dxa"/>
          </w:tcPr>
          <w:p w:rsidR="00A21CD3" w:rsidRPr="00A21CD3" w:rsidRDefault="00A21CD3" w:rsidP="00A21CD3">
            <w:pPr>
              <w:pStyle w:val="Lgende"/>
              <w:jc w:val="center"/>
              <w:rPr>
                <w:sz w:val="28"/>
                <w:szCs w:val="28"/>
              </w:rPr>
            </w:pPr>
            <w:r w:rsidRPr="00A21CD3">
              <w:rPr>
                <w:sz w:val="28"/>
                <w:szCs w:val="28"/>
              </w:rPr>
              <w:t>Acronymes</w:t>
            </w:r>
          </w:p>
        </w:tc>
        <w:tc>
          <w:tcPr>
            <w:tcW w:w="7328" w:type="dxa"/>
          </w:tcPr>
          <w:p w:rsidR="00A21CD3" w:rsidRPr="00A21CD3" w:rsidRDefault="00A21CD3" w:rsidP="00A21CD3">
            <w:pPr>
              <w:pStyle w:val="Lgende"/>
              <w:jc w:val="center"/>
              <w:rPr>
                <w:sz w:val="28"/>
                <w:szCs w:val="28"/>
              </w:rPr>
            </w:pPr>
            <w:r w:rsidRPr="00A21CD3">
              <w:rPr>
                <w:sz w:val="28"/>
                <w:szCs w:val="28"/>
              </w:rPr>
              <w:t>Signification</w:t>
            </w:r>
          </w:p>
        </w:tc>
      </w:tr>
      <w:tr w:rsidR="00A21CD3" w:rsidRPr="00A21CD3" w:rsidTr="00A21CD3">
        <w:trPr>
          <w:trHeight w:val="482"/>
        </w:trPr>
        <w:tc>
          <w:tcPr>
            <w:tcW w:w="2235" w:type="dxa"/>
          </w:tcPr>
          <w:p w:rsidR="00A21CD3" w:rsidRPr="00A21CD3" w:rsidRDefault="00A21CD3" w:rsidP="00A21CD3">
            <w:pPr>
              <w:rPr>
                <w:rFonts w:ascii="Arial" w:hAnsi="Arial" w:cs="Arial"/>
                <w:i/>
              </w:rPr>
            </w:pPr>
            <w:r w:rsidRPr="00A21CD3">
              <w:rPr>
                <w:rFonts w:ascii="Arial" w:hAnsi="Arial" w:cs="Arial"/>
                <w:i/>
              </w:rPr>
              <w:t>AFT</w:t>
            </w:r>
          </w:p>
        </w:tc>
        <w:tc>
          <w:tcPr>
            <w:tcW w:w="7328" w:type="dxa"/>
          </w:tcPr>
          <w:p w:rsidR="00A21CD3" w:rsidRPr="00A21CD3" w:rsidRDefault="00A21CD3" w:rsidP="00A21CD3">
            <w:pPr>
              <w:rPr>
                <w:rFonts w:ascii="Arial" w:hAnsi="Arial" w:cs="Arial"/>
              </w:rPr>
            </w:pPr>
            <w:r w:rsidRPr="00A21CD3">
              <w:rPr>
                <w:rFonts w:ascii="Arial" w:hAnsi="Arial" w:cs="Arial"/>
              </w:rPr>
              <w:t xml:space="preserve">Analyse Fonctionnelle </w:t>
            </w:r>
            <w:r>
              <w:rPr>
                <w:rFonts w:ascii="Arial" w:hAnsi="Arial" w:cs="Arial"/>
              </w:rPr>
              <w:t>du Besoin</w:t>
            </w:r>
          </w:p>
        </w:tc>
      </w:tr>
      <w:tr w:rsidR="00A21CD3" w:rsidRPr="00A21CD3" w:rsidTr="00A21CD3">
        <w:trPr>
          <w:trHeight w:val="482"/>
        </w:trPr>
        <w:tc>
          <w:tcPr>
            <w:tcW w:w="2235" w:type="dxa"/>
          </w:tcPr>
          <w:p w:rsidR="00A21CD3" w:rsidRPr="00A21CD3" w:rsidRDefault="00A21CD3" w:rsidP="00A21CD3">
            <w:pPr>
              <w:rPr>
                <w:rFonts w:ascii="Arial" w:hAnsi="Arial" w:cs="Arial"/>
                <w:i/>
              </w:rPr>
            </w:pPr>
            <w:r w:rsidRPr="00A21CD3">
              <w:rPr>
                <w:rFonts w:ascii="Arial" w:hAnsi="Arial" w:cs="Arial"/>
                <w:i/>
              </w:rPr>
              <w:t>AFT</w:t>
            </w:r>
          </w:p>
        </w:tc>
        <w:tc>
          <w:tcPr>
            <w:tcW w:w="7328" w:type="dxa"/>
          </w:tcPr>
          <w:p w:rsidR="00A21CD3" w:rsidRPr="00A21CD3" w:rsidRDefault="00A21CD3" w:rsidP="00A21CD3">
            <w:pPr>
              <w:rPr>
                <w:rFonts w:ascii="Arial" w:hAnsi="Arial" w:cs="Arial"/>
              </w:rPr>
            </w:pPr>
            <w:r w:rsidRPr="00A21CD3">
              <w:rPr>
                <w:rFonts w:ascii="Arial" w:hAnsi="Arial" w:cs="Arial"/>
              </w:rPr>
              <w:t>Analyse Fonctionnelle Technique</w:t>
            </w:r>
          </w:p>
        </w:tc>
      </w:tr>
      <w:tr w:rsidR="00A21CD3" w:rsidRPr="00A21CD3" w:rsidTr="00A21CD3">
        <w:trPr>
          <w:trHeight w:val="482"/>
        </w:trPr>
        <w:tc>
          <w:tcPr>
            <w:tcW w:w="2235" w:type="dxa"/>
          </w:tcPr>
          <w:p w:rsidR="00A21CD3" w:rsidRPr="00A21CD3" w:rsidRDefault="00A21CD3" w:rsidP="00A21CD3">
            <w:pPr>
              <w:rPr>
                <w:rFonts w:ascii="Arial" w:hAnsi="Arial" w:cs="Arial"/>
                <w:i/>
              </w:rPr>
            </w:pPr>
            <w:r w:rsidRPr="00A21CD3">
              <w:rPr>
                <w:rFonts w:ascii="Arial" w:hAnsi="Arial" w:cs="Arial"/>
                <w:i/>
              </w:rPr>
              <w:t>CDCF</w:t>
            </w:r>
          </w:p>
        </w:tc>
        <w:tc>
          <w:tcPr>
            <w:tcW w:w="7328" w:type="dxa"/>
          </w:tcPr>
          <w:p w:rsidR="00A21CD3" w:rsidRPr="00A21CD3" w:rsidRDefault="00A21CD3" w:rsidP="00A21CD3">
            <w:pPr>
              <w:rPr>
                <w:rFonts w:ascii="Arial" w:hAnsi="Arial" w:cs="Arial"/>
              </w:rPr>
            </w:pPr>
            <w:r w:rsidRPr="00A21CD3">
              <w:rPr>
                <w:rFonts w:ascii="Arial" w:hAnsi="Arial" w:cs="Arial"/>
              </w:rPr>
              <w:t>Cahier Des Charges Fonctionnel</w:t>
            </w:r>
          </w:p>
        </w:tc>
      </w:tr>
      <w:tr w:rsidR="00A21CD3" w:rsidRPr="00A21CD3" w:rsidTr="00A21CD3">
        <w:trPr>
          <w:trHeight w:val="482"/>
        </w:trPr>
        <w:tc>
          <w:tcPr>
            <w:tcW w:w="2235" w:type="dxa"/>
          </w:tcPr>
          <w:p w:rsidR="00A21CD3" w:rsidRPr="00A21CD3" w:rsidRDefault="00A21CD3" w:rsidP="00A21CD3">
            <w:pPr>
              <w:rPr>
                <w:rFonts w:ascii="Arial" w:hAnsi="Arial" w:cs="Arial"/>
                <w:i/>
              </w:rPr>
            </w:pPr>
            <w:r w:rsidRPr="00A21CD3">
              <w:rPr>
                <w:rFonts w:ascii="Arial" w:hAnsi="Arial" w:cs="Arial"/>
                <w:i/>
              </w:rPr>
              <w:t>CAN</w:t>
            </w:r>
          </w:p>
        </w:tc>
        <w:tc>
          <w:tcPr>
            <w:tcW w:w="7328" w:type="dxa"/>
          </w:tcPr>
          <w:p w:rsidR="00A21CD3" w:rsidRPr="00A21CD3" w:rsidRDefault="00A21CD3" w:rsidP="00A21CD3">
            <w:pPr>
              <w:rPr>
                <w:rFonts w:ascii="Arial" w:hAnsi="Arial" w:cs="Arial"/>
              </w:rPr>
            </w:pPr>
            <w:r w:rsidRPr="00A21CD3">
              <w:rPr>
                <w:rFonts w:ascii="Arial" w:hAnsi="Arial" w:cs="Arial"/>
              </w:rPr>
              <w:t>Controller Area Network</w:t>
            </w:r>
          </w:p>
        </w:tc>
      </w:tr>
      <w:tr w:rsidR="00A21CD3" w:rsidRPr="00A21CD3" w:rsidTr="00A21CD3">
        <w:trPr>
          <w:trHeight w:val="482"/>
        </w:trPr>
        <w:tc>
          <w:tcPr>
            <w:tcW w:w="2235" w:type="dxa"/>
          </w:tcPr>
          <w:p w:rsidR="00A21CD3" w:rsidRPr="00A21CD3" w:rsidRDefault="00A21CD3" w:rsidP="00A21CD3">
            <w:pPr>
              <w:rPr>
                <w:rFonts w:ascii="Arial" w:hAnsi="Arial" w:cs="Arial"/>
                <w:i/>
              </w:rPr>
            </w:pPr>
            <w:r w:rsidRPr="00A21CD3">
              <w:rPr>
                <w:rFonts w:ascii="Arial" w:hAnsi="Arial" w:cs="Arial"/>
                <w:i/>
              </w:rPr>
              <w:t>EME</w:t>
            </w:r>
          </w:p>
        </w:tc>
        <w:tc>
          <w:tcPr>
            <w:tcW w:w="7328" w:type="dxa"/>
          </w:tcPr>
          <w:p w:rsidR="00A21CD3" w:rsidRPr="00A21CD3" w:rsidRDefault="00A21CD3" w:rsidP="00A21CD3">
            <w:pPr>
              <w:rPr>
                <w:rFonts w:ascii="Arial" w:hAnsi="Arial" w:cs="Arial"/>
              </w:rPr>
            </w:pPr>
            <w:r w:rsidRPr="00A21CD3">
              <w:rPr>
                <w:rFonts w:ascii="Arial" w:hAnsi="Arial" w:cs="Arial"/>
              </w:rPr>
              <w:t>Eléments du Milieu Extérieur</w:t>
            </w:r>
          </w:p>
        </w:tc>
      </w:tr>
      <w:tr w:rsidR="00A21CD3" w:rsidRPr="00A21CD3" w:rsidTr="00A21CD3">
        <w:trPr>
          <w:trHeight w:val="482"/>
        </w:trPr>
        <w:tc>
          <w:tcPr>
            <w:tcW w:w="2235" w:type="dxa"/>
          </w:tcPr>
          <w:p w:rsidR="00A21CD3" w:rsidRPr="00A21CD3" w:rsidRDefault="00A21CD3" w:rsidP="00A21CD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FC</w:t>
            </w:r>
          </w:p>
        </w:tc>
        <w:tc>
          <w:tcPr>
            <w:tcW w:w="7328" w:type="dxa"/>
          </w:tcPr>
          <w:p w:rsidR="00A21CD3" w:rsidRPr="00A21CD3" w:rsidRDefault="00A21CD3" w:rsidP="00A21C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 de Contrainte</w:t>
            </w:r>
          </w:p>
        </w:tc>
      </w:tr>
      <w:tr w:rsidR="00A21CD3" w:rsidRPr="00A21CD3" w:rsidTr="00A21CD3">
        <w:trPr>
          <w:trHeight w:val="482"/>
        </w:trPr>
        <w:tc>
          <w:tcPr>
            <w:tcW w:w="2235" w:type="dxa"/>
          </w:tcPr>
          <w:p w:rsidR="00A21CD3" w:rsidRDefault="00A21CD3" w:rsidP="00A21CD3">
            <w:pPr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FP</w:t>
            </w:r>
          </w:p>
        </w:tc>
        <w:tc>
          <w:tcPr>
            <w:tcW w:w="7328" w:type="dxa"/>
          </w:tcPr>
          <w:p w:rsidR="00A21CD3" w:rsidRPr="00A21CD3" w:rsidRDefault="00A21CD3" w:rsidP="00A21CD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Fonction Principale</w:t>
            </w:r>
          </w:p>
        </w:tc>
      </w:tr>
      <w:tr w:rsidR="00A21CD3" w:rsidRPr="00A21CD3" w:rsidTr="00A21CD3">
        <w:trPr>
          <w:trHeight w:val="482"/>
        </w:trPr>
        <w:tc>
          <w:tcPr>
            <w:tcW w:w="2235" w:type="dxa"/>
          </w:tcPr>
          <w:p w:rsidR="00A21CD3" w:rsidRPr="00A21CD3" w:rsidRDefault="00A21CD3" w:rsidP="00A21CD3">
            <w:pPr>
              <w:rPr>
                <w:rFonts w:ascii="Arial" w:hAnsi="Arial" w:cs="Arial"/>
                <w:i/>
              </w:rPr>
            </w:pPr>
            <w:r w:rsidRPr="00A21CD3">
              <w:rPr>
                <w:rFonts w:ascii="Arial" w:hAnsi="Arial" w:cs="Arial"/>
                <w:i/>
              </w:rPr>
              <w:t>IHM</w:t>
            </w:r>
          </w:p>
        </w:tc>
        <w:tc>
          <w:tcPr>
            <w:tcW w:w="7328" w:type="dxa"/>
          </w:tcPr>
          <w:p w:rsidR="00A21CD3" w:rsidRPr="00A21CD3" w:rsidRDefault="00A21CD3" w:rsidP="00A21CD3">
            <w:pPr>
              <w:rPr>
                <w:rFonts w:ascii="Arial" w:hAnsi="Arial" w:cs="Arial"/>
              </w:rPr>
            </w:pPr>
            <w:r w:rsidRPr="00A21CD3">
              <w:rPr>
                <w:rFonts w:ascii="Arial" w:hAnsi="Arial" w:cs="Arial"/>
              </w:rPr>
              <w:t>Interface Homme-Machine</w:t>
            </w:r>
          </w:p>
        </w:tc>
      </w:tr>
      <w:tr w:rsidR="00A21CD3" w:rsidRPr="00287DBD" w:rsidTr="00A21CD3">
        <w:trPr>
          <w:trHeight w:val="446"/>
        </w:trPr>
        <w:tc>
          <w:tcPr>
            <w:tcW w:w="2235" w:type="dxa"/>
          </w:tcPr>
          <w:p w:rsidR="00A21CD3" w:rsidRPr="00A21CD3" w:rsidRDefault="00A21CD3" w:rsidP="00A21CD3">
            <w:pPr>
              <w:rPr>
                <w:rFonts w:ascii="Arial" w:hAnsi="Arial" w:cs="Arial"/>
                <w:i/>
              </w:rPr>
            </w:pPr>
            <w:r w:rsidRPr="00A21CD3">
              <w:rPr>
                <w:rFonts w:ascii="Arial" w:hAnsi="Arial" w:cs="Arial"/>
                <w:i/>
              </w:rPr>
              <w:t>RADOME</w:t>
            </w:r>
          </w:p>
        </w:tc>
        <w:tc>
          <w:tcPr>
            <w:tcW w:w="7328" w:type="dxa"/>
          </w:tcPr>
          <w:p w:rsidR="00A21CD3" w:rsidRPr="00A21CD3" w:rsidRDefault="00A21CD3" w:rsidP="00A21CD3">
            <w:pPr>
              <w:rPr>
                <w:rFonts w:ascii="Arial" w:hAnsi="Arial" w:cs="Arial"/>
                <w:lang w:val="en-US"/>
              </w:rPr>
            </w:pPr>
            <w:r w:rsidRPr="00A21CD3">
              <w:rPr>
                <w:rFonts w:ascii="Arial" w:hAnsi="Arial" w:cs="Arial"/>
                <w:lang w:val="en-US"/>
              </w:rPr>
              <w:t xml:space="preserve">Remote Adaptive Display On </w:t>
            </w:r>
            <w:proofErr w:type="spellStart"/>
            <w:r w:rsidRPr="00A21CD3">
              <w:rPr>
                <w:rFonts w:ascii="Arial" w:hAnsi="Arial" w:cs="Arial"/>
                <w:lang w:val="en-US"/>
              </w:rPr>
              <w:t>Multiclient</w:t>
            </w:r>
            <w:proofErr w:type="spellEnd"/>
            <w:r w:rsidRPr="00A21CD3">
              <w:rPr>
                <w:rFonts w:ascii="Arial" w:hAnsi="Arial" w:cs="Arial"/>
                <w:lang w:val="en-US"/>
              </w:rPr>
              <w:t xml:space="preserve"> &amp; Embedded</w:t>
            </w:r>
          </w:p>
        </w:tc>
      </w:tr>
      <w:tr w:rsidR="00A21CD3" w:rsidRPr="00A21CD3" w:rsidTr="00A21CD3">
        <w:trPr>
          <w:trHeight w:val="482"/>
        </w:trPr>
        <w:tc>
          <w:tcPr>
            <w:tcW w:w="2235" w:type="dxa"/>
          </w:tcPr>
          <w:p w:rsidR="00A21CD3" w:rsidRPr="00A21CD3" w:rsidRDefault="00A21CD3" w:rsidP="00A21CD3">
            <w:pPr>
              <w:rPr>
                <w:rFonts w:ascii="Arial" w:hAnsi="Arial" w:cs="Arial"/>
                <w:i/>
              </w:rPr>
            </w:pPr>
            <w:r w:rsidRPr="00A21CD3">
              <w:rPr>
                <w:rFonts w:ascii="Arial" w:hAnsi="Arial" w:cs="Arial"/>
                <w:i/>
              </w:rPr>
              <w:t>TCP/IP</w:t>
            </w:r>
          </w:p>
        </w:tc>
        <w:tc>
          <w:tcPr>
            <w:tcW w:w="7328" w:type="dxa"/>
          </w:tcPr>
          <w:p w:rsidR="00A21CD3" w:rsidRPr="00A21CD3" w:rsidRDefault="00A21CD3" w:rsidP="00A21CD3">
            <w:pPr>
              <w:rPr>
                <w:rFonts w:ascii="Arial" w:hAnsi="Arial" w:cs="Arial"/>
              </w:rPr>
            </w:pPr>
            <w:r w:rsidRPr="00A21CD3">
              <w:rPr>
                <w:rFonts w:ascii="Arial" w:hAnsi="Arial" w:cs="Arial"/>
              </w:rPr>
              <w:t>Transmission Control Protocol/Internet Protocol</w:t>
            </w:r>
          </w:p>
        </w:tc>
      </w:tr>
    </w:tbl>
    <w:p w:rsidR="00343F87" w:rsidRPr="00360481" w:rsidRDefault="00343F87" w:rsidP="00287DBD"/>
    <w:sectPr w:rsidR="00343F87" w:rsidRPr="00360481" w:rsidSect="00031EFA">
      <w:pgSz w:w="11906" w:h="16838"/>
      <w:pgMar w:top="680" w:right="992" w:bottom="1191" w:left="1134" w:header="425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7DBD" w:rsidRDefault="00287DBD">
      <w:r>
        <w:separator/>
      </w:r>
    </w:p>
  </w:endnote>
  <w:endnote w:type="continuationSeparator" w:id="0">
    <w:p w:rsidR="00287DBD" w:rsidRDefault="00287D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DBD" w:rsidRPr="006641A3" w:rsidRDefault="00287DBD" w:rsidP="006641A3">
    <w:pPr>
      <w:pStyle w:val="Pieddepage"/>
    </w:pP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A5683D3" wp14:editId="740C0EAA">
              <wp:simplePos x="0" y="0"/>
              <wp:positionH relativeFrom="column">
                <wp:posOffset>-4925695</wp:posOffset>
              </wp:positionH>
              <wp:positionV relativeFrom="paragraph">
                <wp:posOffset>-1131570</wp:posOffset>
              </wp:positionV>
              <wp:extent cx="14345920" cy="4800600"/>
              <wp:effectExtent l="27305" t="1621155" r="19050" b="1617345"/>
              <wp:wrapNone/>
              <wp:docPr id="16" name="AutoShape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45920" cy="4800600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gradFill rotWithShape="1">
                        <a:gsLst>
                          <a:gs pos="0">
                            <a:srgbClr val="00004C"/>
                          </a:gs>
                          <a:gs pos="100000">
                            <a:srgbClr val="000080"/>
                          </a:gs>
                        </a:gsLst>
                        <a:lin ang="2700000" scaled="1"/>
                      </a:gradFill>
                      <a:ln w="3810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AutoShape 37" o:spid="_x0000_s1026" type="#_x0000_t64" style="position:absolute;margin-left:-387.85pt;margin-top:-89.1pt;width:1129.6pt;height:37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" fillcolor="#00004c" strokecolor="#f90" strokeweight="3pt">
              <v:fill color2="navy" rotate="t" angle="45" focus="100%" type="gradient"/>
            </v:shape>
          </w:pict>
        </mc:Fallback>
      </mc:AlternateContent>
    </w: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D9B87DF" wp14:editId="22B83015">
              <wp:simplePos x="0" y="0"/>
              <wp:positionH relativeFrom="column">
                <wp:posOffset>-704850</wp:posOffset>
              </wp:positionH>
              <wp:positionV relativeFrom="paragraph">
                <wp:posOffset>103505</wp:posOffset>
              </wp:positionV>
              <wp:extent cx="7560310" cy="437515"/>
              <wp:effectExtent l="0" t="0" r="2540" b="1905"/>
              <wp:wrapNone/>
              <wp:docPr id="15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437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DBD" w:rsidRPr="00F8407B" w:rsidRDefault="00287DBD" w:rsidP="006641A3">
                          <w:pPr>
                            <w:pStyle w:val="Pieddepage"/>
                            <w:jc w:val="center"/>
                            <w:rPr>
                              <w:color w:val="C0C0C0"/>
                              <w:sz w:val="16"/>
                              <w:szCs w:val="16"/>
                            </w:rPr>
                          </w:pPr>
                          <w:r w:rsidRPr="00F8407B">
                            <w:rPr>
                              <w:noProof/>
                              <w:color w:val="C0C0C0"/>
                              <w:sz w:val="16"/>
                              <w:szCs w:val="16"/>
                            </w:rPr>
                            <w:t>Tour Norma – La Défense, 20 rue Jean Jaurès – 92800 PUTEAUX</w:t>
                          </w:r>
                          <w:r w:rsidRPr="00F8407B">
                            <w:rPr>
                              <w:color w:val="C0C0C0"/>
                              <w:sz w:val="16"/>
                              <w:szCs w:val="16"/>
                            </w:rPr>
                            <w:t xml:space="preserve"> – Tél.</w:t>
                          </w:r>
                          <w:r w:rsidRPr="00F8407B">
                            <w:t xml:space="preserve"> </w:t>
                          </w:r>
                          <w:r w:rsidRPr="00F8407B">
                            <w:rPr>
                              <w:color w:val="C0C0C0"/>
                              <w:sz w:val="16"/>
                              <w:szCs w:val="16"/>
                            </w:rPr>
                            <w:t>01.41.92.01.01 – Télécopie. 01.41.92.01.00</w:t>
                          </w:r>
                        </w:p>
                        <w:p w:rsidR="00287DBD" w:rsidRPr="00F8407B" w:rsidRDefault="00287DBD" w:rsidP="006641A3">
                          <w:pPr>
                            <w:pStyle w:val="Pieddepage"/>
                            <w:jc w:val="center"/>
                            <w:rPr>
                              <w:color w:val="C0C0C0"/>
                              <w:sz w:val="16"/>
                              <w:szCs w:val="16"/>
                            </w:rPr>
                          </w:pPr>
                          <w:r w:rsidRPr="00F8407B">
                            <w:rPr>
                              <w:color w:val="C0C0C0"/>
                              <w:sz w:val="16"/>
                              <w:szCs w:val="16"/>
                            </w:rPr>
                            <w:t xml:space="preserve">Site Internet : </w:t>
                          </w:r>
                          <w:hyperlink r:id="rId1" w:history="1">
                            <w:r w:rsidRPr="00F8407B">
                              <w:rPr>
                                <w:rStyle w:val="Lienhypertexte"/>
                                <w:color w:val="C0C0C0"/>
                                <w:sz w:val="16"/>
                                <w:szCs w:val="16"/>
                              </w:rPr>
                              <w:t>http://www.matis.fr</w:t>
                            </w:r>
                          </w:hyperlink>
                          <w:r w:rsidRPr="00F8407B">
                            <w:rPr>
                              <w:color w:val="C0C0C0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  <w:p w:rsidR="00287DBD" w:rsidRPr="00F8407B" w:rsidRDefault="00287DBD" w:rsidP="006641A3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0" o:spid="_x0000_s1464" type="#_x0000_t202" style="position:absolute;left:0;text-align:left;margin-left:-55.5pt;margin-top:8.15pt;width:595.3pt;height:3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PoktQIAALs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" filled="f" stroked="f">
              <v:textbox>
                <w:txbxContent>
                  <w:p w:rsidR="00287DBD" w:rsidRPr="00F8407B" w:rsidRDefault="00287DBD" w:rsidP="006641A3">
                    <w:pPr>
                      <w:pStyle w:val="Pieddepage"/>
                      <w:jc w:val="center"/>
                      <w:rPr>
                        <w:color w:val="C0C0C0"/>
                        <w:sz w:val="16"/>
                        <w:szCs w:val="16"/>
                      </w:rPr>
                    </w:pPr>
                    <w:r w:rsidRPr="00F8407B">
                      <w:rPr>
                        <w:noProof/>
                        <w:color w:val="C0C0C0"/>
                        <w:sz w:val="16"/>
                        <w:szCs w:val="16"/>
                      </w:rPr>
                      <w:t>Tour Norma – La Défense, 20 rue Jean Jaurès – 92800 PUTEAUX</w:t>
                    </w:r>
                    <w:r w:rsidRPr="00F8407B">
                      <w:rPr>
                        <w:color w:val="C0C0C0"/>
                        <w:sz w:val="16"/>
                        <w:szCs w:val="16"/>
                      </w:rPr>
                      <w:t xml:space="preserve"> – Tél.</w:t>
                    </w:r>
                    <w:r w:rsidRPr="00F8407B">
                      <w:t xml:space="preserve"> </w:t>
                    </w:r>
                    <w:r w:rsidRPr="00F8407B">
                      <w:rPr>
                        <w:color w:val="C0C0C0"/>
                        <w:sz w:val="16"/>
                        <w:szCs w:val="16"/>
                      </w:rPr>
                      <w:t>01.41.92.01.01 – Télécopie. 01.41.92.01.00</w:t>
                    </w:r>
                  </w:p>
                  <w:p w:rsidR="00287DBD" w:rsidRPr="00F8407B" w:rsidRDefault="00287DBD" w:rsidP="006641A3">
                    <w:pPr>
                      <w:pStyle w:val="Pieddepage"/>
                      <w:jc w:val="center"/>
                      <w:rPr>
                        <w:color w:val="C0C0C0"/>
                        <w:sz w:val="16"/>
                        <w:szCs w:val="16"/>
                      </w:rPr>
                    </w:pPr>
                    <w:r w:rsidRPr="00F8407B">
                      <w:rPr>
                        <w:color w:val="C0C0C0"/>
                        <w:sz w:val="16"/>
                        <w:szCs w:val="16"/>
                      </w:rPr>
                      <w:t xml:space="preserve">Site Internet : </w:t>
                    </w:r>
                    <w:hyperlink r:id="rId2" w:history="1">
                      <w:r w:rsidRPr="00F8407B">
                        <w:rPr>
                          <w:rStyle w:val="Lienhypertexte"/>
                          <w:color w:val="C0C0C0"/>
                          <w:sz w:val="16"/>
                          <w:szCs w:val="16"/>
                        </w:rPr>
                        <w:t>http://www.matis.fr</w:t>
                      </w:r>
                    </w:hyperlink>
                    <w:r w:rsidRPr="00F8407B">
                      <w:rPr>
                        <w:color w:val="C0C0C0"/>
                        <w:sz w:val="16"/>
                        <w:szCs w:val="16"/>
                      </w:rPr>
                      <w:t xml:space="preserve">  </w:t>
                    </w:r>
                  </w:p>
                  <w:p w:rsidR="00287DBD" w:rsidRPr="00F8407B" w:rsidRDefault="00287DBD" w:rsidP="006641A3"/>
                </w:txbxContent>
              </v:textbox>
            </v:shape>
          </w:pict>
        </mc:Fallback>
      </mc:AlternateContent>
    </w:r>
    <w:r>
      <w:rPr>
        <w:noProof/>
        <w:sz w:val="20"/>
        <w:lang w:eastAsia="fr-FR" w:bidi="ar-SA"/>
      </w:rPr>
      <w:drawing>
        <wp:anchor distT="0" distB="0" distL="114300" distR="114300" simplePos="0" relativeHeight="251663360" behindDoc="1" locked="0" layoutInCell="1" allowOverlap="1" wp14:anchorId="0F1966B4" wp14:editId="5C85CF65">
          <wp:simplePos x="0" y="0"/>
          <wp:positionH relativeFrom="column">
            <wp:posOffset>-342900</wp:posOffset>
          </wp:positionH>
          <wp:positionV relativeFrom="paragraph">
            <wp:posOffset>-172720</wp:posOffset>
          </wp:positionV>
          <wp:extent cx="356235" cy="457200"/>
          <wp:effectExtent l="0" t="0" r="5715" b="0"/>
          <wp:wrapTight wrapText="bothSides">
            <wp:wrapPolygon edited="0">
              <wp:start x="0" y="0"/>
              <wp:lineTo x="0" y="20700"/>
              <wp:lineTo x="20791" y="20700"/>
              <wp:lineTo x="20791" y="0"/>
              <wp:lineTo x="0" y="0"/>
            </wp:wrapPolygon>
          </wp:wrapTight>
          <wp:docPr id="46" name="Image 41" descr="9001_2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1" descr="9001_200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23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DBD" w:rsidRDefault="00287DBD">
    <w:pPr>
      <w:pStyle w:val="Pieddepage"/>
    </w:pPr>
    <w:r>
      <w:rPr>
        <w:noProof/>
        <w:sz w:val="20"/>
        <w:lang w:eastAsia="fr-FR" w:bidi="ar-SA"/>
      </w:rPr>
      <w:drawing>
        <wp:anchor distT="0" distB="0" distL="114300" distR="114300" simplePos="0" relativeHeight="251660288" behindDoc="1" locked="0" layoutInCell="1" allowOverlap="1" wp14:anchorId="168AAFA5" wp14:editId="61811A7E">
          <wp:simplePos x="0" y="0"/>
          <wp:positionH relativeFrom="column">
            <wp:posOffset>-424815</wp:posOffset>
          </wp:positionH>
          <wp:positionV relativeFrom="paragraph">
            <wp:posOffset>-73660</wp:posOffset>
          </wp:positionV>
          <wp:extent cx="356235" cy="457200"/>
          <wp:effectExtent l="0" t="0" r="5715" b="0"/>
          <wp:wrapTight wrapText="bothSides">
            <wp:wrapPolygon edited="0">
              <wp:start x="0" y="0"/>
              <wp:lineTo x="0" y="20700"/>
              <wp:lineTo x="20791" y="20700"/>
              <wp:lineTo x="20791" y="0"/>
              <wp:lineTo x="0" y="0"/>
            </wp:wrapPolygon>
          </wp:wrapTight>
          <wp:docPr id="44" name="Image 34" descr="9001_20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34" descr="9001_20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623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30E22D8A" wp14:editId="6FF9D1D5">
              <wp:simplePos x="0" y="0"/>
              <wp:positionH relativeFrom="column">
                <wp:posOffset>-800100</wp:posOffset>
              </wp:positionH>
              <wp:positionV relativeFrom="paragraph">
                <wp:posOffset>161290</wp:posOffset>
              </wp:positionV>
              <wp:extent cx="7560310" cy="447040"/>
              <wp:effectExtent l="0" t="0" r="2540" b="127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447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DBD" w:rsidRPr="00375E8D" w:rsidRDefault="00287DBD" w:rsidP="00645E02">
                          <w:pPr>
                            <w:pStyle w:val="Pieddepage"/>
                            <w:jc w:val="center"/>
                            <w:rPr>
                              <w:color w:val="C0C0C0"/>
                              <w:sz w:val="16"/>
                              <w:szCs w:val="16"/>
                            </w:rPr>
                          </w:pPr>
                          <w:r w:rsidRPr="00375E8D">
                            <w:rPr>
                              <w:noProof/>
                              <w:color w:val="C0C0C0"/>
                              <w:sz w:val="16"/>
                              <w:szCs w:val="16"/>
                            </w:rPr>
                            <w:t>Tour Norma – La Défense, 20 rue Jean Jaurès – 92800 PUTEAUX</w:t>
                          </w:r>
                          <w:r w:rsidRPr="00375E8D">
                            <w:rPr>
                              <w:color w:val="C0C0C0"/>
                              <w:sz w:val="16"/>
                              <w:szCs w:val="16"/>
                            </w:rPr>
                            <w:t xml:space="preserve"> – Tél.</w:t>
                          </w:r>
                          <w:r w:rsidRPr="00375E8D">
                            <w:t xml:space="preserve"> </w:t>
                          </w:r>
                          <w:r w:rsidRPr="00375E8D">
                            <w:rPr>
                              <w:color w:val="C0C0C0"/>
                              <w:sz w:val="16"/>
                              <w:szCs w:val="16"/>
                            </w:rPr>
                            <w:t>01.41.92.01.01 – Télécopie. 01.41.92.01.00</w:t>
                          </w:r>
                        </w:p>
                        <w:p w:rsidR="00287DBD" w:rsidRPr="00375E8D" w:rsidRDefault="00287DBD" w:rsidP="00645E02">
                          <w:pPr>
                            <w:pStyle w:val="Pieddepage"/>
                            <w:jc w:val="center"/>
                            <w:rPr>
                              <w:color w:val="C0C0C0"/>
                              <w:sz w:val="16"/>
                              <w:szCs w:val="16"/>
                            </w:rPr>
                          </w:pPr>
                          <w:r w:rsidRPr="00375E8D">
                            <w:rPr>
                              <w:color w:val="C0C0C0"/>
                              <w:sz w:val="16"/>
                              <w:szCs w:val="16"/>
                            </w:rPr>
                            <w:t xml:space="preserve">Site Internet : </w:t>
                          </w:r>
                          <w:hyperlink r:id="rId2" w:history="1">
                            <w:r w:rsidRPr="00375E8D">
                              <w:rPr>
                                <w:rStyle w:val="Lienhypertexte"/>
                                <w:color w:val="C0C0C0"/>
                                <w:sz w:val="16"/>
                                <w:szCs w:val="16"/>
                              </w:rPr>
                              <w:t>http://www.matis.fr</w:t>
                            </w:r>
                          </w:hyperlink>
                          <w:r w:rsidRPr="00375E8D">
                            <w:rPr>
                              <w:color w:val="C0C0C0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  <w:p w:rsidR="00287DBD" w:rsidRPr="00375E8D" w:rsidRDefault="00287DBD" w:rsidP="00645E02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467" type="#_x0000_t202" style="position:absolute;left:0;text-align:left;margin-left:-63pt;margin-top:12.7pt;width:595.3pt;height:35.2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" filled="f" stroked="f">
              <v:textbox>
                <w:txbxContent>
                  <w:p w:rsidR="00287DBD" w:rsidRPr="00375E8D" w:rsidRDefault="00287DBD" w:rsidP="00645E02">
                    <w:pPr>
                      <w:pStyle w:val="Pieddepage"/>
                      <w:jc w:val="center"/>
                      <w:rPr>
                        <w:color w:val="C0C0C0"/>
                        <w:sz w:val="16"/>
                        <w:szCs w:val="16"/>
                      </w:rPr>
                    </w:pPr>
                    <w:r w:rsidRPr="00375E8D">
                      <w:rPr>
                        <w:noProof/>
                        <w:color w:val="C0C0C0"/>
                        <w:sz w:val="16"/>
                        <w:szCs w:val="16"/>
                      </w:rPr>
                      <w:t>Tour Norma – La Défense, 20 rue Jean Jaurès – 92800 PUTEAUX</w:t>
                    </w:r>
                    <w:r w:rsidRPr="00375E8D">
                      <w:rPr>
                        <w:color w:val="C0C0C0"/>
                        <w:sz w:val="16"/>
                        <w:szCs w:val="16"/>
                      </w:rPr>
                      <w:t xml:space="preserve"> – Tél.</w:t>
                    </w:r>
                    <w:r w:rsidRPr="00375E8D">
                      <w:t xml:space="preserve"> </w:t>
                    </w:r>
                    <w:r w:rsidRPr="00375E8D">
                      <w:rPr>
                        <w:color w:val="C0C0C0"/>
                        <w:sz w:val="16"/>
                        <w:szCs w:val="16"/>
                      </w:rPr>
                      <w:t>01.41.92.01.01 – Télécopie. 01.41.92.01.00</w:t>
                    </w:r>
                  </w:p>
                  <w:p w:rsidR="00287DBD" w:rsidRPr="00375E8D" w:rsidRDefault="00287DBD" w:rsidP="00645E02">
                    <w:pPr>
                      <w:pStyle w:val="Pieddepage"/>
                      <w:jc w:val="center"/>
                      <w:rPr>
                        <w:color w:val="C0C0C0"/>
                        <w:sz w:val="16"/>
                        <w:szCs w:val="16"/>
                      </w:rPr>
                    </w:pPr>
                    <w:r w:rsidRPr="00375E8D">
                      <w:rPr>
                        <w:color w:val="C0C0C0"/>
                        <w:sz w:val="16"/>
                        <w:szCs w:val="16"/>
                      </w:rPr>
                      <w:t xml:space="preserve">Site Internet : </w:t>
                    </w:r>
                    <w:hyperlink r:id="rId3" w:history="1">
                      <w:r w:rsidRPr="00375E8D">
                        <w:rPr>
                          <w:rStyle w:val="Lienhypertexte"/>
                          <w:color w:val="C0C0C0"/>
                          <w:sz w:val="16"/>
                          <w:szCs w:val="16"/>
                        </w:rPr>
                        <w:t>http://www.matis.fr</w:t>
                      </w:r>
                    </w:hyperlink>
                    <w:r w:rsidRPr="00375E8D">
                      <w:rPr>
                        <w:color w:val="C0C0C0"/>
                        <w:sz w:val="16"/>
                        <w:szCs w:val="16"/>
                      </w:rPr>
                      <w:t xml:space="preserve">  </w:t>
                    </w:r>
                  </w:p>
                  <w:p w:rsidR="00287DBD" w:rsidRPr="00375E8D" w:rsidRDefault="00287DBD" w:rsidP="00645E02"/>
                </w:txbxContent>
              </v:textbox>
            </v:shape>
          </w:pict>
        </mc:Fallback>
      </mc:AlternateContent>
    </w: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53120" behindDoc="1" locked="0" layoutInCell="1" allowOverlap="1" wp14:anchorId="5DF3DC40" wp14:editId="6F557776">
              <wp:simplePos x="0" y="0"/>
              <wp:positionH relativeFrom="column">
                <wp:posOffset>-5078095</wp:posOffset>
              </wp:positionH>
              <wp:positionV relativeFrom="paragraph">
                <wp:posOffset>-1101090</wp:posOffset>
              </wp:positionV>
              <wp:extent cx="14345920" cy="4800600"/>
              <wp:effectExtent l="27305" t="1623060" r="19050" b="1615440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4345920" cy="4800600"/>
                      </a:xfrm>
                      <a:prstGeom prst="wave">
                        <a:avLst>
                          <a:gd name="adj1" fmla="val 13005"/>
                          <a:gd name="adj2" fmla="val 0"/>
                        </a:avLst>
                      </a:prstGeom>
                      <a:gradFill rotWithShape="1">
                        <a:gsLst>
                          <a:gs pos="0">
                            <a:srgbClr val="00004C"/>
                          </a:gs>
                          <a:gs pos="100000">
                            <a:srgbClr val="000080"/>
                          </a:gs>
                        </a:gsLst>
                        <a:lin ang="2700000" scaled="1"/>
                      </a:gradFill>
                      <a:ln w="3810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4" coordsize="21600,21600" o:spt="64" adj="2809,10800" path="m@28@0c@27@1@26@3@25@0l@21@4c@22@5@23@6@24@4xe">
              <v:formulas>
                <v:f eqn="val #0"/>
                <v:f eqn="prod @0 41 9"/>
                <v:f eqn="prod @0 23 9"/>
                <v:f eqn="sum 0 0 @2"/>
                <v:f eqn="sum 21600 0 #0"/>
                <v:f eqn="sum 21600 0 @1"/>
                <v:f eqn="sum 21600 0 @3"/>
                <v:f eqn="sum #1 0 10800"/>
                <v:f eqn="sum 21600 0 #1"/>
                <v:f eqn="prod @8 2 3"/>
                <v:f eqn="prod @8 4 3"/>
                <v:f eqn="prod @8 2 1"/>
                <v:f eqn="sum 21600 0 @9"/>
                <v:f eqn="sum 21600 0 @10"/>
                <v:f eqn="sum 21600 0 @11"/>
                <v:f eqn="prod #1 2 3"/>
                <v:f eqn="prod #1 4 3"/>
                <v:f eqn="prod #1 2 1"/>
                <v:f eqn="sum 21600 0 @15"/>
                <v:f eqn="sum 21600 0 @16"/>
                <v:f eqn="sum 21600 0 @17"/>
                <v:f eqn="if @7 @14 0"/>
                <v:f eqn="if @7 @13 @15"/>
                <v:f eqn="if @7 @12 @16"/>
                <v:f eqn="if @7 21600 @17"/>
                <v:f eqn="if @7 0 @20"/>
                <v:f eqn="if @7 @9 @19"/>
                <v:f eqn="if @7 @10 @18"/>
                <v:f eqn="if @7 @11 21600"/>
                <v:f eqn="sum @24 0 @21"/>
                <v:f eqn="sum @4 0 @0"/>
                <v:f eqn="max @21 @25"/>
                <v:f eqn="min @24 @28"/>
                <v:f eqn="prod @0 2 1"/>
                <v:f eqn="sum 21600 0 @33"/>
                <v:f eqn="mid @26 @27"/>
                <v:f eqn="mid @24 @28"/>
                <v:f eqn="mid @22 @23"/>
                <v:f eqn="mid @21 @25"/>
              </v:formulas>
              <v:path o:connecttype="custom" o:connectlocs="@35,@0;@38,10800;@37,@4;@36,10800" o:connectangles="270,180,90,0" textboxrect="@31,@33,@32,@34"/>
              <v:handles>
                <v:h position="topLeft,#0" yrange="0,4459"/>
                <v:h position="#1,bottomRight" xrange="8640,12960"/>
              </v:handles>
            </v:shapetype>
            <v:shape id="AutoShape 4" o:spid="_x0000_s1026" type="#_x0000_t64" style="position:absolute;margin-left:-399.85pt;margin-top:-86.7pt;width:1129.6pt;height:378pt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" fillcolor="#00004c" strokecolor="#f90" strokeweight="3pt">
              <v:fill color2="navy" rotate="t" angle="45" focus="100%" type="gradien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7DBD" w:rsidRDefault="00287DBD">
      <w:r>
        <w:separator/>
      </w:r>
    </w:p>
  </w:footnote>
  <w:footnote w:type="continuationSeparator" w:id="0">
    <w:p w:rsidR="00287DBD" w:rsidRDefault="00287D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DBD" w:rsidRPr="00186B0B" w:rsidRDefault="00287DBD" w:rsidP="00186B0B">
    <w:pPr>
      <w:rPr>
        <w:rFonts w:ascii="Arial" w:hAnsi="Arial" w:cs="Arial"/>
        <w:color w:val="666666"/>
        <w:sz w:val="15"/>
        <w:szCs w:val="15"/>
      </w:rPr>
    </w:pPr>
    <w:r>
      <w:rPr>
        <w:rFonts w:ascii="Arial" w:hAnsi="Arial" w:cs="Arial"/>
        <w:noProof/>
        <w:color w:val="666666"/>
        <w:sz w:val="15"/>
        <w:szCs w:val="15"/>
        <w:lang w:eastAsia="fr-FR" w:bidi="ar-SA"/>
      </w:rPr>
      <w:drawing>
        <wp:inline distT="0" distB="0" distL="0" distR="0" wp14:anchorId="12C34F5E" wp14:editId="69C875A7">
          <wp:extent cx="952500" cy="790575"/>
          <wp:effectExtent l="0" t="0" r="0" b="9525"/>
          <wp:docPr id="11" name="Image 21" descr="logo1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1" descr="logo1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87DBD" w:rsidRDefault="00287DBD" w:rsidP="00703952">
    <w:pPr>
      <w:pStyle w:val="Style9ptJustifiGauche19cmAvant6pt"/>
      <w:tabs>
        <w:tab w:val="left" w:pos="8400"/>
        <w:tab w:val="right" w:pos="9638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DBD" w:rsidRDefault="00287DBD">
    <w:pPr>
      <w:pStyle w:val="En-tte"/>
    </w:pP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47244E3" wp14:editId="7EC98137">
              <wp:simplePos x="0" y="0"/>
              <wp:positionH relativeFrom="column">
                <wp:posOffset>-424815</wp:posOffset>
              </wp:positionH>
              <wp:positionV relativeFrom="paragraph">
                <wp:posOffset>502285</wp:posOffset>
              </wp:positionV>
              <wp:extent cx="7019925" cy="1125855"/>
              <wp:effectExtent l="0" t="0" r="0" b="0"/>
              <wp:wrapNone/>
              <wp:docPr id="14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19925" cy="1125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DBD" w:rsidRDefault="00287DBD" w:rsidP="00BD4E79">
                          <w:pPr>
                            <w:pStyle w:val="LETITRE"/>
                            <w:pBdr>
                              <w:bottom w:val="single" w:sz="4" w:space="1" w:color="auto"/>
                            </w:pBdr>
                            <w:ind w:hanging="340"/>
                            <w:rPr>
                              <w:color w:val="FFFFFF"/>
                              <w:w w:val="80"/>
                            </w:rPr>
                          </w:pPr>
                          <w:r>
                            <w:rPr>
                              <w:color w:val="FFFFFF"/>
                              <w:w w:val="80"/>
                            </w:rPr>
                            <w:t>Avant-Projet RADOME</w:t>
                          </w:r>
                        </w:p>
                        <w:p w:rsidR="00287DBD" w:rsidRPr="008F619C" w:rsidRDefault="00287DBD" w:rsidP="008F619C">
                          <w:pPr>
                            <w:pStyle w:val="LETITRE"/>
                            <w:pBdr>
                              <w:bottom w:val="single" w:sz="4" w:space="1" w:color="auto"/>
                            </w:pBdr>
                            <w:ind w:hanging="340"/>
                            <w:rPr>
                              <w:color w:val="FFFFFF"/>
                              <w:w w:val="80"/>
                            </w:rPr>
                          </w:pPr>
                          <w:r w:rsidRPr="008F619C">
                            <w:rPr>
                              <w:color w:val="FFFFFF"/>
                              <w:w w:val="80"/>
                            </w:rPr>
                            <w:t>L’IHM WEB pour le monde</w:t>
                          </w:r>
                          <w:r w:rsidRPr="008F619C">
                            <w:rPr>
                              <w:b w:val="0"/>
                              <w:i/>
                              <w:color w:val="FFFFFF"/>
                              <w:w w:val="80"/>
                            </w:rPr>
                            <w:t xml:space="preserve"> embarqué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465" type="#_x0000_t202" style="position:absolute;left:0;text-align:left;margin-left:-33.45pt;margin-top:39.55pt;width:552.75pt;height:88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0tug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" filled="f" stroked="f">
              <v:textbox>
                <w:txbxContent>
                  <w:p w:rsidR="00287DBD" w:rsidRDefault="00287DBD" w:rsidP="00BD4E79">
                    <w:pPr>
                      <w:pStyle w:val="LETITRE"/>
                      <w:pBdr>
                        <w:bottom w:val="single" w:sz="4" w:space="1" w:color="auto"/>
                      </w:pBdr>
                      <w:ind w:hanging="340"/>
                      <w:rPr>
                        <w:color w:val="FFFFFF"/>
                        <w:w w:val="80"/>
                      </w:rPr>
                    </w:pPr>
                    <w:r>
                      <w:rPr>
                        <w:color w:val="FFFFFF"/>
                        <w:w w:val="80"/>
                      </w:rPr>
                      <w:t>Avant-Projet RADOME</w:t>
                    </w:r>
                  </w:p>
                  <w:p w:rsidR="00287DBD" w:rsidRPr="008F619C" w:rsidRDefault="00287DBD" w:rsidP="008F619C">
                    <w:pPr>
                      <w:pStyle w:val="LETITRE"/>
                      <w:pBdr>
                        <w:bottom w:val="single" w:sz="4" w:space="1" w:color="auto"/>
                      </w:pBdr>
                      <w:ind w:hanging="340"/>
                      <w:rPr>
                        <w:color w:val="FFFFFF"/>
                        <w:w w:val="80"/>
                      </w:rPr>
                    </w:pPr>
                    <w:r w:rsidRPr="008F619C">
                      <w:rPr>
                        <w:color w:val="FFFFFF"/>
                        <w:w w:val="80"/>
                      </w:rPr>
                      <w:t>L’IHM WEB pour le monde</w:t>
                    </w:r>
                    <w:r w:rsidRPr="008F619C">
                      <w:rPr>
                        <w:b w:val="0"/>
                        <w:i/>
                        <w:color w:val="FFFFFF"/>
                        <w:w w:val="80"/>
                      </w:rPr>
                      <w:t xml:space="preserve"> embarqué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36F297F" wp14:editId="2A97B332">
              <wp:simplePos x="0" y="0"/>
              <wp:positionH relativeFrom="column">
                <wp:posOffset>1194435</wp:posOffset>
              </wp:positionH>
              <wp:positionV relativeFrom="paragraph">
                <wp:posOffset>-173990</wp:posOffset>
              </wp:positionV>
              <wp:extent cx="3609975" cy="571500"/>
              <wp:effectExtent l="0" t="0" r="0" b="0"/>
              <wp:wrapNone/>
              <wp:docPr id="13" name="Text Box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9975" cy="571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7DBD" w:rsidRPr="00596387" w:rsidRDefault="00287DBD" w:rsidP="00BD4E79">
                          <w:pPr>
                            <w:jc w:val="center"/>
                            <w:rPr>
                              <w:b/>
                              <w:color w:val="000099"/>
                              <w:sz w:val="52"/>
                            </w:rPr>
                          </w:pPr>
                          <w:r w:rsidRPr="00A10B46">
                            <w:rPr>
                              <w:b/>
                              <w:color w:val="000099"/>
                              <w:sz w:val="52"/>
                            </w:rPr>
                            <w:t>MATIS</w:t>
                          </w:r>
                          <w:r>
                            <w:rPr>
                              <w:b/>
                              <w:color w:val="000099"/>
                              <w:sz w:val="52"/>
                            </w:rPr>
                            <w:t xml:space="preserve"> Technologies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0" o:spid="_x0000_s1466" type="#_x0000_t202" style="position:absolute;left:0;text-align:left;margin-left:94.05pt;margin-top:-13.7pt;width:284.25pt;height:4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" filled="f" stroked="f">
              <v:textbox>
                <w:txbxContent>
                  <w:p w:rsidR="00287DBD" w:rsidRPr="00596387" w:rsidRDefault="00287DBD" w:rsidP="00BD4E79">
                    <w:pPr>
                      <w:jc w:val="center"/>
                      <w:rPr>
                        <w:b/>
                        <w:color w:val="000099"/>
                        <w:sz w:val="52"/>
                      </w:rPr>
                    </w:pPr>
                    <w:r w:rsidRPr="00A10B46">
                      <w:rPr>
                        <w:b/>
                        <w:color w:val="000099"/>
                        <w:sz w:val="52"/>
                      </w:rPr>
                      <w:t>MATIS</w:t>
                    </w:r>
                    <w:r>
                      <w:rPr>
                        <w:b/>
                        <w:color w:val="000099"/>
                        <w:sz w:val="52"/>
                      </w:rPr>
                      <w:t xml:space="preserve"> Technologies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C258A3" wp14:editId="72CF2606">
              <wp:simplePos x="0" y="0"/>
              <wp:positionH relativeFrom="column">
                <wp:posOffset>-734695</wp:posOffset>
              </wp:positionH>
              <wp:positionV relativeFrom="paragraph">
                <wp:posOffset>1774825</wp:posOffset>
              </wp:positionV>
              <wp:extent cx="7658100" cy="0"/>
              <wp:effectExtent l="27305" t="22225" r="20320" b="25400"/>
              <wp:wrapNone/>
              <wp:docPr id="12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6581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3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7.85pt,139.75pt" to="545.15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" strokecolor="#f90" strokeweight="3pt"/>
          </w:pict>
        </mc:Fallback>
      </mc:AlternateContent>
    </w:r>
    <w:r>
      <w:rPr>
        <w:noProof/>
        <w:lang w:eastAsia="fr-FR" w:bidi="ar-SA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FF2B8F5" wp14:editId="6DAE3D62">
              <wp:simplePos x="0" y="0"/>
              <wp:positionH relativeFrom="column">
                <wp:posOffset>5894705</wp:posOffset>
              </wp:positionH>
              <wp:positionV relativeFrom="paragraph">
                <wp:posOffset>655320</wp:posOffset>
              </wp:positionV>
              <wp:extent cx="1257300" cy="1257300"/>
              <wp:effectExtent l="8255" t="17145" r="0" b="0"/>
              <wp:wrapNone/>
              <wp:docPr id="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257300" cy="1257300"/>
                        <a:chOff x="1237" y="3937"/>
                        <a:chExt cx="12780" cy="12780"/>
                      </a:xfrm>
                    </wpg:grpSpPr>
                    <wps:wsp>
                      <wps:cNvPr id="5" name="Freeform 24"/>
                      <wps:cNvSpPr>
                        <a:spLocks/>
                      </wps:cNvSpPr>
                      <wps:spPr bwMode="auto">
                        <a:xfrm>
                          <a:off x="4837" y="7357"/>
                          <a:ext cx="5580" cy="2520"/>
                        </a:xfrm>
                        <a:custGeom>
                          <a:avLst/>
                          <a:gdLst>
                            <a:gd name="T0" fmla="*/ 0 w 5580"/>
                            <a:gd name="T1" fmla="*/ 1620 h 2520"/>
                            <a:gd name="T2" fmla="*/ 2880 w 5580"/>
                            <a:gd name="T3" fmla="*/ 0 h 2520"/>
                            <a:gd name="T4" fmla="*/ 5580 w 5580"/>
                            <a:gd name="T5" fmla="*/ 1620 h 2520"/>
                            <a:gd name="T6" fmla="*/ 4140 w 5580"/>
                            <a:gd name="T7" fmla="*/ 2520 h 2520"/>
                            <a:gd name="T8" fmla="*/ 2700 w 5580"/>
                            <a:gd name="T9" fmla="*/ 1620 h 2520"/>
                            <a:gd name="T10" fmla="*/ 1260 w 5580"/>
                            <a:gd name="T11" fmla="*/ 2520 h 2520"/>
                            <a:gd name="T12" fmla="*/ 0 w 5580"/>
                            <a:gd name="T13" fmla="*/ 1620 h 25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5580" h="2520">
                              <a:moveTo>
                                <a:pt x="0" y="1620"/>
                              </a:moveTo>
                              <a:lnTo>
                                <a:pt x="2880" y="0"/>
                              </a:lnTo>
                              <a:lnTo>
                                <a:pt x="5580" y="1620"/>
                              </a:lnTo>
                              <a:lnTo>
                                <a:pt x="4140" y="2520"/>
                              </a:lnTo>
                              <a:lnTo>
                                <a:pt x="2700" y="1620"/>
                              </a:lnTo>
                              <a:lnTo>
                                <a:pt x="1260" y="2520"/>
                              </a:lnTo>
                              <a:lnTo>
                                <a:pt x="0" y="162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25"/>
                      <wps:cNvSpPr>
                        <a:spLocks/>
                      </wps:cNvSpPr>
                      <wps:spPr bwMode="auto">
                        <a:xfrm>
                          <a:off x="6097" y="8977"/>
                          <a:ext cx="1440" cy="2340"/>
                        </a:xfrm>
                        <a:custGeom>
                          <a:avLst/>
                          <a:gdLst>
                            <a:gd name="T0" fmla="*/ 0 w 1440"/>
                            <a:gd name="T1" fmla="*/ 900 h 2340"/>
                            <a:gd name="T2" fmla="*/ 0 w 1440"/>
                            <a:gd name="T3" fmla="*/ 2340 h 2340"/>
                            <a:gd name="T4" fmla="*/ 1440 w 1440"/>
                            <a:gd name="T5" fmla="*/ 1440 h 2340"/>
                            <a:gd name="T6" fmla="*/ 1440 w 1440"/>
                            <a:gd name="T7" fmla="*/ 0 h 2340"/>
                            <a:gd name="T8" fmla="*/ 0 w 1440"/>
                            <a:gd name="T9" fmla="*/ 900 h 2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40" h="2340">
                              <a:moveTo>
                                <a:pt x="0" y="900"/>
                              </a:moveTo>
                              <a:lnTo>
                                <a:pt x="0" y="2340"/>
                              </a:lnTo>
                              <a:lnTo>
                                <a:pt x="1440" y="1440"/>
                              </a:lnTo>
                              <a:lnTo>
                                <a:pt x="1440" y="0"/>
                              </a:lnTo>
                              <a:lnTo>
                                <a:pt x="0" y="9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26"/>
                      <wps:cNvSpPr>
                        <a:spLocks/>
                      </wps:cNvSpPr>
                      <wps:spPr bwMode="auto">
                        <a:xfrm>
                          <a:off x="7537" y="8977"/>
                          <a:ext cx="1440" cy="2340"/>
                        </a:xfrm>
                        <a:custGeom>
                          <a:avLst/>
                          <a:gdLst>
                            <a:gd name="T0" fmla="*/ 0 w 1440"/>
                            <a:gd name="T1" fmla="*/ 0 h 2340"/>
                            <a:gd name="T2" fmla="*/ 0 w 1440"/>
                            <a:gd name="T3" fmla="*/ 1440 h 2340"/>
                            <a:gd name="T4" fmla="*/ 1440 w 1440"/>
                            <a:gd name="T5" fmla="*/ 2340 h 2340"/>
                            <a:gd name="T6" fmla="*/ 1440 w 1440"/>
                            <a:gd name="T7" fmla="*/ 900 h 2340"/>
                            <a:gd name="T8" fmla="*/ 0 w 1440"/>
                            <a:gd name="T9" fmla="*/ 0 h 23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440" h="2340">
                              <a:moveTo>
                                <a:pt x="0" y="0"/>
                              </a:moveTo>
                              <a:lnTo>
                                <a:pt x="0" y="1440"/>
                              </a:lnTo>
                              <a:lnTo>
                                <a:pt x="1440" y="2340"/>
                              </a:lnTo>
                              <a:lnTo>
                                <a:pt x="1440" y="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27"/>
                      <wps:cNvSpPr>
                        <a:spLocks/>
                      </wps:cNvSpPr>
                      <wps:spPr bwMode="auto">
                        <a:xfrm>
                          <a:off x="4837" y="8977"/>
                          <a:ext cx="2700" cy="4860"/>
                        </a:xfrm>
                        <a:custGeom>
                          <a:avLst/>
                          <a:gdLst>
                            <a:gd name="T0" fmla="*/ 0 w 2700"/>
                            <a:gd name="T1" fmla="*/ 0 h 4860"/>
                            <a:gd name="T2" fmla="*/ 0 w 2700"/>
                            <a:gd name="T3" fmla="*/ 3240 h 4860"/>
                            <a:gd name="T4" fmla="*/ 2700 w 2700"/>
                            <a:gd name="T5" fmla="*/ 4860 h 4860"/>
                            <a:gd name="T6" fmla="*/ 2700 w 2700"/>
                            <a:gd name="T7" fmla="*/ 3240 h 4860"/>
                            <a:gd name="T8" fmla="*/ 1260 w 2700"/>
                            <a:gd name="T9" fmla="*/ 2340 h 4860"/>
                            <a:gd name="T10" fmla="*/ 1260 w 2700"/>
                            <a:gd name="T11" fmla="*/ 900 h 4860"/>
                            <a:gd name="T12" fmla="*/ 0 w 2700"/>
                            <a:gd name="T13" fmla="*/ 0 h 48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700" h="4860">
                              <a:moveTo>
                                <a:pt x="0" y="0"/>
                              </a:moveTo>
                              <a:lnTo>
                                <a:pt x="0" y="3240"/>
                              </a:lnTo>
                              <a:lnTo>
                                <a:pt x="2700" y="4860"/>
                              </a:lnTo>
                              <a:lnTo>
                                <a:pt x="2700" y="3240"/>
                              </a:lnTo>
                              <a:lnTo>
                                <a:pt x="1260" y="2340"/>
                              </a:lnTo>
                              <a:lnTo>
                                <a:pt x="1260" y="9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Freeform 28"/>
                      <wps:cNvSpPr>
                        <a:spLocks/>
                      </wps:cNvSpPr>
                      <wps:spPr bwMode="auto">
                        <a:xfrm>
                          <a:off x="6097" y="10417"/>
                          <a:ext cx="2880" cy="1800"/>
                        </a:xfrm>
                        <a:custGeom>
                          <a:avLst/>
                          <a:gdLst>
                            <a:gd name="T0" fmla="*/ 0 w 2880"/>
                            <a:gd name="T1" fmla="*/ 900 h 1800"/>
                            <a:gd name="T2" fmla="*/ 1440 w 2880"/>
                            <a:gd name="T3" fmla="*/ 1800 h 1800"/>
                            <a:gd name="T4" fmla="*/ 2880 w 2880"/>
                            <a:gd name="T5" fmla="*/ 900 h 1800"/>
                            <a:gd name="T6" fmla="*/ 1440 w 2880"/>
                            <a:gd name="T7" fmla="*/ 0 h 1800"/>
                            <a:gd name="T8" fmla="*/ 0 w 2880"/>
                            <a:gd name="T9" fmla="*/ 900 h 1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0" h="1800">
                              <a:moveTo>
                                <a:pt x="0" y="900"/>
                              </a:moveTo>
                              <a:lnTo>
                                <a:pt x="1440" y="1800"/>
                              </a:lnTo>
                              <a:lnTo>
                                <a:pt x="2880" y="900"/>
                              </a:lnTo>
                              <a:lnTo>
                                <a:pt x="1440" y="0"/>
                              </a:lnTo>
                              <a:lnTo>
                                <a:pt x="0" y="900"/>
                              </a:ln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AutoShape 29"/>
                      <wps:cNvSpPr>
                        <a:spLocks noChangeArrowheads="1"/>
                      </wps:cNvSpPr>
                      <wps:spPr bwMode="auto">
                        <a:xfrm rot="-2680982">
                          <a:off x="1237" y="3937"/>
                          <a:ext cx="12780" cy="12780"/>
                        </a:xfrm>
                        <a:custGeom>
                          <a:avLst/>
                          <a:gdLst>
                            <a:gd name="G0" fmla="+- 8982 0 0"/>
                            <a:gd name="G1" fmla="+- -8907962 0 0"/>
                            <a:gd name="G2" fmla="+- 0 0 -8907962"/>
                            <a:gd name="T0" fmla="*/ 0 256 1"/>
                            <a:gd name="T1" fmla="*/ 180 256 1"/>
                            <a:gd name="G3" fmla="+- -8907962 T0 T1"/>
                            <a:gd name="T2" fmla="*/ 0 256 1"/>
                            <a:gd name="T3" fmla="*/ 90 256 1"/>
                            <a:gd name="G4" fmla="+- -8907962 T2 T3"/>
                            <a:gd name="G5" fmla="*/ G4 2 1"/>
                            <a:gd name="T4" fmla="*/ 90 256 1"/>
                            <a:gd name="T5" fmla="*/ 0 256 1"/>
                            <a:gd name="G6" fmla="+- -8907962 T4 T5"/>
                            <a:gd name="G7" fmla="*/ G6 2 1"/>
                            <a:gd name="G8" fmla="abs -8907962"/>
                            <a:gd name="T6" fmla="*/ 0 256 1"/>
                            <a:gd name="T7" fmla="*/ 90 256 1"/>
                            <a:gd name="G9" fmla="+- G8 T6 T7"/>
                            <a:gd name="G10" fmla="?: G9 G7 G5"/>
                            <a:gd name="T8" fmla="*/ 0 256 1"/>
                            <a:gd name="T9" fmla="*/ 360 256 1"/>
                            <a:gd name="G11" fmla="+- G10 T8 T9"/>
                            <a:gd name="G12" fmla="?: G10 G11 G10"/>
                            <a:gd name="T10" fmla="*/ 0 256 1"/>
                            <a:gd name="T11" fmla="*/ 360 256 1"/>
                            <a:gd name="G13" fmla="+- G12 T10 T11"/>
                            <a:gd name="G14" fmla="?: G12 G13 G12"/>
                            <a:gd name="G15" fmla="+- 0 0 G14"/>
                            <a:gd name="G16" fmla="+- 10800 0 0"/>
                            <a:gd name="G17" fmla="+- 10800 0 8982"/>
                            <a:gd name="G18" fmla="*/ 8982 1 2"/>
                            <a:gd name="G19" fmla="+- G18 5400 0"/>
                            <a:gd name="G20" fmla="cos G19 -8907962"/>
                            <a:gd name="G21" fmla="sin G19 -8907962"/>
                            <a:gd name="G22" fmla="+- G20 10800 0"/>
                            <a:gd name="G23" fmla="+- G21 10800 0"/>
                            <a:gd name="G24" fmla="+- 10800 0 G20"/>
                            <a:gd name="G25" fmla="+- 8982 10800 0"/>
                            <a:gd name="G26" fmla="?: G9 G17 G25"/>
                            <a:gd name="G27" fmla="?: G9 0 21600"/>
                            <a:gd name="G28" fmla="cos 10800 -8907962"/>
                            <a:gd name="G29" fmla="sin 10800 -8907962"/>
                            <a:gd name="G30" fmla="sin 8982 -8907962"/>
                            <a:gd name="G31" fmla="+- G28 10800 0"/>
                            <a:gd name="G32" fmla="+- G29 10800 0"/>
                            <a:gd name="G33" fmla="+- G30 10800 0"/>
                            <a:gd name="G34" fmla="?: G4 0 G31"/>
                            <a:gd name="G35" fmla="?: -8907962 G34 0"/>
                            <a:gd name="G36" fmla="?: G6 G35 G31"/>
                            <a:gd name="G37" fmla="+- 21600 0 G36"/>
                            <a:gd name="G38" fmla="?: G4 0 G33"/>
                            <a:gd name="G39" fmla="?: -8907962 G38 G32"/>
                            <a:gd name="G40" fmla="?: G6 G39 0"/>
                            <a:gd name="G41" fmla="?: G4 G32 21600"/>
                            <a:gd name="G42" fmla="?: G6 G41 G33"/>
                            <a:gd name="T12" fmla="*/ 10800 w 21600"/>
                            <a:gd name="T13" fmla="*/ 0 h 21600"/>
                            <a:gd name="T14" fmla="*/ 3694 w 21600"/>
                            <a:gd name="T15" fmla="*/ 3919 h 21600"/>
                            <a:gd name="T16" fmla="*/ 10800 w 21600"/>
                            <a:gd name="T17" fmla="*/ 1818 h 21600"/>
                            <a:gd name="T18" fmla="*/ 17906 w 21600"/>
                            <a:gd name="T19" fmla="*/ 3919 h 21600"/>
                            <a:gd name="T20" fmla="*/ G36 w 21600"/>
                            <a:gd name="T21" fmla="*/ G40 h 21600"/>
                            <a:gd name="T22" fmla="*/ G37 w 21600"/>
                            <a:gd name="T23" fmla="*/ G42 h 21600"/>
                          </a:gdLst>
                          <a:ahLst/>
                          <a:cxnLst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T20" t="T21" r="T22" b="T23"/>
                          <a:pathLst>
                            <a:path w="21600" h="21600">
                              <a:moveTo>
                                <a:pt x="4347" y="4552"/>
                              </a:moveTo>
                              <a:cubicBezTo>
                                <a:pt x="6039" y="2804"/>
                                <a:pt x="8367" y="1817"/>
                                <a:pt x="10800" y="1818"/>
                              </a:cubicBezTo>
                              <a:cubicBezTo>
                                <a:pt x="13232" y="1818"/>
                                <a:pt x="15560" y="2804"/>
                                <a:pt x="17252" y="4552"/>
                              </a:cubicBezTo>
                              <a:lnTo>
                                <a:pt x="18559" y="3287"/>
                              </a:lnTo>
                              <a:cubicBezTo>
                                <a:pt x="16524" y="1186"/>
                                <a:pt x="13724" y="-1"/>
                                <a:pt x="10799" y="0"/>
                              </a:cubicBezTo>
                              <a:cubicBezTo>
                                <a:pt x="7875" y="0"/>
                                <a:pt x="5075" y="1186"/>
                                <a:pt x="3040" y="3287"/>
                              </a:cubicBezTo>
                              <a:close/>
                            </a:path>
                          </a:pathLst>
                        </a:cu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3" o:spid="_x0000_s1026" style="position:absolute;margin-left:464.15pt;margin-top:51.6pt;width:99pt;height:99pt;z-index:251657216" coordorigin="1237,3937" coordsize="12780,12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">
              <v:shape id="Freeform 24" o:spid="_x0000_s1027" style="position:absolute;left:4837;top:7357;width:5580;height:2520;visibility:visible;mso-wrap-style:square;v-text-anchor:top" coordsize="5580,25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RA3sQA&#10;AADaAAAADwAAAGRycy9kb3ducmV2LnhtbESPQWvCQBSE74X+h+UVvBTdKCglugmlEBBPakuLt2f2&#10;mUSzb+PuatJ/3y0Uehxm5htmlQ+mFXdyvrGsYDpJQBCXVjdcKfh4L8YvIHxA1thaJgXf5CHPHh9W&#10;mGrb847u+1CJCGGfooI6hC6V0pc1GfQT2xFH72SdwRClq6R22Ee4aeUsSRbSYMNxocaO3moqL/ub&#10;UVAWh23/tSiun8ezNevKX58vbqPU6Gl4XYIINIT/8F97rRXM4fdKv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UQN7EAAAA2gAAAA8AAAAAAAAAAAAAAAAAmAIAAGRycy9k&#10;b3ducmV2LnhtbFBLBQYAAAAABAAEAPUAAACJAwAAAAA=&#10;" path="m,1620l2880,,5580,1620,4140,2520,2700,1620,1260,2520,,1620xe" filled="f" strokecolor="silver">
                <v:path arrowok="t" o:connecttype="custom" o:connectlocs="0,1620;2880,0;5580,1620;4140,2520;2700,1620;1260,2520;0,1620" o:connectangles="0,0,0,0,0,0,0"/>
              </v:shape>
              <v:shape id="Freeform 25" o:spid="_x0000_s1028" style="position:absolute;left:6097;top:8977;width:1440;height:2340;visibility:visible;mso-wrap-style:square;v-text-anchor:top" coordsize="1440,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QB28IA&#10;AADaAAAADwAAAGRycy9kb3ducmV2LnhtbESPQYvCMBSE74L/IbwFL7KmKyhuNYoIgqAiVqHXR/Ns&#10;yzYvpclq9dcbQfA4zMw3zGzRmkpcqXGlZQU/gwgEcWZ1ybmC82n9PQHhPLLGyjIpuJODxbzbmWGs&#10;7Y2PdE18LgKEXYwKCu/rWEqXFWTQDWxNHLyLbQz6IJtc6gZvAW4qOYyisTRYclgosKZVQdlf8m8U&#10;7NLUHNaPXX//2P5u+nJkk3Rplep9tcspCE+t/4Tf7Y1WMIbXlXA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AHbwgAAANoAAAAPAAAAAAAAAAAAAAAAAJgCAABkcnMvZG93&#10;bnJldi54bWxQSwUGAAAAAAQABAD1AAAAhwMAAAAA&#10;" path="m,900l,2340,1440,1440,1440,,,900xe" filled="f" strokecolor="silver">
                <v:path arrowok="t" o:connecttype="custom" o:connectlocs="0,900;0,2340;1440,1440;1440,0;0,900" o:connectangles="0,0,0,0,0"/>
              </v:shape>
              <v:shape id="Freeform 26" o:spid="_x0000_s1029" style="position:absolute;left:7537;top:8977;width:1440;height:2340;visibility:visible;mso-wrap-style:square;v-text-anchor:top" coordsize="1440,23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ikQMUA&#10;AADaAAAADwAAAGRycy9kb3ducmV2LnhtbESPQWvCQBSE7wX/w/KEXoLZWKjV1FWkIAhNEVMh10f2&#10;NQlm34bsNqb++m5B6HGYmW+Y9XY0rRiod41lBfM4AUFcWt1wpeD8uZ8tQTiPrLG1TAp+yMF2M3lY&#10;Y6rtlU805L4SAcIuRQW1910qpStrMuhi2xEH78v2Bn2QfSV1j9cAN618SpKFNNhwWKixo7eaykv+&#10;bRRkRWGO+1sWfdzeV4dIPtu82FmlHqfj7hWEp9H/h+/tg1bwAn9Xwg2Qm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+KRAxQAAANoAAAAPAAAAAAAAAAAAAAAAAJgCAABkcnMv&#10;ZG93bnJldi54bWxQSwUGAAAAAAQABAD1AAAAigMAAAAA&#10;" path="m,l,1440r1440,900l1440,900,,xe" filled="f" strokecolor="silver">
                <v:path arrowok="t" o:connecttype="custom" o:connectlocs="0,0;0,1440;1440,2340;1440,900;0,0" o:connectangles="0,0,0,0,0"/>
              </v:shape>
              <v:shape id="Freeform 27" o:spid="_x0000_s1030" style="position:absolute;left:4837;top:8977;width:2700;height:4860;visibility:visible;mso-wrap-style:square;v-text-anchor:top" coordsize="2700,48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jDE7wA&#10;AADaAAAADwAAAGRycy9kb3ducmV2LnhtbERPzQ7BQBC+S7zDZiRubAlCWSJE4uCiSBxHd7SN7mzT&#10;XdTb24PE8cv3v1g1phQvql1hWcGgH4EgTq0uOFNwPu16UxDOI2ssLZOCDzlYLdutBcbavvlIr8Rn&#10;IoSwi1FB7n0VS+nSnAy6vq2IA3e3tUEfYJ1JXeM7hJtSDqNoIg0WHBpyrGiTU/pInkbBab3Nxp/D&#10;5TqTl9vI7cpr4jcjpbqdZj0H4anxf/HPvdcKwtZwJd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9qMMTvAAAANoAAAAPAAAAAAAAAAAAAAAAAJgCAABkcnMvZG93bnJldi54&#10;bWxQSwUGAAAAAAQABAD1AAAAgQMAAAAA&#10;" path="m,l,3240,2700,4860r,-1620l1260,2340r,-1440l,xe" filled="f" strokecolor="silver">
                <v:path arrowok="t" o:connecttype="custom" o:connectlocs="0,0;0,3240;2700,4860;2700,3240;1260,2340;1260,900;0,0" o:connectangles="0,0,0,0,0,0,0"/>
              </v:shape>
              <v:shape id="Freeform 28" o:spid="_x0000_s1031" style="position:absolute;left:6097;top:10417;width:2880;height:1800;visibility:visible;mso-wrap-style:square;v-text-anchor:top" coordsize="2880,1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NcC8MA&#10;AADaAAAADwAAAGRycy9kb3ducmV2LnhtbESPQWvCQBSE7wX/w/KE3upGwVajq9iC4KWCMRdvj+wz&#10;G82+jdlV03/vCgWPw8x8w8yXna3FjVpfOVYwHCQgiAunKy4V5Pv1xwSED8gaa8ek4I88LBe9tzmm&#10;2t15R7cslCJC2KeowITQpFL6wpBFP3ANcfSOrrUYomxLqVu8R7it5ShJPqXFiuOCwYZ+DBXn7GoV&#10;7K7fIc+a7WU8PW2/zOE334xWZ6Xe+91qBiJQF17h//ZGK5jC80q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FNcC8MAAADaAAAADwAAAAAAAAAAAAAAAACYAgAAZHJzL2Rv&#10;d25yZXYueG1sUEsFBgAAAAAEAAQA9QAAAIgDAAAAAA==&#10;" path="m,900r1440,900l2880,900,1440,,,900xe" filled="f" strokecolor="silver">
                <v:path arrowok="t" o:connecttype="custom" o:connectlocs="0,900;1440,1800;2880,900;1440,0;0,900" o:connectangles="0,0,0,0,0"/>
              </v:shape>
              <v:shape id="AutoShape 29" o:spid="_x0000_s1032" style="position:absolute;left:1237;top:3937;width:12780;height:12780;rotation:-2928347fd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xfO8MA&#10;AADbAAAADwAAAGRycy9kb3ducmV2LnhtbESPQWsCMRCF7wX/QxjBW822UpGtUVQoSC+lq/Y8bKbZ&#10;ZTeTJYm6/fedQ6G3Gd6b975Zb0ffqxvF1AY28DQvQBHXwbbsDJxPb48rUCkjW+wDk4EfSrDdTB7W&#10;WNpw50+6VdkpCeFUooEm56HUOtUNeUzzMBCL9h2ixyxrdNpGvEu47/VzUSy1x5alocGBDg3VXXX1&#10;Br4Wl5fu1O2Pvov6vbp+oNu5pTGz6bh7BZVpzP/mv+ujFXyhl19kAL3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XxfO8MAAADbAAAADwAAAAAAAAAAAAAAAACYAgAAZHJzL2Rv&#10;d25yZXYueG1sUEsFBgAAAAAEAAQA9QAAAIgDAAAAAA==&#10;" path="m4347,4552c6039,2804,8367,1817,10800,1818v2432,,4760,986,6452,2734l18559,3287c16524,1186,13724,-1,10799,,7875,,5075,1186,3040,3287l4347,4552xe" filled="f" strokecolor="silver">
                <v:stroke joinstyle="miter"/>
                <v:path o:connecttype="custom" o:connectlocs="6390,0;2186,2319;6390,1076;10594,2319" o:connectangles="0,0,0,0" textboxrect="1595,0,20005,6103"/>
              </v:shape>
            </v:group>
          </w:pict>
        </mc:Fallback>
      </mc:AlternateContent>
    </w:r>
    <w:r>
      <w:rPr>
        <w:noProof/>
        <w:lang w:eastAsia="fr-FR" w:bidi="ar-SA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075C326" wp14:editId="50CC6E08">
              <wp:simplePos x="0" y="0"/>
              <wp:positionH relativeFrom="column">
                <wp:posOffset>-734695</wp:posOffset>
              </wp:positionH>
              <wp:positionV relativeFrom="paragraph">
                <wp:posOffset>402590</wp:posOffset>
              </wp:positionV>
              <wp:extent cx="9192895" cy="1366520"/>
              <wp:effectExtent l="8255" t="2540" r="0" b="2540"/>
              <wp:wrapNone/>
              <wp:docPr id="3" name="AutoShap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92895" cy="1366520"/>
                      </a:xfrm>
                      <a:prstGeom prst="roundRect">
                        <a:avLst>
                          <a:gd name="adj" fmla="val 0"/>
                        </a:avLst>
                      </a:prstGeom>
                      <a:gradFill rotWithShape="1">
                        <a:gsLst>
                          <a:gs pos="0">
                            <a:srgbClr val="000080"/>
                          </a:gs>
                          <a:gs pos="100000">
                            <a:srgbClr val="000000"/>
                          </a:gs>
                        </a:gsLst>
                        <a:lin ang="270000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id="AutoShape 22" o:spid="_x0000_s1026" style="position:absolute;margin-left:-57.85pt;margin-top:31.7pt;width:723.85pt;height:107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" fillcolor="navy" stroked="f">
              <v:fill color2="black" rotate="t" angle="45" focus="100%" type="gradient"/>
            </v:roundrect>
          </w:pict>
        </mc:Fallback>
      </mc:AlternateContent>
    </w:r>
    <w:r>
      <w:rPr>
        <w:noProof/>
        <w:sz w:val="20"/>
        <w:lang w:eastAsia="fr-FR" w:bidi="ar-SA"/>
      </w:rPr>
      <w:drawing>
        <wp:anchor distT="0" distB="0" distL="114300" distR="114300" simplePos="0" relativeHeight="251655168" behindDoc="0" locked="0" layoutInCell="1" allowOverlap="1" wp14:anchorId="4DA611F5" wp14:editId="770BB0CD">
          <wp:simplePos x="0" y="0"/>
          <wp:positionH relativeFrom="column">
            <wp:posOffset>-508635</wp:posOffset>
          </wp:positionH>
          <wp:positionV relativeFrom="paragraph">
            <wp:posOffset>-270510</wp:posOffset>
          </wp:positionV>
          <wp:extent cx="803275" cy="668020"/>
          <wp:effectExtent l="0" t="0" r="0" b="0"/>
          <wp:wrapNone/>
          <wp:docPr id="45" name="Image 21" descr="MATIS Tech -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1" descr="MATIS Tech -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3275" cy="668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DBD" w:rsidRDefault="00287DBD">
    <w:pPr>
      <w:pStyle w:val="En-tte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DBD" w:rsidRDefault="00287DBD" w:rsidP="00287DBD">
    <w:pPr>
      <w:pBdr>
        <w:bottom w:val="double" w:sz="4" w:space="1" w:color="auto"/>
      </w:pBdr>
      <w:tabs>
        <w:tab w:val="left" w:pos="3969"/>
        <w:tab w:val="left" w:pos="8222"/>
      </w:tabs>
      <w:jc w:val="left"/>
      <w:rPr>
        <w:b/>
        <w:sz w:val="20"/>
        <w:szCs w:val="20"/>
      </w:rPr>
    </w:pPr>
    <w:r w:rsidRPr="0048186A">
      <w:rPr>
        <w:b/>
        <w:sz w:val="20"/>
        <w:szCs w:val="20"/>
      </w:rPr>
      <w:t>MATIS TECHNOLOGIES</w:t>
    </w:r>
    <w:r w:rsidRPr="0048186A">
      <w:rPr>
        <w:b/>
        <w:sz w:val="20"/>
        <w:szCs w:val="20"/>
      </w:rPr>
      <w:tab/>
    </w:r>
    <w:r>
      <w:rPr>
        <w:b/>
        <w:sz w:val="20"/>
        <w:szCs w:val="20"/>
      </w:rPr>
      <w:t xml:space="preserve">                         </w:t>
    </w:r>
  </w:p>
  <w:p w:rsidR="00287DBD" w:rsidRDefault="00287DBD" w:rsidP="00287DBD">
    <w:pPr>
      <w:pBdr>
        <w:bottom w:val="double" w:sz="4" w:space="1" w:color="auto"/>
      </w:pBdr>
      <w:tabs>
        <w:tab w:val="left" w:pos="3969"/>
        <w:tab w:val="left" w:pos="8222"/>
      </w:tabs>
      <w:jc w:val="right"/>
      <w:rPr>
        <w:b/>
        <w:sz w:val="20"/>
        <w:szCs w:val="20"/>
      </w:rPr>
    </w:pP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FILENAME  </w:instrText>
    </w:r>
    <w:r>
      <w:rPr>
        <w:sz w:val="20"/>
        <w:szCs w:val="20"/>
      </w:rPr>
      <w:fldChar w:fldCharType="separate"/>
    </w:r>
    <w:r>
      <w:rPr>
        <w:noProof/>
        <w:sz w:val="20"/>
        <w:szCs w:val="20"/>
      </w:rPr>
      <w:t>AFB_RADOME_001_draft.docx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 </w:t>
    </w:r>
    <w:r>
      <w:rPr>
        <w:b/>
        <w:sz w:val="20"/>
        <w:szCs w:val="20"/>
      </w:rPr>
      <w:t>- RADOME Analyse Fonctionnelle du Besoin</w:t>
    </w:r>
  </w:p>
  <w:p w:rsidR="00287DBD" w:rsidRDefault="00287DBD" w:rsidP="00BC32D5">
    <w:pPr>
      <w:pBdr>
        <w:bottom w:val="double" w:sz="4" w:space="1" w:color="auto"/>
      </w:pBdr>
      <w:tabs>
        <w:tab w:val="left" w:pos="3969"/>
        <w:tab w:val="left" w:pos="8222"/>
      </w:tabs>
      <w:jc w:val="right"/>
      <w:rPr>
        <w:b/>
        <w:sz w:val="20"/>
        <w:szCs w:val="20"/>
      </w:rPr>
    </w:pPr>
  </w:p>
  <w:p w:rsidR="00287DBD" w:rsidRPr="002B5B51" w:rsidRDefault="00287DBD" w:rsidP="00BC32D5">
    <w:pPr>
      <w:pBdr>
        <w:bottom w:val="double" w:sz="4" w:space="1" w:color="auto"/>
      </w:pBdr>
      <w:tabs>
        <w:tab w:val="left" w:pos="3969"/>
        <w:tab w:val="left" w:pos="8222"/>
      </w:tabs>
      <w:jc w:val="right"/>
      <w:rPr>
        <w:b/>
        <w:sz w:val="20"/>
        <w:szCs w:val="20"/>
      </w:rPr>
    </w:pPr>
    <w:r w:rsidRPr="0048186A">
      <w:rPr>
        <w:sz w:val="20"/>
        <w:szCs w:val="20"/>
      </w:rPr>
      <w:t xml:space="preserve">Page </w:t>
    </w:r>
    <w:r w:rsidRPr="000F0BF3">
      <w:rPr>
        <w:sz w:val="20"/>
        <w:szCs w:val="20"/>
      </w:rPr>
      <w:fldChar w:fldCharType="begin"/>
    </w:r>
    <w:r w:rsidRPr="0048186A">
      <w:rPr>
        <w:sz w:val="20"/>
        <w:szCs w:val="20"/>
      </w:rPr>
      <w:instrText xml:space="preserve"> PAGE </w:instrText>
    </w:r>
    <w:r w:rsidRPr="000F0BF3">
      <w:rPr>
        <w:sz w:val="20"/>
        <w:szCs w:val="20"/>
      </w:rPr>
      <w:fldChar w:fldCharType="separate"/>
    </w:r>
    <w:r w:rsidR="00FC6C2D">
      <w:rPr>
        <w:noProof/>
        <w:sz w:val="20"/>
        <w:szCs w:val="20"/>
      </w:rPr>
      <w:t>2</w:t>
    </w:r>
    <w:r w:rsidRPr="000F0BF3">
      <w:rPr>
        <w:sz w:val="20"/>
        <w:szCs w:val="20"/>
      </w:rPr>
      <w:fldChar w:fldCharType="end"/>
    </w:r>
    <w:r w:rsidRPr="0048186A">
      <w:rPr>
        <w:sz w:val="20"/>
        <w:szCs w:val="20"/>
      </w:rPr>
      <w:t xml:space="preserve"> sur </w:t>
    </w:r>
    <w:r w:rsidRPr="000F0BF3">
      <w:rPr>
        <w:sz w:val="20"/>
        <w:szCs w:val="20"/>
      </w:rPr>
      <w:fldChar w:fldCharType="begin"/>
    </w:r>
    <w:r w:rsidRPr="0048186A">
      <w:rPr>
        <w:sz w:val="20"/>
        <w:szCs w:val="20"/>
      </w:rPr>
      <w:instrText xml:space="preserve"> NUMPAGES  </w:instrText>
    </w:r>
    <w:r w:rsidRPr="000F0BF3">
      <w:rPr>
        <w:sz w:val="20"/>
        <w:szCs w:val="20"/>
      </w:rPr>
      <w:fldChar w:fldCharType="separate"/>
    </w:r>
    <w:r w:rsidR="00FC6C2D">
      <w:rPr>
        <w:noProof/>
        <w:sz w:val="20"/>
        <w:szCs w:val="20"/>
      </w:rPr>
      <w:t>22</w:t>
    </w:r>
    <w:r w:rsidRPr="000F0BF3">
      <w:rPr>
        <w:sz w:val="20"/>
        <w:szCs w:val="20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7DBD" w:rsidRDefault="00287DB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1" type="#_x0000_t75" style="width:84pt;height:87pt" o:bullet="t">
        <v:imagedata r:id="rId1" o:title="clip_image001"/>
      </v:shape>
    </w:pict>
  </w:numPicBullet>
  <w:abstractNum w:abstractNumId="0">
    <w:nsid w:val="070C17D6"/>
    <w:multiLevelType w:val="multilevel"/>
    <w:tmpl w:val="2EE8D68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IV2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798714F"/>
    <w:multiLevelType w:val="multilevel"/>
    <w:tmpl w:val="9FB6B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F8E5A6C"/>
    <w:multiLevelType w:val="multilevel"/>
    <w:tmpl w:val="540474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131367BB"/>
    <w:multiLevelType w:val="multilevel"/>
    <w:tmpl w:val="E65ACF84"/>
    <w:styleLink w:val="Corp"/>
    <w:lvl w:ilvl="0">
      <w:start w:val="1"/>
      <w:numFmt w:val="bullet"/>
      <w:lvlText w:val=""/>
      <w:lvlJc w:val="left"/>
      <w:pPr>
        <w:tabs>
          <w:tab w:val="num" w:pos="2234"/>
        </w:tabs>
        <w:ind w:left="2234" w:hanging="360"/>
      </w:pPr>
      <w:rPr>
        <w:rFonts w:ascii="Wingdings" w:hAnsi="Wingdings"/>
        <w:sz w:val="16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A002F6"/>
    <w:multiLevelType w:val="multilevel"/>
    <w:tmpl w:val="B3960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5">
    <w:nsid w:val="1592481F"/>
    <w:multiLevelType w:val="hybridMultilevel"/>
    <w:tmpl w:val="7662F566"/>
    <w:lvl w:ilvl="0" w:tplc="FD5A0894">
      <w:start w:val="1"/>
      <w:numFmt w:val="bullet"/>
      <w:lvlText w:val="-"/>
      <w:lvlJc w:val="left"/>
      <w:pPr>
        <w:ind w:left="1065" w:hanging="360"/>
      </w:pPr>
      <w:rPr>
        <w:rFonts w:ascii="Trebuchet MS" w:eastAsia="Times New Roman" w:hAnsi="Trebuchet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190D2B31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1B136B76"/>
    <w:multiLevelType w:val="multilevel"/>
    <w:tmpl w:val="2444BFD8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8">
    <w:nsid w:val="1D6E4048"/>
    <w:multiLevelType w:val="hybridMultilevel"/>
    <w:tmpl w:val="AF0AA11A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F650F3D"/>
    <w:multiLevelType w:val="multilevel"/>
    <w:tmpl w:val="3A7613BA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</w:lvl>
  </w:abstractNum>
  <w:abstractNum w:abstractNumId="10">
    <w:nsid w:val="21462E6F"/>
    <w:multiLevelType w:val="multilevel"/>
    <w:tmpl w:val="540474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23005D97"/>
    <w:multiLevelType w:val="multilevel"/>
    <w:tmpl w:val="667AB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>
    <w:nsid w:val="26D572DC"/>
    <w:multiLevelType w:val="multilevel"/>
    <w:tmpl w:val="AF7EE7C4"/>
    <w:lvl w:ilvl="0">
      <w:start w:val="1"/>
      <w:numFmt w:val="decimal"/>
      <w:lvlText w:val="%1."/>
      <w:lvlJc w:val="left"/>
      <w:pPr>
        <w:tabs>
          <w:tab w:val="num" w:pos="814"/>
        </w:tabs>
        <w:ind w:left="45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134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14"/>
        </w:tabs>
        <w:ind w:left="131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1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9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1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9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014"/>
        </w:tabs>
        <w:ind w:left="4414" w:hanging="1440"/>
      </w:pPr>
      <w:rPr>
        <w:rFonts w:hint="default"/>
      </w:rPr>
    </w:lvl>
  </w:abstractNum>
  <w:abstractNum w:abstractNumId="13">
    <w:nsid w:val="27297D75"/>
    <w:multiLevelType w:val="multilevel"/>
    <w:tmpl w:val="7E529A54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4320" w:hanging="1440"/>
      </w:pPr>
      <w:rPr>
        <w:rFonts w:hint="default"/>
      </w:rPr>
    </w:lvl>
  </w:abstractNum>
  <w:abstractNum w:abstractNumId="14">
    <w:nsid w:val="280D24DB"/>
    <w:multiLevelType w:val="hybridMultilevel"/>
    <w:tmpl w:val="DC425A6C"/>
    <w:lvl w:ilvl="0" w:tplc="DC7283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D1014"/>
    <w:multiLevelType w:val="hybridMultilevel"/>
    <w:tmpl w:val="F41C8182"/>
    <w:lvl w:ilvl="0" w:tplc="040C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C172F"/>
    <w:multiLevelType w:val="hybridMultilevel"/>
    <w:tmpl w:val="1EEA7FFE"/>
    <w:lvl w:ilvl="0" w:tplc="37AC4C62">
      <w:start w:val="1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B8640B8"/>
    <w:multiLevelType w:val="hybridMultilevel"/>
    <w:tmpl w:val="3C1A25C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D9010D9"/>
    <w:multiLevelType w:val="multilevel"/>
    <w:tmpl w:val="522CDF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9">
    <w:nsid w:val="3FDA4830"/>
    <w:multiLevelType w:val="hybridMultilevel"/>
    <w:tmpl w:val="771E5B5E"/>
    <w:lvl w:ilvl="0" w:tplc="57BA03AE">
      <w:start w:val="1"/>
      <w:numFmt w:val="decimal"/>
      <w:lvlText w:val="Ref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5B4C19"/>
    <w:multiLevelType w:val="hybridMultilevel"/>
    <w:tmpl w:val="7578D656"/>
    <w:lvl w:ilvl="0" w:tplc="95D462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7431FE"/>
    <w:multiLevelType w:val="multilevel"/>
    <w:tmpl w:val="BC0214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>
    <w:nsid w:val="58074F54"/>
    <w:multiLevelType w:val="multilevel"/>
    <w:tmpl w:val="B98474AA"/>
    <w:lvl w:ilvl="0">
      <w:start w:val="1"/>
      <w:numFmt w:val="decimal"/>
      <w:lvlText w:val="%1."/>
      <w:lvlJc w:val="left"/>
      <w:pPr>
        <w:tabs>
          <w:tab w:val="num" w:pos="814"/>
        </w:tabs>
        <w:ind w:left="45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1134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614"/>
        </w:tabs>
        <w:ind w:left="131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9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1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9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21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9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014"/>
        </w:tabs>
        <w:ind w:left="4414" w:hanging="1440"/>
      </w:pPr>
      <w:rPr>
        <w:rFonts w:hint="default"/>
      </w:rPr>
    </w:lvl>
  </w:abstractNum>
  <w:abstractNum w:abstractNumId="23">
    <w:nsid w:val="5AAF34FE"/>
    <w:multiLevelType w:val="hybridMultilevel"/>
    <w:tmpl w:val="27AE92F0"/>
    <w:lvl w:ilvl="0" w:tplc="FFFFFFFF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BE64262"/>
    <w:multiLevelType w:val="hybridMultilevel"/>
    <w:tmpl w:val="C80AE3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7ED4224"/>
    <w:multiLevelType w:val="hybridMultilevel"/>
    <w:tmpl w:val="CB0C3548"/>
    <w:lvl w:ilvl="0" w:tplc="37AC4C62">
      <w:start w:val="10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814EC8"/>
    <w:multiLevelType w:val="multilevel"/>
    <w:tmpl w:val="92426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7">
    <w:nsid w:val="69A64DB0"/>
    <w:multiLevelType w:val="hybridMultilevel"/>
    <w:tmpl w:val="274AC5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AD20E4"/>
    <w:multiLevelType w:val="hybridMultilevel"/>
    <w:tmpl w:val="64185CAA"/>
    <w:lvl w:ilvl="0" w:tplc="6EA413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NewRomanPS-BoldMT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DD3B26"/>
    <w:multiLevelType w:val="hybridMultilevel"/>
    <w:tmpl w:val="AAC03372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21E2CD6"/>
    <w:multiLevelType w:val="hybridMultilevel"/>
    <w:tmpl w:val="A2E48ACC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7390540"/>
    <w:multiLevelType w:val="hybridMultilevel"/>
    <w:tmpl w:val="2062AE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819203A"/>
    <w:multiLevelType w:val="hybridMultilevel"/>
    <w:tmpl w:val="CFE62BD0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8826A61"/>
    <w:multiLevelType w:val="hybridMultilevel"/>
    <w:tmpl w:val="94FC2C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B820FB9"/>
    <w:multiLevelType w:val="multilevel"/>
    <w:tmpl w:val="5100E6E6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9"/>
  </w:num>
  <w:num w:numId="5">
    <w:abstractNumId w:val="28"/>
  </w:num>
  <w:num w:numId="6">
    <w:abstractNumId w:val="24"/>
  </w:num>
  <w:num w:numId="7">
    <w:abstractNumId w:val="29"/>
  </w:num>
  <w:num w:numId="8">
    <w:abstractNumId w:val="32"/>
  </w:num>
  <w:num w:numId="9">
    <w:abstractNumId w:val="6"/>
  </w:num>
  <w:num w:numId="10">
    <w:abstractNumId w:val="17"/>
  </w:num>
  <w:num w:numId="11">
    <w:abstractNumId w:val="25"/>
  </w:num>
  <w:num w:numId="12">
    <w:abstractNumId w:val="16"/>
  </w:num>
  <w:num w:numId="13">
    <w:abstractNumId w:val="21"/>
  </w:num>
  <w:num w:numId="14">
    <w:abstractNumId w:val="26"/>
  </w:num>
  <w:num w:numId="15">
    <w:abstractNumId w:val="10"/>
  </w:num>
  <w:num w:numId="16">
    <w:abstractNumId w:val="2"/>
  </w:num>
  <w:num w:numId="1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8"/>
  </w:num>
  <w:num w:numId="20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7"/>
  </w:num>
  <w:num w:numId="23">
    <w:abstractNumId w:val="9"/>
  </w:num>
  <w:num w:numId="24">
    <w:abstractNumId w:val="8"/>
  </w:num>
  <w:num w:numId="25">
    <w:abstractNumId w:val="22"/>
  </w:num>
  <w:num w:numId="26">
    <w:abstractNumId w:val="13"/>
  </w:num>
  <w:num w:numId="27">
    <w:abstractNumId w:val="30"/>
  </w:num>
  <w:num w:numId="28">
    <w:abstractNumId w:val="12"/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4"/>
  </w:num>
  <w:num w:numId="31">
    <w:abstractNumId w:val="1"/>
  </w:num>
  <w:num w:numId="32">
    <w:abstractNumId w:val="11"/>
  </w:num>
  <w:num w:numId="33">
    <w:abstractNumId w:val="31"/>
  </w:num>
  <w:num w:numId="34">
    <w:abstractNumId w:val="33"/>
  </w:num>
  <w:num w:numId="35">
    <w:abstractNumId w:val="27"/>
  </w:num>
  <w:num w:numId="36">
    <w:abstractNumId w:val="5"/>
  </w:num>
  <w:num w:numId="37">
    <w:abstractNumId w:val="15"/>
  </w:num>
  <w:num w:numId="38">
    <w:abstractNumId w:val="20"/>
  </w:num>
  <w:num w:numId="39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activeWritingStyle w:appName="MSWord" w:lang="fr-FR" w:vendorID="64" w:dllVersion="131078" w:nlCheck="1" w:checkStyle="1"/>
  <w:activeWritingStyle w:appName="MSWord" w:lang="en-GB" w:vendorID="64" w:dllVersion="131078" w:nlCheck="1" w:checkStyle="1"/>
  <w:activeWritingStyle w:appName="MSWord" w:lang="de-DE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70"/>
  <w:drawingGridVerticalSpacing w:val="170"/>
  <w:characterSpacingControl w:val="doNotCompress"/>
  <w:hdrShapeDefaults>
    <o:shapedefaults v:ext="edit" spidmax="2049" style="mso-wrap-style:none;v-text-anchor:middle" o:bwmode="highContrast" fillcolor="silver">
      <v:fill color="silver"/>
      <v:textbox inset="7.25pt,1.2788mm,7.25pt,1.2788mm"/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AA0"/>
    <w:rsid w:val="000004F0"/>
    <w:rsid w:val="00000619"/>
    <w:rsid w:val="000028B9"/>
    <w:rsid w:val="00004731"/>
    <w:rsid w:val="00010FB4"/>
    <w:rsid w:val="0001164A"/>
    <w:rsid w:val="0001321E"/>
    <w:rsid w:val="00014835"/>
    <w:rsid w:val="00014C5B"/>
    <w:rsid w:val="00014CF6"/>
    <w:rsid w:val="0002046E"/>
    <w:rsid w:val="000215BE"/>
    <w:rsid w:val="00027A6F"/>
    <w:rsid w:val="0003051E"/>
    <w:rsid w:val="000310B1"/>
    <w:rsid w:val="00031EFA"/>
    <w:rsid w:val="00035760"/>
    <w:rsid w:val="00035A31"/>
    <w:rsid w:val="00037064"/>
    <w:rsid w:val="00037399"/>
    <w:rsid w:val="00037ACE"/>
    <w:rsid w:val="000405D5"/>
    <w:rsid w:val="00040D9D"/>
    <w:rsid w:val="0004284B"/>
    <w:rsid w:val="00042908"/>
    <w:rsid w:val="00043EBD"/>
    <w:rsid w:val="00044FAB"/>
    <w:rsid w:val="000456F9"/>
    <w:rsid w:val="00045A41"/>
    <w:rsid w:val="00045C7E"/>
    <w:rsid w:val="00047E10"/>
    <w:rsid w:val="00050CCF"/>
    <w:rsid w:val="00053D2A"/>
    <w:rsid w:val="00053E2E"/>
    <w:rsid w:val="000570B0"/>
    <w:rsid w:val="00057DC9"/>
    <w:rsid w:val="000609ED"/>
    <w:rsid w:val="00060F6D"/>
    <w:rsid w:val="00062B6A"/>
    <w:rsid w:val="000633E6"/>
    <w:rsid w:val="00063C4B"/>
    <w:rsid w:val="00065211"/>
    <w:rsid w:val="000704EC"/>
    <w:rsid w:val="00075406"/>
    <w:rsid w:val="00076F04"/>
    <w:rsid w:val="00077730"/>
    <w:rsid w:val="00077CB3"/>
    <w:rsid w:val="00080E27"/>
    <w:rsid w:val="00082303"/>
    <w:rsid w:val="000828A8"/>
    <w:rsid w:val="0008601C"/>
    <w:rsid w:val="000921F1"/>
    <w:rsid w:val="0009317E"/>
    <w:rsid w:val="00095378"/>
    <w:rsid w:val="000A0196"/>
    <w:rsid w:val="000A2579"/>
    <w:rsid w:val="000A2819"/>
    <w:rsid w:val="000A6103"/>
    <w:rsid w:val="000A622D"/>
    <w:rsid w:val="000A744E"/>
    <w:rsid w:val="000A78A2"/>
    <w:rsid w:val="000B0B6A"/>
    <w:rsid w:val="000B1482"/>
    <w:rsid w:val="000B14A6"/>
    <w:rsid w:val="000B1D00"/>
    <w:rsid w:val="000B1EC9"/>
    <w:rsid w:val="000B58AA"/>
    <w:rsid w:val="000B687A"/>
    <w:rsid w:val="000C0405"/>
    <w:rsid w:val="000C3698"/>
    <w:rsid w:val="000C5091"/>
    <w:rsid w:val="000C6EBC"/>
    <w:rsid w:val="000C706C"/>
    <w:rsid w:val="000C7D3B"/>
    <w:rsid w:val="000D07EA"/>
    <w:rsid w:val="000D6A38"/>
    <w:rsid w:val="000E0145"/>
    <w:rsid w:val="000E1905"/>
    <w:rsid w:val="000E5108"/>
    <w:rsid w:val="000F0BF3"/>
    <w:rsid w:val="000F1DAC"/>
    <w:rsid w:val="000F25F4"/>
    <w:rsid w:val="000F291E"/>
    <w:rsid w:val="000F3337"/>
    <w:rsid w:val="000F421D"/>
    <w:rsid w:val="0010005E"/>
    <w:rsid w:val="001011DD"/>
    <w:rsid w:val="001014AA"/>
    <w:rsid w:val="001018AC"/>
    <w:rsid w:val="0010192A"/>
    <w:rsid w:val="00102703"/>
    <w:rsid w:val="00102C27"/>
    <w:rsid w:val="00103FFC"/>
    <w:rsid w:val="00104852"/>
    <w:rsid w:val="00105428"/>
    <w:rsid w:val="00105AF3"/>
    <w:rsid w:val="00110C65"/>
    <w:rsid w:val="001117C3"/>
    <w:rsid w:val="0011390E"/>
    <w:rsid w:val="00113A55"/>
    <w:rsid w:val="0011425E"/>
    <w:rsid w:val="00116E84"/>
    <w:rsid w:val="00117708"/>
    <w:rsid w:val="001177E7"/>
    <w:rsid w:val="00122DA5"/>
    <w:rsid w:val="00123318"/>
    <w:rsid w:val="001234FE"/>
    <w:rsid w:val="001243A9"/>
    <w:rsid w:val="0012794B"/>
    <w:rsid w:val="00127C11"/>
    <w:rsid w:val="001335A5"/>
    <w:rsid w:val="001342C7"/>
    <w:rsid w:val="00134939"/>
    <w:rsid w:val="00144061"/>
    <w:rsid w:val="00146CA9"/>
    <w:rsid w:val="00146D3E"/>
    <w:rsid w:val="00147910"/>
    <w:rsid w:val="00147F75"/>
    <w:rsid w:val="00154F81"/>
    <w:rsid w:val="00155890"/>
    <w:rsid w:val="0015736F"/>
    <w:rsid w:val="00157C6B"/>
    <w:rsid w:val="00157CDB"/>
    <w:rsid w:val="001630BA"/>
    <w:rsid w:val="001632B9"/>
    <w:rsid w:val="00164454"/>
    <w:rsid w:val="0016459B"/>
    <w:rsid w:val="001648BF"/>
    <w:rsid w:val="00170677"/>
    <w:rsid w:val="00173587"/>
    <w:rsid w:val="00173B42"/>
    <w:rsid w:val="0017469D"/>
    <w:rsid w:val="00177B36"/>
    <w:rsid w:val="00181DDE"/>
    <w:rsid w:val="00182060"/>
    <w:rsid w:val="001842CA"/>
    <w:rsid w:val="0018559F"/>
    <w:rsid w:val="00185905"/>
    <w:rsid w:val="001859DF"/>
    <w:rsid w:val="00185F0A"/>
    <w:rsid w:val="00186B0B"/>
    <w:rsid w:val="00191106"/>
    <w:rsid w:val="00191991"/>
    <w:rsid w:val="00192C36"/>
    <w:rsid w:val="00195040"/>
    <w:rsid w:val="00195EE4"/>
    <w:rsid w:val="001964E0"/>
    <w:rsid w:val="0019754F"/>
    <w:rsid w:val="00197830"/>
    <w:rsid w:val="001A0FDD"/>
    <w:rsid w:val="001A1DDD"/>
    <w:rsid w:val="001A20B9"/>
    <w:rsid w:val="001A4AB2"/>
    <w:rsid w:val="001A5B8A"/>
    <w:rsid w:val="001A7AB4"/>
    <w:rsid w:val="001B2E69"/>
    <w:rsid w:val="001B3949"/>
    <w:rsid w:val="001B67F4"/>
    <w:rsid w:val="001B7DFF"/>
    <w:rsid w:val="001C1647"/>
    <w:rsid w:val="001C199E"/>
    <w:rsid w:val="001C5125"/>
    <w:rsid w:val="001C604C"/>
    <w:rsid w:val="001D066F"/>
    <w:rsid w:val="001D2F8C"/>
    <w:rsid w:val="001D3790"/>
    <w:rsid w:val="001D41B0"/>
    <w:rsid w:val="001D4351"/>
    <w:rsid w:val="001D4EBE"/>
    <w:rsid w:val="001D64F3"/>
    <w:rsid w:val="001D6ADC"/>
    <w:rsid w:val="001D77B5"/>
    <w:rsid w:val="001E227E"/>
    <w:rsid w:val="001E43AA"/>
    <w:rsid w:val="001E5453"/>
    <w:rsid w:val="001E599E"/>
    <w:rsid w:val="001E64E1"/>
    <w:rsid w:val="001E6925"/>
    <w:rsid w:val="001E737D"/>
    <w:rsid w:val="001F1BFB"/>
    <w:rsid w:val="001F22AE"/>
    <w:rsid w:val="001F3ABF"/>
    <w:rsid w:val="001F3B1D"/>
    <w:rsid w:val="001F53CC"/>
    <w:rsid w:val="00204431"/>
    <w:rsid w:val="00204FB2"/>
    <w:rsid w:val="0020520E"/>
    <w:rsid w:val="00207E94"/>
    <w:rsid w:val="002102E2"/>
    <w:rsid w:val="002104D1"/>
    <w:rsid w:val="00211BB5"/>
    <w:rsid w:val="0021347D"/>
    <w:rsid w:val="002137C9"/>
    <w:rsid w:val="002138A8"/>
    <w:rsid w:val="00215EC2"/>
    <w:rsid w:val="00215F9D"/>
    <w:rsid w:val="00217A12"/>
    <w:rsid w:val="002207F0"/>
    <w:rsid w:val="00221F6D"/>
    <w:rsid w:val="00222EC4"/>
    <w:rsid w:val="00224B7C"/>
    <w:rsid w:val="002266FC"/>
    <w:rsid w:val="00227AAD"/>
    <w:rsid w:val="00233EDC"/>
    <w:rsid w:val="00233F3F"/>
    <w:rsid w:val="00234E12"/>
    <w:rsid w:val="00236516"/>
    <w:rsid w:val="00237F4D"/>
    <w:rsid w:val="00242C39"/>
    <w:rsid w:val="00242E2E"/>
    <w:rsid w:val="00244121"/>
    <w:rsid w:val="00244637"/>
    <w:rsid w:val="002451C4"/>
    <w:rsid w:val="002456AC"/>
    <w:rsid w:val="002458E8"/>
    <w:rsid w:val="00251911"/>
    <w:rsid w:val="0025235F"/>
    <w:rsid w:val="0025709A"/>
    <w:rsid w:val="002600A5"/>
    <w:rsid w:val="00260E23"/>
    <w:rsid w:val="00261849"/>
    <w:rsid w:val="002622F3"/>
    <w:rsid w:val="0026392C"/>
    <w:rsid w:val="00264199"/>
    <w:rsid w:val="002659DD"/>
    <w:rsid w:val="00265C88"/>
    <w:rsid w:val="0026643E"/>
    <w:rsid w:val="00267B12"/>
    <w:rsid w:val="002712A0"/>
    <w:rsid w:val="002743A6"/>
    <w:rsid w:val="00275146"/>
    <w:rsid w:val="00275380"/>
    <w:rsid w:val="002759D3"/>
    <w:rsid w:val="00275B5F"/>
    <w:rsid w:val="00284436"/>
    <w:rsid w:val="00284E05"/>
    <w:rsid w:val="0028653E"/>
    <w:rsid w:val="00286740"/>
    <w:rsid w:val="00287708"/>
    <w:rsid w:val="00287DBD"/>
    <w:rsid w:val="00291CBC"/>
    <w:rsid w:val="002926FE"/>
    <w:rsid w:val="0029333F"/>
    <w:rsid w:val="00293501"/>
    <w:rsid w:val="00293ED0"/>
    <w:rsid w:val="00294404"/>
    <w:rsid w:val="002947D4"/>
    <w:rsid w:val="00295E68"/>
    <w:rsid w:val="0029762C"/>
    <w:rsid w:val="0029773D"/>
    <w:rsid w:val="002978E1"/>
    <w:rsid w:val="002A0350"/>
    <w:rsid w:val="002A042F"/>
    <w:rsid w:val="002A457A"/>
    <w:rsid w:val="002A52A8"/>
    <w:rsid w:val="002A6771"/>
    <w:rsid w:val="002B0718"/>
    <w:rsid w:val="002B0F25"/>
    <w:rsid w:val="002B2D4F"/>
    <w:rsid w:val="002B30C5"/>
    <w:rsid w:val="002B43E2"/>
    <w:rsid w:val="002B4F5A"/>
    <w:rsid w:val="002B552B"/>
    <w:rsid w:val="002B5B51"/>
    <w:rsid w:val="002B7F4C"/>
    <w:rsid w:val="002C5F57"/>
    <w:rsid w:val="002C64A5"/>
    <w:rsid w:val="002D04C6"/>
    <w:rsid w:val="002D19EC"/>
    <w:rsid w:val="002D1D8F"/>
    <w:rsid w:val="002D5C06"/>
    <w:rsid w:val="002E0299"/>
    <w:rsid w:val="002E131B"/>
    <w:rsid w:val="002E1BD4"/>
    <w:rsid w:val="002E4DB3"/>
    <w:rsid w:val="002E771E"/>
    <w:rsid w:val="002F0FAE"/>
    <w:rsid w:val="002F36B6"/>
    <w:rsid w:val="002F447B"/>
    <w:rsid w:val="002F521E"/>
    <w:rsid w:val="002F7488"/>
    <w:rsid w:val="002F7B40"/>
    <w:rsid w:val="00300101"/>
    <w:rsid w:val="00300C49"/>
    <w:rsid w:val="00305465"/>
    <w:rsid w:val="00310EE8"/>
    <w:rsid w:val="00311C57"/>
    <w:rsid w:val="003157F5"/>
    <w:rsid w:val="003167BE"/>
    <w:rsid w:val="00321CDE"/>
    <w:rsid w:val="003227E4"/>
    <w:rsid w:val="00322E60"/>
    <w:rsid w:val="00325294"/>
    <w:rsid w:val="003258DA"/>
    <w:rsid w:val="00325F89"/>
    <w:rsid w:val="00326773"/>
    <w:rsid w:val="00330245"/>
    <w:rsid w:val="0033065A"/>
    <w:rsid w:val="0033131D"/>
    <w:rsid w:val="0033183B"/>
    <w:rsid w:val="003337C7"/>
    <w:rsid w:val="0034263F"/>
    <w:rsid w:val="00343705"/>
    <w:rsid w:val="00343F87"/>
    <w:rsid w:val="003440E1"/>
    <w:rsid w:val="0034452F"/>
    <w:rsid w:val="00347053"/>
    <w:rsid w:val="00350D46"/>
    <w:rsid w:val="00351EF2"/>
    <w:rsid w:val="00354DE3"/>
    <w:rsid w:val="00356350"/>
    <w:rsid w:val="00360082"/>
    <w:rsid w:val="00360481"/>
    <w:rsid w:val="003606AC"/>
    <w:rsid w:val="00362E54"/>
    <w:rsid w:val="00363570"/>
    <w:rsid w:val="0036556F"/>
    <w:rsid w:val="00366383"/>
    <w:rsid w:val="00367064"/>
    <w:rsid w:val="003675CB"/>
    <w:rsid w:val="00367A6A"/>
    <w:rsid w:val="00372708"/>
    <w:rsid w:val="00372A08"/>
    <w:rsid w:val="003740A6"/>
    <w:rsid w:val="0037562D"/>
    <w:rsid w:val="00375D5D"/>
    <w:rsid w:val="00375E8D"/>
    <w:rsid w:val="003807F6"/>
    <w:rsid w:val="0038105F"/>
    <w:rsid w:val="0038288E"/>
    <w:rsid w:val="00385DF2"/>
    <w:rsid w:val="00385F93"/>
    <w:rsid w:val="00390F4F"/>
    <w:rsid w:val="003922AB"/>
    <w:rsid w:val="0039305C"/>
    <w:rsid w:val="00395E5D"/>
    <w:rsid w:val="0039601C"/>
    <w:rsid w:val="00397830"/>
    <w:rsid w:val="003A1A36"/>
    <w:rsid w:val="003A5B48"/>
    <w:rsid w:val="003A5DB1"/>
    <w:rsid w:val="003A6846"/>
    <w:rsid w:val="003B1A76"/>
    <w:rsid w:val="003B2709"/>
    <w:rsid w:val="003B4492"/>
    <w:rsid w:val="003B54A3"/>
    <w:rsid w:val="003B5920"/>
    <w:rsid w:val="003B5B7C"/>
    <w:rsid w:val="003B7246"/>
    <w:rsid w:val="003C0AB4"/>
    <w:rsid w:val="003C0AEA"/>
    <w:rsid w:val="003C3CCA"/>
    <w:rsid w:val="003C526D"/>
    <w:rsid w:val="003C7561"/>
    <w:rsid w:val="003D1352"/>
    <w:rsid w:val="003D19E3"/>
    <w:rsid w:val="003D1D01"/>
    <w:rsid w:val="003D4313"/>
    <w:rsid w:val="003D55A3"/>
    <w:rsid w:val="003D5D73"/>
    <w:rsid w:val="003D6DAC"/>
    <w:rsid w:val="003E0157"/>
    <w:rsid w:val="003E2416"/>
    <w:rsid w:val="003E35AE"/>
    <w:rsid w:val="003E4375"/>
    <w:rsid w:val="003E6F67"/>
    <w:rsid w:val="003E7680"/>
    <w:rsid w:val="003E78ED"/>
    <w:rsid w:val="003F33ED"/>
    <w:rsid w:val="003F7111"/>
    <w:rsid w:val="003F7C10"/>
    <w:rsid w:val="0040051E"/>
    <w:rsid w:val="00404118"/>
    <w:rsid w:val="0040486C"/>
    <w:rsid w:val="0040592E"/>
    <w:rsid w:val="00405A7B"/>
    <w:rsid w:val="00405EC2"/>
    <w:rsid w:val="00406456"/>
    <w:rsid w:val="00406560"/>
    <w:rsid w:val="004072BB"/>
    <w:rsid w:val="0040789C"/>
    <w:rsid w:val="0041019E"/>
    <w:rsid w:val="00411699"/>
    <w:rsid w:val="0041482A"/>
    <w:rsid w:val="004148F5"/>
    <w:rsid w:val="004156AF"/>
    <w:rsid w:val="00416820"/>
    <w:rsid w:val="00417A8D"/>
    <w:rsid w:val="00420072"/>
    <w:rsid w:val="004213C8"/>
    <w:rsid w:val="00422F39"/>
    <w:rsid w:val="00423A85"/>
    <w:rsid w:val="00423B9E"/>
    <w:rsid w:val="0042563E"/>
    <w:rsid w:val="00426307"/>
    <w:rsid w:val="004335B2"/>
    <w:rsid w:val="00433C88"/>
    <w:rsid w:val="00440CBD"/>
    <w:rsid w:val="0044149D"/>
    <w:rsid w:val="004414BD"/>
    <w:rsid w:val="00443E7D"/>
    <w:rsid w:val="00444C8B"/>
    <w:rsid w:val="00447E76"/>
    <w:rsid w:val="00450747"/>
    <w:rsid w:val="004525CA"/>
    <w:rsid w:val="0045489C"/>
    <w:rsid w:val="0045629A"/>
    <w:rsid w:val="00456D59"/>
    <w:rsid w:val="00461F88"/>
    <w:rsid w:val="00463880"/>
    <w:rsid w:val="0047087C"/>
    <w:rsid w:val="00473B0D"/>
    <w:rsid w:val="00474D99"/>
    <w:rsid w:val="004752EC"/>
    <w:rsid w:val="00476756"/>
    <w:rsid w:val="0047695E"/>
    <w:rsid w:val="00480DE5"/>
    <w:rsid w:val="0048186A"/>
    <w:rsid w:val="0048587F"/>
    <w:rsid w:val="004865C0"/>
    <w:rsid w:val="00487446"/>
    <w:rsid w:val="00490FB4"/>
    <w:rsid w:val="004911E6"/>
    <w:rsid w:val="00492EE0"/>
    <w:rsid w:val="004A051E"/>
    <w:rsid w:val="004A191C"/>
    <w:rsid w:val="004A3F1C"/>
    <w:rsid w:val="004A4C95"/>
    <w:rsid w:val="004A69DE"/>
    <w:rsid w:val="004B037B"/>
    <w:rsid w:val="004B3046"/>
    <w:rsid w:val="004B5B88"/>
    <w:rsid w:val="004C0AC4"/>
    <w:rsid w:val="004C1047"/>
    <w:rsid w:val="004C180A"/>
    <w:rsid w:val="004C2127"/>
    <w:rsid w:val="004C3BF6"/>
    <w:rsid w:val="004C3FC1"/>
    <w:rsid w:val="004C52B3"/>
    <w:rsid w:val="004C6AC7"/>
    <w:rsid w:val="004C6E54"/>
    <w:rsid w:val="004C715D"/>
    <w:rsid w:val="004C7BAB"/>
    <w:rsid w:val="004C7C7F"/>
    <w:rsid w:val="004D21B2"/>
    <w:rsid w:val="004D565C"/>
    <w:rsid w:val="004D7F3D"/>
    <w:rsid w:val="004E200E"/>
    <w:rsid w:val="004E2D47"/>
    <w:rsid w:val="004E4647"/>
    <w:rsid w:val="004E49B7"/>
    <w:rsid w:val="004E527B"/>
    <w:rsid w:val="004E58CA"/>
    <w:rsid w:val="004F1B3B"/>
    <w:rsid w:val="004F225F"/>
    <w:rsid w:val="004F2654"/>
    <w:rsid w:val="004F592A"/>
    <w:rsid w:val="004F7652"/>
    <w:rsid w:val="004F79A6"/>
    <w:rsid w:val="005044AD"/>
    <w:rsid w:val="005066CC"/>
    <w:rsid w:val="00507A89"/>
    <w:rsid w:val="00510262"/>
    <w:rsid w:val="00510911"/>
    <w:rsid w:val="00511FE1"/>
    <w:rsid w:val="00512294"/>
    <w:rsid w:val="00515086"/>
    <w:rsid w:val="00515B83"/>
    <w:rsid w:val="00523887"/>
    <w:rsid w:val="005244F0"/>
    <w:rsid w:val="0052643D"/>
    <w:rsid w:val="0052648A"/>
    <w:rsid w:val="005333F3"/>
    <w:rsid w:val="005352EB"/>
    <w:rsid w:val="00540461"/>
    <w:rsid w:val="00540947"/>
    <w:rsid w:val="005417F4"/>
    <w:rsid w:val="005517E1"/>
    <w:rsid w:val="00552190"/>
    <w:rsid w:val="00552235"/>
    <w:rsid w:val="00552F7B"/>
    <w:rsid w:val="0055408D"/>
    <w:rsid w:val="00555C9D"/>
    <w:rsid w:val="00556E9C"/>
    <w:rsid w:val="00557310"/>
    <w:rsid w:val="00557F92"/>
    <w:rsid w:val="00560F7E"/>
    <w:rsid w:val="005723E2"/>
    <w:rsid w:val="005734E4"/>
    <w:rsid w:val="0057687E"/>
    <w:rsid w:val="00580F89"/>
    <w:rsid w:val="005812A3"/>
    <w:rsid w:val="00581C51"/>
    <w:rsid w:val="00582651"/>
    <w:rsid w:val="00582852"/>
    <w:rsid w:val="0058414C"/>
    <w:rsid w:val="00584B00"/>
    <w:rsid w:val="005850FA"/>
    <w:rsid w:val="00587B19"/>
    <w:rsid w:val="00587B96"/>
    <w:rsid w:val="0059086B"/>
    <w:rsid w:val="00593220"/>
    <w:rsid w:val="005939FD"/>
    <w:rsid w:val="005945BC"/>
    <w:rsid w:val="005975F4"/>
    <w:rsid w:val="005979E9"/>
    <w:rsid w:val="005A4F92"/>
    <w:rsid w:val="005A6338"/>
    <w:rsid w:val="005A7EBD"/>
    <w:rsid w:val="005B0B88"/>
    <w:rsid w:val="005B2754"/>
    <w:rsid w:val="005B302D"/>
    <w:rsid w:val="005B3427"/>
    <w:rsid w:val="005B46DC"/>
    <w:rsid w:val="005B528E"/>
    <w:rsid w:val="005B5826"/>
    <w:rsid w:val="005B5F5F"/>
    <w:rsid w:val="005B6566"/>
    <w:rsid w:val="005B6DCF"/>
    <w:rsid w:val="005C08E2"/>
    <w:rsid w:val="005C1EA7"/>
    <w:rsid w:val="005C2743"/>
    <w:rsid w:val="005C34F4"/>
    <w:rsid w:val="005C3786"/>
    <w:rsid w:val="005C5BBB"/>
    <w:rsid w:val="005C71D2"/>
    <w:rsid w:val="005C7225"/>
    <w:rsid w:val="005D0CB3"/>
    <w:rsid w:val="005D1725"/>
    <w:rsid w:val="005D6E5D"/>
    <w:rsid w:val="005E056B"/>
    <w:rsid w:val="005E0EF5"/>
    <w:rsid w:val="005E4E2C"/>
    <w:rsid w:val="005E7FAE"/>
    <w:rsid w:val="005F1D9F"/>
    <w:rsid w:val="005F2E5B"/>
    <w:rsid w:val="005F541A"/>
    <w:rsid w:val="005F721E"/>
    <w:rsid w:val="005F7AC6"/>
    <w:rsid w:val="006017F8"/>
    <w:rsid w:val="006052C6"/>
    <w:rsid w:val="006053E8"/>
    <w:rsid w:val="00605731"/>
    <w:rsid w:val="00611DC2"/>
    <w:rsid w:val="006121F9"/>
    <w:rsid w:val="006125C2"/>
    <w:rsid w:val="006132CE"/>
    <w:rsid w:val="00613418"/>
    <w:rsid w:val="006138C8"/>
    <w:rsid w:val="006149ED"/>
    <w:rsid w:val="00615D06"/>
    <w:rsid w:val="00616CEC"/>
    <w:rsid w:val="00617E99"/>
    <w:rsid w:val="00617EAC"/>
    <w:rsid w:val="0062032E"/>
    <w:rsid w:val="006225CA"/>
    <w:rsid w:val="00623E6C"/>
    <w:rsid w:val="0063173C"/>
    <w:rsid w:val="00633A38"/>
    <w:rsid w:val="006341A6"/>
    <w:rsid w:val="006362FD"/>
    <w:rsid w:val="00636B30"/>
    <w:rsid w:val="0064396F"/>
    <w:rsid w:val="006439FD"/>
    <w:rsid w:val="006441E6"/>
    <w:rsid w:val="00645E02"/>
    <w:rsid w:val="00647D75"/>
    <w:rsid w:val="00655ADE"/>
    <w:rsid w:val="00657541"/>
    <w:rsid w:val="006601A4"/>
    <w:rsid w:val="0066190A"/>
    <w:rsid w:val="00661C7F"/>
    <w:rsid w:val="00661F85"/>
    <w:rsid w:val="00662184"/>
    <w:rsid w:val="006641A3"/>
    <w:rsid w:val="00664416"/>
    <w:rsid w:val="00666AD7"/>
    <w:rsid w:val="00667364"/>
    <w:rsid w:val="00670318"/>
    <w:rsid w:val="0067157B"/>
    <w:rsid w:val="0067190E"/>
    <w:rsid w:val="00672D41"/>
    <w:rsid w:val="00680740"/>
    <w:rsid w:val="006826B3"/>
    <w:rsid w:val="00683587"/>
    <w:rsid w:val="00683BB6"/>
    <w:rsid w:val="00686346"/>
    <w:rsid w:val="00687C7D"/>
    <w:rsid w:val="00687DD3"/>
    <w:rsid w:val="00691726"/>
    <w:rsid w:val="00692252"/>
    <w:rsid w:val="0069266F"/>
    <w:rsid w:val="00694CED"/>
    <w:rsid w:val="0069589F"/>
    <w:rsid w:val="00696317"/>
    <w:rsid w:val="00697AA0"/>
    <w:rsid w:val="006A0AE8"/>
    <w:rsid w:val="006A0E07"/>
    <w:rsid w:val="006A1259"/>
    <w:rsid w:val="006A1AC2"/>
    <w:rsid w:val="006A5927"/>
    <w:rsid w:val="006A71D1"/>
    <w:rsid w:val="006A7452"/>
    <w:rsid w:val="006B01FB"/>
    <w:rsid w:val="006B2933"/>
    <w:rsid w:val="006B2F93"/>
    <w:rsid w:val="006B3045"/>
    <w:rsid w:val="006B382D"/>
    <w:rsid w:val="006B3FA6"/>
    <w:rsid w:val="006B6CEE"/>
    <w:rsid w:val="006B71D5"/>
    <w:rsid w:val="006B7E8E"/>
    <w:rsid w:val="006C485E"/>
    <w:rsid w:val="006C74D8"/>
    <w:rsid w:val="006D02C1"/>
    <w:rsid w:val="006D0A9B"/>
    <w:rsid w:val="006D118A"/>
    <w:rsid w:val="006D128A"/>
    <w:rsid w:val="006D1891"/>
    <w:rsid w:val="006D1A17"/>
    <w:rsid w:val="006D445F"/>
    <w:rsid w:val="006D77D2"/>
    <w:rsid w:val="006E2C75"/>
    <w:rsid w:val="006E2CDA"/>
    <w:rsid w:val="006E2CFC"/>
    <w:rsid w:val="006E2E3A"/>
    <w:rsid w:val="006E69B9"/>
    <w:rsid w:val="006F00BA"/>
    <w:rsid w:val="006F2BEC"/>
    <w:rsid w:val="006F4B35"/>
    <w:rsid w:val="00700418"/>
    <w:rsid w:val="007009AD"/>
    <w:rsid w:val="0070323B"/>
    <w:rsid w:val="0070329C"/>
    <w:rsid w:val="007038C2"/>
    <w:rsid w:val="00703952"/>
    <w:rsid w:val="00705879"/>
    <w:rsid w:val="00707011"/>
    <w:rsid w:val="00707A4B"/>
    <w:rsid w:val="007108B6"/>
    <w:rsid w:val="00711980"/>
    <w:rsid w:val="0071349E"/>
    <w:rsid w:val="0071349F"/>
    <w:rsid w:val="007172B9"/>
    <w:rsid w:val="00717AA4"/>
    <w:rsid w:val="00720677"/>
    <w:rsid w:val="007209A4"/>
    <w:rsid w:val="00721708"/>
    <w:rsid w:val="0072286C"/>
    <w:rsid w:val="00722A40"/>
    <w:rsid w:val="0072309A"/>
    <w:rsid w:val="0072543A"/>
    <w:rsid w:val="00725AB1"/>
    <w:rsid w:val="007260A1"/>
    <w:rsid w:val="00726D8C"/>
    <w:rsid w:val="0072707E"/>
    <w:rsid w:val="00727FE3"/>
    <w:rsid w:val="00732A7F"/>
    <w:rsid w:val="00733457"/>
    <w:rsid w:val="007362B3"/>
    <w:rsid w:val="0073695F"/>
    <w:rsid w:val="00737B00"/>
    <w:rsid w:val="00740119"/>
    <w:rsid w:val="00743107"/>
    <w:rsid w:val="0074391B"/>
    <w:rsid w:val="00744C9D"/>
    <w:rsid w:val="00745A06"/>
    <w:rsid w:val="00750171"/>
    <w:rsid w:val="00750B3F"/>
    <w:rsid w:val="00751461"/>
    <w:rsid w:val="0075236F"/>
    <w:rsid w:val="007539CF"/>
    <w:rsid w:val="00753E53"/>
    <w:rsid w:val="00753F8F"/>
    <w:rsid w:val="007609A5"/>
    <w:rsid w:val="00761419"/>
    <w:rsid w:val="0076158B"/>
    <w:rsid w:val="00765F87"/>
    <w:rsid w:val="007700ED"/>
    <w:rsid w:val="00770155"/>
    <w:rsid w:val="007711A1"/>
    <w:rsid w:val="0077230E"/>
    <w:rsid w:val="00772AD0"/>
    <w:rsid w:val="007731C0"/>
    <w:rsid w:val="00774557"/>
    <w:rsid w:val="007762A1"/>
    <w:rsid w:val="00780C49"/>
    <w:rsid w:val="007816DA"/>
    <w:rsid w:val="007826E2"/>
    <w:rsid w:val="00783A06"/>
    <w:rsid w:val="00785C89"/>
    <w:rsid w:val="00787A6D"/>
    <w:rsid w:val="00790593"/>
    <w:rsid w:val="00793664"/>
    <w:rsid w:val="00793E39"/>
    <w:rsid w:val="00795DE5"/>
    <w:rsid w:val="00796D50"/>
    <w:rsid w:val="007976DC"/>
    <w:rsid w:val="007A0E14"/>
    <w:rsid w:val="007A1B27"/>
    <w:rsid w:val="007A1FB9"/>
    <w:rsid w:val="007A45AA"/>
    <w:rsid w:val="007A516E"/>
    <w:rsid w:val="007A568E"/>
    <w:rsid w:val="007A6A0F"/>
    <w:rsid w:val="007A6BB4"/>
    <w:rsid w:val="007B1868"/>
    <w:rsid w:val="007B2152"/>
    <w:rsid w:val="007B2E58"/>
    <w:rsid w:val="007B2EF9"/>
    <w:rsid w:val="007B48B6"/>
    <w:rsid w:val="007B7354"/>
    <w:rsid w:val="007C1017"/>
    <w:rsid w:val="007C190A"/>
    <w:rsid w:val="007C6698"/>
    <w:rsid w:val="007D0609"/>
    <w:rsid w:val="007D26CD"/>
    <w:rsid w:val="007D7BFC"/>
    <w:rsid w:val="007E085B"/>
    <w:rsid w:val="007E1A81"/>
    <w:rsid w:val="007E32E3"/>
    <w:rsid w:val="007E34F1"/>
    <w:rsid w:val="007E5943"/>
    <w:rsid w:val="007E7B50"/>
    <w:rsid w:val="007E7C77"/>
    <w:rsid w:val="007F2737"/>
    <w:rsid w:val="007F2BAE"/>
    <w:rsid w:val="007F2C4A"/>
    <w:rsid w:val="007F4022"/>
    <w:rsid w:val="007F4D1B"/>
    <w:rsid w:val="007F5995"/>
    <w:rsid w:val="007F669C"/>
    <w:rsid w:val="007F66AC"/>
    <w:rsid w:val="007F6C8E"/>
    <w:rsid w:val="007F764F"/>
    <w:rsid w:val="008011D2"/>
    <w:rsid w:val="00801365"/>
    <w:rsid w:val="008018B5"/>
    <w:rsid w:val="0080352B"/>
    <w:rsid w:val="00803541"/>
    <w:rsid w:val="008100FD"/>
    <w:rsid w:val="00810B8D"/>
    <w:rsid w:val="00812007"/>
    <w:rsid w:val="00812292"/>
    <w:rsid w:val="00814C20"/>
    <w:rsid w:val="00817197"/>
    <w:rsid w:val="00820AE8"/>
    <w:rsid w:val="00822953"/>
    <w:rsid w:val="008235A9"/>
    <w:rsid w:val="00823FD7"/>
    <w:rsid w:val="00824575"/>
    <w:rsid w:val="00824A51"/>
    <w:rsid w:val="00824F52"/>
    <w:rsid w:val="008254DD"/>
    <w:rsid w:val="00825E4C"/>
    <w:rsid w:val="008264C1"/>
    <w:rsid w:val="00827165"/>
    <w:rsid w:val="00827773"/>
    <w:rsid w:val="00827A5C"/>
    <w:rsid w:val="008302D6"/>
    <w:rsid w:val="00831A2C"/>
    <w:rsid w:val="00835D11"/>
    <w:rsid w:val="008367C9"/>
    <w:rsid w:val="00840849"/>
    <w:rsid w:val="00840E42"/>
    <w:rsid w:val="008411E4"/>
    <w:rsid w:val="0084551B"/>
    <w:rsid w:val="008464AB"/>
    <w:rsid w:val="00846C3B"/>
    <w:rsid w:val="0085110F"/>
    <w:rsid w:val="00851B27"/>
    <w:rsid w:val="0085302A"/>
    <w:rsid w:val="008570F0"/>
    <w:rsid w:val="00860B7E"/>
    <w:rsid w:val="00862D62"/>
    <w:rsid w:val="008651A3"/>
    <w:rsid w:val="0087083F"/>
    <w:rsid w:val="00870F13"/>
    <w:rsid w:val="00872A27"/>
    <w:rsid w:val="00873956"/>
    <w:rsid w:val="00874B0E"/>
    <w:rsid w:val="008750AC"/>
    <w:rsid w:val="00880442"/>
    <w:rsid w:val="00882760"/>
    <w:rsid w:val="0088307D"/>
    <w:rsid w:val="00883D18"/>
    <w:rsid w:val="00884EE3"/>
    <w:rsid w:val="0088674B"/>
    <w:rsid w:val="00886C57"/>
    <w:rsid w:val="00890CD7"/>
    <w:rsid w:val="00891738"/>
    <w:rsid w:val="008923AB"/>
    <w:rsid w:val="00892AA6"/>
    <w:rsid w:val="008935BB"/>
    <w:rsid w:val="00897055"/>
    <w:rsid w:val="008A0A30"/>
    <w:rsid w:val="008A4853"/>
    <w:rsid w:val="008A73B3"/>
    <w:rsid w:val="008B14CC"/>
    <w:rsid w:val="008B1C09"/>
    <w:rsid w:val="008B1EAA"/>
    <w:rsid w:val="008B215A"/>
    <w:rsid w:val="008B2D8D"/>
    <w:rsid w:val="008B4598"/>
    <w:rsid w:val="008B5A40"/>
    <w:rsid w:val="008C0072"/>
    <w:rsid w:val="008C2E2A"/>
    <w:rsid w:val="008C3185"/>
    <w:rsid w:val="008C43AB"/>
    <w:rsid w:val="008C5281"/>
    <w:rsid w:val="008C53BC"/>
    <w:rsid w:val="008C6590"/>
    <w:rsid w:val="008C7ADB"/>
    <w:rsid w:val="008D086C"/>
    <w:rsid w:val="008D25BD"/>
    <w:rsid w:val="008D29CC"/>
    <w:rsid w:val="008D2FDF"/>
    <w:rsid w:val="008D5C39"/>
    <w:rsid w:val="008D7140"/>
    <w:rsid w:val="008D7575"/>
    <w:rsid w:val="008D7938"/>
    <w:rsid w:val="008E0150"/>
    <w:rsid w:val="008E057A"/>
    <w:rsid w:val="008E0ABD"/>
    <w:rsid w:val="008E1BB9"/>
    <w:rsid w:val="008E1E70"/>
    <w:rsid w:val="008E2353"/>
    <w:rsid w:val="008E2F07"/>
    <w:rsid w:val="008E4C8B"/>
    <w:rsid w:val="008E5929"/>
    <w:rsid w:val="008E7186"/>
    <w:rsid w:val="008E7E93"/>
    <w:rsid w:val="008F619C"/>
    <w:rsid w:val="008F671F"/>
    <w:rsid w:val="008F7138"/>
    <w:rsid w:val="008F771A"/>
    <w:rsid w:val="00901638"/>
    <w:rsid w:val="00902EE8"/>
    <w:rsid w:val="0090313F"/>
    <w:rsid w:val="00904779"/>
    <w:rsid w:val="00907E1C"/>
    <w:rsid w:val="0091040E"/>
    <w:rsid w:val="009108A4"/>
    <w:rsid w:val="00910946"/>
    <w:rsid w:val="00910B08"/>
    <w:rsid w:val="00910BA8"/>
    <w:rsid w:val="00910BED"/>
    <w:rsid w:val="00910ECD"/>
    <w:rsid w:val="0091689B"/>
    <w:rsid w:val="00917C83"/>
    <w:rsid w:val="00921269"/>
    <w:rsid w:val="009245E4"/>
    <w:rsid w:val="009249CA"/>
    <w:rsid w:val="00924CBB"/>
    <w:rsid w:val="00925DE4"/>
    <w:rsid w:val="00926943"/>
    <w:rsid w:val="00927E47"/>
    <w:rsid w:val="00935F81"/>
    <w:rsid w:val="00936C16"/>
    <w:rsid w:val="00936FF4"/>
    <w:rsid w:val="009377A1"/>
    <w:rsid w:val="0094019B"/>
    <w:rsid w:val="00941114"/>
    <w:rsid w:val="00942BE5"/>
    <w:rsid w:val="009430D4"/>
    <w:rsid w:val="00943A7F"/>
    <w:rsid w:val="00945247"/>
    <w:rsid w:val="0095191F"/>
    <w:rsid w:val="00952EDD"/>
    <w:rsid w:val="00953791"/>
    <w:rsid w:val="00954ADA"/>
    <w:rsid w:val="009642B2"/>
    <w:rsid w:val="00965DF2"/>
    <w:rsid w:val="009665C5"/>
    <w:rsid w:val="0096715D"/>
    <w:rsid w:val="009671F3"/>
    <w:rsid w:val="00972E39"/>
    <w:rsid w:val="00975274"/>
    <w:rsid w:val="00976BFB"/>
    <w:rsid w:val="00982A2A"/>
    <w:rsid w:val="00992435"/>
    <w:rsid w:val="009941FA"/>
    <w:rsid w:val="00994D22"/>
    <w:rsid w:val="009972D8"/>
    <w:rsid w:val="009A09A4"/>
    <w:rsid w:val="009A370B"/>
    <w:rsid w:val="009A383C"/>
    <w:rsid w:val="009A41BC"/>
    <w:rsid w:val="009A53CA"/>
    <w:rsid w:val="009A53E7"/>
    <w:rsid w:val="009A5785"/>
    <w:rsid w:val="009A602C"/>
    <w:rsid w:val="009A7725"/>
    <w:rsid w:val="009B0C2C"/>
    <w:rsid w:val="009B0D4A"/>
    <w:rsid w:val="009B0FF2"/>
    <w:rsid w:val="009B3009"/>
    <w:rsid w:val="009B33D8"/>
    <w:rsid w:val="009B4A12"/>
    <w:rsid w:val="009B5580"/>
    <w:rsid w:val="009C683B"/>
    <w:rsid w:val="009C6C1E"/>
    <w:rsid w:val="009C6EE5"/>
    <w:rsid w:val="009C6FA1"/>
    <w:rsid w:val="009D0487"/>
    <w:rsid w:val="009D1FFA"/>
    <w:rsid w:val="009D263C"/>
    <w:rsid w:val="009D2E45"/>
    <w:rsid w:val="009E19AD"/>
    <w:rsid w:val="009E3011"/>
    <w:rsid w:val="009E5EED"/>
    <w:rsid w:val="009E61FD"/>
    <w:rsid w:val="009E643A"/>
    <w:rsid w:val="009E64C9"/>
    <w:rsid w:val="009E7C13"/>
    <w:rsid w:val="009F0D91"/>
    <w:rsid w:val="009F16C1"/>
    <w:rsid w:val="009F28D0"/>
    <w:rsid w:val="009F3563"/>
    <w:rsid w:val="009F5FCF"/>
    <w:rsid w:val="009F75B7"/>
    <w:rsid w:val="009F79F0"/>
    <w:rsid w:val="009F7E71"/>
    <w:rsid w:val="00A023D9"/>
    <w:rsid w:val="00A029A5"/>
    <w:rsid w:val="00A02A56"/>
    <w:rsid w:val="00A04032"/>
    <w:rsid w:val="00A0630E"/>
    <w:rsid w:val="00A1044D"/>
    <w:rsid w:val="00A1057B"/>
    <w:rsid w:val="00A116CA"/>
    <w:rsid w:val="00A12524"/>
    <w:rsid w:val="00A12903"/>
    <w:rsid w:val="00A13046"/>
    <w:rsid w:val="00A134E9"/>
    <w:rsid w:val="00A14F5A"/>
    <w:rsid w:val="00A166A3"/>
    <w:rsid w:val="00A20391"/>
    <w:rsid w:val="00A21ABE"/>
    <w:rsid w:val="00A21CD3"/>
    <w:rsid w:val="00A22D6E"/>
    <w:rsid w:val="00A236FA"/>
    <w:rsid w:val="00A23F37"/>
    <w:rsid w:val="00A244DF"/>
    <w:rsid w:val="00A25495"/>
    <w:rsid w:val="00A25BDD"/>
    <w:rsid w:val="00A25F2B"/>
    <w:rsid w:val="00A265C1"/>
    <w:rsid w:val="00A274E7"/>
    <w:rsid w:val="00A30996"/>
    <w:rsid w:val="00A3285E"/>
    <w:rsid w:val="00A32882"/>
    <w:rsid w:val="00A32F33"/>
    <w:rsid w:val="00A34C9E"/>
    <w:rsid w:val="00A3521A"/>
    <w:rsid w:val="00A36901"/>
    <w:rsid w:val="00A37A7A"/>
    <w:rsid w:val="00A41015"/>
    <w:rsid w:val="00A46A1B"/>
    <w:rsid w:val="00A50431"/>
    <w:rsid w:val="00A510B6"/>
    <w:rsid w:val="00A52177"/>
    <w:rsid w:val="00A54CC6"/>
    <w:rsid w:val="00A55124"/>
    <w:rsid w:val="00A551BA"/>
    <w:rsid w:val="00A5731A"/>
    <w:rsid w:val="00A61E9B"/>
    <w:rsid w:val="00A62006"/>
    <w:rsid w:val="00A63AEE"/>
    <w:rsid w:val="00A63CE0"/>
    <w:rsid w:val="00A64D5F"/>
    <w:rsid w:val="00A65C5B"/>
    <w:rsid w:val="00A65E8D"/>
    <w:rsid w:val="00A7411A"/>
    <w:rsid w:val="00A76733"/>
    <w:rsid w:val="00A768CD"/>
    <w:rsid w:val="00A775DA"/>
    <w:rsid w:val="00A80074"/>
    <w:rsid w:val="00A8038B"/>
    <w:rsid w:val="00A8098D"/>
    <w:rsid w:val="00A81C8D"/>
    <w:rsid w:val="00A8281F"/>
    <w:rsid w:val="00A84C55"/>
    <w:rsid w:val="00A91F8C"/>
    <w:rsid w:val="00A94B2B"/>
    <w:rsid w:val="00A94D32"/>
    <w:rsid w:val="00A952F6"/>
    <w:rsid w:val="00A958C6"/>
    <w:rsid w:val="00A958F1"/>
    <w:rsid w:val="00A96E65"/>
    <w:rsid w:val="00AA02AD"/>
    <w:rsid w:val="00AA070C"/>
    <w:rsid w:val="00AA09E1"/>
    <w:rsid w:val="00AA676F"/>
    <w:rsid w:val="00AA7017"/>
    <w:rsid w:val="00AB177D"/>
    <w:rsid w:val="00AB2EB5"/>
    <w:rsid w:val="00AB6F52"/>
    <w:rsid w:val="00AB78EB"/>
    <w:rsid w:val="00AB7E71"/>
    <w:rsid w:val="00AC28F1"/>
    <w:rsid w:val="00AC55CA"/>
    <w:rsid w:val="00AC72AC"/>
    <w:rsid w:val="00AD01FA"/>
    <w:rsid w:val="00AD4494"/>
    <w:rsid w:val="00AD50B5"/>
    <w:rsid w:val="00AD56E0"/>
    <w:rsid w:val="00AD5AA0"/>
    <w:rsid w:val="00AD5C3F"/>
    <w:rsid w:val="00AD66C5"/>
    <w:rsid w:val="00AD70C9"/>
    <w:rsid w:val="00AE0FBB"/>
    <w:rsid w:val="00AE15B7"/>
    <w:rsid w:val="00AE16B0"/>
    <w:rsid w:val="00AE1F0E"/>
    <w:rsid w:val="00AE1FC4"/>
    <w:rsid w:val="00AE3D1E"/>
    <w:rsid w:val="00AE530E"/>
    <w:rsid w:val="00AE573C"/>
    <w:rsid w:val="00AE59E3"/>
    <w:rsid w:val="00AE5CA4"/>
    <w:rsid w:val="00AE64F1"/>
    <w:rsid w:val="00AF2BEF"/>
    <w:rsid w:val="00AF4133"/>
    <w:rsid w:val="00AF419C"/>
    <w:rsid w:val="00AF4C3B"/>
    <w:rsid w:val="00AF4E13"/>
    <w:rsid w:val="00AF6B90"/>
    <w:rsid w:val="00B00865"/>
    <w:rsid w:val="00B00F63"/>
    <w:rsid w:val="00B01050"/>
    <w:rsid w:val="00B01473"/>
    <w:rsid w:val="00B03544"/>
    <w:rsid w:val="00B047BB"/>
    <w:rsid w:val="00B04C08"/>
    <w:rsid w:val="00B051C5"/>
    <w:rsid w:val="00B05C54"/>
    <w:rsid w:val="00B05D09"/>
    <w:rsid w:val="00B05E49"/>
    <w:rsid w:val="00B06F6B"/>
    <w:rsid w:val="00B07D22"/>
    <w:rsid w:val="00B07EDB"/>
    <w:rsid w:val="00B10151"/>
    <w:rsid w:val="00B105D3"/>
    <w:rsid w:val="00B108F5"/>
    <w:rsid w:val="00B12E81"/>
    <w:rsid w:val="00B146D4"/>
    <w:rsid w:val="00B14A90"/>
    <w:rsid w:val="00B16AB2"/>
    <w:rsid w:val="00B179F2"/>
    <w:rsid w:val="00B204B5"/>
    <w:rsid w:val="00B2062B"/>
    <w:rsid w:val="00B2264B"/>
    <w:rsid w:val="00B23347"/>
    <w:rsid w:val="00B26881"/>
    <w:rsid w:val="00B33985"/>
    <w:rsid w:val="00B3418D"/>
    <w:rsid w:val="00B37437"/>
    <w:rsid w:val="00B4035E"/>
    <w:rsid w:val="00B40A9F"/>
    <w:rsid w:val="00B41A45"/>
    <w:rsid w:val="00B445BB"/>
    <w:rsid w:val="00B4476D"/>
    <w:rsid w:val="00B45046"/>
    <w:rsid w:val="00B4506D"/>
    <w:rsid w:val="00B46629"/>
    <w:rsid w:val="00B47F71"/>
    <w:rsid w:val="00B5035B"/>
    <w:rsid w:val="00B511EE"/>
    <w:rsid w:val="00B51CBD"/>
    <w:rsid w:val="00B57930"/>
    <w:rsid w:val="00B601A4"/>
    <w:rsid w:val="00B61B10"/>
    <w:rsid w:val="00B61D75"/>
    <w:rsid w:val="00B623F6"/>
    <w:rsid w:val="00B7183B"/>
    <w:rsid w:val="00B7214A"/>
    <w:rsid w:val="00B741A4"/>
    <w:rsid w:val="00B74610"/>
    <w:rsid w:val="00B74836"/>
    <w:rsid w:val="00B74A52"/>
    <w:rsid w:val="00B75000"/>
    <w:rsid w:val="00B76282"/>
    <w:rsid w:val="00B766E8"/>
    <w:rsid w:val="00B778FF"/>
    <w:rsid w:val="00B77946"/>
    <w:rsid w:val="00B80C7E"/>
    <w:rsid w:val="00B8214F"/>
    <w:rsid w:val="00B82EE4"/>
    <w:rsid w:val="00B82FF1"/>
    <w:rsid w:val="00B84672"/>
    <w:rsid w:val="00B8473C"/>
    <w:rsid w:val="00B86B6D"/>
    <w:rsid w:val="00B8776C"/>
    <w:rsid w:val="00B87D6A"/>
    <w:rsid w:val="00B87EDF"/>
    <w:rsid w:val="00B912C0"/>
    <w:rsid w:val="00B9392A"/>
    <w:rsid w:val="00B95D19"/>
    <w:rsid w:val="00B963CF"/>
    <w:rsid w:val="00B9750C"/>
    <w:rsid w:val="00BA1449"/>
    <w:rsid w:val="00BA3B28"/>
    <w:rsid w:val="00BA441B"/>
    <w:rsid w:val="00BA51DC"/>
    <w:rsid w:val="00BA6EA8"/>
    <w:rsid w:val="00BB0F02"/>
    <w:rsid w:val="00BB142E"/>
    <w:rsid w:val="00BB1CCD"/>
    <w:rsid w:val="00BB4BDC"/>
    <w:rsid w:val="00BB4C5E"/>
    <w:rsid w:val="00BB61C2"/>
    <w:rsid w:val="00BB64C0"/>
    <w:rsid w:val="00BB6620"/>
    <w:rsid w:val="00BB6637"/>
    <w:rsid w:val="00BB6ABD"/>
    <w:rsid w:val="00BB7CEC"/>
    <w:rsid w:val="00BC05B3"/>
    <w:rsid w:val="00BC092B"/>
    <w:rsid w:val="00BC1AD7"/>
    <w:rsid w:val="00BC32D5"/>
    <w:rsid w:val="00BC3DA9"/>
    <w:rsid w:val="00BC428F"/>
    <w:rsid w:val="00BC4F7D"/>
    <w:rsid w:val="00BC5410"/>
    <w:rsid w:val="00BC62B7"/>
    <w:rsid w:val="00BC7B20"/>
    <w:rsid w:val="00BD071F"/>
    <w:rsid w:val="00BD0F5D"/>
    <w:rsid w:val="00BD15DA"/>
    <w:rsid w:val="00BD1EC9"/>
    <w:rsid w:val="00BD391A"/>
    <w:rsid w:val="00BD4E79"/>
    <w:rsid w:val="00BD7660"/>
    <w:rsid w:val="00BE0238"/>
    <w:rsid w:val="00BE02DF"/>
    <w:rsid w:val="00BE18F3"/>
    <w:rsid w:val="00BE4227"/>
    <w:rsid w:val="00BE5A0F"/>
    <w:rsid w:val="00BE7883"/>
    <w:rsid w:val="00BF0DDC"/>
    <w:rsid w:val="00BF1797"/>
    <w:rsid w:val="00BF24B1"/>
    <w:rsid w:val="00BF2EE0"/>
    <w:rsid w:val="00BF33E8"/>
    <w:rsid w:val="00BF3ED0"/>
    <w:rsid w:val="00BF564B"/>
    <w:rsid w:val="00BF7D2A"/>
    <w:rsid w:val="00C00D2C"/>
    <w:rsid w:val="00C0333A"/>
    <w:rsid w:val="00C05290"/>
    <w:rsid w:val="00C07566"/>
    <w:rsid w:val="00C07D4D"/>
    <w:rsid w:val="00C13758"/>
    <w:rsid w:val="00C14167"/>
    <w:rsid w:val="00C2181C"/>
    <w:rsid w:val="00C23693"/>
    <w:rsid w:val="00C238D0"/>
    <w:rsid w:val="00C2473A"/>
    <w:rsid w:val="00C30EBE"/>
    <w:rsid w:val="00C31BB3"/>
    <w:rsid w:val="00C31D6E"/>
    <w:rsid w:val="00C31FBF"/>
    <w:rsid w:val="00C33DD9"/>
    <w:rsid w:val="00C364E0"/>
    <w:rsid w:val="00C3717F"/>
    <w:rsid w:val="00C42F71"/>
    <w:rsid w:val="00C43589"/>
    <w:rsid w:val="00C438E5"/>
    <w:rsid w:val="00C446CE"/>
    <w:rsid w:val="00C46B60"/>
    <w:rsid w:val="00C46B6B"/>
    <w:rsid w:val="00C4705B"/>
    <w:rsid w:val="00C55090"/>
    <w:rsid w:val="00C55701"/>
    <w:rsid w:val="00C600A8"/>
    <w:rsid w:val="00C605B3"/>
    <w:rsid w:val="00C61ADF"/>
    <w:rsid w:val="00C63798"/>
    <w:rsid w:val="00C63ABE"/>
    <w:rsid w:val="00C63B1D"/>
    <w:rsid w:val="00C640A5"/>
    <w:rsid w:val="00C674EA"/>
    <w:rsid w:val="00C674F0"/>
    <w:rsid w:val="00C75D5D"/>
    <w:rsid w:val="00C75F47"/>
    <w:rsid w:val="00C80185"/>
    <w:rsid w:val="00C83DEA"/>
    <w:rsid w:val="00C841BB"/>
    <w:rsid w:val="00C85080"/>
    <w:rsid w:val="00C85DAB"/>
    <w:rsid w:val="00C87223"/>
    <w:rsid w:val="00C87E29"/>
    <w:rsid w:val="00C901AE"/>
    <w:rsid w:val="00C91304"/>
    <w:rsid w:val="00C91F85"/>
    <w:rsid w:val="00C92D86"/>
    <w:rsid w:val="00C94DAF"/>
    <w:rsid w:val="00C95F02"/>
    <w:rsid w:val="00C978C1"/>
    <w:rsid w:val="00CA11C8"/>
    <w:rsid w:val="00CA16C6"/>
    <w:rsid w:val="00CA22A7"/>
    <w:rsid w:val="00CA2346"/>
    <w:rsid w:val="00CA357B"/>
    <w:rsid w:val="00CB01CF"/>
    <w:rsid w:val="00CB036D"/>
    <w:rsid w:val="00CB13A4"/>
    <w:rsid w:val="00CB234C"/>
    <w:rsid w:val="00CB334E"/>
    <w:rsid w:val="00CB35E2"/>
    <w:rsid w:val="00CB3FD5"/>
    <w:rsid w:val="00CB5E23"/>
    <w:rsid w:val="00CB679C"/>
    <w:rsid w:val="00CC011F"/>
    <w:rsid w:val="00CC1E2C"/>
    <w:rsid w:val="00CC3151"/>
    <w:rsid w:val="00CC360C"/>
    <w:rsid w:val="00CC4599"/>
    <w:rsid w:val="00CC5CFC"/>
    <w:rsid w:val="00CD0C39"/>
    <w:rsid w:val="00CD2B37"/>
    <w:rsid w:val="00CD5166"/>
    <w:rsid w:val="00CD51BE"/>
    <w:rsid w:val="00CE123E"/>
    <w:rsid w:val="00CE1F8E"/>
    <w:rsid w:val="00CE2451"/>
    <w:rsid w:val="00CE2727"/>
    <w:rsid w:val="00CE2BED"/>
    <w:rsid w:val="00CE5A07"/>
    <w:rsid w:val="00CE6351"/>
    <w:rsid w:val="00CE6CD2"/>
    <w:rsid w:val="00CE7C0C"/>
    <w:rsid w:val="00CF0831"/>
    <w:rsid w:val="00CF1B06"/>
    <w:rsid w:val="00CF23F1"/>
    <w:rsid w:val="00CF2A28"/>
    <w:rsid w:val="00CF2DAA"/>
    <w:rsid w:val="00CF344B"/>
    <w:rsid w:val="00CF3810"/>
    <w:rsid w:val="00CF5170"/>
    <w:rsid w:val="00CF5632"/>
    <w:rsid w:val="00CF5B64"/>
    <w:rsid w:val="00CF77E0"/>
    <w:rsid w:val="00CF7F59"/>
    <w:rsid w:val="00D00120"/>
    <w:rsid w:val="00D00A14"/>
    <w:rsid w:val="00D02C1E"/>
    <w:rsid w:val="00D03F7A"/>
    <w:rsid w:val="00D0427A"/>
    <w:rsid w:val="00D05743"/>
    <w:rsid w:val="00D07056"/>
    <w:rsid w:val="00D07563"/>
    <w:rsid w:val="00D117CA"/>
    <w:rsid w:val="00D118AC"/>
    <w:rsid w:val="00D15EF9"/>
    <w:rsid w:val="00D161E3"/>
    <w:rsid w:val="00D17501"/>
    <w:rsid w:val="00D17A51"/>
    <w:rsid w:val="00D17F22"/>
    <w:rsid w:val="00D208EE"/>
    <w:rsid w:val="00D21B71"/>
    <w:rsid w:val="00D22495"/>
    <w:rsid w:val="00D25F44"/>
    <w:rsid w:val="00D30255"/>
    <w:rsid w:val="00D31415"/>
    <w:rsid w:val="00D31978"/>
    <w:rsid w:val="00D31CAC"/>
    <w:rsid w:val="00D33730"/>
    <w:rsid w:val="00D3477D"/>
    <w:rsid w:val="00D36E25"/>
    <w:rsid w:val="00D36F23"/>
    <w:rsid w:val="00D37A7D"/>
    <w:rsid w:val="00D409B1"/>
    <w:rsid w:val="00D4303C"/>
    <w:rsid w:val="00D44333"/>
    <w:rsid w:val="00D46758"/>
    <w:rsid w:val="00D46AAA"/>
    <w:rsid w:val="00D52AA7"/>
    <w:rsid w:val="00D52FCD"/>
    <w:rsid w:val="00D53266"/>
    <w:rsid w:val="00D5422B"/>
    <w:rsid w:val="00D549BB"/>
    <w:rsid w:val="00D566F9"/>
    <w:rsid w:val="00D62467"/>
    <w:rsid w:val="00D63794"/>
    <w:rsid w:val="00D720E0"/>
    <w:rsid w:val="00D74602"/>
    <w:rsid w:val="00D75A45"/>
    <w:rsid w:val="00D76DB8"/>
    <w:rsid w:val="00D801D1"/>
    <w:rsid w:val="00D849CA"/>
    <w:rsid w:val="00D9027D"/>
    <w:rsid w:val="00D913AC"/>
    <w:rsid w:val="00D91B50"/>
    <w:rsid w:val="00D921AD"/>
    <w:rsid w:val="00D923B8"/>
    <w:rsid w:val="00D92EA5"/>
    <w:rsid w:val="00D93D1F"/>
    <w:rsid w:val="00D94E97"/>
    <w:rsid w:val="00D95028"/>
    <w:rsid w:val="00D95672"/>
    <w:rsid w:val="00D971FC"/>
    <w:rsid w:val="00D97B01"/>
    <w:rsid w:val="00DA5386"/>
    <w:rsid w:val="00DA61CA"/>
    <w:rsid w:val="00DB1994"/>
    <w:rsid w:val="00DB65F6"/>
    <w:rsid w:val="00DB7348"/>
    <w:rsid w:val="00DC1303"/>
    <w:rsid w:val="00DC62CB"/>
    <w:rsid w:val="00DD0A44"/>
    <w:rsid w:val="00DD0AC4"/>
    <w:rsid w:val="00DD123C"/>
    <w:rsid w:val="00DD3CD2"/>
    <w:rsid w:val="00DD3E80"/>
    <w:rsid w:val="00DD7355"/>
    <w:rsid w:val="00DD7968"/>
    <w:rsid w:val="00DE1DA6"/>
    <w:rsid w:val="00DE3AB2"/>
    <w:rsid w:val="00DE45BE"/>
    <w:rsid w:val="00DE62C0"/>
    <w:rsid w:val="00DE6B87"/>
    <w:rsid w:val="00DE6D52"/>
    <w:rsid w:val="00DE756A"/>
    <w:rsid w:val="00DF0F78"/>
    <w:rsid w:val="00DF1308"/>
    <w:rsid w:val="00DF13EA"/>
    <w:rsid w:val="00DF2AC2"/>
    <w:rsid w:val="00DF5A21"/>
    <w:rsid w:val="00DF7AA3"/>
    <w:rsid w:val="00E001B3"/>
    <w:rsid w:val="00E00710"/>
    <w:rsid w:val="00E02560"/>
    <w:rsid w:val="00E05B63"/>
    <w:rsid w:val="00E129E7"/>
    <w:rsid w:val="00E149B2"/>
    <w:rsid w:val="00E1523F"/>
    <w:rsid w:val="00E1694B"/>
    <w:rsid w:val="00E169DB"/>
    <w:rsid w:val="00E23239"/>
    <w:rsid w:val="00E23C13"/>
    <w:rsid w:val="00E24BA7"/>
    <w:rsid w:val="00E266D1"/>
    <w:rsid w:val="00E271F4"/>
    <w:rsid w:val="00E3214B"/>
    <w:rsid w:val="00E32365"/>
    <w:rsid w:val="00E3321D"/>
    <w:rsid w:val="00E363FA"/>
    <w:rsid w:val="00E36CB0"/>
    <w:rsid w:val="00E377EF"/>
    <w:rsid w:val="00E379DD"/>
    <w:rsid w:val="00E41EEC"/>
    <w:rsid w:val="00E42BAD"/>
    <w:rsid w:val="00E44A43"/>
    <w:rsid w:val="00E4635D"/>
    <w:rsid w:val="00E47908"/>
    <w:rsid w:val="00E515D0"/>
    <w:rsid w:val="00E54D56"/>
    <w:rsid w:val="00E55A13"/>
    <w:rsid w:val="00E55AE1"/>
    <w:rsid w:val="00E56F3E"/>
    <w:rsid w:val="00E60E69"/>
    <w:rsid w:val="00E61B13"/>
    <w:rsid w:val="00E61FC1"/>
    <w:rsid w:val="00E633B9"/>
    <w:rsid w:val="00E637ED"/>
    <w:rsid w:val="00E6488F"/>
    <w:rsid w:val="00E64CD6"/>
    <w:rsid w:val="00E6685E"/>
    <w:rsid w:val="00E70638"/>
    <w:rsid w:val="00E70F74"/>
    <w:rsid w:val="00E715FA"/>
    <w:rsid w:val="00E71A6C"/>
    <w:rsid w:val="00E71FA0"/>
    <w:rsid w:val="00E734F6"/>
    <w:rsid w:val="00E738B1"/>
    <w:rsid w:val="00E74E91"/>
    <w:rsid w:val="00E75094"/>
    <w:rsid w:val="00E75564"/>
    <w:rsid w:val="00E75C4C"/>
    <w:rsid w:val="00E7696F"/>
    <w:rsid w:val="00E779AF"/>
    <w:rsid w:val="00E8266B"/>
    <w:rsid w:val="00E829F3"/>
    <w:rsid w:val="00E84610"/>
    <w:rsid w:val="00E906C2"/>
    <w:rsid w:val="00E90D00"/>
    <w:rsid w:val="00E91121"/>
    <w:rsid w:val="00E91F6E"/>
    <w:rsid w:val="00E92AB2"/>
    <w:rsid w:val="00E9476E"/>
    <w:rsid w:val="00E95187"/>
    <w:rsid w:val="00E96207"/>
    <w:rsid w:val="00E964F3"/>
    <w:rsid w:val="00E96F2E"/>
    <w:rsid w:val="00E977E8"/>
    <w:rsid w:val="00E97E02"/>
    <w:rsid w:val="00EA3F10"/>
    <w:rsid w:val="00EA543C"/>
    <w:rsid w:val="00EA6B3E"/>
    <w:rsid w:val="00EB6037"/>
    <w:rsid w:val="00EC1C42"/>
    <w:rsid w:val="00EC272E"/>
    <w:rsid w:val="00EC4469"/>
    <w:rsid w:val="00EC6E33"/>
    <w:rsid w:val="00EC7D7E"/>
    <w:rsid w:val="00ED0AAC"/>
    <w:rsid w:val="00ED0CB8"/>
    <w:rsid w:val="00ED6F95"/>
    <w:rsid w:val="00EE230A"/>
    <w:rsid w:val="00EE5334"/>
    <w:rsid w:val="00EE5996"/>
    <w:rsid w:val="00EE6CEE"/>
    <w:rsid w:val="00EF0BD1"/>
    <w:rsid w:val="00EF3C0A"/>
    <w:rsid w:val="00EF3EE5"/>
    <w:rsid w:val="00EF49DE"/>
    <w:rsid w:val="00EF7908"/>
    <w:rsid w:val="00EF7DD0"/>
    <w:rsid w:val="00F02B76"/>
    <w:rsid w:val="00F047D4"/>
    <w:rsid w:val="00F0500B"/>
    <w:rsid w:val="00F0549C"/>
    <w:rsid w:val="00F06875"/>
    <w:rsid w:val="00F11290"/>
    <w:rsid w:val="00F1199E"/>
    <w:rsid w:val="00F1279A"/>
    <w:rsid w:val="00F12E96"/>
    <w:rsid w:val="00F1411E"/>
    <w:rsid w:val="00F16A35"/>
    <w:rsid w:val="00F20066"/>
    <w:rsid w:val="00F20EFE"/>
    <w:rsid w:val="00F21A17"/>
    <w:rsid w:val="00F22949"/>
    <w:rsid w:val="00F22965"/>
    <w:rsid w:val="00F25DD6"/>
    <w:rsid w:val="00F262DD"/>
    <w:rsid w:val="00F263F0"/>
    <w:rsid w:val="00F26842"/>
    <w:rsid w:val="00F31732"/>
    <w:rsid w:val="00F33574"/>
    <w:rsid w:val="00F344BD"/>
    <w:rsid w:val="00F3477F"/>
    <w:rsid w:val="00F34874"/>
    <w:rsid w:val="00F378AC"/>
    <w:rsid w:val="00F4056C"/>
    <w:rsid w:val="00F40767"/>
    <w:rsid w:val="00F40BA6"/>
    <w:rsid w:val="00F42A3D"/>
    <w:rsid w:val="00F43AFB"/>
    <w:rsid w:val="00F444DD"/>
    <w:rsid w:val="00F4461F"/>
    <w:rsid w:val="00F44737"/>
    <w:rsid w:val="00F44889"/>
    <w:rsid w:val="00F45203"/>
    <w:rsid w:val="00F454C1"/>
    <w:rsid w:val="00F45856"/>
    <w:rsid w:val="00F463E6"/>
    <w:rsid w:val="00F46C61"/>
    <w:rsid w:val="00F5036E"/>
    <w:rsid w:val="00F50937"/>
    <w:rsid w:val="00F5095F"/>
    <w:rsid w:val="00F50E50"/>
    <w:rsid w:val="00F51BE1"/>
    <w:rsid w:val="00F52125"/>
    <w:rsid w:val="00F53BFB"/>
    <w:rsid w:val="00F55A94"/>
    <w:rsid w:val="00F55E82"/>
    <w:rsid w:val="00F56017"/>
    <w:rsid w:val="00F56141"/>
    <w:rsid w:val="00F57C11"/>
    <w:rsid w:val="00F6092C"/>
    <w:rsid w:val="00F66A5A"/>
    <w:rsid w:val="00F672C2"/>
    <w:rsid w:val="00F6793C"/>
    <w:rsid w:val="00F67CFF"/>
    <w:rsid w:val="00F73F35"/>
    <w:rsid w:val="00F8089A"/>
    <w:rsid w:val="00F8156D"/>
    <w:rsid w:val="00F82337"/>
    <w:rsid w:val="00F8407B"/>
    <w:rsid w:val="00F9043C"/>
    <w:rsid w:val="00F90ABB"/>
    <w:rsid w:val="00F9311B"/>
    <w:rsid w:val="00F94EED"/>
    <w:rsid w:val="00F97EA6"/>
    <w:rsid w:val="00FA0C91"/>
    <w:rsid w:val="00FA1219"/>
    <w:rsid w:val="00FA1FC3"/>
    <w:rsid w:val="00FA225A"/>
    <w:rsid w:val="00FA5C6F"/>
    <w:rsid w:val="00FA65BC"/>
    <w:rsid w:val="00FA7BF7"/>
    <w:rsid w:val="00FB0020"/>
    <w:rsid w:val="00FB1170"/>
    <w:rsid w:val="00FB21E0"/>
    <w:rsid w:val="00FB2C89"/>
    <w:rsid w:val="00FB3F89"/>
    <w:rsid w:val="00FB47A6"/>
    <w:rsid w:val="00FC096B"/>
    <w:rsid w:val="00FC2156"/>
    <w:rsid w:val="00FC244F"/>
    <w:rsid w:val="00FC2825"/>
    <w:rsid w:val="00FC3FDB"/>
    <w:rsid w:val="00FC47A1"/>
    <w:rsid w:val="00FC5638"/>
    <w:rsid w:val="00FC6C2D"/>
    <w:rsid w:val="00FD18C2"/>
    <w:rsid w:val="00FD227F"/>
    <w:rsid w:val="00FD2DDF"/>
    <w:rsid w:val="00FD5378"/>
    <w:rsid w:val="00FD5649"/>
    <w:rsid w:val="00FD6BA4"/>
    <w:rsid w:val="00FD7DB8"/>
    <w:rsid w:val="00FE353D"/>
    <w:rsid w:val="00FE3A55"/>
    <w:rsid w:val="00FE42E1"/>
    <w:rsid w:val="00FE743E"/>
    <w:rsid w:val="00FE788B"/>
    <w:rsid w:val="00FF0475"/>
    <w:rsid w:val="00FF093F"/>
    <w:rsid w:val="00FF1C93"/>
    <w:rsid w:val="00FF22B8"/>
    <w:rsid w:val="00FF29D5"/>
    <w:rsid w:val="00FF30CB"/>
    <w:rsid w:val="00FF409B"/>
    <w:rsid w:val="00FF5034"/>
    <w:rsid w:val="00FF782E"/>
    <w:rsid w:val="00FF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;v-text-anchor:middle" o:bwmode="highContrast" fillcolor="silver">
      <v:fill color="silver"/>
      <v:textbox inset="7.25pt,1.2788mm,7.25pt,1.2788mm"/>
      <o:colormru v:ext="edit" colors="#ff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144061"/>
    <w:pPr>
      <w:jc w:val="both"/>
    </w:pPr>
    <w:rPr>
      <w:rFonts w:ascii="Trebuchet MS" w:hAnsi="Trebuchet MS"/>
      <w:sz w:val="24"/>
      <w:szCs w:val="24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B4492"/>
    <w:pPr>
      <w:keepNext/>
      <w:numPr>
        <w:numId w:val="30"/>
      </w:numPr>
      <w:spacing w:before="48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qFormat/>
    <w:rsid w:val="00EC1C42"/>
    <w:pPr>
      <w:keepNext/>
      <w:numPr>
        <w:ilvl w:val="1"/>
        <w:numId w:val="30"/>
      </w:numPr>
      <w:spacing w:before="480" w:after="24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0F0BF3"/>
    <w:pPr>
      <w:keepNext/>
      <w:numPr>
        <w:ilvl w:val="2"/>
        <w:numId w:val="30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qFormat/>
    <w:rsid w:val="000F0BF3"/>
    <w:pPr>
      <w:keepNext/>
      <w:numPr>
        <w:ilvl w:val="3"/>
        <w:numId w:val="30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0F0BF3"/>
    <w:pPr>
      <w:numPr>
        <w:ilvl w:val="4"/>
        <w:numId w:val="3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qFormat/>
    <w:rsid w:val="000F0BF3"/>
    <w:pPr>
      <w:numPr>
        <w:ilvl w:val="5"/>
        <w:numId w:val="30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0F0BF3"/>
    <w:pPr>
      <w:numPr>
        <w:ilvl w:val="6"/>
        <w:numId w:val="30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qFormat/>
    <w:rsid w:val="000F0BF3"/>
    <w:pPr>
      <w:numPr>
        <w:ilvl w:val="7"/>
        <w:numId w:val="30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0F0BF3"/>
    <w:pPr>
      <w:numPr>
        <w:ilvl w:val="8"/>
        <w:numId w:val="3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PERIENCES-DatesDure">
    <w:name w:val="EXPERIENCES - Dates &amp; Durée"/>
    <w:basedOn w:val="Normal"/>
    <w:rsid w:val="000004F0"/>
    <w:pPr>
      <w:spacing w:before="240"/>
      <w:ind w:left="23"/>
      <w:jc w:val="center"/>
    </w:pPr>
    <w:rPr>
      <w:szCs w:val="20"/>
    </w:rPr>
  </w:style>
  <w:style w:type="numbering" w:customStyle="1" w:styleId="Corp">
    <w:name w:val="Corp"/>
    <w:basedOn w:val="Aucuneliste"/>
    <w:rsid w:val="000004F0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rsid w:val="0091040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91040E"/>
    <w:pPr>
      <w:tabs>
        <w:tab w:val="center" w:pos="4536"/>
        <w:tab w:val="right" w:pos="9072"/>
      </w:tabs>
    </w:pPr>
  </w:style>
  <w:style w:type="paragraph" w:customStyle="1" w:styleId="Style9ptJustifiGauche19cmAvant6pt">
    <w:name w:val="Style 9 pt Justifié Gauche :  19 cm Avant : 6 pt"/>
    <w:basedOn w:val="Normal"/>
    <w:rsid w:val="0091040E"/>
    <w:rPr>
      <w:sz w:val="18"/>
      <w:szCs w:val="20"/>
    </w:rPr>
  </w:style>
  <w:style w:type="paragraph" w:customStyle="1" w:styleId="LETITRE">
    <w:name w:val="LE TITRE"/>
    <w:rsid w:val="0091040E"/>
    <w:pPr>
      <w:spacing w:before="120" w:after="200" w:line="276" w:lineRule="auto"/>
      <w:jc w:val="center"/>
    </w:pPr>
    <w:rPr>
      <w:rFonts w:ascii="Trebuchet MS" w:hAnsi="Trebuchet MS"/>
      <w:b/>
      <w:spacing w:val="60"/>
      <w:sz w:val="50"/>
      <w:szCs w:val="46"/>
    </w:rPr>
  </w:style>
  <w:style w:type="paragraph" w:customStyle="1" w:styleId="LESOUSTITRE">
    <w:name w:val="LE SOUS TITRE"/>
    <w:rsid w:val="0091040E"/>
    <w:pPr>
      <w:spacing w:before="120" w:after="200" w:line="276" w:lineRule="auto"/>
      <w:jc w:val="center"/>
    </w:pPr>
    <w:rPr>
      <w:rFonts w:ascii="Trebuchet MS" w:hAnsi="Trebuchet MS"/>
      <w:bCs/>
      <w:spacing w:val="-20"/>
      <w:w w:val="80"/>
      <w:sz w:val="46"/>
      <w:szCs w:val="46"/>
    </w:rPr>
  </w:style>
  <w:style w:type="character" w:styleId="Numrodepage">
    <w:name w:val="page number"/>
    <w:basedOn w:val="Policepardfaut"/>
    <w:rsid w:val="0091040E"/>
  </w:style>
  <w:style w:type="character" w:styleId="Lienhypertexte">
    <w:name w:val="Hyperlink"/>
    <w:basedOn w:val="Policepardfaut"/>
    <w:uiPriority w:val="99"/>
    <w:rsid w:val="0091040E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rsid w:val="008F771A"/>
    <w:pPr>
      <w:tabs>
        <w:tab w:val="right" w:leader="dot" w:pos="9628"/>
      </w:tabs>
      <w:ind w:left="200"/>
    </w:pPr>
    <w:rPr>
      <w:b/>
      <w:noProof/>
      <w:w w:val="80"/>
    </w:rPr>
  </w:style>
  <w:style w:type="paragraph" w:styleId="TM3">
    <w:name w:val="toc 3"/>
    <w:basedOn w:val="Normal"/>
    <w:next w:val="Normal"/>
    <w:autoRedefine/>
    <w:uiPriority w:val="39"/>
    <w:rsid w:val="008F771A"/>
    <w:pPr>
      <w:tabs>
        <w:tab w:val="left" w:pos="960"/>
        <w:tab w:val="right" w:leader="dot" w:pos="9628"/>
      </w:tabs>
      <w:ind w:left="400"/>
    </w:pPr>
    <w:rPr>
      <w:b/>
      <w:noProof/>
    </w:rPr>
  </w:style>
  <w:style w:type="paragraph" w:styleId="TM4">
    <w:name w:val="toc 4"/>
    <w:basedOn w:val="Normal"/>
    <w:next w:val="Normal"/>
    <w:autoRedefine/>
    <w:semiHidden/>
    <w:rsid w:val="008F771A"/>
    <w:pPr>
      <w:tabs>
        <w:tab w:val="left" w:pos="1200"/>
        <w:tab w:val="right" w:leader="dot" w:pos="9628"/>
      </w:tabs>
      <w:ind w:left="600"/>
    </w:pPr>
    <w:rPr>
      <w:noProof/>
      <w:szCs w:val="20"/>
    </w:rPr>
  </w:style>
  <w:style w:type="paragraph" w:styleId="Textedebulles">
    <w:name w:val="Balloon Text"/>
    <w:basedOn w:val="Normal"/>
    <w:semiHidden/>
    <w:rsid w:val="005333F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0395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M2Interligne15ligne">
    <w:name w:val="Style TM 2 + Interligne : 15 ligne"/>
    <w:basedOn w:val="TM2"/>
    <w:rsid w:val="00E97E02"/>
    <w:rPr>
      <w:szCs w:val="20"/>
    </w:rPr>
  </w:style>
  <w:style w:type="paragraph" w:styleId="Textebrut">
    <w:name w:val="Plain Text"/>
    <w:basedOn w:val="Normal"/>
    <w:rsid w:val="001D4351"/>
    <w:pPr>
      <w:jc w:val="left"/>
    </w:pPr>
    <w:rPr>
      <w:rFonts w:ascii="Courier New" w:hAnsi="Courier New" w:cs="Courier New"/>
      <w:szCs w:val="20"/>
    </w:rPr>
  </w:style>
  <w:style w:type="paragraph" w:styleId="TM1">
    <w:name w:val="toc 1"/>
    <w:basedOn w:val="Normal"/>
    <w:next w:val="Normal"/>
    <w:autoRedefine/>
    <w:uiPriority w:val="39"/>
    <w:rsid w:val="00B4506D"/>
    <w:pPr>
      <w:tabs>
        <w:tab w:val="left" w:pos="630"/>
        <w:tab w:val="right" w:leader="dot" w:pos="9628"/>
      </w:tabs>
    </w:pPr>
  </w:style>
  <w:style w:type="paragraph" w:styleId="TM5">
    <w:name w:val="toc 5"/>
    <w:basedOn w:val="Normal"/>
    <w:next w:val="Normal"/>
    <w:autoRedefine/>
    <w:semiHidden/>
    <w:rsid w:val="00044FAB"/>
    <w:pPr>
      <w:ind w:left="800"/>
    </w:pPr>
  </w:style>
  <w:style w:type="paragraph" w:customStyle="1" w:styleId="corps">
    <w:name w:val="corps"/>
    <w:basedOn w:val="Normal"/>
    <w:rsid w:val="00321CDE"/>
    <w:pPr>
      <w:spacing w:before="150" w:after="60" w:line="360" w:lineRule="atLeast"/>
      <w:ind w:left="300" w:right="60"/>
    </w:pPr>
    <w:rPr>
      <w:rFonts w:ascii="Arial" w:hAnsi="Arial" w:cs="Arial"/>
      <w:color w:val="000099"/>
      <w:szCs w:val="20"/>
    </w:rPr>
  </w:style>
  <w:style w:type="paragraph" w:styleId="Lgende">
    <w:name w:val="caption"/>
    <w:basedOn w:val="Normal"/>
    <w:next w:val="Normal"/>
    <w:uiPriority w:val="35"/>
    <w:qFormat/>
    <w:rsid w:val="004335B2"/>
    <w:rPr>
      <w:b/>
      <w:bCs/>
      <w:szCs w:val="20"/>
    </w:rPr>
  </w:style>
  <w:style w:type="paragraph" w:styleId="Retraitcorpsdetexte">
    <w:name w:val="Body Text Indent"/>
    <w:basedOn w:val="Normal"/>
    <w:rsid w:val="00CF344B"/>
    <w:pPr>
      <w:ind w:left="290"/>
      <w:jc w:val="left"/>
    </w:pPr>
    <w:rPr>
      <w:rFonts w:ascii="Times New Roman" w:hAnsi="Times New Roman"/>
    </w:rPr>
  </w:style>
  <w:style w:type="character" w:styleId="Lienhypertextesuivivisit">
    <w:name w:val="FollowedHyperlink"/>
    <w:basedOn w:val="Policepardfaut"/>
    <w:rsid w:val="008F671F"/>
    <w:rPr>
      <w:color w:val="800080"/>
      <w:u w:val="single"/>
    </w:rPr>
  </w:style>
  <w:style w:type="paragraph" w:customStyle="1" w:styleId="corps1">
    <w:name w:val="corps 1"/>
    <w:rsid w:val="008E0ABD"/>
    <w:pPr>
      <w:spacing w:before="120" w:after="200" w:line="276" w:lineRule="auto"/>
      <w:ind w:left="340"/>
    </w:pPr>
    <w:rPr>
      <w:rFonts w:ascii="Arial" w:hAnsi="Arial"/>
      <w:sz w:val="22"/>
      <w:szCs w:val="22"/>
    </w:rPr>
  </w:style>
  <w:style w:type="paragraph" w:customStyle="1" w:styleId="corps2">
    <w:name w:val="corps 2"/>
    <w:rsid w:val="00EF0BD1"/>
    <w:pPr>
      <w:spacing w:before="120" w:after="200" w:line="276" w:lineRule="auto"/>
      <w:ind w:left="510"/>
    </w:pPr>
    <w:rPr>
      <w:rFonts w:ascii="Arial" w:hAnsi="Arial"/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1011DD"/>
    <w:rPr>
      <w:rFonts w:ascii="Trebuchet MS" w:hAnsi="Trebuchet MS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1011DD"/>
    <w:rPr>
      <w:rFonts w:ascii="Trebuchet MS" w:hAnsi="Trebuchet MS"/>
      <w:szCs w:val="24"/>
    </w:rPr>
  </w:style>
  <w:style w:type="paragraph" w:styleId="En-ttedetabledesmatires">
    <w:name w:val="TOC Heading"/>
    <w:basedOn w:val="Titre1"/>
    <w:next w:val="Normal"/>
    <w:uiPriority w:val="39"/>
    <w:qFormat/>
    <w:rsid w:val="000F0BF3"/>
    <w:pPr>
      <w:outlineLvl w:val="9"/>
    </w:pPr>
    <w:rPr>
      <w:rFonts w:cs="Times New Roman"/>
    </w:rPr>
  </w:style>
  <w:style w:type="paragraph" w:styleId="Citation">
    <w:name w:val="Quote"/>
    <w:basedOn w:val="Normal"/>
    <w:next w:val="Normal"/>
    <w:link w:val="CitationCar"/>
    <w:uiPriority w:val="29"/>
    <w:qFormat/>
    <w:rsid w:val="000F0BF3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0F0BF3"/>
    <w:rPr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B4492"/>
    <w:rPr>
      <w:rFonts w:ascii="Arial" w:hAnsi="Arial" w:cs="Arial"/>
      <w:b/>
      <w:bCs/>
      <w:kern w:val="32"/>
      <w:sz w:val="32"/>
      <w:szCs w:val="32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E44A43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Paragraphedeliste">
    <w:name w:val="List Paragraph"/>
    <w:basedOn w:val="Normal"/>
    <w:uiPriority w:val="34"/>
    <w:qFormat/>
    <w:rsid w:val="000F0B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C1C42"/>
    <w:rPr>
      <w:rFonts w:ascii="Arial" w:hAnsi="Arial"/>
      <w:b/>
      <w:bCs/>
      <w:iCs/>
      <w:sz w:val="28"/>
      <w:szCs w:val="2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0F0BF3"/>
    <w:rPr>
      <w:rFonts w:ascii="Cambria" w:hAnsi="Cambria" w:cs="Arial"/>
      <w:b/>
      <w:bCs/>
      <w:sz w:val="26"/>
      <w:szCs w:val="26"/>
      <w:lang w:val="en-US"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0F0BF3"/>
    <w:rPr>
      <w:rFonts w:ascii="Trebuchet MS" w:hAnsi="Trebuchet MS"/>
      <w:b/>
      <w:bCs/>
      <w:sz w:val="28"/>
      <w:szCs w:val="28"/>
      <w:lang w:val="en-US" w:eastAsia="en-US" w:bidi="en-US"/>
    </w:rPr>
  </w:style>
  <w:style w:type="character" w:customStyle="1" w:styleId="Titre5Car">
    <w:name w:val="Titre 5 Car"/>
    <w:basedOn w:val="Policepardfaut"/>
    <w:link w:val="Titre5"/>
    <w:uiPriority w:val="9"/>
    <w:rsid w:val="000F0BF3"/>
    <w:rPr>
      <w:rFonts w:ascii="Trebuchet MS" w:hAnsi="Trebuchet MS"/>
      <w:b/>
      <w:bCs/>
      <w:i/>
      <w:iCs/>
      <w:sz w:val="26"/>
      <w:szCs w:val="26"/>
      <w:lang w:val="en-US" w:eastAsia="en-US" w:bidi="en-US"/>
    </w:rPr>
  </w:style>
  <w:style w:type="character" w:customStyle="1" w:styleId="Titre6Car">
    <w:name w:val="Titre 6 Car"/>
    <w:basedOn w:val="Policepardfaut"/>
    <w:link w:val="Titre6"/>
    <w:uiPriority w:val="9"/>
    <w:rsid w:val="000F0BF3"/>
    <w:rPr>
      <w:rFonts w:ascii="Trebuchet MS" w:hAnsi="Trebuchet MS"/>
      <w:b/>
      <w:bCs/>
      <w:sz w:val="22"/>
      <w:szCs w:val="22"/>
      <w:lang w:val="en-US" w:eastAsia="en-US" w:bidi="en-US"/>
    </w:rPr>
  </w:style>
  <w:style w:type="character" w:customStyle="1" w:styleId="Titre7Car">
    <w:name w:val="Titre 7 Car"/>
    <w:basedOn w:val="Policepardfaut"/>
    <w:link w:val="Titre7"/>
    <w:uiPriority w:val="9"/>
    <w:rsid w:val="000F0BF3"/>
    <w:rPr>
      <w:rFonts w:ascii="Trebuchet MS" w:hAnsi="Trebuchet MS"/>
      <w:sz w:val="24"/>
      <w:szCs w:val="24"/>
      <w:lang w:val="en-US" w:eastAsia="en-US" w:bidi="en-US"/>
    </w:rPr>
  </w:style>
  <w:style w:type="character" w:customStyle="1" w:styleId="Titre8Car">
    <w:name w:val="Titre 8 Car"/>
    <w:basedOn w:val="Policepardfaut"/>
    <w:link w:val="Titre8"/>
    <w:uiPriority w:val="9"/>
    <w:rsid w:val="000F0BF3"/>
    <w:rPr>
      <w:rFonts w:ascii="Trebuchet MS" w:hAnsi="Trebuchet MS"/>
      <w:i/>
      <w:iCs/>
      <w:sz w:val="24"/>
      <w:szCs w:val="24"/>
      <w:lang w:val="en-US" w:eastAsia="en-US" w:bidi="en-US"/>
    </w:rPr>
  </w:style>
  <w:style w:type="character" w:customStyle="1" w:styleId="Titre9Car">
    <w:name w:val="Titre 9 Car"/>
    <w:basedOn w:val="Policepardfaut"/>
    <w:link w:val="Titre9"/>
    <w:uiPriority w:val="9"/>
    <w:rsid w:val="000F0BF3"/>
    <w:rPr>
      <w:rFonts w:ascii="Cambria" w:hAnsi="Cambria"/>
      <w:sz w:val="22"/>
      <w:szCs w:val="22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0F0BF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0F0BF3"/>
    <w:rPr>
      <w:rFonts w:ascii="Cambria" w:eastAsia="Times New Roman" w:hAnsi="Cambria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0BF3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uiPriority w:val="11"/>
    <w:rsid w:val="000F0BF3"/>
    <w:rPr>
      <w:rFonts w:ascii="Cambria" w:eastAsia="Times New Roman" w:hAnsi="Cambria"/>
      <w:sz w:val="24"/>
      <w:szCs w:val="24"/>
    </w:rPr>
  </w:style>
  <w:style w:type="character" w:styleId="lev">
    <w:name w:val="Strong"/>
    <w:basedOn w:val="Policepardfaut"/>
    <w:uiPriority w:val="22"/>
    <w:qFormat/>
    <w:rsid w:val="000F0BF3"/>
    <w:rPr>
      <w:b/>
      <w:bCs/>
    </w:rPr>
  </w:style>
  <w:style w:type="character" w:styleId="Accentuation">
    <w:name w:val="Emphasis"/>
    <w:basedOn w:val="Policepardfaut"/>
    <w:uiPriority w:val="20"/>
    <w:qFormat/>
    <w:rsid w:val="000F0BF3"/>
    <w:rPr>
      <w:rFonts w:ascii="Calibri" w:hAnsi="Calibri"/>
      <w:b/>
      <w:i/>
      <w:iCs/>
    </w:rPr>
  </w:style>
  <w:style w:type="paragraph" w:styleId="Sansinterligne">
    <w:name w:val="No Spacing"/>
    <w:basedOn w:val="Normal"/>
    <w:uiPriority w:val="1"/>
    <w:qFormat/>
    <w:rsid w:val="000F0BF3"/>
    <w:rPr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0BF3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0BF3"/>
    <w:rPr>
      <w:b/>
      <w:i/>
      <w:sz w:val="24"/>
    </w:rPr>
  </w:style>
  <w:style w:type="character" w:styleId="Emphaseple">
    <w:name w:val="Subtle Emphasis"/>
    <w:uiPriority w:val="19"/>
    <w:qFormat/>
    <w:rsid w:val="000F0BF3"/>
    <w:rPr>
      <w:i/>
      <w:color w:val="5A5A5A"/>
    </w:rPr>
  </w:style>
  <w:style w:type="character" w:styleId="Emphaseintense">
    <w:name w:val="Intense Emphasis"/>
    <w:basedOn w:val="Policepardfaut"/>
    <w:uiPriority w:val="21"/>
    <w:qFormat/>
    <w:rsid w:val="000F0BF3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0F0BF3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0F0BF3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0F0BF3"/>
    <w:rPr>
      <w:rFonts w:ascii="Cambria" w:eastAsia="Times New Roman" w:hAnsi="Cambria"/>
      <w:b/>
      <w:i/>
      <w:sz w:val="24"/>
      <w:szCs w:val="24"/>
    </w:rPr>
  </w:style>
  <w:style w:type="paragraph" w:styleId="Corpsdetexte">
    <w:name w:val="Body Text"/>
    <w:basedOn w:val="Normal"/>
    <w:rsid w:val="0039305C"/>
    <w:pPr>
      <w:spacing w:after="120"/>
    </w:pPr>
  </w:style>
  <w:style w:type="paragraph" w:styleId="Explorateurdedocuments">
    <w:name w:val="Document Map"/>
    <w:basedOn w:val="Normal"/>
    <w:semiHidden/>
    <w:rsid w:val="00557F9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IV2">
    <w:name w:val="NIV2"/>
    <w:basedOn w:val="Normal"/>
    <w:rsid w:val="00A134E9"/>
    <w:pPr>
      <w:numPr>
        <w:ilvl w:val="1"/>
        <w:numId w:val="18"/>
      </w:numPr>
    </w:pPr>
  </w:style>
  <w:style w:type="character" w:customStyle="1" w:styleId="lang-de">
    <w:name w:val="lang-de"/>
    <w:basedOn w:val="Policepardfaut"/>
    <w:rsid w:val="000047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header" w:uiPriority="9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144061"/>
    <w:pPr>
      <w:jc w:val="both"/>
    </w:pPr>
    <w:rPr>
      <w:rFonts w:ascii="Trebuchet MS" w:hAnsi="Trebuchet MS"/>
      <w:sz w:val="24"/>
      <w:szCs w:val="24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B4492"/>
    <w:pPr>
      <w:keepNext/>
      <w:numPr>
        <w:numId w:val="30"/>
      </w:numPr>
      <w:spacing w:before="48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qFormat/>
    <w:rsid w:val="00EC1C42"/>
    <w:pPr>
      <w:keepNext/>
      <w:numPr>
        <w:ilvl w:val="1"/>
        <w:numId w:val="30"/>
      </w:numPr>
      <w:spacing w:before="480" w:after="240"/>
      <w:outlineLvl w:val="1"/>
    </w:pPr>
    <w:rPr>
      <w:rFonts w:ascii="Arial" w:hAnsi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qFormat/>
    <w:rsid w:val="000F0BF3"/>
    <w:pPr>
      <w:keepNext/>
      <w:numPr>
        <w:ilvl w:val="2"/>
        <w:numId w:val="30"/>
      </w:numPr>
      <w:spacing w:before="240" w:after="60"/>
      <w:outlineLvl w:val="2"/>
    </w:pPr>
    <w:rPr>
      <w:rFonts w:ascii="Cambria" w:hAnsi="Cambria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qFormat/>
    <w:rsid w:val="000F0BF3"/>
    <w:pPr>
      <w:keepNext/>
      <w:numPr>
        <w:ilvl w:val="3"/>
        <w:numId w:val="30"/>
      </w:numPr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qFormat/>
    <w:rsid w:val="000F0BF3"/>
    <w:pPr>
      <w:numPr>
        <w:ilvl w:val="4"/>
        <w:numId w:val="3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qFormat/>
    <w:rsid w:val="000F0BF3"/>
    <w:pPr>
      <w:numPr>
        <w:ilvl w:val="5"/>
        <w:numId w:val="30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qFormat/>
    <w:rsid w:val="000F0BF3"/>
    <w:pPr>
      <w:numPr>
        <w:ilvl w:val="6"/>
        <w:numId w:val="30"/>
      </w:numPr>
      <w:spacing w:before="240" w:after="60"/>
      <w:outlineLvl w:val="6"/>
    </w:pPr>
  </w:style>
  <w:style w:type="paragraph" w:styleId="Titre8">
    <w:name w:val="heading 8"/>
    <w:basedOn w:val="Normal"/>
    <w:next w:val="Normal"/>
    <w:link w:val="Titre8Car"/>
    <w:uiPriority w:val="9"/>
    <w:qFormat/>
    <w:rsid w:val="000F0BF3"/>
    <w:pPr>
      <w:numPr>
        <w:ilvl w:val="7"/>
        <w:numId w:val="30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link w:val="Titre9Car"/>
    <w:uiPriority w:val="9"/>
    <w:qFormat/>
    <w:rsid w:val="000F0BF3"/>
    <w:pPr>
      <w:numPr>
        <w:ilvl w:val="8"/>
        <w:numId w:val="30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XPERIENCES-DatesDure">
    <w:name w:val="EXPERIENCES - Dates &amp; Durée"/>
    <w:basedOn w:val="Normal"/>
    <w:rsid w:val="000004F0"/>
    <w:pPr>
      <w:spacing w:before="240"/>
      <w:ind w:left="23"/>
      <w:jc w:val="center"/>
    </w:pPr>
    <w:rPr>
      <w:szCs w:val="20"/>
    </w:rPr>
  </w:style>
  <w:style w:type="numbering" w:customStyle="1" w:styleId="Corp">
    <w:name w:val="Corp"/>
    <w:basedOn w:val="Aucuneliste"/>
    <w:rsid w:val="000004F0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rsid w:val="0091040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91040E"/>
    <w:pPr>
      <w:tabs>
        <w:tab w:val="center" w:pos="4536"/>
        <w:tab w:val="right" w:pos="9072"/>
      </w:tabs>
    </w:pPr>
  </w:style>
  <w:style w:type="paragraph" w:customStyle="1" w:styleId="Style9ptJustifiGauche19cmAvant6pt">
    <w:name w:val="Style 9 pt Justifié Gauche :  19 cm Avant : 6 pt"/>
    <w:basedOn w:val="Normal"/>
    <w:rsid w:val="0091040E"/>
    <w:rPr>
      <w:sz w:val="18"/>
      <w:szCs w:val="20"/>
    </w:rPr>
  </w:style>
  <w:style w:type="paragraph" w:customStyle="1" w:styleId="LETITRE">
    <w:name w:val="LE TITRE"/>
    <w:rsid w:val="0091040E"/>
    <w:pPr>
      <w:spacing w:before="120" w:after="200" w:line="276" w:lineRule="auto"/>
      <w:jc w:val="center"/>
    </w:pPr>
    <w:rPr>
      <w:rFonts w:ascii="Trebuchet MS" w:hAnsi="Trebuchet MS"/>
      <w:b/>
      <w:spacing w:val="60"/>
      <w:sz w:val="50"/>
      <w:szCs w:val="46"/>
    </w:rPr>
  </w:style>
  <w:style w:type="paragraph" w:customStyle="1" w:styleId="LESOUSTITRE">
    <w:name w:val="LE SOUS TITRE"/>
    <w:rsid w:val="0091040E"/>
    <w:pPr>
      <w:spacing w:before="120" w:after="200" w:line="276" w:lineRule="auto"/>
      <w:jc w:val="center"/>
    </w:pPr>
    <w:rPr>
      <w:rFonts w:ascii="Trebuchet MS" w:hAnsi="Trebuchet MS"/>
      <w:bCs/>
      <w:spacing w:val="-20"/>
      <w:w w:val="80"/>
      <w:sz w:val="46"/>
      <w:szCs w:val="46"/>
    </w:rPr>
  </w:style>
  <w:style w:type="character" w:styleId="Numrodepage">
    <w:name w:val="page number"/>
    <w:basedOn w:val="Policepardfaut"/>
    <w:rsid w:val="0091040E"/>
  </w:style>
  <w:style w:type="character" w:styleId="Lienhypertexte">
    <w:name w:val="Hyperlink"/>
    <w:basedOn w:val="Policepardfaut"/>
    <w:uiPriority w:val="99"/>
    <w:rsid w:val="0091040E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rsid w:val="008F771A"/>
    <w:pPr>
      <w:tabs>
        <w:tab w:val="right" w:leader="dot" w:pos="9628"/>
      </w:tabs>
      <w:ind w:left="200"/>
    </w:pPr>
    <w:rPr>
      <w:b/>
      <w:noProof/>
      <w:w w:val="80"/>
    </w:rPr>
  </w:style>
  <w:style w:type="paragraph" w:styleId="TM3">
    <w:name w:val="toc 3"/>
    <w:basedOn w:val="Normal"/>
    <w:next w:val="Normal"/>
    <w:autoRedefine/>
    <w:uiPriority w:val="39"/>
    <w:rsid w:val="008F771A"/>
    <w:pPr>
      <w:tabs>
        <w:tab w:val="left" w:pos="960"/>
        <w:tab w:val="right" w:leader="dot" w:pos="9628"/>
      </w:tabs>
      <w:ind w:left="400"/>
    </w:pPr>
    <w:rPr>
      <w:b/>
      <w:noProof/>
    </w:rPr>
  </w:style>
  <w:style w:type="paragraph" w:styleId="TM4">
    <w:name w:val="toc 4"/>
    <w:basedOn w:val="Normal"/>
    <w:next w:val="Normal"/>
    <w:autoRedefine/>
    <w:semiHidden/>
    <w:rsid w:val="008F771A"/>
    <w:pPr>
      <w:tabs>
        <w:tab w:val="left" w:pos="1200"/>
        <w:tab w:val="right" w:leader="dot" w:pos="9628"/>
      </w:tabs>
      <w:ind w:left="600"/>
    </w:pPr>
    <w:rPr>
      <w:noProof/>
      <w:szCs w:val="20"/>
    </w:rPr>
  </w:style>
  <w:style w:type="paragraph" w:styleId="Textedebulles">
    <w:name w:val="Balloon Text"/>
    <w:basedOn w:val="Normal"/>
    <w:semiHidden/>
    <w:rsid w:val="005333F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rsid w:val="00703952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M2Interligne15ligne">
    <w:name w:val="Style TM 2 + Interligne : 15 ligne"/>
    <w:basedOn w:val="TM2"/>
    <w:rsid w:val="00E97E02"/>
    <w:rPr>
      <w:szCs w:val="20"/>
    </w:rPr>
  </w:style>
  <w:style w:type="paragraph" w:styleId="Textebrut">
    <w:name w:val="Plain Text"/>
    <w:basedOn w:val="Normal"/>
    <w:rsid w:val="001D4351"/>
    <w:pPr>
      <w:jc w:val="left"/>
    </w:pPr>
    <w:rPr>
      <w:rFonts w:ascii="Courier New" w:hAnsi="Courier New" w:cs="Courier New"/>
      <w:szCs w:val="20"/>
    </w:rPr>
  </w:style>
  <w:style w:type="paragraph" w:styleId="TM1">
    <w:name w:val="toc 1"/>
    <w:basedOn w:val="Normal"/>
    <w:next w:val="Normal"/>
    <w:autoRedefine/>
    <w:uiPriority w:val="39"/>
    <w:rsid w:val="00B4506D"/>
    <w:pPr>
      <w:tabs>
        <w:tab w:val="left" w:pos="630"/>
        <w:tab w:val="right" w:leader="dot" w:pos="9628"/>
      </w:tabs>
    </w:pPr>
  </w:style>
  <w:style w:type="paragraph" w:styleId="TM5">
    <w:name w:val="toc 5"/>
    <w:basedOn w:val="Normal"/>
    <w:next w:val="Normal"/>
    <w:autoRedefine/>
    <w:semiHidden/>
    <w:rsid w:val="00044FAB"/>
    <w:pPr>
      <w:ind w:left="800"/>
    </w:pPr>
  </w:style>
  <w:style w:type="paragraph" w:customStyle="1" w:styleId="corps">
    <w:name w:val="corps"/>
    <w:basedOn w:val="Normal"/>
    <w:rsid w:val="00321CDE"/>
    <w:pPr>
      <w:spacing w:before="150" w:after="60" w:line="360" w:lineRule="atLeast"/>
      <w:ind w:left="300" w:right="60"/>
    </w:pPr>
    <w:rPr>
      <w:rFonts w:ascii="Arial" w:hAnsi="Arial" w:cs="Arial"/>
      <w:color w:val="000099"/>
      <w:szCs w:val="20"/>
    </w:rPr>
  </w:style>
  <w:style w:type="paragraph" w:styleId="Lgende">
    <w:name w:val="caption"/>
    <w:basedOn w:val="Normal"/>
    <w:next w:val="Normal"/>
    <w:uiPriority w:val="35"/>
    <w:qFormat/>
    <w:rsid w:val="004335B2"/>
    <w:rPr>
      <w:b/>
      <w:bCs/>
      <w:szCs w:val="20"/>
    </w:rPr>
  </w:style>
  <w:style w:type="paragraph" w:styleId="Retraitcorpsdetexte">
    <w:name w:val="Body Text Indent"/>
    <w:basedOn w:val="Normal"/>
    <w:rsid w:val="00CF344B"/>
    <w:pPr>
      <w:ind w:left="290"/>
      <w:jc w:val="left"/>
    </w:pPr>
    <w:rPr>
      <w:rFonts w:ascii="Times New Roman" w:hAnsi="Times New Roman"/>
    </w:rPr>
  </w:style>
  <w:style w:type="character" w:styleId="Lienhypertextesuivivisit">
    <w:name w:val="FollowedHyperlink"/>
    <w:basedOn w:val="Policepardfaut"/>
    <w:rsid w:val="008F671F"/>
    <w:rPr>
      <w:color w:val="800080"/>
      <w:u w:val="single"/>
    </w:rPr>
  </w:style>
  <w:style w:type="paragraph" w:customStyle="1" w:styleId="corps1">
    <w:name w:val="corps 1"/>
    <w:rsid w:val="008E0ABD"/>
    <w:pPr>
      <w:spacing w:before="120" w:after="200" w:line="276" w:lineRule="auto"/>
      <w:ind w:left="340"/>
    </w:pPr>
    <w:rPr>
      <w:rFonts w:ascii="Arial" w:hAnsi="Arial"/>
      <w:sz w:val="22"/>
      <w:szCs w:val="22"/>
    </w:rPr>
  </w:style>
  <w:style w:type="paragraph" w:customStyle="1" w:styleId="corps2">
    <w:name w:val="corps 2"/>
    <w:rsid w:val="00EF0BD1"/>
    <w:pPr>
      <w:spacing w:before="120" w:after="200" w:line="276" w:lineRule="auto"/>
      <w:ind w:left="510"/>
    </w:pPr>
    <w:rPr>
      <w:rFonts w:ascii="Arial" w:hAnsi="Arial"/>
      <w:sz w:val="22"/>
      <w:szCs w:val="22"/>
    </w:rPr>
  </w:style>
  <w:style w:type="character" w:customStyle="1" w:styleId="En-tteCar">
    <w:name w:val="En-tête Car"/>
    <w:basedOn w:val="Policepardfaut"/>
    <w:link w:val="En-tte"/>
    <w:uiPriority w:val="99"/>
    <w:rsid w:val="001011DD"/>
    <w:rPr>
      <w:rFonts w:ascii="Trebuchet MS" w:hAnsi="Trebuchet MS"/>
      <w:szCs w:val="24"/>
    </w:rPr>
  </w:style>
  <w:style w:type="character" w:customStyle="1" w:styleId="PieddepageCar">
    <w:name w:val="Pied de page Car"/>
    <w:basedOn w:val="Policepardfaut"/>
    <w:link w:val="Pieddepage"/>
    <w:uiPriority w:val="99"/>
    <w:rsid w:val="001011DD"/>
    <w:rPr>
      <w:rFonts w:ascii="Trebuchet MS" w:hAnsi="Trebuchet MS"/>
      <w:szCs w:val="24"/>
    </w:rPr>
  </w:style>
  <w:style w:type="paragraph" w:styleId="En-ttedetabledesmatires">
    <w:name w:val="TOC Heading"/>
    <w:basedOn w:val="Titre1"/>
    <w:next w:val="Normal"/>
    <w:uiPriority w:val="39"/>
    <w:qFormat/>
    <w:rsid w:val="000F0BF3"/>
    <w:pPr>
      <w:outlineLvl w:val="9"/>
    </w:pPr>
    <w:rPr>
      <w:rFonts w:cs="Times New Roman"/>
    </w:rPr>
  </w:style>
  <w:style w:type="paragraph" w:styleId="Citation">
    <w:name w:val="Quote"/>
    <w:basedOn w:val="Normal"/>
    <w:next w:val="Normal"/>
    <w:link w:val="CitationCar"/>
    <w:uiPriority w:val="29"/>
    <w:qFormat/>
    <w:rsid w:val="000F0BF3"/>
    <w:rPr>
      <w:i/>
    </w:rPr>
  </w:style>
  <w:style w:type="character" w:customStyle="1" w:styleId="CitationCar">
    <w:name w:val="Citation Car"/>
    <w:basedOn w:val="Policepardfaut"/>
    <w:link w:val="Citation"/>
    <w:uiPriority w:val="29"/>
    <w:rsid w:val="000F0BF3"/>
    <w:rPr>
      <w:i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3B4492"/>
    <w:rPr>
      <w:rFonts w:ascii="Arial" w:hAnsi="Arial" w:cs="Arial"/>
      <w:b/>
      <w:bCs/>
      <w:kern w:val="32"/>
      <w:sz w:val="32"/>
      <w:szCs w:val="32"/>
      <w:lang w:val="en-US" w:eastAsia="en-US" w:bidi="en-US"/>
    </w:rPr>
  </w:style>
  <w:style w:type="paragraph" w:styleId="NormalWeb">
    <w:name w:val="Normal (Web)"/>
    <w:basedOn w:val="Normal"/>
    <w:uiPriority w:val="99"/>
    <w:unhideWhenUsed/>
    <w:rsid w:val="00E44A43"/>
    <w:pPr>
      <w:spacing w:before="100" w:beforeAutospacing="1" w:after="100" w:afterAutospacing="1"/>
      <w:jc w:val="left"/>
    </w:pPr>
    <w:rPr>
      <w:rFonts w:ascii="Times New Roman" w:hAnsi="Times New Roman"/>
    </w:rPr>
  </w:style>
  <w:style w:type="paragraph" w:styleId="Paragraphedeliste">
    <w:name w:val="List Paragraph"/>
    <w:basedOn w:val="Normal"/>
    <w:uiPriority w:val="34"/>
    <w:qFormat/>
    <w:rsid w:val="000F0BF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C1C42"/>
    <w:rPr>
      <w:rFonts w:ascii="Arial" w:hAnsi="Arial"/>
      <w:b/>
      <w:bCs/>
      <w:iCs/>
      <w:sz w:val="28"/>
      <w:szCs w:val="28"/>
      <w:lang w:eastAsia="en-US" w:bidi="en-US"/>
    </w:rPr>
  </w:style>
  <w:style w:type="character" w:customStyle="1" w:styleId="Titre3Car">
    <w:name w:val="Titre 3 Car"/>
    <w:basedOn w:val="Policepardfaut"/>
    <w:link w:val="Titre3"/>
    <w:uiPriority w:val="9"/>
    <w:rsid w:val="000F0BF3"/>
    <w:rPr>
      <w:rFonts w:ascii="Cambria" w:hAnsi="Cambria" w:cs="Arial"/>
      <w:b/>
      <w:bCs/>
      <w:sz w:val="26"/>
      <w:szCs w:val="26"/>
      <w:lang w:val="en-US" w:eastAsia="en-US" w:bidi="en-US"/>
    </w:rPr>
  </w:style>
  <w:style w:type="character" w:customStyle="1" w:styleId="Titre4Car">
    <w:name w:val="Titre 4 Car"/>
    <w:basedOn w:val="Policepardfaut"/>
    <w:link w:val="Titre4"/>
    <w:uiPriority w:val="9"/>
    <w:rsid w:val="000F0BF3"/>
    <w:rPr>
      <w:rFonts w:ascii="Trebuchet MS" w:hAnsi="Trebuchet MS"/>
      <w:b/>
      <w:bCs/>
      <w:sz w:val="28"/>
      <w:szCs w:val="28"/>
      <w:lang w:val="en-US" w:eastAsia="en-US" w:bidi="en-US"/>
    </w:rPr>
  </w:style>
  <w:style w:type="character" w:customStyle="1" w:styleId="Titre5Car">
    <w:name w:val="Titre 5 Car"/>
    <w:basedOn w:val="Policepardfaut"/>
    <w:link w:val="Titre5"/>
    <w:uiPriority w:val="9"/>
    <w:rsid w:val="000F0BF3"/>
    <w:rPr>
      <w:rFonts w:ascii="Trebuchet MS" w:hAnsi="Trebuchet MS"/>
      <w:b/>
      <w:bCs/>
      <w:i/>
      <w:iCs/>
      <w:sz w:val="26"/>
      <w:szCs w:val="26"/>
      <w:lang w:val="en-US" w:eastAsia="en-US" w:bidi="en-US"/>
    </w:rPr>
  </w:style>
  <w:style w:type="character" w:customStyle="1" w:styleId="Titre6Car">
    <w:name w:val="Titre 6 Car"/>
    <w:basedOn w:val="Policepardfaut"/>
    <w:link w:val="Titre6"/>
    <w:uiPriority w:val="9"/>
    <w:rsid w:val="000F0BF3"/>
    <w:rPr>
      <w:rFonts w:ascii="Trebuchet MS" w:hAnsi="Trebuchet MS"/>
      <w:b/>
      <w:bCs/>
      <w:sz w:val="22"/>
      <w:szCs w:val="22"/>
      <w:lang w:val="en-US" w:eastAsia="en-US" w:bidi="en-US"/>
    </w:rPr>
  </w:style>
  <w:style w:type="character" w:customStyle="1" w:styleId="Titre7Car">
    <w:name w:val="Titre 7 Car"/>
    <w:basedOn w:val="Policepardfaut"/>
    <w:link w:val="Titre7"/>
    <w:uiPriority w:val="9"/>
    <w:rsid w:val="000F0BF3"/>
    <w:rPr>
      <w:rFonts w:ascii="Trebuchet MS" w:hAnsi="Trebuchet MS"/>
      <w:sz w:val="24"/>
      <w:szCs w:val="24"/>
      <w:lang w:val="en-US" w:eastAsia="en-US" w:bidi="en-US"/>
    </w:rPr>
  </w:style>
  <w:style w:type="character" w:customStyle="1" w:styleId="Titre8Car">
    <w:name w:val="Titre 8 Car"/>
    <w:basedOn w:val="Policepardfaut"/>
    <w:link w:val="Titre8"/>
    <w:uiPriority w:val="9"/>
    <w:rsid w:val="000F0BF3"/>
    <w:rPr>
      <w:rFonts w:ascii="Trebuchet MS" w:hAnsi="Trebuchet MS"/>
      <w:i/>
      <w:iCs/>
      <w:sz w:val="24"/>
      <w:szCs w:val="24"/>
      <w:lang w:val="en-US" w:eastAsia="en-US" w:bidi="en-US"/>
    </w:rPr>
  </w:style>
  <w:style w:type="character" w:customStyle="1" w:styleId="Titre9Car">
    <w:name w:val="Titre 9 Car"/>
    <w:basedOn w:val="Policepardfaut"/>
    <w:link w:val="Titre9"/>
    <w:uiPriority w:val="9"/>
    <w:rsid w:val="000F0BF3"/>
    <w:rPr>
      <w:rFonts w:ascii="Cambria" w:hAnsi="Cambria"/>
      <w:sz w:val="22"/>
      <w:szCs w:val="22"/>
      <w:lang w:val="en-US" w:eastAsia="en-US"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0F0BF3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0F0BF3"/>
    <w:rPr>
      <w:rFonts w:ascii="Cambria" w:eastAsia="Times New Roman" w:hAnsi="Cambria"/>
      <w:b/>
      <w:bCs/>
      <w:kern w:val="28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0BF3"/>
    <w:pPr>
      <w:spacing w:after="60"/>
      <w:jc w:val="center"/>
      <w:outlineLvl w:val="1"/>
    </w:pPr>
    <w:rPr>
      <w:rFonts w:ascii="Cambria" w:hAnsi="Cambria"/>
    </w:rPr>
  </w:style>
  <w:style w:type="character" w:customStyle="1" w:styleId="Sous-titreCar">
    <w:name w:val="Sous-titre Car"/>
    <w:basedOn w:val="Policepardfaut"/>
    <w:link w:val="Sous-titre"/>
    <w:uiPriority w:val="11"/>
    <w:rsid w:val="000F0BF3"/>
    <w:rPr>
      <w:rFonts w:ascii="Cambria" w:eastAsia="Times New Roman" w:hAnsi="Cambria"/>
      <w:sz w:val="24"/>
      <w:szCs w:val="24"/>
    </w:rPr>
  </w:style>
  <w:style w:type="character" w:styleId="lev">
    <w:name w:val="Strong"/>
    <w:basedOn w:val="Policepardfaut"/>
    <w:uiPriority w:val="22"/>
    <w:qFormat/>
    <w:rsid w:val="000F0BF3"/>
    <w:rPr>
      <w:b/>
      <w:bCs/>
    </w:rPr>
  </w:style>
  <w:style w:type="character" w:styleId="Accentuation">
    <w:name w:val="Emphasis"/>
    <w:basedOn w:val="Policepardfaut"/>
    <w:uiPriority w:val="20"/>
    <w:qFormat/>
    <w:rsid w:val="000F0BF3"/>
    <w:rPr>
      <w:rFonts w:ascii="Calibri" w:hAnsi="Calibri"/>
      <w:b/>
      <w:i/>
      <w:iCs/>
    </w:rPr>
  </w:style>
  <w:style w:type="paragraph" w:styleId="Sansinterligne">
    <w:name w:val="No Spacing"/>
    <w:basedOn w:val="Normal"/>
    <w:uiPriority w:val="1"/>
    <w:qFormat/>
    <w:rsid w:val="000F0BF3"/>
    <w:rPr>
      <w:szCs w:val="32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0BF3"/>
    <w:pPr>
      <w:ind w:left="720" w:right="720"/>
    </w:pPr>
    <w:rPr>
      <w:b/>
      <w:i/>
      <w:szCs w:val="2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0BF3"/>
    <w:rPr>
      <w:b/>
      <w:i/>
      <w:sz w:val="24"/>
    </w:rPr>
  </w:style>
  <w:style w:type="character" w:styleId="Emphaseple">
    <w:name w:val="Subtle Emphasis"/>
    <w:uiPriority w:val="19"/>
    <w:qFormat/>
    <w:rsid w:val="000F0BF3"/>
    <w:rPr>
      <w:i/>
      <w:color w:val="5A5A5A"/>
    </w:rPr>
  </w:style>
  <w:style w:type="character" w:styleId="Emphaseintense">
    <w:name w:val="Intense Emphasis"/>
    <w:basedOn w:val="Policepardfaut"/>
    <w:uiPriority w:val="21"/>
    <w:qFormat/>
    <w:rsid w:val="000F0BF3"/>
    <w:rPr>
      <w:b/>
      <w:i/>
      <w:sz w:val="24"/>
      <w:szCs w:val="24"/>
      <w:u w:val="single"/>
    </w:rPr>
  </w:style>
  <w:style w:type="character" w:styleId="Rfrenceple">
    <w:name w:val="Subtle Reference"/>
    <w:basedOn w:val="Policepardfaut"/>
    <w:uiPriority w:val="31"/>
    <w:qFormat/>
    <w:rsid w:val="000F0BF3"/>
    <w:rPr>
      <w:sz w:val="24"/>
      <w:szCs w:val="24"/>
      <w:u w:val="single"/>
    </w:rPr>
  </w:style>
  <w:style w:type="character" w:styleId="Rfrenceintense">
    <w:name w:val="Intense Reference"/>
    <w:basedOn w:val="Policepardfaut"/>
    <w:uiPriority w:val="32"/>
    <w:qFormat/>
    <w:rsid w:val="000F0BF3"/>
    <w:rPr>
      <w:b/>
      <w:sz w:val="24"/>
      <w:u w:val="single"/>
    </w:rPr>
  </w:style>
  <w:style w:type="character" w:styleId="Titredulivre">
    <w:name w:val="Book Title"/>
    <w:basedOn w:val="Policepardfaut"/>
    <w:uiPriority w:val="33"/>
    <w:qFormat/>
    <w:rsid w:val="000F0BF3"/>
    <w:rPr>
      <w:rFonts w:ascii="Cambria" w:eastAsia="Times New Roman" w:hAnsi="Cambria"/>
      <w:b/>
      <w:i/>
      <w:sz w:val="24"/>
      <w:szCs w:val="24"/>
    </w:rPr>
  </w:style>
  <w:style w:type="paragraph" w:styleId="Corpsdetexte">
    <w:name w:val="Body Text"/>
    <w:basedOn w:val="Normal"/>
    <w:rsid w:val="0039305C"/>
    <w:pPr>
      <w:spacing w:after="120"/>
    </w:pPr>
  </w:style>
  <w:style w:type="paragraph" w:styleId="Explorateurdedocuments">
    <w:name w:val="Document Map"/>
    <w:basedOn w:val="Normal"/>
    <w:semiHidden/>
    <w:rsid w:val="00557F92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NIV2">
    <w:name w:val="NIV2"/>
    <w:basedOn w:val="Normal"/>
    <w:rsid w:val="00A134E9"/>
    <w:pPr>
      <w:numPr>
        <w:ilvl w:val="1"/>
        <w:numId w:val="18"/>
      </w:numPr>
    </w:pPr>
  </w:style>
  <w:style w:type="character" w:customStyle="1" w:styleId="lang-de">
    <w:name w:val="lang-de"/>
    <w:basedOn w:val="Policepardfaut"/>
    <w:rsid w:val="00004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8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4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4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3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2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1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43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3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../GDU/RADOME_project%20-%20Etat%20de%20l%20art%20&amp;%20etude%20IHM%20embarque.docx" TargetMode="Externa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AFT_RADOME_draft.docx" TargetMode="Externa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CDCF_RADOME_draft.docx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hyperlink" Target="http://www.matis.fr" TargetMode="External"/><Relationship Id="rId1" Type="http://schemas.openxmlformats.org/officeDocument/2006/relationships/hyperlink" Target="http://www.matis.f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atis.fr" TargetMode="External"/><Relationship Id="rId2" Type="http://schemas.openxmlformats.org/officeDocument/2006/relationships/hyperlink" Target="http://www.matis.fr" TargetMode="External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Documents\Travail\Matis%20Technologies\Projet%20Dassault-SVE%20(Externalis&#233;)\Normes%20-%20CDC\CDC%20Matis%20Technologies\Mod&#232;le%20CDC%20Matis%20Technologies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88D4C9-9723-4623-9F7E-6A272EE94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CDC Matis Technologies.dot</Template>
  <TotalTime>23</TotalTime>
  <Pages>22</Pages>
  <Words>2521</Words>
  <Characters>16527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Proposition Technique &amp; Commerciale</vt:lpstr>
    </vt:vector>
  </TitlesOfParts>
  <Company>Hewlett-Packard Company</Company>
  <LinksUpToDate>false</LinksUpToDate>
  <CharactersWithSpaces>19010</CharactersWithSpaces>
  <SharedDoc>false</SharedDoc>
  <HLinks>
    <vt:vector size="48" baseType="variant"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_Toc323301262</vt:lpwstr>
      </vt:variant>
      <vt:variant>
        <vt:i4>1114162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_Toc323301261</vt:lpwstr>
      </vt:variant>
      <vt:variant>
        <vt:i4>1114162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_Toc323301260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_Toc323301259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_Toc323301258</vt:lpwstr>
      </vt:variant>
      <vt:variant>
        <vt:i4>1179698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_Toc323301257</vt:lpwstr>
      </vt:variant>
      <vt:variant>
        <vt:i4>524292</vt:i4>
      </vt:variant>
      <vt:variant>
        <vt:i4>3</vt:i4>
      </vt:variant>
      <vt:variant>
        <vt:i4>0</vt:i4>
      </vt:variant>
      <vt:variant>
        <vt:i4>5</vt:i4>
      </vt:variant>
      <vt:variant>
        <vt:lpwstr>http://www.matis.fr/</vt:lpwstr>
      </vt:variant>
      <vt:variant>
        <vt:lpwstr/>
      </vt:variant>
      <vt:variant>
        <vt:i4>524292</vt:i4>
      </vt:variant>
      <vt:variant>
        <vt:i4>0</vt:i4>
      </vt:variant>
      <vt:variant>
        <vt:i4>0</vt:i4>
      </vt:variant>
      <vt:variant>
        <vt:i4>5</vt:i4>
      </vt:variant>
      <vt:variant>
        <vt:lpwstr>http://www.matis.fr/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Proposition Technique &amp; Commerciale</dc:title>
  <dc:creator>gduval</dc:creator>
  <cp:lastModifiedBy>EPR_Consultant07</cp:lastModifiedBy>
  <cp:revision>4</cp:revision>
  <cp:lastPrinted>2012-04-24T14:56:00Z</cp:lastPrinted>
  <dcterms:created xsi:type="dcterms:W3CDTF">2014-03-19T11:38:00Z</dcterms:created>
  <dcterms:modified xsi:type="dcterms:W3CDTF">2014-03-19T15:23:00Z</dcterms:modified>
</cp:coreProperties>
</file>